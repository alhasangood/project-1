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025C89" w:rsidRDefault="004A6886" w:rsidP="00771CCE">
      <w:pPr>
        <w:pStyle w:val="Header"/>
        <w:tabs>
          <w:tab w:val="clear" w:pos="4153"/>
          <w:tab w:val="clear" w:pos="8306"/>
        </w:tabs>
        <w:spacing w:line="360" w:lineRule="auto"/>
        <w:ind w:firstLine="720"/>
        <w:jc w:val="left"/>
        <w:rPr>
          <w:rFonts w:ascii="Simplified Arabic" w:hAnsi="Simplified Arabic" w:cs="Simplified Arabic"/>
          <w:b/>
          <w:bCs/>
          <w:sz w:val="48"/>
          <w:szCs w:val="48"/>
          <w:rtl/>
        </w:rPr>
      </w:pPr>
      <w:bookmarkStart w:id="0" w:name="_GoBack"/>
      <w:bookmarkEnd w:id="0"/>
      <w:r w:rsidRPr="00025C89">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CB36CA" w:rsidRDefault="00CB36CA"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CB36CA" w:rsidRDefault="00CB36CA"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025C89">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CB36CA" w:rsidRDefault="00CB36CA"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CB36CA" w:rsidRDefault="00CB36CA"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CB36CA" w:rsidRDefault="00CB36CA"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CB36CA" w:rsidRDefault="00CB36CA"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025C89" w:rsidRDefault="00857D11" w:rsidP="00771CCE">
      <w:pPr>
        <w:jc w:val="left"/>
        <w:rPr>
          <w:rFonts w:ascii="Simplified Arabic" w:hAnsi="Simplified Arabic" w:cs="Simplified Arabic"/>
          <w:rtl/>
          <w:lang w:bidi="ar-LY"/>
        </w:rPr>
      </w:pPr>
    </w:p>
    <w:p w14:paraId="49570867" w14:textId="77777777" w:rsidR="00857D11" w:rsidRPr="00025C89" w:rsidRDefault="00857D11" w:rsidP="00771CCE">
      <w:pPr>
        <w:rPr>
          <w:rFonts w:ascii="Simplified Arabic" w:hAnsi="Simplified Arabic" w:cs="Simplified Arabic"/>
          <w:rtl/>
          <w:lang w:bidi="ar-LY"/>
        </w:rPr>
      </w:pPr>
    </w:p>
    <w:p w14:paraId="2AEA3C46" w14:textId="77777777" w:rsidR="002E0F5D" w:rsidRPr="00025C89" w:rsidRDefault="002E0F5D" w:rsidP="00771CCE">
      <w:pPr>
        <w:rPr>
          <w:rFonts w:ascii="Simplified Arabic" w:hAnsi="Simplified Arabic" w:cs="Simplified Arabic"/>
          <w:rtl/>
        </w:rPr>
      </w:pPr>
    </w:p>
    <w:p w14:paraId="77170FA2" w14:textId="77777777" w:rsidR="00857D11" w:rsidRPr="00025C89" w:rsidRDefault="00857D11" w:rsidP="00771CCE">
      <w:pPr>
        <w:jc w:val="center"/>
        <w:rPr>
          <w:rFonts w:ascii="Simplified Arabic" w:hAnsi="Simplified Arabic" w:cs="Simplified Arabic"/>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4ABFC19F" w14:textId="77777777" w:rsidR="00857D11" w:rsidRPr="00025C89" w:rsidRDefault="000D0B3D" w:rsidP="00771CCE">
          <w:pPr>
            <w:jc w:val="center"/>
            <w:rPr>
              <w:rStyle w:val="TitleChar"/>
              <w:rtl/>
            </w:rPr>
          </w:pPr>
          <w:r w:rsidRPr="00025C89">
            <w:rPr>
              <w:rStyle w:val="TitleChar"/>
              <w:rtl/>
            </w:rPr>
            <w:t>عنوان المشروع</w:t>
          </w:r>
        </w:p>
      </w:sdtContent>
    </w:sdt>
    <w:p w14:paraId="3973CFB2" w14:textId="77777777" w:rsidR="002E0F5D" w:rsidRPr="00025C89" w:rsidRDefault="002E0F5D" w:rsidP="00771CCE">
      <w:pPr>
        <w:jc w:val="center"/>
        <w:rPr>
          <w:rFonts w:ascii="Simplified Arabic" w:hAnsi="Simplified Arabic" w:cs="Simplified Arabic"/>
          <w:b/>
          <w:bCs/>
          <w:sz w:val="20"/>
          <w:szCs w:val="20"/>
        </w:rPr>
      </w:pPr>
    </w:p>
    <w:p w14:paraId="2AF3BED3" w14:textId="77777777" w:rsidR="002E0F5D" w:rsidRPr="00025C89" w:rsidRDefault="002E0F5D" w:rsidP="00771CCE">
      <w:pPr>
        <w:jc w:val="center"/>
        <w:rPr>
          <w:rFonts w:ascii="Simplified Arabic" w:hAnsi="Simplified Arabic" w:cs="Simplified Arabic"/>
          <w:b/>
          <w:bCs/>
          <w:sz w:val="20"/>
          <w:szCs w:val="20"/>
        </w:rPr>
      </w:pPr>
    </w:p>
    <w:p w14:paraId="63EC725A" w14:textId="77777777" w:rsidR="00857D11" w:rsidRPr="00025C89" w:rsidRDefault="00857D11" w:rsidP="00771CCE">
      <w:pPr>
        <w:pStyle w:val="Subtitle"/>
        <w:spacing w:line="360" w:lineRule="auto"/>
        <w:rPr>
          <w:rtl/>
        </w:rPr>
      </w:pPr>
      <w:r w:rsidRPr="00025C89">
        <w:rPr>
          <w:rtl/>
        </w:rPr>
        <w:t>بكالوريوس تقنية المعلومات</w:t>
      </w:r>
    </w:p>
    <w:p w14:paraId="08440755" w14:textId="77777777" w:rsidR="002E0F5D" w:rsidRPr="00025C89" w:rsidRDefault="002E0F5D" w:rsidP="00B63C41">
      <w:pPr>
        <w:rPr>
          <w:rFonts w:ascii="Simplified Arabic" w:hAnsi="Simplified Arabic" w:cs="Simplified Arabic"/>
          <w:sz w:val="20"/>
          <w:szCs w:val="20"/>
          <w:rtl/>
          <w:lang w:bidi="ar-LY"/>
        </w:rPr>
      </w:pPr>
    </w:p>
    <w:p w14:paraId="34D9ECE5" w14:textId="77777777" w:rsidR="00857D11" w:rsidRPr="00025C89" w:rsidRDefault="00857D11"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إعداد:</w:t>
      </w:r>
    </w:p>
    <w:p w14:paraId="32CBC229" w14:textId="77777777" w:rsidR="009066BF" w:rsidRPr="00025C89" w:rsidRDefault="009066BF"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 xml:space="preserve">   أيوب البدري لويله          رقم القيد 213180106</w:t>
      </w:r>
    </w:p>
    <w:p w14:paraId="4DE460FB" w14:textId="77777777" w:rsidR="009066BF" w:rsidRPr="00025C89" w:rsidRDefault="009066BF" w:rsidP="00771CCE">
      <w:pPr>
        <w:jc w:val="center"/>
        <w:rPr>
          <w:rFonts w:ascii="Simplified Arabic" w:eastAsia="Times New Roman" w:hAnsi="Simplified Arabic" w:cs="Simplified Arabic"/>
          <w:sz w:val="32"/>
          <w:szCs w:val="32"/>
        </w:rPr>
      </w:pPr>
      <w:r w:rsidRPr="00025C89">
        <w:rPr>
          <w:rFonts w:ascii="Simplified Arabic" w:hAnsi="Simplified Arabic" w:cs="Simplified Arabic"/>
          <w:sz w:val="32"/>
          <w:szCs w:val="32"/>
          <w:rtl/>
        </w:rPr>
        <w:t xml:space="preserve">الحسن جمال الارناؤوط        رقم القيد </w:t>
      </w:r>
      <w:r w:rsidRPr="00025C89">
        <w:rPr>
          <w:rFonts w:ascii="Simplified Arabic" w:eastAsia="Times New Roman" w:hAnsi="Simplified Arabic" w:cs="Simplified Arabic"/>
          <w:sz w:val="32"/>
          <w:szCs w:val="32"/>
          <w:rtl/>
        </w:rPr>
        <w:t>213185032</w:t>
      </w:r>
    </w:p>
    <w:p w14:paraId="1E46C53F" w14:textId="77777777" w:rsidR="00857D11" w:rsidRPr="00025C89" w:rsidRDefault="00857D11" w:rsidP="00771CCE">
      <w:pPr>
        <w:jc w:val="center"/>
        <w:rPr>
          <w:rFonts w:ascii="Simplified Arabic" w:hAnsi="Simplified Arabic" w:cs="Simplified Arabic"/>
          <w:rtl/>
        </w:rPr>
      </w:pPr>
    </w:p>
    <w:p w14:paraId="1C09C2DA" w14:textId="77777777" w:rsidR="002E0F5D" w:rsidRPr="00025C89" w:rsidRDefault="002E0F5D" w:rsidP="00771CCE">
      <w:pPr>
        <w:jc w:val="center"/>
        <w:rPr>
          <w:rFonts w:ascii="Simplified Arabic" w:hAnsi="Simplified Arabic" w:cs="Simplified Arabic"/>
          <w:rtl/>
        </w:rPr>
      </w:pPr>
    </w:p>
    <w:p w14:paraId="3D84EB2E" w14:textId="5E6D0524" w:rsidR="00857D11" w:rsidRPr="00025C89" w:rsidRDefault="00857D11" w:rsidP="00771CCE">
      <w:pPr>
        <w:jc w:val="center"/>
        <w:rPr>
          <w:rFonts w:ascii="Simplified Arabic" w:hAnsi="Simplified Arabic" w:cs="Simplified Arabic"/>
          <w:sz w:val="32"/>
          <w:szCs w:val="32"/>
          <w:rtl/>
          <w:lang w:bidi="ar-LY"/>
        </w:rPr>
      </w:pPr>
      <w:r w:rsidRPr="00025C89">
        <w:rPr>
          <w:rFonts w:ascii="Simplified Arabic" w:hAnsi="Simplified Arabic" w:cs="Simplified Arabic"/>
          <w:sz w:val="32"/>
          <w:szCs w:val="32"/>
          <w:rtl/>
        </w:rPr>
        <w:lastRenderedPageBreak/>
        <w:t xml:space="preserve">ربيع </w:t>
      </w:r>
      <w:r w:rsidR="000D0B3D" w:rsidRPr="00025C89">
        <w:rPr>
          <w:rFonts w:ascii="Simplified Arabic" w:hAnsi="Simplified Arabic" w:cs="Simplified Arabic"/>
          <w:sz w:val="32"/>
          <w:szCs w:val="32"/>
          <w:rtl/>
        </w:rPr>
        <w:t>–</w:t>
      </w:r>
      <w:r w:rsidRPr="00025C89">
        <w:rPr>
          <w:rFonts w:ascii="Simplified Arabic" w:hAnsi="Simplified Arabic" w:cs="Simplified Arabic"/>
          <w:sz w:val="32"/>
          <w:szCs w:val="32"/>
          <w:rtl/>
        </w:rPr>
        <w:t xml:space="preserve"> 201</w:t>
      </w:r>
      <w:r w:rsidR="009066BF" w:rsidRPr="00025C89">
        <w:rPr>
          <w:rFonts w:ascii="Simplified Arabic" w:hAnsi="Simplified Arabic" w:cs="Simplified Arabic"/>
          <w:sz w:val="32"/>
          <w:szCs w:val="32"/>
          <w:rtl/>
        </w:rPr>
        <w:t>8</w:t>
      </w:r>
    </w:p>
    <w:p w14:paraId="2F3F1037" w14:textId="77777777" w:rsidR="00857D11" w:rsidRPr="00025C89" w:rsidRDefault="0094332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CB36CA" w:rsidRDefault="00CB36CA"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CB36CA" w:rsidRDefault="00CB36CA"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CB36CA" w:rsidRDefault="00CB36CA"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CB36CA" w:rsidRDefault="00CB36CA"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Pr="00025C89" w:rsidRDefault="00857D11" w:rsidP="00771CCE">
          <w:pPr>
            <w:rPr>
              <w:rFonts w:ascii="Simplified Arabic" w:hAnsi="Simplified Arabic" w:cs="Simplified Arabic"/>
              <w:rtl/>
              <w:lang w:bidi="ar-LY"/>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CB36CA" w:rsidRPr="00D27578" w:rsidRDefault="00CB36CA"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CB36CA" w:rsidRPr="00D27578" w:rsidRDefault="00CB36CA"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025C89">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025C89" w14:paraId="3DA63343" w14:textId="77777777" w:rsidTr="00925828">
            <w:trPr>
              <w:trHeight w:val="1229"/>
              <w:jc w:val="center"/>
            </w:trPr>
            <w:tc>
              <w:tcPr>
                <w:tcW w:w="5000" w:type="pct"/>
              </w:tcPr>
              <w:p w14:paraId="2771390B" w14:textId="77777777" w:rsidR="00857D11" w:rsidRPr="00025C89" w:rsidRDefault="00857D11" w:rsidP="00771CCE">
                <w:pPr>
                  <w:pStyle w:val="NoSpacing"/>
                  <w:spacing w:line="360" w:lineRule="auto"/>
                  <w:rPr>
                    <w:lang w:bidi="ar-LY"/>
                  </w:rPr>
                </w:pPr>
              </w:p>
            </w:tc>
          </w:tr>
          <w:tr w:rsidR="008A7D76" w:rsidRPr="00025C89"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vAlign w:val="center"/>
                  </w:tcPr>
                  <w:p w14:paraId="2C096A22" w14:textId="77777777" w:rsidR="00857D11" w:rsidRPr="00025C89" w:rsidRDefault="00857D11" w:rsidP="00771CCE">
                    <w:pPr>
                      <w:pStyle w:val="NoSpacing"/>
                      <w:spacing w:line="360" w:lineRule="auto"/>
                      <w:rPr>
                        <w:sz w:val="80"/>
                        <w:szCs w:val="80"/>
                      </w:rPr>
                    </w:pPr>
                    <w:r w:rsidRPr="00025C89">
                      <w:rPr>
                        <w:rStyle w:val="TitleChar"/>
                        <w:rtl/>
                      </w:rPr>
                      <w:t>عنوان المشروع</w:t>
                    </w:r>
                  </w:p>
                </w:tc>
              </w:sdtContent>
            </w:sdt>
          </w:tr>
          <w:tr w:rsidR="008A7D76" w:rsidRPr="00025C89"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32D2DF86" w14:textId="77777777" w:rsidR="00857D11" w:rsidRPr="00025C89" w:rsidRDefault="00857D11" w:rsidP="00771CCE">
                    <w:pPr>
                      <w:pStyle w:val="NoSpacing"/>
                      <w:spacing w:line="360" w:lineRule="auto"/>
                      <w:rPr>
                        <w:sz w:val="44"/>
                        <w:szCs w:val="44"/>
                      </w:rPr>
                    </w:pPr>
                    <w:r w:rsidRPr="00025C89">
                      <w:rPr>
                        <w:rtl/>
                      </w:rPr>
                      <w:t>مشروع مقدم</w:t>
                    </w:r>
                  </w:p>
                </w:tc>
              </w:sdtContent>
            </w:sdt>
          </w:tr>
          <w:tr w:rsidR="008A7D76" w:rsidRPr="00025C89" w14:paraId="7066C894" w14:textId="77777777" w:rsidTr="00925828">
            <w:trPr>
              <w:trHeight w:val="360"/>
              <w:jc w:val="center"/>
            </w:trPr>
            <w:tc>
              <w:tcPr>
                <w:tcW w:w="5000" w:type="pct"/>
                <w:vAlign w:val="center"/>
              </w:tcPr>
              <w:p w14:paraId="4E189879" w14:textId="19C0EE17" w:rsidR="00857D11" w:rsidRPr="00025C89" w:rsidRDefault="00857D11" w:rsidP="00771CCE">
                <w:pPr>
                  <w:pStyle w:val="NoSpacing"/>
                  <w:spacing w:line="360" w:lineRule="auto"/>
                  <w:rPr>
                    <w:sz w:val="20"/>
                    <w:szCs w:val="20"/>
                    <w:rtl/>
                    <w:lang w:bidi="ar-LY"/>
                  </w:rPr>
                </w:pPr>
                <w:r w:rsidRPr="00025C89">
                  <w:rPr>
                    <w:rtl/>
                    <w:lang w:bidi="ar-LY"/>
                  </w:rPr>
                  <w:t xml:space="preserve">لقسم </w:t>
                </w:r>
                <w:r w:rsidR="00510C52" w:rsidRPr="00025C89">
                  <w:rPr>
                    <w:rtl/>
                    <w:lang w:bidi="ar-LY"/>
                  </w:rPr>
                  <w:t>تقنيات الانترنت</w:t>
                </w:r>
              </w:p>
              <w:p w14:paraId="209E3512" w14:textId="77777777" w:rsidR="00857D11" w:rsidRPr="00025C89" w:rsidRDefault="00857D11" w:rsidP="00771CCE">
                <w:pPr>
                  <w:pStyle w:val="NoSpacing"/>
                  <w:spacing w:line="360" w:lineRule="auto"/>
                </w:pPr>
                <w:r w:rsidRPr="00025C89">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CB36CA" w:rsidRPr="00083F43" w:rsidRDefault="00CB36CA"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CB36CA" w:rsidRPr="00083F43" w:rsidRDefault="00CB36CA"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025C89" w:rsidRDefault="00857D11" w:rsidP="00771CCE">
          <w:pPr>
            <w:rPr>
              <w:rFonts w:ascii="Simplified Arabic" w:hAnsi="Simplified Arabic" w:cs="Simplified Arabic"/>
            </w:rPr>
          </w:pPr>
          <w:r w:rsidRPr="00025C89">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CB36CA" w:rsidRPr="002E0F5D" w:rsidRDefault="00CB36CA" w:rsidP="000D0B3D">
                                <w:pPr>
                                  <w:pStyle w:val="NormalText"/>
                                  <w:jc w:val="center"/>
                                  <w:rPr>
                                    <w:sz w:val="36"/>
                                    <w:szCs w:val="32"/>
                                    <w:rtl/>
                                  </w:rPr>
                                </w:pPr>
                                <w:r w:rsidRPr="002E0F5D">
                                  <w:rPr>
                                    <w:sz w:val="36"/>
                                    <w:szCs w:val="32"/>
                                    <w:rtl/>
                                  </w:rPr>
                                  <w:t>إعداد  :</w:t>
                                </w:r>
                              </w:p>
                              <w:p w14:paraId="04C3D437" w14:textId="77777777" w:rsidR="00CB36CA" w:rsidRDefault="00CB36CA"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CB36CA" w:rsidRPr="004F74CF" w:rsidRDefault="00CB36CA"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CB36CA" w:rsidRPr="009066BF" w:rsidRDefault="00CB36CA"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CB36CA" w:rsidRPr="002E0F5D" w:rsidRDefault="00CB36CA" w:rsidP="000D0B3D">
                          <w:pPr>
                            <w:pStyle w:val="NormalText"/>
                            <w:jc w:val="center"/>
                            <w:rPr>
                              <w:sz w:val="36"/>
                              <w:szCs w:val="32"/>
                              <w:rtl/>
                            </w:rPr>
                          </w:pPr>
                          <w:r w:rsidRPr="002E0F5D">
                            <w:rPr>
                              <w:sz w:val="36"/>
                              <w:szCs w:val="32"/>
                              <w:rtl/>
                            </w:rPr>
                            <w:t>إعداد  :</w:t>
                          </w:r>
                        </w:p>
                        <w:p w14:paraId="04C3D437" w14:textId="77777777" w:rsidR="00CB36CA" w:rsidRDefault="00CB36CA"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CB36CA" w:rsidRPr="004F74CF" w:rsidRDefault="00CB36CA"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CB36CA" w:rsidRPr="009066BF" w:rsidRDefault="00CB36CA" w:rsidP="009066BF">
                          <w:pPr>
                            <w:pStyle w:val="NormalText"/>
                            <w:jc w:val="center"/>
                            <w:rPr>
                              <w:sz w:val="36"/>
                              <w:szCs w:val="32"/>
                            </w:rPr>
                          </w:pPr>
                        </w:p>
                      </w:txbxContent>
                    </v:textbox>
                  </v:shape>
                </w:pict>
              </mc:Fallback>
            </mc:AlternateContent>
          </w:r>
        </w:p>
        <w:p w14:paraId="5887B942" w14:textId="0CE280E2" w:rsidR="00857D11" w:rsidRPr="00025C89" w:rsidRDefault="00857D11" w:rsidP="00771CCE">
          <w:pPr>
            <w:rPr>
              <w:rFonts w:ascii="Simplified Arabic" w:hAnsi="Simplified Arabic" w:cs="Simplified Arabic"/>
              <w:rtl/>
              <w:lang w:bidi="ar-LY"/>
            </w:rPr>
          </w:pPr>
          <w:r w:rsidRPr="00025C89">
            <w:rPr>
              <w:rFonts w:ascii="Simplified Arabic" w:hAnsi="Simplified Arabic" w:cs="Simplified Arabic"/>
              <w:rtl/>
            </w:rPr>
            <w:tab/>
          </w:r>
        </w:p>
        <w:p w14:paraId="69DAFE0D" w14:textId="75651AC8" w:rsidR="00857D11" w:rsidRPr="00025C89" w:rsidRDefault="009066BF" w:rsidP="00771CCE">
          <w:pPr>
            <w:bidi w:val="0"/>
            <w:rPr>
              <w:rStyle w:val="BookTitle"/>
              <w:rFonts w:ascii="Simplified Arabic" w:hAnsi="Simplified Arabic" w:cs="Simplified Arabic"/>
            </w:rPr>
          </w:pPr>
          <w:r w:rsidRPr="00025C89">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CB36CA" w:rsidRPr="00083F43" w:rsidRDefault="00CB36CA"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CB36CA" w:rsidRPr="00083F43" w:rsidRDefault="00CB36CA"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CB36CA" w:rsidRPr="00083F43" w:rsidRDefault="00CB36CA"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CB36CA" w:rsidRPr="00083F43" w:rsidRDefault="00CB36CA"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CB36CA" w:rsidRPr="00083F43" w:rsidRDefault="00CB36CA"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CB36CA" w:rsidRPr="00083F43" w:rsidRDefault="00CB36CA" w:rsidP="009066BF">
                          <w:pPr>
                            <w:jc w:val="center"/>
                            <w:rPr>
                              <w:rFonts w:ascii="Simplified Arabic" w:hAnsi="Simplified Arabic" w:cs="Simplified Arabic"/>
                              <w:sz w:val="32"/>
                              <w:szCs w:val="32"/>
                              <w:lang w:bidi="ar-LY"/>
                            </w:rPr>
                          </w:pPr>
                        </w:p>
                      </w:txbxContent>
                    </v:textbox>
                    <w10:wrap anchorx="page"/>
                  </v:shape>
                </w:pict>
              </mc:Fallback>
            </mc:AlternateContent>
          </w:r>
          <w:r w:rsidRPr="00025C89">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CB36CA" w:rsidRDefault="00CB36CA"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CB36CA" w:rsidRPr="00083F43" w:rsidRDefault="00CB36CA"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CB36CA" w:rsidRDefault="00CB36CA"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CB36CA" w:rsidRPr="00083F43" w:rsidRDefault="00CB36CA" w:rsidP="00857D11">
                          <w:pPr>
                            <w:jc w:val="center"/>
                            <w:rPr>
                              <w:rFonts w:ascii="Simplified Arabic" w:hAnsi="Simplified Arabic" w:cs="Simplified Arabic"/>
                              <w:sz w:val="32"/>
                              <w:szCs w:val="32"/>
                              <w:lang w:bidi="ar-LY"/>
                            </w:rPr>
                          </w:pPr>
                        </w:p>
                      </w:txbxContent>
                    </v:textbox>
                  </v:shape>
                </w:pict>
              </mc:Fallback>
            </mc:AlternateContent>
          </w:r>
          <w:r w:rsidR="00857D11" w:rsidRPr="00025C89">
            <w:rPr>
              <w:rStyle w:val="BookTitle"/>
              <w:rFonts w:ascii="Simplified Arabic" w:hAnsi="Simplified Arabic" w:cs="Simplified Arabic"/>
              <w:rtl/>
            </w:rPr>
            <w:br w:type="page"/>
          </w:r>
        </w:p>
      </w:sdtContent>
    </w:sdt>
    <w:p w14:paraId="11513A34" w14:textId="77777777" w:rsidR="00647BB3" w:rsidRPr="00025C89" w:rsidRDefault="00647BB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hAnsi="Simplified Arabic" w:cs="Simplified Arabic"/>
          <w:b/>
          <w:bCs/>
          <w:sz w:val="36"/>
          <w:szCs w:val="36"/>
          <w:rtl/>
        </w:rPr>
        <w:lastRenderedPageBreak/>
        <w:t>جامعة طرابلس</w:t>
      </w:r>
    </w:p>
    <w:p w14:paraId="74328B91" w14:textId="77777777" w:rsidR="00647BB3" w:rsidRPr="00025C89" w:rsidRDefault="00647BB3" w:rsidP="00771CCE">
      <w:pPr>
        <w:pStyle w:val="Title"/>
        <w:spacing w:line="360" w:lineRule="auto"/>
        <w:rPr>
          <w:sz w:val="32"/>
          <w:szCs w:val="32"/>
        </w:rPr>
      </w:pPr>
      <w:r w:rsidRPr="00025C89">
        <w:rPr>
          <w:rtl/>
        </w:rPr>
        <w:t>كلية تقنية المعلومات</w:t>
      </w:r>
    </w:p>
    <w:p w14:paraId="52214019" w14:textId="77777777" w:rsidR="00647BB3" w:rsidRPr="00025C89" w:rsidRDefault="00647BB3" w:rsidP="00771CCE">
      <w:pPr>
        <w:ind w:left="360"/>
        <w:jc w:val="center"/>
        <w:rPr>
          <w:rFonts w:ascii="Simplified Arabic" w:hAnsi="Simplified Arabic" w:cs="Simplified Arabic"/>
          <w:b/>
          <w:bCs/>
          <w:sz w:val="32"/>
          <w:szCs w:val="32"/>
          <w:rtl/>
        </w:rPr>
      </w:pPr>
    </w:p>
    <w:p w14:paraId="60A4D3D3" w14:textId="77777777" w:rsidR="00647BB3" w:rsidRPr="00025C89" w:rsidRDefault="00647BB3" w:rsidP="00771CCE">
      <w:pPr>
        <w:pStyle w:val="Subtitlebold"/>
        <w:spacing w:line="360" w:lineRule="auto"/>
      </w:pPr>
      <w:r w:rsidRPr="00025C89">
        <w:rPr>
          <w:rtl/>
        </w:rPr>
        <w:t>تقرير اللجنة المناقشة</w:t>
      </w:r>
    </w:p>
    <w:p w14:paraId="2E5F3034" w14:textId="2F06788D" w:rsidR="00647BB3" w:rsidRPr="00025C89" w:rsidRDefault="00647BB3" w:rsidP="00771CCE">
      <w:pPr>
        <w:ind w:left="-2"/>
        <w:rPr>
          <w:rFonts w:ascii="Simplified Arabic" w:hAnsi="Simplified Arabic" w:cs="Simplified Arabic"/>
          <w:lang w:val="en-GB"/>
        </w:rPr>
      </w:pPr>
      <w:r w:rsidRPr="00025C89">
        <w:rPr>
          <w:rFonts w:ascii="Simplified Arabic" w:hAnsi="Simplified Arabic" w:cs="Simplified Arabic"/>
          <w:rtl/>
        </w:rPr>
        <w:t xml:space="preserve">نؤيد بأننا قرأنا هذا التقرير كلجنة مناقشة </w:t>
      </w:r>
      <w:r w:rsidR="00C66E6C" w:rsidRPr="00025C89">
        <w:rPr>
          <w:rFonts w:ascii="Simplified Arabic" w:hAnsi="Simplified Arabic" w:cs="Simplified Arabic"/>
          <w:rtl/>
        </w:rPr>
        <w:t>وامتحنا</w:t>
      </w:r>
      <w:r w:rsidRPr="00025C89">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025C89" w:rsidRDefault="00C66E6C" w:rsidP="00771CCE">
      <w:pPr>
        <w:ind w:left="719" w:firstLine="721"/>
        <w:rPr>
          <w:rFonts w:ascii="Simplified Arabic" w:hAnsi="Simplified Arabic" w:cs="Simplified Arabic"/>
          <w:b/>
          <w:bCs/>
          <w:u w:val="single"/>
        </w:rPr>
      </w:pPr>
      <w:r w:rsidRPr="00025C89">
        <w:rPr>
          <w:rFonts w:ascii="Simplified Arabic" w:hAnsi="Simplified Arabic" w:cs="Simplified Arabic"/>
          <w:b/>
          <w:bCs/>
          <w:u w:val="single"/>
          <w:rtl/>
        </w:rPr>
        <w:t>المشرف:</w:t>
      </w:r>
      <w:r w:rsidRPr="00025C89">
        <w:rPr>
          <w:rFonts w:ascii="Simplified Arabic" w:hAnsi="Simplified Arabic" w:cs="Simplified Arabic"/>
          <w:b/>
          <w:bCs/>
          <w:rtl/>
        </w:rPr>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rPr>
        <w:t xml:space="preserve">   </w:t>
      </w:r>
      <w:r w:rsidR="00647BB3" w:rsidRPr="00025C89">
        <w:rPr>
          <w:rFonts w:ascii="Simplified Arabic" w:hAnsi="Simplified Arabic" w:cs="Simplified Arabic"/>
          <w:b/>
          <w:bCs/>
        </w:rPr>
        <w:tab/>
      </w:r>
      <w:r w:rsidR="00647BB3" w:rsidRPr="00025C89">
        <w:rPr>
          <w:rFonts w:ascii="Simplified Arabic" w:hAnsi="Simplified Arabic" w:cs="Simplified Arabic"/>
          <w:b/>
          <w:bCs/>
        </w:rPr>
        <w:tab/>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u w:val="single"/>
          <w:rtl/>
        </w:rPr>
        <w:t xml:space="preserve"> رئيس اللجنة:</w:t>
      </w:r>
    </w:p>
    <w:p w14:paraId="7D1C8A6B"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 xml:space="preserve">الاسم: ......................... </w:t>
      </w:r>
      <w:r w:rsidRPr="00025C89">
        <w:rPr>
          <w:rFonts w:ascii="Simplified Arabic" w:hAnsi="Simplified Arabic" w:cs="Simplified Arabic"/>
        </w:rPr>
        <w:t xml:space="preserve">                    </w:t>
      </w:r>
      <w:r w:rsidRPr="00025C89">
        <w:rPr>
          <w:rFonts w:ascii="Simplified Arabic" w:hAnsi="Simplified Arabic" w:cs="Simplified Arabic"/>
          <w:rtl/>
        </w:rPr>
        <w:t xml:space="preserve">    الاسم: .........................</w:t>
      </w:r>
    </w:p>
    <w:p w14:paraId="4AF72647"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التوقيع: .........................</w:t>
      </w:r>
      <w:r w:rsidRPr="00025C89">
        <w:rPr>
          <w:rFonts w:ascii="Simplified Arabic" w:hAnsi="Simplified Arabic" w:cs="Simplified Arabic"/>
        </w:rPr>
        <w:t xml:space="preserve">               </w:t>
      </w:r>
      <w:r w:rsidRPr="00025C89">
        <w:rPr>
          <w:rFonts w:ascii="Simplified Arabic" w:hAnsi="Simplified Arabic" w:cs="Simplified Arabic"/>
          <w:rtl/>
        </w:rPr>
        <w:t xml:space="preserve">         التوقيع: .........................</w:t>
      </w:r>
    </w:p>
    <w:p w14:paraId="068451EE" w14:textId="41323548" w:rsidR="00647BB3" w:rsidRPr="00025C89" w:rsidRDefault="00647BB3" w:rsidP="00771CCE">
      <w:pPr>
        <w:ind w:firstLine="360"/>
        <w:rPr>
          <w:rFonts w:ascii="Simplified Arabic" w:hAnsi="Simplified Arabic" w:cs="Simplified Arabic"/>
        </w:rPr>
      </w:pP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        </w:t>
      </w:r>
      <w:r w:rsidRPr="00025C89">
        <w:rPr>
          <w:rFonts w:ascii="Simplified Arabic" w:hAnsi="Simplified Arabic" w:cs="Simplified Arabic"/>
        </w:rPr>
        <w:t xml:space="preserve">      </w:t>
      </w:r>
      <w:r w:rsidRPr="00025C89">
        <w:rPr>
          <w:rFonts w:ascii="Simplified Arabic" w:hAnsi="Simplified Arabic" w:cs="Simplified Arabic"/>
        </w:rPr>
        <w:tab/>
      </w:r>
      <w:r w:rsidRPr="00025C89">
        <w:rPr>
          <w:rFonts w:ascii="Simplified Arabic" w:hAnsi="Simplified Arabic" w:cs="Simplified Arabic"/>
        </w:rPr>
        <w:tab/>
        <w:t xml:space="preserve"> </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w:t>
      </w:r>
    </w:p>
    <w:p w14:paraId="1D47CCAA" w14:textId="77777777" w:rsidR="00647BB3" w:rsidRPr="00025C89" w:rsidRDefault="00647BB3" w:rsidP="00771CCE">
      <w:pPr>
        <w:ind w:left="360"/>
        <w:jc w:val="center"/>
        <w:rPr>
          <w:rFonts w:ascii="Simplified Arabic" w:hAnsi="Simplified Arabic" w:cs="Simplified Arabic"/>
          <w:rtl/>
        </w:rPr>
      </w:pPr>
    </w:p>
    <w:p w14:paraId="668347E2" w14:textId="77777777" w:rsidR="00647BB3" w:rsidRPr="00025C89" w:rsidRDefault="00647BB3" w:rsidP="00771CCE">
      <w:pPr>
        <w:ind w:left="360"/>
        <w:jc w:val="center"/>
        <w:rPr>
          <w:rFonts w:ascii="Simplified Arabic" w:hAnsi="Simplified Arabic" w:cs="Simplified Arabic"/>
          <w:b/>
          <w:bCs/>
          <w:u w:val="single"/>
        </w:rPr>
      </w:pPr>
      <w:r w:rsidRPr="00025C89">
        <w:rPr>
          <w:rFonts w:ascii="Simplified Arabic" w:hAnsi="Simplified Arabic" w:cs="Simplified Arabic"/>
          <w:b/>
          <w:bCs/>
          <w:u w:val="single"/>
          <w:rtl/>
        </w:rPr>
        <w:t>الممتحنين:</w:t>
      </w:r>
    </w:p>
    <w:p w14:paraId="556996CC" w14:textId="77777777" w:rsidR="00647BB3" w:rsidRPr="00025C89" w:rsidRDefault="00647BB3" w:rsidP="00771CCE">
      <w:pPr>
        <w:ind w:left="-2"/>
        <w:jc w:val="center"/>
        <w:rPr>
          <w:rFonts w:ascii="Simplified Arabic" w:hAnsi="Simplified Arabic" w:cs="Simplified Arabic"/>
          <w:rtl/>
        </w:rPr>
      </w:pPr>
      <w:r w:rsidRPr="00025C89">
        <w:rPr>
          <w:rFonts w:ascii="Simplified Arabic" w:hAnsi="Simplified Arabic" w:cs="Simplified Arabic"/>
          <w:rtl/>
        </w:rPr>
        <w:t>الاسم: ..................</w:t>
      </w:r>
      <w:r w:rsidRPr="00025C89">
        <w:rPr>
          <w:rFonts w:ascii="Simplified Arabic" w:hAnsi="Simplified Arabic" w:cs="Simplified Arabic"/>
          <w:rtl/>
        </w:rPr>
        <w:tab/>
        <w:t>الاسم: .................        الاسم: ..................</w:t>
      </w:r>
    </w:p>
    <w:p w14:paraId="4ECAE6F3" w14:textId="77777777" w:rsidR="00647BB3" w:rsidRPr="00025C89" w:rsidRDefault="00647BB3" w:rsidP="00771CCE">
      <w:pPr>
        <w:ind w:left="360"/>
        <w:rPr>
          <w:rFonts w:ascii="Simplified Arabic" w:hAnsi="Simplified Arabic" w:cs="Simplified Arabic"/>
          <w:rtl/>
        </w:rPr>
      </w:pPr>
      <w:r w:rsidRPr="00025C89">
        <w:rPr>
          <w:rFonts w:ascii="Simplified Arabic" w:hAnsi="Simplified Arabic" w:cs="Simplified Arabic"/>
          <w:rtl/>
        </w:rPr>
        <w:t xml:space="preserve">التوقيع: .............. </w:t>
      </w:r>
      <w:r w:rsidRPr="00025C89">
        <w:rPr>
          <w:rFonts w:ascii="Simplified Arabic" w:hAnsi="Simplified Arabic" w:cs="Simplified Arabic"/>
          <w:rtl/>
        </w:rPr>
        <w:tab/>
        <w:t xml:space="preserve">   التوقيع: ................       التوقيع: ..................</w:t>
      </w:r>
    </w:p>
    <w:p w14:paraId="590AE61F" w14:textId="390EE25C" w:rsidR="00647BB3" w:rsidRPr="00025C89" w:rsidRDefault="00C66E6C" w:rsidP="00771CCE">
      <w:pPr>
        <w:ind w:left="360"/>
        <w:rPr>
          <w:rFonts w:ascii="Simplified Arabic" w:hAnsi="Simplified Arabic" w:cs="Simplified Arabic"/>
        </w:rPr>
      </w:pP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00647BB3" w:rsidRPr="00025C89">
        <w:rPr>
          <w:rFonts w:ascii="Simplified Arabic" w:hAnsi="Simplified Arabic" w:cs="Simplified Arabic"/>
          <w:rtl/>
        </w:rPr>
        <w:tab/>
      </w:r>
      <w:r w:rsidR="00647BB3" w:rsidRPr="00025C89">
        <w:rPr>
          <w:rFonts w:ascii="Simplified Arabic" w:hAnsi="Simplified Arabic" w:cs="Simplified Arabic"/>
          <w:rtl/>
        </w:rPr>
        <w:tab/>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Pr="00025C89">
        <w:rPr>
          <w:rFonts w:ascii="Simplified Arabic" w:hAnsi="Simplified Arabic" w:cs="Simplified Arabic"/>
          <w:rtl/>
        </w:rPr>
        <w:t xml:space="preserve">/ </w:t>
      </w:r>
      <w:r w:rsidRPr="00025C89">
        <w:rPr>
          <w:rFonts w:ascii="Simplified Arabic" w:hAnsi="Simplified Arabic" w:cs="Simplified Arabic"/>
          <w:rtl/>
        </w:rPr>
        <w:tab/>
      </w:r>
      <w:r w:rsidR="00647BB3" w:rsidRPr="00025C89">
        <w:rPr>
          <w:rFonts w:ascii="Simplified Arabic" w:hAnsi="Simplified Arabic" w:cs="Simplified Arabic"/>
          <w:rtl/>
        </w:rPr>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p>
    <w:p w14:paraId="122B180B" w14:textId="77777777" w:rsidR="00DC6DA3" w:rsidRPr="00025C89" w:rsidRDefault="00DC6DA3" w:rsidP="00771CCE">
      <w:pPr>
        <w:ind w:left="360"/>
        <w:jc w:val="center"/>
        <w:rPr>
          <w:rFonts w:ascii="Simplified Arabic" w:hAnsi="Simplified Arabic" w:cs="Simplified Arabic"/>
          <w:rtl/>
        </w:rPr>
      </w:pPr>
    </w:p>
    <w:p w14:paraId="1A461D3D" w14:textId="77777777" w:rsidR="00807224" w:rsidRPr="00025C89" w:rsidRDefault="00807224" w:rsidP="00771CCE">
      <w:pPr>
        <w:ind w:left="360"/>
        <w:jc w:val="center"/>
        <w:rPr>
          <w:rFonts w:ascii="Simplified Arabic" w:hAnsi="Simplified Arabic" w:cs="Simplified Arabic"/>
          <w:rtl/>
        </w:rPr>
        <w:sectPr w:rsidR="00807224" w:rsidRPr="00025C89"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025C89" w:rsidRDefault="002975FC" w:rsidP="00771CCE">
      <w:pPr>
        <w:pStyle w:val="Subtitlebold"/>
        <w:spacing w:line="360" w:lineRule="auto"/>
        <w:rPr>
          <w:rtl/>
        </w:rPr>
      </w:pPr>
      <w:r w:rsidRPr="00025C89">
        <w:rPr>
          <w:rtl/>
        </w:rPr>
        <w:lastRenderedPageBreak/>
        <w:t>الملخص</w:t>
      </w:r>
    </w:p>
    <w:p w14:paraId="39348AB6" w14:textId="77777777" w:rsidR="002975FC" w:rsidRPr="00025C89" w:rsidRDefault="002975FC" w:rsidP="00771CCE">
      <w:pPr>
        <w:pStyle w:val="NormalText"/>
      </w:pPr>
      <w:r w:rsidRPr="00025C89">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025C89" w:rsidRDefault="002975FC" w:rsidP="00771CCE">
      <w:pPr>
        <w:rPr>
          <w:rFonts w:ascii="Simplified Arabic" w:hAnsi="Simplified Arabic" w:cs="Simplified Arabic"/>
          <w:b/>
          <w:bCs/>
          <w:rtl/>
        </w:rPr>
      </w:pPr>
    </w:p>
    <w:p w14:paraId="18D4566B" w14:textId="77777777" w:rsidR="002975FC" w:rsidRPr="00025C89" w:rsidRDefault="002975FC" w:rsidP="00771CCE">
      <w:pPr>
        <w:rPr>
          <w:rFonts w:ascii="Simplified Arabic" w:hAnsi="Simplified Arabic" w:cs="Simplified Arabic"/>
          <w:b/>
          <w:bCs/>
          <w:rtl/>
        </w:rPr>
      </w:pPr>
    </w:p>
    <w:p w14:paraId="25040656" w14:textId="77777777" w:rsidR="002975FC" w:rsidRPr="00025C89" w:rsidRDefault="002975FC" w:rsidP="00771CCE">
      <w:pPr>
        <w:rPr>
          <w:rFonts w:ascii="Simplified Arabic" w:hAnsi="Simplified Arabic" w:cs="Simplified Arabic"/>
          <w:b/>
          <w:bCs/>
          <w:rtl/>
        </w:rPr>
      </w:pPr>
    </w:p>
    <w:p w14:paraId="2673E550" w14:textId="77777777" w:rsidR="002975FC" w:rsidRPr="00025C89" w:rsidRDefault="002975FC" w:rsidP="00771CCE">
      <w:pPr>
        <w:rPr>
          <w:rFonts w:ascii="Simplified Arabic" w:hAnsi="Simplified Arabic" w:cs="Simplified Arabic"/>
          <w:b/>
          <w:bCs/>
          <w:rtl/>
        </w:rPr>
      </w:pPr>
    </w:p>
    <w:p w14:paraId="47310042" w14:textId="77777777" w:rsidR="002975FC" w:rsidRPr="00025C89" w:rsidRDefault="002975FC" w:rsidP="00771CCE">
      <w:pPr>
        <w:rPr>
          <w:rFonts w:ascii="Simplified Arabic" w:hAnsi="Simplified Arabic" w:cs="Simplified Arabic"/>
          <w:b/>
          <w:bCs/>
          <w:rtl/>
        </w:rPr>
      </w:pPr>
    </w:p>
    <w:p w14:paraId="3DE3C7C8" w14:textId="77777777" w:rsidR="002975FC" w:rsidRPr="00025C89" w:rsidRDefault="002975FC" w:rsidP="00771CCE">
      <w:pPr>
        <w:rPr>
          <w:rFonts w:ascii="Simplified Arabic" w:hAnsi="Simplified Arabic" w:cs="Simplified Arabic"/>
          <w:b/>
          <w:bCs/>
          <w:rtl/>
        </w:rPr>
      </w:pPr>
    </w:p>
    <w:p w14:paraId="66741B65" w14:textId="77777777" w:rsidR="002975FC" w:rsidRPr="00025C89" w:rsidRDefault="002975FC" w:rsidP="00771CCE">
      <w:pPr>
        <w:rPr>
          <w:rFonts w:ascii="Simplified Arabic" w:hAnsi="Simplified Arabic" w:cs="Simplified Arabic"/>
          <w:b/>
          <w:bCs/>
          <w:rtl/>
        </w:rPr>
      </w:pPr>
    </w:p>
    <w:p w14:paraId="0F4BE66F" w14:textId="77777777" w:rsidR="002975FC" w:rsidRPr="00025C89" w:rsidRDefault="002975FC" w:rsidP="00771CCE">
      <w:pPr>
        <w:rPr>
          <w:rFonts w:ascii="Simplified Arabic" w:hAnsi="Simplified Arabic" w:cs="Simplified Arabic"/>
          <w:b/>
          <w:bCs/>
          <w:rtl/>
        </w:rPr>
      </w:pPr>
    </w:p>
    <w:p w14:paraId="6DD3E3A6" w14:textId="77777777" w:rsidR="002975FC" w:rsidRPr="00025C89" w:rsidRDefault="002975FC" w:rsidP="00771CCE">
      <w:pPr>
        <w:rPr>
          <w:rFonts w:ascii="Simplified Arabic" w:hAnsi="Simplified Arabic" w:cs="Simplified Arabic"/>
          <w:b/>
          <w:bCs/>
          <w:rtl/>
        </w:rPr>
      </w:pPr>
    </w:p>
    <w:p w14:paraId="74D14166" w14:textId="77777777" w:rsidR="002975FC" w:rsidRPr="00025C89" w:rsidRDefault="002975FC" w:rsidP="00771CCE">
      <w:pPr>
        <w:rPr>
          <w:rFonts w:ascii="Simplified Arabic" w:hAnsi="Simplified Arabic" w:cs="Simplified Arabic"/>
          <w:b/>
          <w:bCs/>
          <w:rtl/>
        </w:rPr>
      </w:pPr>
    </w:p>
    <w:p w14:paraId="1AC6EE0D" w14:textId="77777777" w:rsidR="002975FC" w:rsidRPr="00025C89" w:rsidRDefault="002975FC" w:rsidP="00771CCE">
      <w:pPr>
        <w:rPr>
          <w:rFonts w:ascii="Simplified Arabic" w:hAnsi="Simplified Arabic" w:cs="Simplified Arabic"/>
          <w:b/>
          <w:bCs/>
          <w:rtl/>
        </w:rPr>
      </w:pPr>
    </w:p>
    <w:p w14:paraId="5CA73646" w14:textId="77777777" w:rsidR="002975FC" w:rsidRPr="00025C89" w:rsidRDefault="002975FC" w:rsidP="00771CCE">
      <w:pPr>
        <w:rPr>
          <w:rFonts w:ascii="Simplified Arabic" w:hAnsi="Simplified Arabic" w:cs="Simplified Arabic"/>
          <w:b/>
          <w:bCs/>
          <w:rtl/>
        </w:rPr>
      </w:pPr>
    </w:p>
    <w:p w14:paraId="15D9F532" w14:textId="77777777" w:rsidR="00FB0592" w:rsidRPr="00025C89" w:rsidRDefault="00FB0592" w:rsidP="00771CCE">
      <w:pPr>
        <w:rPr>
          <w:rFonts w:ascii="Simplified Arabic" w:hAnsi="Simplified Arabic" w:cs="Simplified Arabic"/>
          <w:b/>
          <w:bCs/>
          <w:rtl/>
        </w:rPr>
      </w:pPr>
    </w:p>
    <w:p w14:paraId="65A049DE" w14:textId="77777777" w:rsidR="00FB0592" w:rsidRPr="00025C89" w:rsidRDefault="00FB0592" w:rsidP="00771CCE">
      <w:pPr>
        <w:rPr>
          <w:rFonts w:ascii="Simplified Arabic" w:hAnsi="Simplified Arabic" w:cs="Simplified Arabic"/>
          <w:b/>
          <w:bCs/>
          <w:rtl/>
        </w:rPr>
      </w:pPr>
    </w:p>
    <w:p w14:paraId="513EA729" w14:textId="77777777" w:rsidR="002975FC" w:rsidRPr="00025C89" w:rsidRDefault="002975FC" w:rsidP="00771CCE">
      <w:pPr>
        <w:rPr>
          <w:rFonts w:ascii="Simplified Arabic" w:hAnsi="Simplified Arabic" w:cs="Simplified Arabic"/>
          <w:b/>
          <w:bCs/>
          <w:rtl/>
        </w:rPr>
      </w:pPr>
    </w:p>
    <w:p w14:paraId="6B9F9DBE" w14:textId="77777777" w:rsidR="002975FC" w:rsidRPr="00025C89" w:rsidRDefault="002975FC" w:rsidP="00771CCE">
      <w:pPr>
        <w:pStyle w:val="Subtitlebold"/>
        <w:spacing w:line="360" w:lineRule="auto"/>
        <w:rPr>
          <w:rtl/>
        </w:rPr>
      </w:pPr>
      <w:r w:rsidRPr="00025C89">
        <w:rPr>
          <w:rtl/>
        </w:rPr>
        <w:t xml:space="preserve">الإهداء  </w:t>
      </w:r>
      <w:r w:rsidR="004F0C59" w:rsidRPr="00025C89">
        <w:rPr>
          <w:rtl/>
        </w:rPr>
        <w:t xml:space="preserve"> </w:t>
      </w:r>
    </w:p>
    <w:p w14:paraId="657377A9" w14:textId="4E7710E9" w:rsidR="002975FC" w:rsidRPr="00025C89" w:rsidRDefault="00C66E6C" w:rsidP="00771CCE">
      <w:pPr>
        <w:pStyle w:val="NormalText"/>
        <w:rPr>
          <w:rtl/>
        </w:rPr>
      </w:pPr>
      <w:r w:rsidRPr="00025C89">
        <w:rPr>
          <w:rtl/>
        </w:rPr>
        <w:t>أهدا</w:t>
      </w:r>
      <w:r w:rsidR="00E41F94" w:rsidRPr="00025C89">
        <w:rPr>
          <w:rtl/>
        </w:rPr>
        <w:t xml:space="preserve"> إلى ...................................................................</w:t>
      </w:r>
    </w:p>
    <w:p w14:paraId="19C26F21" w14:textId="77777777" w:rsidR="002975FC" w:rsidRPr="00025C89" w:rsidRDefault="00E41F94" w:rsidP="00771CCE">
      <w:pPr>
        <w:pStyle w:val="NormalText"/>
        <w:rPr>
          <w:rtl/>
        </w:rPr>
      </w:pPr>
      <w:r w:rsidRPr="00025C89">
        <w:rPr>
          <w:rtl/>
        </w:rPr>
        <w:t xml:space="preserve"> </w:t>
      </w:r>
    </w:p>
    <w:p w14:paraId="532E0B92" w14:textId="77777777" w:rsidR="00E41F94" w:rsidRPr="00025C89" w:rsidRDefault="00E41F94" w:rsidP="00771CCE">
      <w:pPr>
        <w:rPr>
          <w:rFonts w:ascii="Simplified Arabic" w:hAnsi="Simplified Arabic" w:cs="Simplified Arabic"/>
          <w:b/>
          <w:bCs/>
          <w:rtl/>
        </w:rPr>
      </w:pPr>
    </w:p>
    <w:p w14:paraId="287EBDED" w14:textId="77777777" w:rsidR="00E41F94" w:rsidRPr="00025C89" w:rsidRDefault="00E41F94" w:rsidP="00771CCE">
      <w:pPr>
        <w:rPr>
          <w:rFonts w:ascii="Simplified Arabic" w:hAnsi="Simplified Arabic" w:cs="Simplified Arabic"/>
          <w:b/>
          <w:bCs/>
          <w:rtl/>
        </w:rPr>
      </w:pPr>
    </w:p>
    <w:p w14:paraId="2148F76E" w14:textId="77777777" w:rsidR="00E41F94" w:rsidRPr="00025C89" w:rsidRDefault="00E41F94" w:rsidP="00771CCE">
      <w:pPr>
        <w:rPr>
          <w:rFonts w:ascii="Simplified Arabic" w:hAnsi="Simplified Arabic" w:cs="Simplified Arabic"/>
          <w:b/>
          <w:bCs/>
          <w:rtl/>
        </w:rPr>
      </w:pPr>
    </w:p>
    <w:p w14:paraId="0748F1A2" w14:textId="77777777" w:rsidR="00E41F94" w:rsidRPr="00025C89" w:rsidRDefault="00E41F94" w:rsidP="00771CCE">
      <w:pPr>
        <w:rPr>
          <w:rFonts w:ascii="Simplified Arabic" w:hAnsi="Simplified Arabic" w:cs="Simplified Arabic"/>
          <w:b/>
          <w:bCs/>
          <w:rtl/>
        </w:rPr>
      </w:pPr>
    </w:p>
    <w:p w14:paraId="146A8FF2" w14:textId="77777777" w:rsidR="00E41F94" w:rsidRPr="00025C89" w:rsidRDefault="00E41F94" w:rsidP="00771CCE">
      <w:pPr>
        <w:rPr>
          <w:rFonts w:ascii="Simplified Arabic" w:hAnsi="Simplified Arabic" w:cs="Simplified Arabic"/>
          <w:b/>
          <w:bCs/>
          <w:rtl/>
        </w:rPr>
      </w:pPr>
    </w:p>
    <w:p w14:paraId="57210450" w14:textId="77777777" w:rsidR="00E41F94" w:rsidRPr="00025C89" w:rsidRDefault="00E41F94" w:rsidP="00771CCE">
      <w:pPr>
        <w:rPr>
          <w:rFonts w:ascii="Simplified Arabic" w:hAnsi="Simplified Arabic" w:cs="Simplified Arabic"/>
          <w:b/>
          <w:bCs/>
          <w:rtl/>
        </w:rPr>
      </w:pPr>
    </w:p>
    <w:p w14:paraId="28AF6341" w14:textId="77777777" w:rsidR="00E41F94" w:rsidRPr="00025C89" w:rsidRDefault="00E41F94" w:rsidP="00771CCE">
      <w:pPr>
        <w:rPr>
          <w:rFonts w:ascii="Simplified Arabic" w:hAnsi="Simplified Arabic" w:cs="Simplified Arabic"/>
        </w:rPr>
      </w:pPr>
    </w:p>
    <w:p w14:paraId="6B7F878E" w14:textId="77777777" w:rsidR="002975FC" w:rsidRPr="00025C89" w:rsidRDefault="002975FC" w:rsidP="00771CCE">
      <w:pPr>
        <w:rPr>
          <w:rFonts w:ascii="Simplified Arabic" w:hAnsi="Simplified Arabic" w:cs="Simplified Arabic"/>
          <w:rtl/>
        </w:rPr>
      </w:pPr>
    </w:p>
    <w:p w14:paraId="168055B7" w14:textId="77777777" w:rsidR="002975FC" w:rsidRPr="00025C89" w:rsidRDefault="002975FC" w:rsidP="00771CCE">
      <w:pPr>
        <w:rPr>
          <w:rFonts w:ascii="Simplified Arabic" w:hAnsi="Simplified Arabic" w:cs="Simplified Arabic"/>
          <w:rtl/>
          <w:lang w:val="en-GB"/>
        </w:rPr>
      </w:pPr>
    </w:p>
    <w:p w14:paraId="5464FC29" w14:textId="77777777" w:rsidR="002975FC" w:rsidRPr="00025C89" w:rsidRDefault="002975FC" w:rsidP="00771CCE">
      <w:pPr>
        <w:rPr>
          <w:rFonts w:ascii="Simplified Arabic" w:hAnsi="Simplified Arabic" w:cs="Simplified Arabic"/>
          <w:rtl/>
          <w:lang w:val="en-GB"/>
        </w:rPr>
      </w:pPr>
    </w:p>
    <w:p w14:paraId="412A90F4" w14:textId="77777777" w:rsidR="002975FC" w:rsidRPr="00025C89" w:rsidRDefault="002975FC" w:rsidP="00771CCE">
      <w:pPr>
        <w:rPr>
          <w:rFonts w:ascii="Simplified Arabic" w:hAnsi="Simplified Arabic" w:cs="Simplified Arabic"/>
          <w:rtl/>
          <w:lang w:val="en-GB"/>
        </w:rPr>
      </w:pPr>
    </w:p>
    <w:p w14:paraId="1907B53D" w14:textId="77777777" w:rsidR="00FB0592" w:rsidRPr="00025C89" w:rsidRDefault="00FB0592" w:rsidP="00771CCE">
      <w:pPr>
        <w:rPr>
          <w:rFonts w:ascii="Simplified Arabic" w:hAnsi="Simplified Arabic" w:cs="Simplified Arabic"/>
          <w:rtl/>
          <w:lang w:val="en-GB"/>
        </w:rPr>
      </w:pPr>
    </w:p>
    <w:p w14:paraId="57C09B68" w14:textId="77777777" w:rsidR="00FB0592" w:rsidRPr="00025C89" w:rsidRDefault="00FB0592" w:rsidP="00771CCE">
      <w:pPr>
        <w:rPr>
          <w:rFonts w:ascii="Simplified Arabic" w:hAnsi="Simplified Arabic" w:cs="Simplified Arabic"/>
          <w:rtl/>
          <w:lang w:val="en-GB"/>
        </w:rPr>
      </w:pPr>
    </w:p>
    <w:p w14:paraId="1316D21B" w14:textId="77777777" w:rsidR="00FB0592" w:rsidRPr="00025C89" w:rsidRDefault="00FB0592" w:rsidP="00771CCE">
      <w:pPr>
        <w:rPr>
          <w:rFonts w:ascii="Simplified Arabic" w:hAnsi="Simplified Arabic" w:cs="Simplified Arabic"/>
          <w:rtl/>
          <w:lang w:val="en-GB"/>
        </w:rPr>
      </w:pPr>
    </w:p>
    <w:p w14:paraId="6D8709CE" w14:textId="77777777" w:rsidR="002975FC" w:rsidRPr="00025C89" w:rsidRDefault="002975FC" w:rsidP="00771CCE">
      <w:pPr>
        <w:rPr>
          <w:rFonts w:ascii="Simplified Arabic" w:hAnsi="Simplified Arabic" w:cs="Simplified Arabic"/>
          <w:rtl/>
          <w:lang w:val="en-GB"/>
        </w:rPr>
      </w:pPr>
    </w:p>
    <w:p w14:paraId="70902649" w14:textId="77777777" w:rsidR="002975FC" w:rsidRPr="00025C89" w:rsidRDefault="002975FC" w:rsidP="00771CCE">
      <w:pPr>
        <w:pStyle w:val="Subtitlebold"/>
        <w:spacing w:line="360" w:lineRule="auto"/>
        <w:rPr>
          <w:rtl/>
        </w:rPr>
      </w:pPr>
      <w:r w:rsidRPr="00025C89">
        <w:rPr>
          <w:rtl/>
        </w:rPr>
        <w:t>الشكر</w:t>
      </w:r>
      <w:r w:rsidR="004F0C59" w:rsidRPr="00025C89">
        <w:rPr>
          <w:rtl/>
        </w:rPr>
        <w:t xml:space="preserve"> </w:t>
      </w:r>
      <w:r w:rsidRPr="00025C89">
        <w:t xml:space="preserve"> </w:t>
      </w:r>
    </w:p>
    <w:p w14:paraId="6519A17F" w14:textId="77777777" w:rsidR="002975FC" w:rsidRPr="00025C89" w:rsidRDefault="002975FC" w:rsidP="00771CCE">
      <w:pPr>
        <w:pStyle w:val="NormalText"/>
        <w:rPr>
          <w:rtl/>
        </w:rPr>
      </w:pPr>
      <w:r w:rsidRPr="00025C89">
        <w:rPr>
          <w:rtl/>
        </w:rPr>
        <w:t>شكرنا</w:t>
      </w:r>
      <w:r w:rsidRPr="00025C89">
        <w:t xml:space="preserve"> </w:t>
      </w:r>
      <w:r w:rsidRPr="00025C89">
        <w:rPr>
          <w:rtl/>
        </w:rPr>
        <w:t>وتقديرنا</w:t>
      </w:r>
      <w:r w:rsidRPr="00025C89">
        <w:t xml:space="preserve"> </w:t>
      </w:r>
      <w:r w:rsidR="00E41F94" w:rsidRPr="00025C89">
        <w:rPr>
          <w:rtl/>
        </w:rPr>
        <w:t>......</w:t>
      </w:r>
    </w:p>
    <w:p w14:paraId="23558365" w14:textId="77777777" w:rsidR="00E41F94" w:rsidRPr="00025C89" w:rsidRDefault="00E41F94" w:rsidP="00771CCE">
      <w:pPr>
        <w:rPr>
          <w:rFonts w:ascii="Simplified Arabic" w:hAnsi="Simplified Arabic" w:cs="Simplified Arabic"/>
          <w:rtl/>
        </w:rPr>
      </w:pPr>
    </w:p>
    <w:p w14:paraId="229E6FA4" w14:textId="77777777" w:rsidR="00E41F94" w:rsidRPr="00025C89" w:rsidRDefault="00E41F94" w:rsidP="00771CCE">
      <w:pPr>
        <w:rPr>
          <w:rFonts w:ascii="Simplified Arabic" w:hAnsi="Simplified Arabic" w:cs="Simplified Arabic"/>
          <w:rtl/>
        </w:rPr>
      </w:pPr>
    </w:p>
    <w:p w14:paraId="332DB807" w14:textId="77777777" w:rsidR="00E41F94" w:rsidRPr="00025C89" w:rsidRDefault="00E41F94" w:rsidP="00771CCE">
      <w:pPr>
        <w:rPr>
          <w:rFonts w:ascii="Simplified Arabic" w:hAnsi="Simplified Arabic" w:cs="Simplified Arabic"/>
          <w:rtl/>
        </w:rPr>
      </w:pPr>
    </w:p>
    <w:p w14:paraId="7BF9A906" w14:textId="77777777" w:rsidR="00E41F94" w:rsidRPr="00025C89" w:rsidRDefault="00E41F94" w:rsidP="00771CCE">
      <w:pPr>
        <w:rPr>
          <w:rFonts w:ascii="Simplified Arabic" w:hAnsi="Simplified Arabic" w:cs="Simplified Arabic"/>
          <w:rtl/>
        </w:rPr>
      </w:pPr>
    </w:p>
    <w:p w14:paraId="33D64C22" w14:textId="77777777" w:rsidR="00E41F94" w:rsidRPr="00025C89" w:rsidRDefault="00E41F94" w:rsidP="00771CCE">
      <w:pPr>
        <w:rPr>
          <w:rFonts w:ascii="Simplified Arabic" w:hAnsi="Simplified Arabic" w:cs="Simplified Arabic"/>
          <w:rtl/>
        </w:rPr>
      </w:pPr>
    </w:p>
    <w:p w14:paraId="3F337F0E" w14:textId="77777777" w:rsidR="00E41F94" w:rsidRPr="00025C89" w:rsidRDefault="00E41F94" w:rsidP="00771CCE">
      <w:pPr>
        <w:rPr>
          <w:rFonts w:ascii="Simplified Arabic" w:hAnsi="Simplified Arabic" w:cs="Simplified Arabic"/>
          <w:rtl/>
        </w:rPr>
      </w:pPr>
    </w:p>
    <w:p w14:paraId="359E1999" w14:textId="77777777" w:rsidR="00E41F94" w:rsidRPr="00025C89" w:rsidRDefault="00E41F94" w:rsidP="00771CCE">
      <w:pPr>
        <w:rPr>
          <w:rFonts w:ascii="Simplified Arabic" w:hAnsi="Simplified Arabic" w:cs="Simplified Arabic"/>
          <w:b/>
          <w:bCs/>
          <w:rtl/>
        </w:rPr>
      </w:pPr>
    </w:p>
    <w:p w14:paraId="0D48D070" w14:textId="77777777" w:rsidR="002975FC" w:rsidRPr="00025C89" w:rsidRDefault="002975FC" w:rsidP="00771CCE">
      <w:pPr>
        <w:rPr>
          <w:rFonts w:ascii="Simplified Arabic" w:hAnsi="Simplified Arabic" w:cs="Simplified Arabic"/>
          <w:sz w:val="32"/>
          <w:szCs w:val="32"/>
          <w:rtl/>
        </w:rPr>
      </w:pPr>
    </w:p>
    <w:p w14:paraId="3D710199" w14:textId="77777777" w:rsidR="000F49DC" w:rsidRPr="00025C89" w:rsidRDefault="000F49DC" w:rsidP="00771CCE">
      <w:pPr>
        <w:rPr>
          <w:rStyle w:val="IntenseEmphasis"/>
          <w:rFonts w:ascii="Simplified Arabic" w:hAnsi="Simplified Arabic" w:cs="Simplified Arabic"/>
          <w:color w:val="auto"/>
          <w:rtl/>
          <w:lang w:bidi="ar-LY"/>
        </w:rPr>
      </w:pPr>
    </w:p>
    <w:p w14:paraId="33572B2A" w14:textId="77777777" w:rsidR="00CF13EF" w:rsidRPr="00025C89" w:rsidRDefault="00CF13EF" w:rsidP="00771CCE">
      <w:pPr>
        <w:rPr>
          <w:rFonts w:ascii="Simplified Arabic" w:hAnsi="Simplified Arabic" w:cs="Simplified Arabic"/>
          <w:rtl/>
        </w:rPr>
      </w:pPr>
    </w:p>
    <w:p w14:paraId="321FC945" w14:textId="77777777" w:rsidR="00647BB3" w:rsidRPr="00025C89" w:rsidRDefault="00647BB3" w:rsidP="00771CCE">
      <w:pPr>
        <w:rPr>
          <w:rFonts w:ascii="Simplified Arabic" w:hAnsi="Simplified Arabic" w:cs="Simplified Arabic"/>
          <w:rtl/>
        </w:rPr>
      </w:pPr>
    </w:p>
    <w:p w14:paraId="08791BD6" w14:textId="77777777" w:rsidR="002E0F5D" w:rsidRPr="00025C89" w:rsidRDefault="002E0F5D" w:rsidP="00771CCE">
      <w:pPr>
        <w:rPr>
          <w:rFonts w:ascii="Simplified Arabic" w:hAnsi="Simplified Arabic" w:cs="Simplified Arabic"/>
          <w:rtl/>
        </w:rPr>
      </w:pPr>
    </w:p>
    <w:p w14:paraId="292D83F6" w14:textId="77777777" w:rsidR="002975FC" w:rsidRPr="00025C89" w:rsidRDefault="002975FC" w:rsidP="00771CCE">
      <w:pPr>
        <w:rPr>
          <w:rFonts w:ascii="Simplified Arabic" w:hAnsi="Simplified Arabic" w:cs="Simplified Arabic"/>
          <w:rtl/>
        </w:rPr>
      </w:pPr>
    </w:p>
    <w:p w14:paraId="522C3614" w14:textId="77777777" w:rsidR="00FB0592" w:rsidRPr="00025C89" w:rsidRDefault="00FB0592" w:rsidP="00771CCE">
      <w:pPr>
        <w:rPr>
          <w:rFonts w:ascii="Simplified Arabic" w:hAnsi="Simplified Arabic" w:cs="Simplified Arabic"/>
          <w:rtl/>
        </w:rPr>
      </w:pPr>
    </w:p>
    <w:p w14:paraId="05238293" w14:textId="77777777" w:rsidR="00FB0592" w:rsidRPr="00025C89" w:rsidRDefault="00FB0592" w:rsidP="00771CCE">
      <w:pPr>
        <w:rPr>
          <w:rFonts w:ascii="Simplified Arabic" w:hAnsi="Simplified Arabic" w:cs="Simplified Arabic"/>
          <w:rtl/>
        </w:rPr>
      </w:pPr>
    </w:p>
    <w:p w14:paraId="3E54E4B2" w14:textId="77777777" w:rsidR="00FB0592" w:rsidRPr="00025C89" w:rsidRDefault="00FB0592" w:rsidP="00771CCE">
      <w:pPr>
        <w:rPr>
          <w:rFonts w:ascii="Simplified Arabic" w:hAnsi="Simplified Arabic" w:cs="Simplified Arabic"/>
          <w:rtl/>
        </w:rPr>
      </w:pPr>
    </w:p>
    <w:p w14:paraId="59D64958" w14:textId="77777777" w:rsidR="00EF76F5" w:rsidRPr="00025C89" w:rsidRDefault="00712E65" w:rsidP="00771CCE">
      <w:pPr>
        <w:pStyle w:val="Subtitlebold"/>
        <w:spacing w:line="360" w:lineRule="auto"/>
        <w:rPr>
          <w:rtl/>
        </w:rPr>
      </w:pPr>
      <w:r w:rsidRPr="00025C89">
        <w:rPr>
          <w:rtl/>
        </w:rPr>
        <w:t>جدول المحتويات</w:t>
      </w:r>
    </w:p>
    <w:p w14:paraId="0CC89627" w14:textId="75491C2F"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o "1-3" \h \z \u</w:instrText>
      </w:r>
      <w:r w:rsidRPr="00025C89">
        <w:rPr>
          <w:rtl/>
        </w:rPr>
        <w:instrText xml:space="preserve"> </w:instrText>
      </w:r>
      <w:r w:rsidRPr="00025C89">
        <w:rPr>
          <w:rtl/>
        </w:rPr>
        <w:fldChar w:fldCharType="separate"/>
      </w:r>
      <w:hyperlink w:anchor="_Toc480980059" w:history="1">
        <w:r w:rsidRPr="00025C89">
          <w:rPr>
            <w:rStyle w:val="Hyperlink"/>
            <w:color w:val="auto"/>
            <w:rtl/>
          </w:rPr>
          <w:t>1.</w:t>
        </w:r>
        <w:r w:rsidRPr="00025C89">
          <w:rPr>
            <w:rFonts w:eastAsiaTheme="minorEastAsia"/>
            <w:sz w:val="22"/>
            <w:szCs w:val="22"/>
            <w:rtl/>
          </w:rPr>
          <w:tab/>
        </w:r>
        <w:r w:rsidRPr="00025C89">
          <w:rPr>
            <w:rStyle w:val="Hyperlink"/>
            <w:color w:val="auto"/>
            <w:rtl/>
          </w:rPr>
          <w:t>الفصل الأول (المرحلة التمهيدية)</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Toc480980059 \h</w:instrText>
        </w:r>
        <w:r w:rsidRPr="00025C89">
          <w:rPr>
            <w:webHidden/>
            <w:rtl/>
          </w:rPr>
          <w:instrText xml:space="preserve"> </w:instrText>
        </w:r>
        <w:r w:rsidRPr="00025C89">
          <w:rPr>
            <w:rStyle w:val="Hyperlink"/>
            <w:color w:val="auto"/>
            <w:rtl/>
          </w:rPr>
        </w:r>
        <w:r w:rsidRPr="00025C89">
          <w:rPr>
            <w:rStyle w:val="Hyperlink"/>
            <w:color w:val="auto"/>
            <w:rtl/>
          </w:rPr>
          <w:fldChar w:fldCharType="separate"/>
        </w:r>
        <w:r w:rsidR="007D348E">
          <w:rPr>
            <w:webHidden/>
            <w:rtl/>
          </w:rPr>
          <w:t>1</w:t>
        </w:r>
        <w:r w:rsidRPr="00025C89">
          <w:rPr>
            <w:rStyle w:val="Hyperlink"/>
            <w:color w:val="auto"/>
            <w:rtl/>
          </w:rPr>
          <w:fldChar w:fldCharType="end"/>
        </w:r>
      </w:hyperlink>
    </w:p>
    <w:p w14:paraId="06352033" w14:textId="4639E73A" w:rsidR="00D87100" w:rsidRPr="00025C89" w:rsidRDefault="008119B2" w:rsidP="00771CCE">
      <w:pPr>
        <w:pStyle w:val="TOC1"/>
        <w:rPr>
          <w:rFonts w:eastAsiaTheme="minorEastAsia"/>
          <w:sz w:val="22"/>
          <w:szCs w:val="22"/>
          <w:rtl/>
        </w:rPr>
      </w:pPr>
      <w:hyperlink w:anchor="_Toc480980060" w:history="1">
        <w:r w:rsidR="00D87100" w:rsidRPr="00025C89">
          <w:rPr>
            <w:rStyle w:val="Hyperlink"/>
            <w:color w:val="auto"/>
            <w:rtl/>
            <w14:scene3d>
              <w14:camera w14:prst="orthographicFront"/>
              <w14:lightRig w14:rig="threePt" w14:dir="t">
                <w14:rot w14:lat="0" w14:lon="0" w14:rev="0"/>
              </w14:lightRig>
            </w14:scene3d>
          </w:rPr>
          <w:t>1 .1.</w:t>
        </w:r>
        <w:r w:rsidR="00D87100" w:rsidRPr="00025C89">
          <w:rPr>
            <w:rStyle w:val="Hyperlink"/>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Toc480980060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F2109B0" w14:textId="4E6444F3" w:rsidR="00D87100" w:rsidRPr="00025C89" w:rsidRDefault="008119B2" w:rsidP="00771CCE">
      <w:pPr>
        <w:pStyle w:val="TOC1"/>
        <w:rPr>
          <w:rFonts w:eastAsiaTheme="minorEastAsia"/>
          <w:sz w:val="22"/>
          <w:szCs w:val="22"/>
          <w:rtl/>
        </w:rPr>
      </w:pPr>
      <w:hyperlink w:anchor="_Toc480980061" w:history="1">
        <w:r w:rsidR="00D87100" w:rsidRPr="00025C89">
          <w:rPr>
            <w:rStyle w:val="Hyperlink"/>
            <w:color w:val="auto"/>
            <w:rtl/>
            <w14:scene3d>
              <w14:camera w14:prst="orthographicFront"/>
              <w14:lightRig w14:rig="threePt" w14:dir="t">
                <w14:rot w14:lat="0" w14:lon="0" w14:rev="0"/>
              </w14:lightRig>
            </w14:scene3d>
          </w:rPr>
          <w:t>1 .2.</w:t>
        </w:r>
        <w:r w:rsidR="00D87100" w:rsidRPr="00025C89">
          <w:rPr>
            <w:rStyle w:val="Hyperlink"/>
            <w:color w:val="auto"/>
            <w:rtl/>
          </w:rPr>
          <w:t xml:space="preserve"> خلفية المشروع</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Toc480980061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17D7183" w14:textId="670B7F48" w:rsidR="00D87100" w:rsidRPr="00025C89" w:rsidRDefault="008119B2" w:rsidP="00771CCE">
      <w:pPr>
        <w:pStyle w:val="TOC1"/>
        <w:rPr>
          <w:rFonts w:eastAsiaTheme="minorEastAsia"/>
          <w:sz w:val="22"/>
          <w:szCs w:val="22"/>
          <w:rtl/>
        </w:rPr>
      </w:pPr>
      <w:hyperlink w:anchor="_Toc480980062" w:history="1">
        <w:r w:rsidR="00D87100" w:rsidRPr="00025C89">
          <w:rPr>
            <w:rStyle w:val="Hyperlink"/>
            <w:color w:val="auto"/>
            <w:rtl/>
            <w14:scene3d>
              <w14:camera w14:prst="orthographicFront"/>
              <w14:lightRig w14:rig="threePt" w14:dir="t">
                <w14:rot w14:lat="0" w14:lon="0" w14:rev="0"/>
              </w14:lightRig>
            </w14:scene3d>
          </w:rPr>
          <w:t>1 .3.</w:t>
        </w:r>
        <w:r w:rsidR="00D87100" w:rsidRPr="00025C89">
          <w:rPr>
            <w:rStyle w:val="Hyperlink"/>
            <w:color w:val="auto"/>
            <w:rtl/>
          </w:rPr>
          <w:t xml:space="preserve"> وصف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Toc480980062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478A0DA" w14:textId="59E27A44" w:rsidR="00D87100" w:rsidRPr="00025C89" w:rsidRDefault="008119B2" w:rsidP="00771CCE">
      <w:pPr>
        <w:pStyle w:val="TOC1"/>
        <w:rPr>
          <w:rFonts w:eastAsiaTheme="minorEastAsia"/>
          <w:sz w:val="22"/>
          <w:szCs w:val="22"/>
          <w:rtl/>
        </w:rPr>
      </w:pPr>
      <w:hyperlink w:anchor="_Toc480980063" w:history="1">
        <w:r w:rsidR="00D87100" w:rsidRPr="00025C89">
          <w:rPr>
            <w:rStyle w:val="Hyperlink"/>
            <w:color w:val="auto"/>
            <w14:scene3d>
              <w14:camera w14:prst="orthographicFront"/>
              <w14:lightRig w14:rig="threePt" w14:dir="t">
                <w14:rot w14:lat="0" w14:lon="0" w14:rev="0"/>
              </w14:lightRig>
            </w14:scene3d>
          </w:rPr>
          <w:t>1 .4.</w:t>
        </w:r>
        <w:r w:rsidR="00D87100" w:rsidRPr="00025C89">
          <w:rPr>
            <w:rStyle w:val="Hyperlink"/>
            <w:color w:val="auto"/>
            <w:rtl/>
          </w:rPr>
          <w:t xml:space="preserve"> مشاكل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Toc480980063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52BFCB8C" w14:textId="2D9D729D" w:rsidR="00D87100" w:rsidRPr="00025C89" w:rsidRDefault="008119B2" w:rsidP="00771CCE">
      <w:pPr>
        <w:pStyle w:val="TOC1"/>
        <w:rPr>
          <w:rFonts w:eastAsiaTheme="minorEastAsia"/>
          <w:sz w:val="22"/>
          <w:szCs w:val="22"/>
          <w:rtl/>
        </w:rPr>
      </w:pPr>
      <w:hyperlink w:anchor="_Toc480980064" w:history="1">
        <w:r w:rsidR="00D87100" w:rsidRPr="00025C89">
          <w:rPr>
            <w:rStyle w:val="Hyperlink"/>
            <w:color w:val="auto"/>
            <w:rtl/>
            <w14:scene3d>
              <w14:camera w14:prst="orthographicFront"/>
              <w14:lightRig w14:rig="threePt" w14:dir="t">
                <w14:rot w14:lat="0" w14:lon="0" w14:rev="0"/>
              </w14:lightRig>
            </w14:scene3d>
          </w:rPr>
          <w:t>1 .5.</w:t>
        </w:r>
        <w:r w:rsidR="00D87100" w:rsidRPr="00025C89">
          <w:rPr>
            <w:rStyle w:val="Hyperlink"/>
            <w:color w:val="auto"/>
            <w:rtl/>
          </w:rPr>
          <w:t xml:space="preserve"> وصف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w:t>
        </w:r>
        <w:r w:rsidR="00D87100" w:rsidRPr="00025C89">
          <w:rPr>
            <w:rStyle w:val="Hyperlink"/>
            <w:color w:val="auto"/>
            <w:rtl/>
          </w:rPr>
          <w:fldChar w:fldCharType="end"/>
        </w:r>
      </w:hyperlink>
    </w:p>
    <w:p w14:paraId="22F0998B" w14:textId="009E7AF0" w:rsidR="00D87100" w:rsidRPr="00025C89" w:rsidRDefault="008119B2" w:rsidP="00771CCE">
      <w:pPr>
        <w:pStyle w:val="TOC1"/>
        <w:rPr>
          <w:rFonts w:eastAsiaTheme="minorEastAsia"/>
          <w:sz w:val="22"/>
          <w:szCs w:val="22"/>
          <w:rtl/>
        </w:rPr>
      </w:pPr>
      <w:hyperlink w:anchor="_Toc480980065" w:history="1">
        <w:r w:rsidR="00D87100" w:rsidRPr="00025C89">
          <w:rPr>
            <w:rStyle w:val="Hyperlink"/>
            <w:color w:val="auto"/>
            <w:rtl/>
            <w14:scene3d>
              <w14:camera w14:prst="orthographicFront"/>
              <w14:lightRig w14:rig="threePt" w14:dir="t">
                <w14:rot w14:lat="0" w14:lon="0" w14:rev="0"/>
              </w14:lightRig>
            </w14:scene3d>
          </w:rPr>
          <w:t>1 .6.</w:t>
        </w:r>
        <w:r w:rsidR="00D87100" w:rsidRPr="00025C89">
          <w:rPr>
            <w:rStyle w:val="Hyperlink"/>
            <w:color w:val="auto"/>
            <w:rtl/>
          </w:rPr>
          <w:t xml:space="preserve"> أهداف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Toc480980065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33F419E" w14:textId="392AE4F0" w:rsidR="00D87100" w:rsidRPr="00025C89" w:rsidRDefault="008119B2" w:rsidP="00771CCE">
      <w:pPr>
        <w:pStyle w:val="TOC1"/>
        <w:rPr>
          <w:rFonts w:eastAsiaTheme="minorEastAsia"/>
          <w:sz w:val="22"/>
          <w:szCs w:val="22"/>
          <w:rtl/>
        </w:rPr>
      </w:pPr>
      <w:hyperlink w:anchor="_Toc480980066" w:history="1">
        <w:r w:rsidR="00D87100" w:rsidRPr="00025C89">
          <w:rPr>
            <w:rStyle w:val="Hyperlink"/>
            <w:color w:val="auto"/>
            <w:rtl/>
            <w14:scene3d>
              <w14:camera w14:prst="orthographicFront"/>
              <w14:lightRig w14:rig="threePt" w14:dir="t">
                <w14:rot w14:lat="0" w14:lon="0" w14:rev="0"/>
              </w14:lightRig>
            </w14:scene3d>
          </w:rPr>
          <w:t>1 .7.</w:t>
        </w:r>
        <w:r w:rsidR="00D87100" w:rsidRPr="00025C89">
          <w:rPr>
            <w:rStyle w:val="Hyperlink"/>
            <w:color w:val="auto"/>
            <w:rtl/>
          </w:rPr>
          <w:t xml:space="preserve"> دراسة الجدوى</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2CC4EEE4" w14:textId="63639421" w:rsidR="00D87100" w:rsidRPr="00025C89" w:rsidRDefault="008119B2" w:rsidP="00771CCE">
      <w:pPr>
        <w:pStyle w:val="TOC1"/>
        <w:rPr>
          <w:rFonts w:eastAsiaTheme="minorEastAsia"/>
          <w:sz w:val="22"/>
          <w:szCs w:val="22"/>
          <w:rtl/>
        </w:rPr>
      </w:pPr>
      <w:hyperlink w:anchor="_Toc480980067" w:history="1">
        <w:r w:rsidR="00D87100" w:rsidRPr="00025C89">
          <w:rPr>
            <w:rStyle w:val="Hyperlink"/>
            <w:color w:val="auto"/>
            <w:rtl/>
          </w:rPr>
          <w:t>1 .7 .1. الجدوى الاقتصادية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Toc480980067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1A0D65EB" w14:textId="0EA00509" w:rsidR="00D87100" w:rsidRPr="00025C89" w:rsidRDefault="008119B2" w:rsidP="00771CCE">
      <w:pPr>
        <w:pStyle w:val="TOC1"/>
        <w:rPr>
          <w:rFonts w:eastAsiaTheme="minorEastAsia"/>
          <w:sz w:val="22"/>
          <w:szCs w:val="22"/>
          <w:rtl/>
        </w:rPr>
      </w:pPr>
      <w:hyperlink w:anchor="_Toc480980068" w:history="1">
        <w:r w:rsidR="00D87100" w:rsidRPr="00025C89">
          <w:rPr>
            <w:rStyle w:val="Hyperlink"/>
            <w:color w:val="auto"/>
            <w:rtl/>
          </w:rPr>
          <w:t>1 .7 .2. الجدوى التشغيلية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0F0B9E9F" w14:textId="1290D550" w:rsidR="00D87100" w:rsidRPr="00025C89" w:rsidRDefault="008119B2" w:rsidP="00771CCE">
      <w:pPr>
        <w:pStyle w:val="TOC1"/>
        <w:rPr>
          <w:rFonts w:eastAsiaTheme="minorEastAsia"/>
          <w:sz w:val="22"/>
          <w:szCs w:val="22"/>
          <w:rtl/>
        </w:rPr>
      </w:pPr>
      <w:hyperlink w:anchor="_Toc480980069" w:history="1">
        <w:r w:rsidR="00D87100" w:rsidRPr="00025C89">
          <w:rPr>
            <w:rStyle w:val="Hyperlink"/>
            <w:color w:val="auto"/>
            <w:rtl/>
          </w:rPr>
          <w:t>2.</w:t>
        </w:r>
        <w:r w:rsidR="00D87100" w:rsidRPr="00025C89">
          <w:rPr>
            <w:rFonts w:eastAsiaTheme="minorEastAsia"/>
            <w:sz w:val="22"/>
            <w:szCs w:val="22"/>
            <w:rtl/>
          </w:rPr>
          <w:tab/>
        </w:r>
        <w:r w:rsidR="00D87100" w:rsidRPr="00025C89">
          <w:rPr>
            <w:rStyle w:val="Hyperlink"/>
            <w:color w:val="auto"/>
            <w:rtl/>
          </w:rPr>
          <w:t>الفصل الثاني( مرحلة التحليل )</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Toc480980069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BD100B8" w14:textId="164C8A28" w:rsidR="00D87100" w:rsidRPr="00025C89" w:rsidRDefault="008119B2" w:rsidP="00771CCE">
      <w:pPr>
        <w:pStyle w:val="TOC1"/>
        <w:rPr>
          <w:rFonts w:eastAsiaTheme="minorEastAsia"/>
          <w:sz w:val="22"/>
          <w:szCs w:val="22"/>
          <w:rtl/>
        </w:rPr>
      </w:pPr>
      <w:hyperlink w:anchor="_Toc480980070" w:history="1">
        <w:r w:rsidR="00D87100" w:rsidRPr="00025C89">
          <w:rPr>
            <w:rStyle w:val="Hyperlink"/>
            <w:color w:val="auto"/>
            <w:rtl/>
            <w14:scene3d>
              <w14:camera w14:prst="orthographicFront"/>
              <w14:lightRig w14:rig="threePt" w14:dir="t">
                <w14:rot w14:lat="0" w14:lon="0" w14:rev="0"/>
              </w14:lightRig>
            </w14:scene3d>
          </w:rPr>
          <w:t>2 .1.</w:t>
        </w:r>
        <w:r w:rsidR="00D87100" w:rsidRPr="00025C89">
          <w:rPr>
            <w:rStyle w:val="Hyperlink"/>
            <w:i/>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Toc480980070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2C156D35" w14:textId="22A77143" w:rsidR="00D87100" w:rsidRPr="00025C89" w:rsidRDefault="008119B2" w:rsidP="00771CCE">
      <w:pPr>
        <w:pStyle w:val="TOC1"/>
        <w:rPr>
          <w:rFonts w:eastAsiaTheme="minorEastAsia"/>
          <w:sz w:val="22"/>
          <w:szCs w:val="22"/>
          <w:rtl/>
        </w:rPr>
      </w:pPr>
      <w:hyperlink w:anchor="_Toc480980071" w:history="1">
        <w:r w:rsidR="00D87100" w:rsidRPr="00025C89">
          <w:rPr>
            <w:rStyle w:val="Hyperlink"/>
            <w:color w:val="auto"/>
            <w:rtl/>
            <w14:scene3d>
              <w14:camera w14:prst="orthographicFront"/>
              <w14:lightRig w14:rig="threePt" w14:dir="t">
                <w14:rot w14:lat="0" w14:lon="0" w14:rev="0"/>
              </w14:lightRig>
            </w14:scene3d>
          </w:rPr>
          <w:t>2 .2.</w:t>
        </w:r>
        <w:r w:rsidR="00D87100" w:rsidRPr="00025C89">
          <w:rPr>
            <w:rStyle w:val="Hyperlink"/>
            <w:rFonts w:eastAsia="Calibri"/>
            <w:i/>
            <w:iCs/>
            <w:color w:val="auto"/>
            <w:rtl/>
          </w:rPr>
          <w:t xml:space="preserve"> جمع أو استنباط المتطلبات</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Toc480980071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D0B6657" w14:textId="7A8BCA1B" w:rsidR="00D87100" w:rsidRPr="00025C89" w:rsidRDefault="008119B2" w:rsidP="00771CCE">
      <w:pPr>
        <w:pStyle w:val="TOC1"/>
        <w:rPr>
          <w:rFonts w:eastAsiaTheme="minorEastAsia"/>
          <w:sz w:val="22"/>
          <w:szCs w:val="22"/>
          <w:rtl/>
        </w:rPr>
      </w:pPr>
      <w:hyperlink w:anchor="_Toc480980072" w:history="1">
        <w:r w:rsidR="00D87100" w:rsidRPr="00025C89">
          <w:rPr>
            <w:rStyle w:val="Hyperlink"/>
            <w:color w:val="auto"/>
            <w:rtl/>
            <w14:scene3d>
              <w14:camera w14:prst="orthographicFront"/>
              <w14:lightRig w14:rig="threePt" w14:dir="t">
                <w14:rot w14:lat="0" w14:lon="0" w14:rev="0"/>
              </w14:lightRig>
            </w14:scene3d>
          </w:rPr>
          <w:t>2 .3.</w:t>
        </w:r>
        <w:r w:rsidR="00D87100" w:rsidRPr="00025C89">
          <w:rPr>
            <w:rStyle w:val="Hyperlink"/>
            <w:color w:val="auto"/>
            <w:rtl/>
          </w:rPr>
          <w:t xml:space="preserve"> المقابلة الشخصية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10</w:t>
        </w:r>
        <w:r w:rsidR="00D87100" w:rsidRPr="00025C89">
          <w:rPr>
            <w:rStyle w:val="Hyperlink"/>
            <w:color w:val="auto"/>
            <w:rtl/>
          </w:rPr>
          <w:fldChar w:fldCharType="end"/>
        </w:r>
      </w:hyperlink>
    </w:p>
    <w:p w14:paraId="4961FA83" w14:textId="630DD758" w:rsidR="00D87100" w:rsidRPr="00025C89" w:rsidRDefault="008119B2" w:rsidP="00771CCE">
      <w:pPr>
        <w:pStyle w:val="TOC1"/>
        <w:rPr>
          <w:rFonts w:eastAsiaTheme="minorEastAsia"/>
          <w:sz w:val="22"/>
          <w:szCs w:val="22"/>
          <w:rtl/>
        </w:rPr>
      </w:pPr>
      <w:hyperlink w:anchor="_Toc480980073" w:history="1">
        <w:r w:rsidR="00D87100" w:rsidRPr="00025C89">
          <w:rPr>
            <w:rStyle w:val="Hyperlink"/>
            <w:color w:val="auto"/>
            <w:rtl/>
            <w14:scene3d>
              <w14:camera w14:prst="orthographicFront"/>
              <w14:lightRig w14:rig="threePt" w14:dir="t">
                <w14:rot w14:lat="0" w14:lon="0" w14:rev="0"/>
              </w14:lightRig>
            </w14:scene3d>
          </w:rPr>
          <w:t>2 .4.</w:t>
        </w:r>
        <w:r w:rsidR="00D87100" w:rsidRPr="00025C89">
          <w:rPr>
            <w:rStyle w:val="Hyperlink"/>
            <w:color w:val="auto"/>
            <w:rtl/>
          </w:rPr>
          <w:t xml:space="preserve"> جلسة توليد الافكار</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Toc480980073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ED44470" w14:textId="3B52DF8C" w:rsidR="00D87100" w:rsidRPr="00025C89" w:rsidRDefault="008119B2" w:rsidP="00771CCE">
      <w:pPr>
        <w:pStyle w:val="TOC1"/>
        <w:rPr>
          <w:rFonts w:eastAsiaTheme="minorEastAsia"/>
          <w:sz w:val="22"/>
          <w:szCs w:val="22"/>
          <w:rtl/>
        </w:rPr>
      </w:pPr>
      <w:hyperlink w:anchor="_Toc480980074" w:history="1">
        <w:r w:rsidR="00D87100" w:rsidRPr="00025C89">
          <w:rPr>
            <w:rStyle w:val="Hyperlink"/>
            <w:rFonts w:eastAsia="Calibri"/>
            <w:color w:val="auto"/>
            <w:rtl/>
            <w14:scene3d>
              <w14:camera w14:prst="orthographicFront"/>
              <w14:lightRig w14:rig="threePt" w14:dir="t">
                <w14:rot w14:lat="0" w14:lon="0" w14:rev="0"/>
              </w14:lightRig>
            </w14:scene3d>
          </w:rPr>
          <w:t>2 .5.</w:t>
        </w:r>
        <w:r w:rsidR="00D87100" w:rsidRPr="00025C89">
          <w:rPr>
            <w:rStyle w:val="Hyperlink"/>
            <w:rFonts w:eastAsia="Calibri"/>
            <w:i/>
            <w:iCs/>
            <w:color w:val="auto"/>
            <w:rtl/>
          </w:rPr>
          <w:t xml:space="preserve"> توصيف أو تحديد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11</w:t>
        </w:r>
        <w:r w:rsidR="00D87100" w:rsidRPr="00025C89">
          <w:rPr>
            <w:rStyle w:val="Hyperlink"/>
            <w:color w:val="auto"/>
            <w:rtl/>
          </w:rPr>
          <w:fldChar w:fldCharType="end"/>
        </w:r>
      </w:hyperlink>
    </w:p>
    <w:p w14:paraId="40525627" w14:textId="1FA09F92" w:rsidR="00D87100" w:rsidRPr="00025C89" w:rsidRDefault="008119B2" w:rsidP="00771CCE">
      <w:pPr>
        <w:pStyle w:val="TOC1"/>
        <w:rPr>
          <w:rFonts w:eastAsiaTheme="minorEastAsia"/>
          <w:sz w:val="22"/>
          <w:szCs w:val="22"/>
          <w:rtl/>
        </w:rPr>
      </w:pPr>
      <w:hyperlink w:anchor="_Toc480980075" w:history="1">
        <w:r w:rsidR="00D87100" w:rsidRPr="00025C89">
          <w:rPr>
            <w:rStyle w:val="Hyperlink"/>
            <w:color w:val="auto"/>
            <w:rtl/>
            <w14:scene3d>
              <w14:camera w14:prst="orthographicFront"/>
              <w14:lightRig w14:rig="threePt" w14:dir="t">
                <w14:rot w14:lat="0" w14:lon="0" w14:rev="0"/>
              </w14:lightRig>
            </w14:scene3d>
          </w:rPr>
          <w:t>2 .6.</w:t>
        </w:r>
        <w:r w:rsidR="00D87100" w:rsidRPr="00025C89">
          <w:rPr>
            <w:rStyle w:val="Hyperlink"/>
            <w:color w:val="auto"/>
            <w:rtl/>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Toc480980075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12</w:t>
        </w:r>
        <w:r w:rsidR="00D87100" w:rsidRPr="00025C89">
          <w:rPr>
            <w:rStyle w:val="Hyperlink"/>
            <w:color w:val="auto"/>
            <w:rtl/>
          </w:rPr>
          <w:fldChar w:fldCharType="end"/>
        </w:r>
      </w:hyperlink>
    </w:p>
    <w:p w14:paraId="31BFEB5D" w14:textId="293B7A2C" w:rsidR="00D87100" w:rsidRPr="00025C89" w:rsidRDefault="008119B2" w:rsidP="00771CCE">
      <w:pPr>
        <w:pStyle w:val="TOC1"/>
        <w:rPr>
          <w:rFonts w:eastAsiaTheme="minorEastAsia"/>
          <w:sz w:val="22"/>
          <w:szCs w:val="22"/>
          <w:rtl/>
        </w:rPr>
      </w:pPr>
      <w:hyperlink w:anchor="_Toc480980076" w:history="1">
        <w:r w:rsidR="00D87100" w:rsidRPr="00025C89">
          <w:rPr>
            <w:rStyle w:val="Hyperlink"/>
            <w:color w:val="auto"/>
            <w:rtl/>
            <w14:scene3d>
              <w14:camera w14:prst="orthographicFront"/>
              <w14:lightRig w14:rig="threePt" w14:dir="t">
                <w14:rot w14:lat="0" w14:lon="0" w14:rev="0"/>
              </w14:lightRig>
            </w14:scene3d>
          </w:rPr>
          <w:t>2 .7.</w:t>
        </w:r>
        <w:r w:rsidR="00D87100" w:rsidRPr="00025C89">
          <w:rPr>
            <w:rStyle w:val="Hyperlink"/>
            <w:color w:val="auto"/>
            <w:rtl/>
          </w:rPr>
          <w:t xml:space="preserve"> المتطلبات الغير 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22</w:t>
        </w:r>
        <w:r w:rsidR="00D87100" w:rsidRPr="00025C89">
          <w:rPr>
            <w:rStyle w:val="Hyperlink"/>
            <w:color w:val="auto"/>
            <w:rtl/>
          </w:rPr>
          <w:fldChar w:fldCharType="end"/>
        </w:r>
      </w:hyperlink>
    </w:p>
    <w:p w14:paraId="2AB5166B" w14:textId="652EAC53" w:rsidR="00D87100" w:rsidRPr="00025C89" w:rsidRDefault="008119B2" w:rsidP="00771CCE">
      <w:pPr>
        <w:pStyle w:val="TOC1"/>
        <w:rPr>
          <w:rFonts w:eastAsiaTheme="minorEastAsia"/>
          <w:sz w:val="22"/>
          <w:szCs w:val="22"/>
          <w:rtl/>
        </w:rPr>
      </w:pPr>
      <w:hyperlink w:anchor="_Toc480980077" w:history="1">
        <w:r w:rsidR="00D87100" w:rsidRPr="00025C89">
          <w:rPr>
            <w:rStyle w:val="Hyperlink"/>
            <w:color w:val="auto"/>
            <w:rtl/>
            <w14:scene3d>
              <w14:camera w14:prst="orthographicFront"/>
              <w14:lightRig w14:rig="threePt" w14:dir="t">
                <w14:rot w14:lat="0" w14:lon="0" w14:rev="0"/>
              </w14:lightRig>
            </w14:scene3d>
          </w:rPr>
          <w:t>2 .8.</w:t>
        </w:r>
        <w:r w:rsidR="00D87100" w:rsidRPr="00025C89">
          <w:rPr>
            <w:rStyle w:val="Hyperlink"/>
            <w:color w:val="auto"/>
            <w:rtl/>
          </w:rPr>
          <w:t xml:space="preserve"> تحليل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Toc480980077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029D33A" w14:textId="6F40EE49" w:rsidR="00D87100" w:rsidRPr="00025C89" w:rsidRDefault="008119B2" w:rsidP="00771CCE">
      <w:pPr>
        <w:pStyle w:val="TOC1"/>
        <w:rPr>
          <w:rFonts w:eastAsiaTheme="minorEastAsia"/>
          <w:sz w:val="22"/>
          <w:szCs w:val="22"/>
          <w:rtl/>
        </w:rPr>
      </w:pPr>
      <w:hyperlink w:anchor="_Toc480980078" w:history="1">
        <w:r w:rsidR="00D87100" w:rsidRPr="00025C89">
          <w:rPr>
            <w:rStyle w:val="Hyperlink"/>
            <w:color w:val="auto"/>
            <w:rtl/>
          </w:rPr>
          <w:t>3.</w:t>
        </w:r>
        <w:r w:rsidR="00D87100" w:rsidRPr="00025C89">
          <w:rPr>
            <w:rFonts w:eastAsiaTheme="minorEastAsia"/>
            <w:sz w:val="22"/>
            <w:szCs w:val="22"/>
            <w:rtl/>
          </w:rPr>
          <w:tab/>
        </w:r>
        <w:r w:rsidR="00D87100" w:rsidRPr="00025C89">
          <w:rPr>
            <w:rStyle w:val="Hyperlink"/>
            <w:color w:val="auto"/>
            <w:rtl/>
          </w:rPr>
          <w:t>الفصل الثالث (مرحلة التصميم)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28</w:t>
        </w:r>
        <w:r w:rsidR="00D87100" w:rsidRPr="00025C89">
          <w:rPr>
            <w:rStyle w:val="Hyperlink"/>
            <w:color w:val="auto"/>
            <w:rtl/>
          </w:rPr>
          <w:fldChar w:fldCharType="end"/>
        </w:r>
      </w:hyperlink>
    </w:p>
    <w:p w14:paraId="5F990F11" w14:textId="5CDDD0EF" w:rsidR="00D87100" w:rsidRPr="00025C89" w:rsidRDefault="008119B2" w:rsidP="00771CCE">
      <w:pPr>
        <w:pStyle w:val="TOC1"/>
        <w:rPr>
          <w:rFonts w:eastAsiaTheme="minorEastAsia"/>
          <w:sz w:val="22"/>
          <w:szCs w:val="22"/>
          <w:rtl/>
        </w:rPr>
      </w:pPr>
      <w:hyperlink w:anchor="_Toc480980079" w:history="1">
        <w:r w:rsidR="00D87100" w:rsidRPr="00025C89">
          <w:rPr>
            <w:rStyle w:val="Hyperlink"/>
            <w:color w:val="auto"/>
            <w:rtl/>
            <w:lang w:val="en-GB"/>
            <w14:scene3d>
              <w14:camera w14:prst="orthographicFront"/>
              <w14:lightRig w14:rig="threePt" w14:dir="t">
                <w14:rot w14:lat="0" w14:lon="0" w14:rev="0"/>
              </w14:lightRig>
            </w14:scene3d>
          </w:rPr>
          <w:t>3 .1.</w:t>
        </w:r>
        <w:r w:rsidR="00D87100" w:rsidRPr="00025C89">
          <w:rPr>
            <w:rStyle w:val="Hyperlink"/>
            <w:color w:val="auto"/>
            <w:rtl/>
          </w:rPr>
          <w:t xml:space="preserve"> المقدمـة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Toc480980079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29</w:t>
        </w:r>
        <w:r w:rsidR="00D87100" w:rsidRPr="00025C89">
          <w:rPr>
            <w:rStyle w:val="Hyperlink"/>
            <w:color w:val="auto"/>
            <w:rtl/>
          </w:rPr>
          <w:fldChar w:fldCharType="end"/>
        </w:r>
      </w:hyperlink>
    </w:p>
    <w:p w14:paraId="0DE3E575" w14:textId="77777777" w:rsidR="005C785B" w:rsidRPr="00025C89" w:rsidRDefault="00D87100" w:rsidP="00771CCE">
      <w:pPr>
        <w:rPr>
          <w:rFonts w:ascii="Simplified Arabic" w:hAnsi="Simplified Arabic" w:cs="Simplified Arabic"/>
          <w:rtl/>
          <w:lang w:bidi="ar-LY"/>
        </w:rPr>
      </w:pPr>
      <w:r w:rsidRPr="00025C89">
        <w:rPr>
          <w:rFonts w:ascii="Simplified Arabic" w:hAnsi="Simplified Arabic" w:cs="Simplified Arabic"/>
          <w:rtl/>
        </w:rPr>
        <w:fldChar w:fldCharType="end"/>
      </w:r>
    </w:p>
    <w:p w14:paraId="7AE6790A" w14:textId="77777777" w:rsidR="005C785B" w:rsidRPr="00025C89" w:rsidRDefault="005C785B" w:rsidP="00771CCE">
      <w:pPr>
        <w:rPr>
          <w:rFonts w:ascii="Simplified Arabic" w:hAnsi="Simplified Arabic" w:cs="Simplified Arabic"/>
          <w:rtl/>
        </w:rPr>
      </w:pPr>
    </w:p>
    <w:p w14:paraId="76BE7608" w14:textId="77777777" w:rsidR="005C785B" w:rsidRPr="00025C89" w:rsidRDefault="005C785B" w:rsidP="00771CCE">
      <w:pPr>
        <w:rPr>
          <w:rFonts w:ascii="Simplified Arabic" w:hAnsi="Simplified Arabic" w:cs="Simplified Arabic"/>
          <w:rtl/>
        </w:rPr>
      </w:pPr>
    </w:p>
    <w:p w14:paraId="03C3056C" w14:textId="77777777" w:rsidR="005C785B" w:rsidRPr="00025C89" w:rsidRDefault="005C785B" w:rsidP="00771CCE">
      <w:pPr>
        <w:rPr>
          <w:rFonts w:ascii="Simplified Arabic" w:hAnsi="Simplified Arabic" w:cs="Simplified Arabic"/>
          <w:rtl/>
        </w:rPr>
      </w:pPr>
    </w:p>
    <w:p w14:paraId="6BB3C517" w14:textId="77777777" w:rsidR="00FB0592" w:rsidRPr="00025C89" w:rsidRDefault="00FB0592" w:rsidP="00771CCE">
      <w:pPr>
        <w:rPr>
          <w:rFonts w:ascii="Simplified Arabic" w:hAnsi="Simplified Arabic" w:cs="Simplified Arabic"/>
          <w:rtl/>
        </w:rPr>
      </w:pPr>
    </w:p>
    <w:p w14:paraId="6A9D00C8" w14:textId="77777777" w:rsidR="00FB0592" w:rsidRPr="00025C89" w:rsidRDefault="00FB0592" w:rsidP="00771CCE">
      <w:pPr>
        <w:rPr>
          <w:rFonts w:ascii="Simplified Arabic" w:hAnsi="Simplified Arabic" w:cs="Simplified Arabic"/>
          <w:rtl/>
        </w:rPr>
      </w:pPr>
    </w:p>
    <w:p w14:paraId="2433FB8F" w14:textId="77777777" w:rsidR="00FB0592" w:rsidRPr="00025C89" w:rsidRDefault="00FB0592" w:rsidP="00771CCE">
      <w:pPr>
        <w:rPr>
          <w:rFonts w:ascii="Simplified Arabic" w:hAnsi="Simplified Arabic" w:cs="Simplified Arabic"/>
          <w:rtl/>
        </w:rPr>
      </w:pPr>
    </w:p>
    <w:p w14:paraId="79465CEF" w14:textId="77777777" w:rsidR="00FB0592" w:rsidRPr="00025C89" w:rsidRDefault="00FB0592" w:rsidP="00771CCE">
      <w:pPr>
        <w:rPr>
          <w:rFonts w:ascii="Simplified Arabic" w:hAnsi="Simplified Arabic" w:cs="Simplified Arabic"/>
          <w:rtl/>
        </w:rPr>
      </w:pPr>
    </w:p>
    <w:p w14:paraId="1B6841AD" w14:textId="77777777" w:rsidR="00FB0592" w:rsidRPr="00025C89" w:rsidRDefault="00FB0592" w:rsidP="00771CCE">
      <w:pPr>
        <w:rPr>
          <w:rFonts w:ascii="Simplified Arabic" w:hAnsi="Simplified Arabic" w:cs="Simplified Arabic"/>
          <w:rtl/>
        </w:rPr>
      </w:pPr>
    </w:p>
    <w:p w14:paraId="09AC3F46" w14:textId="77777777" w:rsidR="00FB0592" w:rsidRPr="00025C89" w:rsidRDefault="00FB0592" w:rsidP="00771CCE">
      <w:pPr>
        <w:rPr>
          <w:rFonts w:ascii="Simplified Arabic" w:hAnsi="Simplified Arabic" w:cs="Simplified Arabic"/>
          <w:rtl/>
        </w:rPr>
      </w:pPr>
    </w:p>
    <w:p w14:paraId="30042777" w14:textId="77777777" w:rsidR="00FB0592" w:rsidRPr="00025C89" w:rsidRDefault="00FB0592" w:rsidP="00771CCE">
      <w:pPr>
        <w:rPr>
          <w:rFonts w:ascii="Simplified Arabic" w:hAnsi="Simplified Arabic" w:cs="Simplified Arabic"/>
          <w:rtl/>
        </w:rPr>
      </w:pPr>
    </w:p>
    <w:p w14:paraId="2A6ABB33" w14:textId="77777777" w:rsidR="00FB0592" w:rsidRPr="00025C89" w:rsidRDefault="00FB0592" w:rsidP="00771CCE">
      <w:pPr>
        <w:rPr>
          <w:rFonts w:ascii="Simplified Arabic" w:hAnsi="Simplified Arabic" w:cs="Simplified Arabic"/>
          <w:rtl/>
        </w:rPr>
      </w:pPr>
    </w:p>
    <w:p w14:paraId="5B9C6B7E" w14:textId="77777777" w:rsidR="00F9319D" w:rsidRPr="00025C89" w:rsidRDefault="00F9319D" w:rsidP="00771CCE">
      <w:pPr>
        <w:rPr>
          <w:rFonts w:ascii="Simplified Arabic" w:hAnsi="Simplified Arabic" w:cs="Simplified Arabic"/>
          <w:rtl/>
        </w:rPr>
      </w:pPr>
    </w:p>
    <w:p w14:paraId="1AD4A40E" w14:textId="77777777" w:rsidR="00F9319D" w:rsidRPr="00025C89" w:rsidRDefault="00F9319D" w:rsidP="00771CCE">
      <w:pPr>
        <w:rPr>
          <w:rFonts w:ascii="Simplified Arabic" w:hAnsi="Simplified Arabic" w:cs="Simplified Arabic"/>
          <w:rtl/>
        </w:rPr>
      </w:pPr>
    </w:p>
    <w:p w14:paraId="6AA67A69" w14:textId="77777777" w:rsidR="00F9319D" w:rsidRPr="00025C89" w:rsidRDefault="00F9319D" w:rsidP="00771CCE">
      <w:pPr>
        <w:rPr>
          <w:rFonts w:ascii="Simplified Arabic" w:hAnsi="Simplified Arabic" w:cs="Simplified Arabic"/>
          <w:rtl/>
        </w:rPr>
      </w:pPr>
    </w:p>
    <w:p w14:paraId="0FB2F95F" w14:textId="77777777" w:rsidR="00F9319D" w:rsidRPr="00025C89" w:rsidRDefault="00F9319D" w:rsidP="00771CCE">
      <w:pPr>
        <w:rPr>
          <w:rFonts w:ascii="Simplified Arabic" w:hAnsi="Simplified Arabic" w:cs="Simplified Arabic"/>
          <w:rtl/>
        </w:rPr>
      </w:pPr>
    </w:p>
    <w:p w14:paraId="60156237" w14:textId="77777777" w:rsidR="00F9319D" w:rsidRPr="00025C89" w:rsidRDefault="00F9319D" w:rsidP="00771CCE">
      <w:pPr>
        <w:rPr>
          <w:rFonts w:ascii="Simplified Arabic" w:hAnsi="Simplified Arabic" w:cs="Simplified Arabic"/>
          <w:rtl/>
        </w:rPr>
      </w:pPr>
    </w:p>
    <w:p w14:paraId="2F65B45E" w14:textId="77777777" w:rsidR="00F9319D" w:rsidRPr="00025C89" w:rsidRDefault="00F9319D" w:rsidP="00771CCE">
      <w:pPr>
        <w:rPr>
          <w:rFonts w:ascii="Simplified Arabic" w:hAnsi="Simplified Arabic" w:cs="Simplified Arabic"/>
          <w:rtl/>
        </w:rPr>
      </w:pPr>
    </w:p>
    <w:p w14:paraId="6BC55290" w14:textId="77777777" w:rsidR="00F9319D" w:rsidRPr="00025C89" w:rsidRDefault="00F9319D" w:rsidP="00771CCE">
      <w:pPr>
        <w:rPr>
          <w:rFonts w:ascii="Simplified Arabic" w:hAnsi="Simplified Arabic" w:cs="Simplified Arabic"/>
          <w:rtl/>
        </w:rPr>
      </w:pPr>
    </w:p>
    <w:p w14:paraId="0BFD450B" w14:textId="77777777" w:rsidR="00F9319D" w:rsidRPr="00025C89" w:rsidRDefault="00F9319D" w:rsidP="00771CCE">
      <w:pPr>
        <w:rPr>
          <w:rFonts w:ascii="Simplified Arabic" w:hAnsi="Simplified Arabic" w:cs="Simplified Arabic"/>
          <w:rtl/>
        </w:rPr>
      </w:pPr>
    </w:p>
    <w:p w14:paraId="0E4E6BAD" w14:textId="77777777" w:rsidR="00FB0592" w:rsidRPr="00025C89" w:rsidRDefault="00FB0592" w:rsidP="00771CCE">
      <w:pPr>
        <w:rPr>
          <w:rFonts w:ascii="Simplified Arabic" w:hAnsi="Simplified Arabic" w:cs="Simplified Arabic"/>
          <w:rtl/>
        </w:rPr>
      </w:pPr>
    </w:p>
    <w:p w14:paraId="7185738F" w14:textId="77777777" w:rsidR="005C785B" w:rsidRPr="00025C89" w:rsidRDefault="005C785B" w:rsidP="00771CCE">
      <w:pPr>
        <w:rPr>
          <w:rFonts w:ascii="Simplified Arabic" w:hAnsi="Simplified Arabic" w:cs="Simplified Arabic"/>
          <w:rtl/>
        </w:rPr>
      </w:pPr>
    </w:p>
    <w:p w14:paraId="27AF1921" w14:textId="77777777" w:rsidR="005C785B" w:rsidRPr="00025C89" w:rsidRDefault="005C785B" w:rsidP="00771CCE">
      <w:pPr>
        <w:rPr>
          <w:rFonts w:ascii="Simplified Arabic" w:hAnsi="Simplified Arabic" w:cs="Simplified Arabic"/>
          <w:rtl/>
        </w:rPr>
      </w:pPr>
    </w:p>
    <w:p w14:paraId="0363DB49" w14:textId="77777777" w:rsidR="00712E65" w:rsidRPr="00025C89" w:rsidRDefault="00712E65" w:rsidP="00771CCE">
      <w:pPr>
        <w:pStyle w:val="Subtitlebold"/>
        <w:spacing w:line="360" w:lineRule="auto"/>
        <w:rPr>
          <w:rtl/>
        </w:rPr>
      </w:pPr>
      <w:r w:rsidRPr="00025C89">
        <w:rPr>
          <w:rtl/>
        </w:rPr>
        <w:t xml:space="preserve">قائمة الأشكال    </w:t>
      </w:r>
    </w:p>
    <w:p w14:paraId="28E04042" w14:textId="0E93D74A"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h \z \c</w:instrText>
      </w:r>
      <w:r w:rsidRPr="00025C89">
        <w:rPr>
          <w:rtl/>
        </w:rPr>
        <w:instrText xml:space="preserve"> "رسم توضيحي" </w:instrText>
      </w:r>
      <w:r w:rsidRPr="00025C89">
        <w:rPr>
          <w:rtl/>
        </w:rPr>
        <w:fldChar w:fldCharType="separate"/>
      </w:r>
      <w:hyperlink w:anchor="_Toc480980091" w:history="1">
        <w:r w:rsidRPr="00025C89">
          <w:rPr>
            <w:rStyle w:val="Hyperlink"/>
            <w:color w:val="auto"/>
            <w:rtl/>
          </w:rPr>
          <w:t>رسم توضيحي 1</w:t>
        </w:r>
        <w:r w:rsidRPr="00025C89">
          <w:rPr>
            <w:rStyle w:val="Hyperlink"/>
            <w:color w:val="auto"/>
            <w:rtl/>
            <w:lang w:bidi="ar-LY"/>
          </w:rPr>
          <w:t xml:space="preserve"> حالة الاستخدام</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Toc480980091 \h</w:instrText>
        </w:r>
        <w:r w:rsidRPr="00025C89">
          <w:rPr>
            <w:webHidden/>
            <w:rtl/>
          </w:rPr>
          <w:instrText xml:space="preserve"> </w:instrText>
        </w:r>
        <w:r w:rsidRPr="00025C89">
          <w:rPr>
            <w:rStyle w:val="Hyperlink"/>
            <w:color w:val="auto"/>
            <w:rtl/>
          </w:rPr>
          <w:fldChar w:fldCharType="separate"/>
        </w:r>
        <w:r w:rsidR="007D348E">
          <w:rPr>
            <w:rStyle w:val="Hyperlink"/>
            <w:b/>
            <w:bCs/>
            <w:color w:val="auto"/>
          </w:rPr>
          <w:t>Error! Bookmark not defined.</w:t>
        </w:r>
        <w:r w:rsidRPr="00025C89">
          <w:rPr>
            <w:rStyle w:val="Hyperlink"/>
            <w:color w:val="auto"/>
            <w:rtl/>
          </w:rPr>
          <w:fldChar w:fldCharType="end"/>
        </w:r>
      </w:hyperlink>
    </w:p>
    <w:p w14:paraId="3E0DFB6B" w14:textId="0207BA17" w:rsidR="00D87100" w:rsidRPr="00025C89" w:rsidRDefault="008119B2" w:rsidP="00771CCE">
      <w:pPr>
        <w:pStyle w:val="TOC1"/>
        <w:rPr>
          <w:rFonts w:eastAsiaTheme="minorEastAsia"/>
          <w:sz w:val="22"/>
          <w:szCs w:val="22"/>
          <w:rtl/>
        </w:rPr>
      </w:pPr>
      <w:hyperlink w:anchor="_Toc480980092" w:history="1">
        <w:r w:rsidR="00D87100" w:rsidRPr="00025C89">
          <w:rPr>
            <w:rStyle w:val="Hyperlink"/>
            <w:color w:val="auto"/>
            <w:rtl/>
          </w:rPr>
          <w:t>رسم توضيحي 2</w:t>
        </w:r>
        <w:r w:rsidR="00D87100" w:rsidRPr="00025C89">
          <w:rPr>
            <w:rStyle w:val="Hyperlink"/>
            <w:color w:val="auto"/>
            <w:rtl/>
            <w:lang w:bidi="ar-LY"/>
          </w:rPr>
          <w:t xml:space="preserve"> حالة الاستخدام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Toc480980092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97310BD" w14:textId="77777777" w:rsidR="00D87100" w:rsidRPr="00025C89" w:rsidRDefault="00D87100" w:rsidP="00771CCE">
      <w:pPr>
        <w:pStyle w:val="TOC1"/>
        <w:rPr>
          <w:rtl/>
          <w:lang w:bidi="ar-LY"/>
        </w:rPr>
      </w:pPr>
      <w:r w:rsidRPr="00025C89">
        <w:rPr>
          <w:rtl/>
        </w:rPr>
        <w:fldChar w:fldCharType="end"/>
      </w:r>
    </w:p>
    <w:p w14:paraId="0E55E679" w14:textId="77777777" w:rsidR="005C785B" w:rsidRPr="00025C89" w:rsidRDefault="005C785B" w:rsidP="00771CCE">
      <w:pPr>
        <w:pStyle w:val="TOC1"/>
        <w:rPr>
          <w:rtl/>
        </w:rPr>
      </w:pPr>
    </w:p>
    <w:p w14:paraId="10777232" w14:textId="77777777" w:rsidR="005C785B" w:rsidRPr="00025C89" w:rsidRDefault="005C785B" w:rsidP="00771CCE">
      <w:pPr>
        <w:rPr>
          <w:rFonts w:ascii="Simplified Arabic" w:hAnsi="Simplified Arabic" w:cs="Simplified Arabic"/>
          <w:rtl/>
        </w:rPr>
      </w:pPr>
    </w:p>
    <w:p w14:paraId="5164B185" w14:textId="77777777" w:rsidR="005C785B" w:rsidRPr="00025C89" w:rsidRDefault="005C785B" w:rsidP="00771CCE">
      <w:pPr>
        <w:rPr>
          <w:rFonts w:ascii="Simplified Arabic" w:hAnsi="Simplified Arabic" w:cs="Simplified Arabic"/>
          <w:rtl/>
        </w:rPr>
      </w:pPr>
    </w:p>
    <w:p w14:paraId="1EFB0E7D" w14:textId="77777777" w:rsidR="005C785B" w:rsidRPr="00025C89" w:rsidRDefault="005C785B" w:rsidP="00771CCE">
      <w:pPr>
        <w:rPr>
          <w:rFonts w:ascii="Simplified Arabic" w:hAnsi="Simplified Arabic" w:cs="Simplified Arabic"/>
          <w:rtl/>
        </w:rPr>
      </w:pPr>
    </w:p>
    <w:p w14:paraId="20679CB7" w14:textId="77777777" w:rsidR="00EF76F5" w:rsidRPr="00025C89" w:rsidRDefault="00EF76F5" w:rsidP="00771CCE">
      <w:pPr>
        <w:rPr>
          <w:rFonts w:ascii="Simplified Arabic" w:hAnsi="Simplified Arabic" w:cs="Simplified Arabic"/>
          <w:b/>
          <w:bCs/>
          <w:sz w:val="36"/>
          <w:szCs w:val="36"/>
          <w:rtl/>
        </w:rPr>
      </w:pPr>
    </w:p>
    <w:p w14:paraId="41F3E103" w14:textId="77777777" w:rsidR="005C785B" w:rsidRPr="00025C89" w:rsidRDefault="005C785B" w:rsidP="00771CCE">
      <w:pPr>
        <w:rPr>
          <w:rFonts w:ascii="Simplified Arabic" w:hAnsi="Simplified Arabic" w:cs="Simplified Arabic"/>
          <w:rtl/>
        </w:rPr>
      </w:pPr>
    </w:p>
    <w:p w14:paraId="440C0356" w14:textId="77777777" w:rsidR="005C785B" w:rsidRPr="00025C89" w:rsidRDefault="005C785B" w:rsidP="00771CCE">
      <w:pPr>
        <w:rPr>
          <w:rFonts w:ascii="Simplified Arabic" w:hAnsi="Simplified Arabic" w:cs="Simplified Arabic"/>
          <w:rtl/>
          <w:lang w:bidi="ar-LY"/>
        </w:rPr>
      </w:pPr>
    </w:p>
    <w:p w14:paraId="1BE8CC84" w14:textId="77777777" w:rsidR="003B0E86" w:rsidRPr="00025C89" w:rsidRDefault="003B0E86" w:rsidP="00771CCE">
      <w:pPr>
        <w:rPr>
          <w:rFonts w:ascii="Simplified Arabic" w:hAnsi="Simplified Arabic" w:cs="Simplified Arabic"/>
          <w:lang w:bidi="ar-LY"/>
        </w:rPr>
      </w:pPr>
    </w:p>
    <w:p w14:paraId="4CFAA85D" w14:textId="77777777" w:rsidR="0061562D" w:rsidRPr="00025C89" w:rsidRDefault="0061562D" w:rsidP="00771CCE">
      <w:pPr>
        <w:rPr>
          <w:rFonts w:ascii="Simplified Arabic" w:hAnsi="Simplified Arabic" w:cs="Simplified Arabic"/>
          <w:rtl/>
        </w:rPr>
      </w:pPr>
    </w:p>
    <w:p w14:paraId="4719CB68" w14:textId="77777777" w:rsidR="0061562D" w:rsidRPr="00025C89" w:rsidRDefault="0061562D" w:rsidP="00771CCE">
      <w:pPr>
        <w:rPr>
          <w:rFonts w:ascii="Simplified Arabic" w:hAnsi="Simplified Arabic" w:cs="Simplified Arabic"/>
          <w:rtl/>
        </w:rPr>
      </w:pPr>
    </w:p>
    <w:p w14:paraId="439D2388" w14:textId="77777777" w:rsidR="00FB0592" w:rsidRPr="00025C89" w:rsidRDefault="00FB0592" w:rsidP="00771CCE">
      <w:pPr>
        <w:rPr>
          <w:rFonts w:ascii="Simplified Arabic" w:hAnsi="Simplified Arabic" w:cs="Simplified Arabic"/>
          <w:rtl/>
        </w:rPr>
      </w:pPr>
    </w:p>
    <w:p w14:paraId="7E68EE92" w14:textId="77777777" w:rsidR="00FB0592" w:rsidRPr="00025C89" w:rsidRDefault="00FB0592" w:rsidP="00771CCE">
      <w:pPr>
        <w:rPr>
          <w:rFonts w:ascii="Simplified Arabic" w:hAnsi="Simplified Arabic" w:cs="Simplified Arabic"/>
          <w:rtl/>
        </w:rPr>
      </w:pPr>
    </w:p>
    <w:p w14:paraId="1A9552E6" w14:textId="77777777" w:rsidR="00FB0592" w:rsidRPr="00025C89" w:rsidRDefault="00FB0592" w:rsidP="00771CCE">
      <w:pPr>
        <w:rPr>
          <w:rFonts w:ascii="Simplified Arabic" w:hAnsi="Simplified Arabic" w:cs="Simplified Arabic"/>
          <w:rtl/>
        </w:rPr>
      </w:pPr>
    </w:p>
    <w:p w14:paraId="6D99FEC5" w14:textId="77777777" w:rsidR="00FB0592" w:rsidRPr="00025C89" w:rsidRDefault="00FB0592" w:rsidP="00771CCE">
      <w:pPr>
        <w:rPr>
          <w:rFonts w:ascii="Simplified Arabic" w:hAnsi="Simplified Arabic" w:cs="Simplified Arabic"/>
          <w:rtl/>
        </w:rPr>
      </w:pPr>
    </w:p>
    <w:p w14:paraId="47CFB4C4" w14:textId="77777777" w:rsidR="00FB0592" w:rsidRPr="00025C89" w:rsidRDefault="00FB0592" w:rsidP="00771CCE">
      <w:pPr>
        <w:rPr>
          <w:rFonts w:ascii="Simplified Arabic" w:hAnsi="Simplified Arabic" w:cs="Simplified Arabic"/>
          <w:rtl/>
        </w:rPr>
      </w:pPr>
    </w:p>
    <w:p w14:paraId="06569DF2" w14:textId="77777777" w:rsidR="00FB0592" w:rsidRPr="00025C89" w:rsidRDefault="00FB0592" w:rsidP="00771CCE">
      <w:pPr>
        <w:rPr>
          <w:rFonts w:ascii="Simplified Arabic" w:hAnsi="Simplified Arabic" w:cs="Simplified Arabic"/>
          <w:rtl/>
        </w:rPr>
      </w:pPr>
    </w:p>
    <w:p w14:paraId="43F5FF1E" w14:textId="77777777" w:rsidR="00FB0592" w:rsidRPr="00025C89" w:rsidRDefault="00FB0592" w:rsidP="00771CCE">
      <w:pPr>
        <w:rPr>
          <w:rFonts w:ascii="Simplified Arabic" w:hAnsi="Simplified Arabic" w:cs="Simplified Arabic"/>
          <w:rtl/>
        </w:rPr>
      </w:pPr>
    </w:p>
    <w:p w14:paraId="4F48F033" w14:textId="77777777" w:rsidR="007F1E56" w:rsidRPr="00025C89" w:rsidRDefault="007F1E56" w:rsidP="00771CCE">
      <w:pPr>
        <w:rPr>
          <w:rFonts w:ascii="Simplified Arabic" w:hAnsi="Simplified Arabic" w:cs="Simplified Arabic"/>
          <w:rtl/>
        </w:rPr>
      </w:pPr>
    </w:p>
    <w:p w14:paraId="3C33A740" w14:textId="77777777" w:rsidR="000949B4" w:rsidRPr="00025C89" w:rsidRDefault="000949B4" w:rsidP="00771CCE">
      <w:pPr>
        <w:pStyle w:val="Subtitlebold"/>
        <w:spacing w:line="360" w:lineRule="auto"/>
        <w:rPr>
          <w:rtl/>
        </w:rPr>
      </w:pPr>
      <w:r w:rsidRPr="00025C89">
        <w:rPr>
          <w:rtl/>
        </w:rPr>
        <w:t xml:space="preserve">قائمة الجداول   </w:t>
      </w:r>
    </w:p>
    <w:p w14:paraId="24A40A1C" w14:textId="77777777" w:rsidR="00D87100" w:rsidRPr="00025C89" w:rsidRDefault="005F215C" w:rsidP="00771CCE">
      <w:pPr>
        <w:pStyle w:val="TOC1"/>
      </w:pPr>
      <w:r w:rsidRPr="00025C89">
        <w:lastRenderedPageBreak/>
        <w:t xml:space="preserve"> </w:t>
      </w:r>
      <w:r w:rsidR="00D87100" w:rsidRPr="00025C89">
        <w:fldChar w:fldCharType="begin"/>
      </w:r>
      <w:r w:rsidR="00D87100" w:rsidRPr="00025C89">
        <w:instrText xml:space="preserve"> TOC \h \z \c "</w:instrText>
      </w:r>
      <w:r w:rsidR="00D87100" w:rsidRPr="00025C89">
        <w:rPr>
          <w:rtl/>
        </w:rPr>
        <w:instrText>جدول</w:instrText>
      </w:r>
      <w:r w:rsidR="00D87100" w:rsidRPr="00025C89">
        <w:instrText xml:space="preserve">" </w:instrText>
      </w:r>
      <w:r w:rsidR="00D87100" w:rsidRPr="00025C89">
        <w:fldChar w:fldCharType="separate"/>
      </w:r>
    </w:p>
    <w:p w14:paraId="44248F11" w14:textId="79392062" w:rsidR="00D87100" w:rsidRPr="00025C89" w:rsidRDefault="008119B2" w:rsidP="00771CCE">
      <w:pPr>
        <w:pStyle w:val="TOC1"/>
        <w:rPr>
          <w:rFonts w:eastAsiaTheme="minorEastAsia"/>
          <w:sz w:val="22"/>
          <w:szCs w:val="22"/>
          <w:rtl/>
        </w:rPr>
      </w:pPr>
      <w:hyperlink w:anchor="_Toc480980108" w:history="1">
        <w:r w:rsidR="00D87100" w:rsidRPr="00025C89">
          <w:rPr>
            <w:rStyle w:val="Hyperlink"/>
            <w:color w:val="auto"/>
            <w:rtl/>
          </w:rPr>
          <w:t>جدول 1</w:t>
        </w:r>
        <w:r w:rsidR="00D87100" w:rsidRPr="00025C89">
          <w:rPr>
            <w:rStyle w:val="Hyperlink"/>
            <w:color w:val="auto"/>
            <w:rtl/>
            <w:lang w:bidi="ar-LY"/>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Toc480980108 \h</w:instrText>
        </w:r>
        <w:r w:rsidR="00D87100" w:rsidRPr="00025C89">
          <w:rPr>
            <w:webHidden/>
            <w:rtl/>
          </w:rPr>
          <w:instrText xml:space="preserve"> </w:instrText>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991502C" w14:textId="77777777" w:rsidR="00B378A7" w:rsidRPr="00025C89" w:rsidRDefault="00D87100" w:rsidP="00771CCE">
      <w:pPr>
        <w:pStyle w:val="TOC1"/>
        <w:rPr>
          <w:rtl/>
          <w:lang w:bidi="ar-LY"/>
        </w:rPr>
      </w:pPr>
      <w:r w:rsidRPr="00025C89">
        <w:fldChar w:fldCharType="end"/>
      </w:r>
    </w:p>
    <w:p w14:paraId="66BD8F62" w14:textId="77777777" w:rsidR="007F1E56" w:rsidRPr="00025C89" w:rsidRDefault="007F1E56" w:rsidP="00771CCE">
      <w:pPr>
        <w:pStyle w:val="TOC1"/>
        <w:rPr>
          <w:rtl/>
        </w:rPr>
      </w:pPr>
    </w:p>
    <w:p w14:paraId="113295EB" w14:textId="77777777" w:rsidR="007F1E56" w:rsidRPr="00025C89" w:rsidRDefault="007F1E56" w:rsidP="00771CCE">
      <w:pPr>
        <w:rPr>
          <w:rFonts w:ascii="Simplified Arabic" w:hAnsi="Simplified Arabic" w:cs="Simplified Arabic"/>
          <w:rtl/>
        </w:rPr>
      </w:pPr>
    </w:p>
    <w:p w14:paraId="5CAE20C0" w14:textId="77777777" w:rsidR="002975FC" w:rsidRPr="00025C89" w:rsidRDefault="002975FC" w:rsidP="00771CCE">
      <w:pPr>
        <w:rPr>
          <w:rFonts w:ascii="Simplified Arabic" w:hAnsi="Simplified Arabic" w:cs="Simplified Arabic"/>
          <w:rtl/>
        </w:rPr>
      </w:pPr>
    </w:p>
    <w:p w14:paraId="1F2B516D" w14:textId="77777777" w:rsidR="00807224" w:rsidRPr="00025C89" w:rsidRDefault="00807224" w:rsidP="00771CCE">
      <w:pPr>
        <w:rPr>
          <w:rFonts w:ascii="Simplified Arabic" w:hAnsi="Simplified Arabic" w:cs="Simplified Arabic"/>
          <w:rtl/>
        </w:rPr>
        <w:sectPr w:rsidR="00807224" w:rsidRPr="00025C89"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025C89" w:rsidRDefault="005C785B" w:rsidP="00771CCE">
      <w:pPr>
        <w:rPr>
          <w:rFonts w:ascii="Simplified Arabic" w:hAnsi="Simplified Arabic" w:cs="Simplified Arabic"/>
          <w:rtl/>
          <w:lang w:bidi="ar-LY"/>
        </w:rPr>
      </w:pPr>
    </w:p>
    <w:p w14:paraId="26DB676A" w14:textId="77777777" w:rsidR="005C785B" w:rsidRPr="00025C89" w:rsidRDefault="005C785B" w:rsidP="00771CCE">
      <w:pPr>
        <w:rPr>
          <w:rFonts w:ascii="Simplified Arabic" w:hAnsi="Simplified Arabic" w:cs="Simplified Arabic"/>
          <w:rtl/>
        </w:rPr>
      </w:pPr>
    </w:p>
    <w:p w14:paraId="4A1B01CF" w14:textId="77777777" w:rsidR="005C785B" w:rsidRPr="00025C89" w:rsidRDefault="005C785B" w:rsidP="00771CCE">
      <w:pPr>
        <w:rPr>
          <w:rFonts w:ascii="Simplified Arabic" w:hAnsi="Simplified Arabic" w:cs="Simplified Arabic"/>
          <w:rtl/>
        </w:rPr>
      </w:pPr>
    </w:p>
    <w:p w14:paraId="092133CD" w14:textId="77777777" w:rsidR="005C785B" w:rsidRPr="00025C89" w:rsidRDefault="005C785B" w:rsidP="00771CCE">
      <w:pPr>
        <w:rPr>
          <w:rFonts w:ascii="Simplified Arabic" w:hAnsi="Simplified Arabic" w:cs="Simplified Arabic"/>
          <w:rtl/>
        </w:rPr>
      </w:pPr>
    </w:p>
    <w:p w14:paraId="640BBE7A" w14:textId="77777777" w:rsidR="009E655B" w:rsidRPr="00025C89" w:rsidRDefault="009E655B" w:rsidP="009E655B">
      <w:pPr>
        <w:rPr>
          <w:rFonts w:ascii="Simplified Arabic" w:hAnsi="Simplified Arabic" w:cs="Simplified Arabic"/>
          <w:rtl/>
        </w:rPr>
      </w:pPr>
    </w:p>
    <w:p w14:paraId="319749BA" w14:textId="77777777" w:rsidR="009E655B" w:rsidRPr="00025C89" w:rsidRDefault="009E655B" w:rsidP="009E655B">
      <w:pPr>
        <w:rPr>
          <w:rFonts w:ascii="Simplified Arabic" w:hAnsi="Simplified Arabic" w:cs="Simplified Arabic"/>
          <w:rtl/>
        </w:rPr>
      </w:pPr>
    </w:p>
    <w:p w14:paraId="13F444A2" w14:textId="77777777" w:rsidR="009E655B" w:rsidRPr="00025C89" w:rsidRDefault="009E655B" w:rsidP="009E655B">
      <w:pPr>
        <w:pStyle w:val="Heading1"/>
        <w:rPr>
          <w:rtl/>
        </w:rPr>
      </w:pPr>
      <w:bookmarkStart w:id="1" w:name="_Toc480926111"/>
      <w:bookmarkStart w:id="2" w:name="_Toc480965148"/>
      <w:bookmarkStart w:id="3" w:name="_Toc480980059"/>
      <w:r w:rsidRPr="00025C89">
        <w:rPr>
          <w:rtl/>
        </w:rPr>
        <w:t>الفصل الأول (</w:t>
      </w:r>
      <w:r w:rsidRPr="00025C89">
        <w:rPr>
          <w:rtl/>
          <w:lang w:bidi="ar-LY"/>
        </w:rPr>
        <w:t>المقدمة</w:t>
      </w:r>
      <w:r w:rsidRPr="00025C89">
        <w:rPr>
          <w:rtl/>
        </w:rPr>
        <w:t>)</w:t>
      </w:r>
      <w:bookmarkEnd w:id="1"/>
      <w:bookmarkEnd w:id="2"/>
      <w:bookmarkEnd w:id="3"/>
    </w:p>
    <w:p w14:paraId="1CF9A916" w14:textId="77777777" w:rsidR="009E655B" w:rsidRPr="00025C89" w:rsidRDefault="009E655B" w:rsidP="009E655B">
      <w:pPr>
        <w:pStyle w:val="NormalText"/>
        <w:rPr>
          <w:b/>
          <w:bCs/>
          <w:sz w:val="36"/>
          <w:szCs w:val="36"/>
          <w:rtl/>
        </w:rPr>
      </w:pPr>
      <w:r w:rsidRPr="00025C89">
        <w:rPr>
          <w:b/>
          <w:bCs/>
          <w:sz w:val="36"/>
          <w:szCs w:val="36"/>
          <w:rtl/>
        </w:rPr>
        <w:t xml:space="preserve"> </w:t>
      </w:r>
    </w:p>
    <w:p w14:paraId="6A61830A" w14:textId="6F81DD17" w:rsidR="00ED6466" w:rsidRPr="00025C89" w:rsidRDefault="00ED6466" w:rsidP="009E655B">
      <w:pPr>
        <w:rPr>
          <w:rFonts w:ascii="Simplified Arabic" w:hAnsi="Simplified Arabic" w:cs="Simplified Arabic"/>
          <w:rtl/>
          <w:lang w:bidi="ar-LY"/>
        </w:rPr>
      </w:pPr>
    </w:p>
    <w:p w14:paraId="52987AB4" w14:textId="3EA83B55" w:rsidR="00ED6466" w:rsidRPr="00025C89" w:rsidRDefault="00ED6466" w:rsidP="00771CCE">
      <w:pPr>
        <w:rPr>
          <w:rFonts w:ascii="Simplified Arabic" w:hAnsi="Simplified Arabic" w:cs="Simplified Arabic"/>
        </w:rPr>
      </w:pPr>
    </w:p>
    <w:p w14:paraId="56F913F4" w14:textId="2C7F5CF2" w:rsidR="00ED6466" w:rsidRPr="00025C89" w:rsidRDefault="00ED6466" w:rsidP="00771CCE">
      <w:pPr>
        <w:rPr>
          <w:rFonts w:ascii="Simplified Arabic" w:hAnsi="Simplified Arabic" w:cs="Simplified Arabic"/>
        </w:rPr>
      </w:pPr>
    </w:p>
    <w:p w14:paraId="2D1D7992" w14:textId="77777777" w:rsidR="00ED6466" w:rsidRPr="00025C89" w:rsidRDefault="00ED6466" w:rsidP="00771CCE">
      <w:pPr>
        <w:rPr>
          <w:rFonts w:ascii="Simplified Arabic" w:hAnsi="Simplified Arabic" w:cs="Simplified Arabic"/>
          <w:rtl/>
        </w:rPr>
      </w:pPr>
    </w:p>
    <w:p w14:paraId="7613228D" w14:textId="0557D2F5" w:rsidR="00D822BF" w:rsidRPr="00025C89" w:rsidRDefault="00B83505" w:rsidP="00771CCE">
      <w:pPr>
        <w:pStyle w:val="NormalText"/>
        <w:rPr>
          <w:b/>
          <w:bCs/>
          <w:sz w:val="36"/>
          <w:szCs w:val="36"/>
        </w:rPr>
      </w:pPr>
      <w:r w:rsidRPr="00025C89">
        <w:rPr>
          <w:b/>
          <w:bCs/>
          <w:sz w:val="36"/>
          <w:szCs w:val="36"/>
          <w:rtl/>
        </w:rPr>
        <w:t xml:space="preserve"> </w:t>
      </w:r>
    </w:p>
    <w:p w14:paraId="1544BC93" w14:textId="09031664" w:rsidR="00ED6466" w:rsidRPr="00025C89" w:rsidRDefault="00ED6466" w:rsidP="00771CCE">
      <w:pPr>
        <w:pStyle w:val="NormalText"/>
        <w:rPr>
          <w:b/>
          <w:bCs/>
          <w:sz w:val="36"/>
          <w:szCs w:val="36"/>
          <w:rtl/>
        </w:rPr>
      </w:pPr>
    </w:p>
    <w:p w14:paraId="740FCF0C" w14:textId="77777777" w:rsidR="00F07C9D" w:rsidRPr="00025C89" w:rsidRDefault="00F07C9D" w:rsidP="009E655B">
      <w:pPr>
        <w:pStyle w:val="NormalText"/>
        <w:rPr>
          <w:b/>
          <w:bCs/>
          <w:sz w:val="36"/>
          <w:szCs w:val="36"/>
        </w:rPr>
      </w:pPr>
    </w:p>
    <w:p w14:paraId="46F64E95" w14:textId="77777777" w:rsidR="00ED6466" w:rsidRPr="00025C89" w:rsidRDefault="00ED6466" w:rsidP="00771CCE">
      <w:pPr>
        <w:pStyle w:val="Heading2"/>
        <w:rPr>
          <w:rtl/>
        </w:rPr>
      </w:pPr>
      <w:r w:rsidRPr="00025C89">
        <w:rPr>
          <w:rtl/>
        </w:rPr>
        <w:t xml:space="preserve">   المقدمة  </w:t>
      </w:r>
    </w:p>
    <w:p w14:paraId="7231852A" w14:textId="6F390F1E" w:rsidR="00ED6466" w:rsidRPr="00025C89" w:rsidRDefault="00C66E6C" w:rsidP="00177028">
      <w:pPr>
        <w:pStyle w:val="Heading2"/>
        <w:numPr>
          <w:ilvl w:val="0"/>
          <w:numId w:val="0"/>
        </w:numPr>
        <w:ind w:left="432"/>
        <w:rPr>
          <w:b w:val="0"/>
          <w:bCs w:val="0"/>
          <w:sz w:val="28"/>
          <w:szCs w:val="28"/>
        </w:rPr>
      </w:pPr>
      <w:r w:rsidRPr="00025C89">
        <w:rPr>
          <w:b w:val="0"/>
          <w:bCs w:val="0"/>
          <w:sz w:val="28"/>
          <w:szCs w:val="28"/>
          <w:rtl/>
        </w:rPr>
        <w:t>التغذية</w:t>
      </w:r>
      <w:r w:rsidR="00ED6466" w:rsidRPr="00025C89">
        <w:rPr>
          <w:b w:val="0"/>
          <w:bCs w:val="0"/>
          <w:sz w:val="28"/>
          <w:szCs w:val="28"/>
          <w:rtl/>
        </w:rPr>
        <w:t xml:space="preserve"> </w:t>
      </w:r>
      <w:r w:rsidRPr="00025C89">
        <w:rPr>
          <w:b w:val="0"/>
          <w:bCs w:val="0"/>
          <w:sz w:val="28"/>
          <w:szCs w:val="28"/>
          <w:rtl/>
        </w:rPr>
        <w:t>شيء</w:t>
      </w:r>
      <w:r w:rsidR="00ED6466" w:rsidRPr="00025C89">
        <w:rPr>
          <w:b w:val="0"/>
          <w:bCs w:val="0"/>
          <w:sz w:val="28"/>
          <w:szCs w:val="28"/>
          <w:rtl/>
        </w:rPr>
        <w:t xml:space="preserve"> ضروري لحياة ونمو الانسان بل والحفاظ </w:t>
      </w:r>
      <w:r w:rsidRPr="00025C89">
        <w:rPr>
          <w:b w:val="0"/>
          <w:bCs w:val="0"/>
          <w:sz w:val="28"/>
          <w:szCs w:val="28"/>
          <w:rtl/>
        </w:rPr>
        <w:t>على</w:t>
      </w:r>
      <w:r w:rsidR="00ED6466" w:rsidRPr="00025C89">
        <w:rPr>
          <w:b w:val="0"/>
          <w:bCs w:val="0"/>
          <w:sz w:val="28"/>
          <w:szCs w:val="28"/>
          <w:rtl/>
        </w:rPr>
        <w:t xml:space="preserve"> صحته فالغداء بمثابة الوقود الذي يحركه. </w:t>
      </w:r>
      <w:r w:rsidRPr="00025C89">
        <w:rPr>
          <w:b w:val="0"/>
          <w:bCs w:val="0"/>
          <w:sz w:val="28"/>
          <w:szCs w:val="28"/>
          <w:rtl/>
        </w:rPr>
        <w:t>لتغديه</w:t>
      </w:r>
      <w:r w:rsidR="00ED6466" w:rsidRPr="00025C89">
        <w:rPr>
          <w:b w:val="0"/>
          <w:bCs w:val="0"/>
          <w:sz w:val="28"/>
          <w:szCs w:val="28"/>
          <w:rtl/>
        </w:rPr>
        <w:t xml:space="preserve"> سليمة لابد ان تكون المواد </w:t>
      </w:r>
      <w:r w:rsidRPr="00025C89">
        <w:rPr>
          <w:b w:val="0"/>
          <w:bCs w:val="0"/>
          <w:sz w:val="28"/>
          <w:szCs w:val="28"/>
          <w:rtl/>
        </w:rPr>
        <w:t>الغذائية</w:t>
      </w:r>
      <w:r w:rsidR="00ED6466" w:rsidRPr="00025C89">
        <w:rPr>
          <w:b w:val="0"/>
          <w:bCs w:val="0"/>
          <w:sz w:val="28"/>
          <w:szCs w:val="28"/>
          <w:rtl/>
        </w:rPr>
        <w:t xml:space="preserve"> التي يتناولها كل فرد متكاملة وبكميات ملائمة بحيث لا يتعرض </w:t>
      </w:r>
      <w:r w:rsidRPr="00025C89">
        <w:rPr>
          <w:b w:val="0"/>
          <w:bCs w:val="0"/>
          <w:sz w:val="28"/>
          <w:szCs w:val="28"/>
          <w:rtl/>
        </w:rPr>
        <w:t>الإنسان إلى</w:t>
      </w:r>
      <w:r w:rsidR="00ED6466" w:rsidRPr="00025C89">
        <w:rPr>
          <w:b w:val="0"/>
          <w:bCs w:val="0"/>
          <w:sz w:val="28"/>
          <w:szCs w:val="28"/>
          <w:rtl/>
        </w:rPr>
        <w:t xml:space="preserve"> مشاكل صحية لان العادات التي يتبعها الشخص طيلة حياته </w:t>
      </w:r>
      <w:r w:rsidRPr="00025C89">
        <w:rPr>
          <w:b w:val="0"/>
          <w:bCs w:val="0"/>
          <w:sz w:val="28"/>
          <w:szCs w:val="28"/>
          <w:rtl/>
        </w:rPr>
        <w:t>تبدأ</w:t>
      </w:r>
      <w:r w:rsidR="00ED6466" w:rsidRPr="00025C89">
        <w:rPr>
          <w:b w:val="0"/>
          <w:bCs w:val="0"/>
          <w:sz w:val="28"/>
          <w:szCs w:val="28"/>
          <w:rtl/>
        </w:rPr>
        <w:t xml:space="preserve"> منذ الطفولة ومن الصعب تغيرها في الكبر [1].</w:t>
      </w:r>
    </w:p>
    <w:p w14:paraId="3F91E0FE" w14:textId="654C2282" w:rsidR="00ED6466" w:rsidRPr="00025C89" w:rsidRDefault="00ED6466" w:rsidP="003E50C2">
      <w:pPr>
        <w:pStyle w:val="Heading2"/>
        <w:numPr>
          <w:ilvl w:val="0"/>
          <w:numId w:val="0"/>
        </w:numPr>
        <w:ind w:left="432"/>
        <w:rPr>
          <w:b w:val="0"/>
          <w:bCs w:val="0"/>
          <w:sz w:val="28"/>
          <w:szCs w:val="28"/>
        </w:rPr>
      </w:pPr>
      <w:r w:rsidRPr="00025C89">
        <w:rPr>
          <w:b w:val="0"/>
          <w:bCs w:val="0"/>
          <w:sz w:val="28"/>
          <w:szCs w:val="28"/>
          <w:rtl/>
        </w:rPr>
        <w:t xml:space="preserve">يعرف الغذاء </w:t>
      </w:r>
      <w:r w:rsidR="00C66E6C" w:rsidRPr="00025C89">
        <w:rPr>
          <w:b w:val="0"/>
          <w:bCs w:val="0"/>
          <w:sz w:val="28"/>
          <w:szCs w:val="28"/>
          <w:rtl/>
        </w:rPr>
        <w:t>بأنه أي</w:t>
      </w:r>
      <w:r w:rsidRPr="00025C89">
        <w:rPr>
          <w:b w:val="0"/>
          <w:bCs w:val="0"/>
          <w:sz w:val="28"/>
          <w:szCs w:val="28"/>
          <w:rtl/>
        </w:rPr>
        <w:t xml:space="preserve"> مادة صلبة أو سائلة تزود الجسم بالعناصر الغذائية </w:t>
      </w:r>
      <w:r w:rsidR="00C66E6C" w:rsidRPr="00025C89">
        <w:rPr>
          <w:b w:val="0"/>
          <w:bCs w:val="0"/>
          <w:sz w:val="28"/>
          <w:szCs w:val="28"/>
          <w:rtl/>
        </w:rPr>
        <w:t>وينتج عن</w:t>
      </w:r>
      <w:r w:rsidRPr="00025C89">
        <w:rPr>
          <w:b w:val="0"/>
          <w:bCs w:val="0"/>
          <w:sz w:val="28"/>
          <w:szCs w:val="28"/>
          <w:rtl/>
        </w:rPr>
        <w:t xml:space="preserve"> استهلاكها الطاقة </w:t>
      </w:r>
      <w:r w:rsidR="00C66E6C" w:rsidRPr="00025C89">
        <w:rPr>
          <w:b w:val="0"/>
          <w:bCs w:val="0"/>
          <w:sz w:val="28"/>
          <w:szCs w:val="28"/>
          <w:rtl/>
        </w:rPr>
        <w:t>والنمو وصيانة الجسم</w:t>
      </w:r>
      <w:r w:rsidRPr="00025C89">
        <w:rPr>
          <w:b w:val="0"/>
          <w:bCs w:val="0"/>
          <w:sz w:val="28"/>
          <w:szCs w:val="28"/>
          <w:rtl/>
        </w:rPr>
        <w:t xml:space="preserve"> </w:t>
      </w:r>
      <w:r w:rsidR="00C66E6C" w:rsidRPr="00025C89">
        <w:rPr>
          <w:b w:val="0"/>
          <w:bCs w:val="0"/>
          <w:sz w:val="28"/>
          <w:szCs w:val="28"/>
          <w:rtl/>
        </w:rPr>
        <w:t>والتكاثر وتنظيم العمليات</w:t>
      </w:r>
      <w:r w:rsidRPr="00025C89">
        <w:rPr>
          <w:b w:val="0"/>
          <w:bCs w:val="0"/>
          <w:sz w:val="28"/>
          <w:szCs w:val="28"/>
          <w:rtl/>
        </w:rPr>
        <w:t xml:space="preserve"> الحيوية في </w:t>
      </w:r>
      <w:r w:rsidR="00C66E6C" w:rsidRPr="00025C89">
        <w:rPr>
          <w:b w:val="0"/>
          <w:bCs w:val="0"/>
          <w:sz w:val="28"/>
          <w:szCs w:val="28"/>
          <w:rtl/>
        </w:rPr>
        <w:t>الجسم [</w:t>
      </w:r>
      <w:r w:rsidRPr="00025C89">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025C89">
        <w:rPr>
          <w:b w:val="0"/>
          <w:bCs w:val="0"/>
          <w:sz w:val="28"/>
          <w:szCs w:val="28"/>
          <w:rtl/>
        </w:rPr>
        <w:t>للجسم [</w:t>
      </w:r>
      <w:r w:rsidRPr="00025C89">
        <w:rPr>
          <w:b w:val="0"/>
          <w:bCs w:val="0"/>
          <w:sz w:val="28"/>
          <w:szCs w:val="28"/>
          <w:rtl/>
        </w:rPr>
        <w:t>2].</w:t>
      </w:r>
    </w:p>
    <w:p w14:paraId="5A715281" w14:textId="58A92385" w:rsidR="00ED6466" w:rsidRPr="00025C89" w:rsidRDefault="00ED6466" w:rsidP="00771CCE">
      <w:pPr>
        <w:pStyle w:val="Heading2"/>
        <w:numPr>
          <w:ilvl w:val="0"/>
          <w:numId w:val="0"/>
        </w:numPr>
        <w:ind w:left="432"/>
        <w:rPr>
          <w:b w:val="0"/>
          <w:bCs w:val="0"/>
          <w:sz w:val="28"/>
          <w:szCs w:val="28"/>
          <w:rtl/>
          <w:lang w:bidi="ar-LY"/>
        </w:rPr>
      </w:pPr>
      <w:r w:rsidRPr="00025C89">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w:t>
      </w:r>
      <w:r w:rsidR="00C66E6C" w:rsidRPr="00025C89">
        <w:rPr>
          <w:b w:val="0"/>
          <w:bCs w:val="0"/>
          <w:sz w:val="28"/>
          <w:szCs w:val="28"/>
          <w:rtl/>
        </w:rPr>
        <w:t>ويساعد على</w:t>
      </w:r>
      <w:r w:rsidRPr="00025C89">
        <w:rPr>
          <w:b w:val="0"/>
          <w:bCs w:val="0"/>
          <w:sz w:val="28"/>
          <w:szCs w:val="28"/>
          <w:rtl/>
        </w:rPr>
        <w:t xml:space="preserve"> الوقاية من الإصابة بالأمراض غير السارية، مثل أمراض </w:t>
      </w:r>
      <w:r w:rsidR="00C66E6C" w:rsidRPr="00025C89">
        <w:rPr>
          <w:b w:val="0"/>
          <w:bCs w:val="0"/>
          <w:sz w:val="28"/>
          <w:szCs w:val="28"/>
          <w:rtl/>
        </w:rPr>
        <w:t>القلب، السكري والسرطان</w:t>
      </w:r>
      <w:r w:rsidRPr="00025C89">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الطويل، كالحد من </w:t>
      </w:r>
      <w:r w:rsidRPr="00025C89">
        <w:rPr>
          <w:b w:val="0"/>
          <w:bCs w:val="0"/>
          <w:sz w:val="28"/>
          <w:szCs w:val="28"/>
          <w:rtl/>
        </w:rPr>
        <w:lastRenderedPageBreak/>
        <w:t xml:space="preserve">خطر إصابة الإنسان بالسمنة أو زيادة الوزن وبعض الأمراض غير السارية في وقت لاحق من حياته [3]. </w:t>
      </w:r>
    </w:p>
    <w:p w14:paraId="633A8987" w14:textId="787F228C" w:rsidR="005A1DF4" w:rsidRPr="00025C89" w:rsidRDefault="005A1DF4" w:rsidP="00072B7D">
      <w:pPr>
        <w:ind w:left="432"/>
        <w:rPr>
          <w:rFonts w:ascii="Simplified Arabic" w:hAnsi="Simplified Arabic" w:cs="Simplified Arabic"/>
          <w:shd w:val="clear" w:color="auto" w:fill="FFFFFF"/>
          <w:rtl/>
        </w:rPr>
      </w:pPr>
      <w:r w:rsidRPr="00025C89">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Pr="00025C89">
        <w:rPr>
          <w:rFonts w:ascii="Simplified Arabic" w:hAnsi="Simplified Arabic" w:cs="Simplified Arabic"/>
          <w:shd w:val="clear" w:color="auto" w:fill="FFFFFF"/>
          <w:rtl/>
          <w:lang w:bidi="ar-LY"/>
        </w:rPr>
        <w:t>،</w:t>
      </w:r>
      <w:r w:rsidRPr="00025C89">
        <w:rPr>
          <w:rFonts w:ascii="Simplified Arabic" w:hAnsi="Simplified Arabic" w:cs="Simplified Arabic"/>
        </w:rPr>
        <w:t xml:space="preserve"> </w:t>
      </w:r>
      <w:r w:rsidRPr="00025C89">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Pr="00025C89">
        <w:rPr>
          <w:rFonts w:ascii="Simplified Arabic" w:hAnsi="Simplified Arabic" w:cs="Simplified Arabic"/>
          <w:shd w:val="clear" w:color="auto" w:fill="FFFFFF"/>
          <w:rtl/>
          <w:lang w:bidi="ar-LY"/>
        </w:rPr>
        <w:t>،</w:t>
      </w:r>
      <w:r w:rsidRPr="00025C89">
        <w:rPr>
          <w:rFonts w:ascii="Simplified Arabic" w:hAnsi="Simplified Arabic" w:cs="Simplified Arabic"/>
          <w:shd w:val="clear" w:color="auto" w:fill="FFFFFF"/>
        </w:rPr>
        <w:t xml:space="preserve"> </w:t>
      </w:r>
      <w:r w:rsidRPr="00025C89">
        <w:rPr>
          <w:rFonts w:ascii="Simplified Arabic" w:hAnsi="Simplified Arabic" w:cs="Simplified Arabic"/>
          <w:shd w:val="clear" w:color="auto" w:fill="FFFFFF"/>
          <w:rtl/>
        </w:rPr>
        <w:t>وهو القادر على تخطيط برامج غذائية توعوية من شأنها أن تسهم في تغيير العادات والسلوكيات الغذائية الخاطئة إلى أخرى صحيحة</w:t>
      </w:r>
      <w:r w:rsidRPr="00025C89">
        <w:rPr>
          <w:rFonts w:ascii="Simplified Arabic" w:hAnsi="Simplified Arabic" w:cs="Simplified Arabic"/>
          <w:shd w:val="clear" w:color="auto" w:fill="FFFFFF"/>
        </w:rPr>
        <w:t>.</w:t>
      </w:r>
    </w:p>
    <w:p w14:paraId="4876FDB9" w14:textId="17DE9746" w:rsidR="00ED6466" w:rsidRPr="00025C89" w:rsidRDefault="00ED6466" w:rsidP="00F85F33">
      <w:pPr>
        <w:pStyle w:val="Heading2"/>
        <w:numPr>
          <w:ilvl w:val="0"/>
          <w:numId w:val="0"/>
        </w:numPr>
        <w:ind w:left="360"/>
        <w:rPr>
          <w:b w:val="0"/>
          <w:bCs w:val="0"/>
          <w:sz w:val="28"/>
          <w:szCs w:val="28"/>
          <w:lang w:bidi="ar-LY"/>
        </w:rPr>
      </w:pPr>
      <w:r w:rsidRPr="00025C89">
        <w:rPr>
          <w:b w:val="0"/>
          <w:bCs w:val="0"/>
          <w:sz w:val="28"/>
          <w:szCs w:val="28"/>
          <w:rtl/>
        </w:rPr>
        <w:t xml:space="preserve">هذا المشروع </w:t>
      </w:r>
      <w:r w:rsidR="008D493F" w:rsidRPr="00025C89">
        <w:rPr>
          <w:b w:val="0"/>
          <w:bCs w:val="0"/>
          <w:sz w:val="28"/>
          <w:szCs w:val="28"/>
          <w:rtl/>
          <w:lang w:bidi="ar-LY"/>
        </w:rPr>
        <w:t>يهتم ببناء</w:t>
      </w:r>
      <w:r w:rsidRPr="00025C89">
        <w:rPr>
          <w:b w:val="0"/>
          <w:bCs w:val="0"/>
          <w:sz w:val="28"/>
          <w:szCs w:val="28"/>
          <w:rtl/>
        </w:rPr>
        <w:t xml:space="preserve"> نظام الكتروني </w:t>
      </w:r>
      <w:r w:rsidR="00C66E6C" w:rsidRPr="00025C89">
        <w:rPr>
          <w:b w:val="0"/>
          <w:bCs w:val="0"/>
          <w:sz w:val="28"/>
          <w:szCs w:val="28"/>
          <w:rtl/>
        </w:rPr>
        <w:t>مخصص للتغذية</w:t>
      </w:r>
      <w:r w:rsidRPr="00025C89">
        <w:rPr>
          <w:b w:val="0"/>
          <w:bCs w:val="0"/>
          <w:sz w:val="28"/>
          <w:szCs w:val="28"/>
          <w:rtl/>
        </w:rPr>
        <w:t xml:space="preserve"> </w:t>
      </w:r>
      <w:r w:rsidR="00C66E6C" w:rsidRPr="00025C89">
        <w:rPr>
          <w:b w:val="0"/>
          <w:bCs w:val="0"/>
          <w:sz w:val="28"/>
          <w:szCs w:val="28"/>
          <w:rtl/>
        </w:rPr>
        <w:t>الصحية</w:t>
      </w:r>
      <w:r w:rsidRPr="00025C89">
        <w:rPr>
          <w:b w:val="0"/>
          <w:bCs w:val="0"/>
          <w:sz w:val="28"/>
          <w:szCs w:val="28"/>
          <w:rtl/>
        </w:rPr>
        <w:t xml:space="preserve"> والمتوفر بالغة </w:t>
      </w:r>
      <w:r w:rsidR="00C66E6C" w:rsidRPr="00025C89">
        <w:rPr>
          <w:b w:val="0"/>
          <w:bCs w:val="0"/>
          <w:sz w:val="28"/>
          <w:szCs w:val="28"/>
          <w:rtl/>
        </w:rPr>
        <w:t>العربية عبر</w:t>
      </w:r>
      <w:r w:rsidRPr="00025C89">
        <w:rPr>
          <w:b w:val="0"/>
          <w:bCs w:val="0"/>
          <w:sz w:val="28"/>
          <w:szCs w:val="28"/>
          <w:rtl/>
        </w:rPr>
        <w:t xml:space="preserve"> موقع </w:t>
      </w:r>
      <w:r w:rsidR="00C66E6C" w:rsidRPr="00025C89">
        <w:rPr>
          <w:b w:val="0"/>
          <w:bCs w:val="0"/>
          <w:sz w:val="28"/>
          <w:szCs w:val="28"/>
          <w:rtl/>
        </w:rPr>
        <w:t>الإلكتروني وتطبيق هاتف</w:t>
      </w:r>
      <w:r w:rsidRPr="00025C89">
        <w:rPr>
          <w:b w:val="0"/>
          <w:bCs w:val="0"/>
          <w:sz w:val="28"/>
          <w:szCs w:val="28"/>
          <w:rtl/>
        </w:rPr>
        <w:t xml:space="preserve"> </w:t>
      </w:r>
      <w:r w:rsidR="00F85F33" w:rsidRPr="00025C89">
        <w:rPr>
          <w:b w:val="0"/>
          <w:bCs w:val="0"/>
          <w:sz w:val="28"/>
          <w:szCs w:val="28"/>
          <w:rtl/>
        </w:rPr>
        <w:t>ذكي</w:t>
      </w:r>
      <w:r w:rsidRPr="00025C89">
        <w:rPr>
          <w:b w:val="0"/>
          <w:bCs w:val="0"/>
          <w:sz w:val="28"/>
          <w:szCs w:val="28"/>
          <w:rtl/>
        </w:rPr>
        <w:t xml:space="preserve"> والذي يعمل </w:t>
      </w:r>
      <w:r w:rsidR="00C66E6C" w:rsidRPr="00025C89">
        <w:rPr>
          <w:b w:val="0"/>
          <w:bCs w:val="0"/>
          <w:sz w:val="28"/>
          <w:szCs w:val="28"/>
          <w:rtl/>
        </w:rPr>
        <w:t>على</w:t>
      </w:r>
      <w:r w:rsidRPr="00025C89">
        <w:rPr>
          <w:b w:val="0"/>
          <w:bCs w:val="0"/>
          <w:sz w:val="28"/>
          <w:szCs w:val="28"/>
          <w:rtl/>
        </w:rPr>
        <w:t xml:space="preserve"> نظام تشغيل </w:t>
      </w:r>
      <w:r w:rsidR="00E266D3" w:rsidRPr="00025C89">
        <w:rPr>
          <w:b w:val="0"/>
          <w:bCs w:val="0"/>
          <w:sz w:val="28"/>
          <w:szCs w:val="28"/>
          <w:rtl/>
        </w:rPr>
        <w:t>الاندرويد.</w:t>
      </w:r>
    </w:p>
    <w:p w14:paraId="17F07A67" w14:textId="77777777" w:rsidR="00ED6466" w:rsidRPr="00025C89" w:rsidRDefault="00ED6466" w:rsidP="00771CCE">
      <w:pPr>
        <w:pStyle w:val="Heading2"/>
        <w:rPr>
          <w:rtl/>
        </w:rPr>
      </w:pPr>
      <w:r w:rsidRPr="00025C89">
        <w:t xml:space="preserve"> </w:t>
      </w:r>
      <w:r w:rsidRPr="00025C89">
        <w:rPr>
          <w:rtl/>
        </w:rPr>
        <w:t xml:space="preserve"> الدافع وراء المشروع</w:t>
      </w:r>
      <w:r w:rsidRPr="00025C89">
        <w:rPr>
          <w:sz w:val="22"/>
          <w:szCs w:val="22"/>
        </w:rPr>
        <w:tab/>
      </w:r>
      <w:r w:rsidRPr="00025C89">
        <w:rPr>
          <w:sz w:val="22"/>
          <w:szCs w:val="22"/>
        </w:rPr>
        <w:tab/>
      </w:r>
      <w:r w:rsidRPr="00025C89">
        <w:rPr>
          <w:rtl/>
        </w:rPr>
        <w:t xml:space="preserve"> </w:t>
      </w:r>
    </w:p>
    <w:p w14:paraId="7F946CDF" w14:textId="77777777" w:rsidR="00ED6466" w:rsidRPr="00025C89" w:rsidRDefault="00ED6466" w:rsidP="00771CCE">
      <w:pPr>
        <w:rPr>
          <w:rFonts w:ascii="Simplified Arabic" w:hAnsi="Simplified Arabic" w:cs="Simplified Arabic"/>
          <w:rtl/>
        </w:rPr>
      </w:pPr>
      <w:r w:rsidRPr="00025C89">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025C89" w:rsidRDefault="004C4D4A"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النظام الغذائي هو ثاني أكبر عامل يسبب الموت المبكر ب</w:t>
      </w:r>
      <w:r w:rsidR="00FF126B" w:rsidRPr="00025C89">
        <w:rPr>
          <w:rFonts w:ascii="Simplified Arabic" w:hAnsi="Simplified Arabic" w:cs="Simplified Arabic"/>
          <w:rtl/>
        </w:rPr>
        <w:t>عد التدخين[5].</w:t>
      </w:r>
    </w:p>
    <w:p w14:paraId="7C21B4B3" w14:textId="74D47B27" w:rsidR="00ED6466" w:rsidRPr="00025C89" w:rsidRDefault="004C4D4A" w:rsidP="004C4D4A">
      <w:pPr>
        <w:jc w:val="center"/>
        <w:rPr>
          <w:rFonts w:ascii="Simplified Arabic" w:hAnsi="Simplified Arabic" w:cs="Simplified Arabic"/>
          <w:rtl/>
        </w:rPr>
      </w:pPr>
      <w:r w:rsidRPr="00025C89">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025C89" w:rsidRDefault="00425FC2" w:rsidP="00D42C0B">
      <w:pPr>
        <w:bidi w:val="0"/>
        <w:jc w:val="center"/>
        <w:rPr>
          <w:rFonts w:ascii="Simplified Arabic" w:hAnsi="Simplified Arabic" w:cs="Simplified Arabic"/>
        </w:rPr>
      </w:pPr>
      <w:r w:rsidRPr="00025C89">
        <w:rPr>
          <w:rFonts w:ascii="Simplified Arabic" w:hAnsi="Simplified Arabic" w:cs="Simplified Arabic"/>
          <w:rtl/>
        </w:rPr>
        <w:t xml:space="preserve">الشكل 1: </w:t>
      </w:r>
      <w:r w:rsidR="00D42C0B" w:rsidRPr="00025C89">
        <w:rPr>
          <w:rFonts w:ascii="Simplified Arabic" w:hAnsi="Simplified Arabic" w:cs="Simplified Arabic"/>
          <w:rtl/>
        </w:rPr>
        <w:t>تصنيفات</w:t>
      </w:r>
      <w:r w:rsidRPr="00025C89">
        <w:rPr>
          <w:rFonts w:ascii="Simplified Arabic" w:hAnsi="Simplified Arabic" w:cs="Simplified Arabic"/>
          <w:rtl/>
        </w:rPr>
        <w:t xml:space="preserve"> </w:t>
      </w:r>
      <w:r w:rsidR="00D42C0B" w:rsidRPr="00025C89">
        <w:rPr>
          <w:rFonts w:ascii="Simplified Arabic" w:hAnsi="Simplified Arabic" w:cs="Simplified Arabic"/>
          <w:rtl/>
        </w:rPr>
        <w:t>ا</w:t>
      </w:r>
      <w:r w:rsidRPr="00025C89">
        <w:rPr>
          <w:rFonts w:ascii="Simplified Arabic" w:hAnsi="Simplified Arabic" w:cs="Simplified Arabic"/>
          <w:rtl/>
        </w:rPr>
        <w:t>لموت المبكر</w:t>
      </w:r>
    </w:p>
    <w:p w14:paraId="341E2373" w14:textId="21971C06" w:rsidR="00ED6466" w:rsidRPr="00025C89" w:rsidRDefault="00ED6466" w:rsidP="00D61C66">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lastRenderedPageBreak/>
        <w:t xml:space="preserve">انتشار الامراض منها </w:t>
      </w:r>
      <w:r w:rsidR="00C66E6C" w:rsidRPr="00025C89">
        <w:rPr>
          <w:rFonts w:ascii="Simplified Arabic" w:hAnsi="Simplified Arabic" w:cs="Simplified Arabic"/>
          <w:rtl/>
        </w:rPr>
        <w:t>السمنة</w:t>
      </w:r>
      <w:r w:rsidR="00534D25" w:rsidRPr="00025C89">
        <w:rPr>
          <w:rFonts w:ascii="Simplified Arabic" w:hAnsi="Simplified Arabic" w:cs="Simplified Arabic"/>
          <w:rtl/>
        </w:rPr>
        <w:t xml:space="preserve"> بنسبة ترتفع عن 2.1 مليار في العالم</w:t>
      </w:r>
      <w:r w:rsidR="00D61C66" w:rsidRPr="00025C89">
        <w:rPr>
          <w:rFonts w:ascii="Simplified Arabic" w:hAnsi="Simplified Arabic" w:cs="Simplified Arabic"/>
          <w:rtl/>
        </w:rPr>
        <w:t>[6]</w:t>
      </w:r>
      <w:r w:rsidR="00534D25" w:rsidRPr="00025C89">
        <w:rPr>
          <w:rFonts w:ascii="Simplified Arabic" w:hAnsi="Simplified Arabic" w:cs="Simplified Arabic"/>
          <w:rtl/>
        </w:rPr>
        <w:t xml:space="preserve"> </w:t>
      </w:r>
      <w:r w:rsidRPr="00025C89">
        <w:rPr>
          <w:rFonts w:ascii="Simplified Arabic" w:hAnsi="Simplified Arabic" w:cs="Simplified Arabic"/>
          <w:rtl/>
        </w:rPr>
        <w:t>والسكري وامراض القلب.</w:t>
      </w:r>
    </w:p>
    <w:p w14:paraId="4AB20057" w14:textId="4D46B0A5" w:rsidR="00FF126B" w:rsidRPr="00025C89" w:rsidRDefault="00FF126B"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اغلب مواقع التغذية الصحية لا تدعم اللغة العربية</w:t>
      </w:r>
      <w:r w:rsidRPr="00025C89">
        <w:rPr>
          <w:rFonts w:ascii="Simplified Arabic" w:hAnsi="Simplified Arabic" w:cs="Simplified Arabic"/>
          <w:rtl/>
          <w:lang w:bidi="ar-LY"/>
        </w:rPr>
        <w:t>.</w:t>
      </w:r>
    </w:p>
    <w:p w14:paraId="5C4BF1EC" w14:textId="51605A90" w:rsidR="004C4D4A" w:rsidRPr="00025C89" w:rsidRDefault="00FF126B" w:rsidP="00072B7D">
      <w:pPr>
        <w:pStyle w:val="ListParagraph"/>
        <w:numPr>
          <w:ilvl w:val="0"/>
          <w:numId w:val="4"/>
        </w:numPr>
        <w:jc w:val="left"/>
        <w:rPr>
          <w:rFonts w:ascii="Simplified Arabic" w:hAnsi="Simplified Arabic" w:cs="Simplified Arabic"/>
          <w:rtl/>
        </w:rPr>
      </w:pPr>
      <w:r w:rsidRPr="00025C89">
        <w:rPr>
          <w:rFonts w:ascii="Simplified Arabic" w:hAnsi="Simplified Arabic" w:cs="Simplified Arabic"/>
          <w:rtl/>
        </w:rPr>
        <w:t>قلة الوعي في التغذية الصحية.</w:t>
      </w:r>
    </w:p>
    <w:p w14:paraId="040393F1" w14:textId="01C8FDC6" w:rsidR="00706E8C" w:rsidRPr="00025C89" w:rsidRDefault="00ED6466" w:rsidP="00072B7D">
      <w:pPr>
        <w:rPr>
          <w:rFonts w:ascii="Simplified Arabic" w:hAnsi="Simplified Arabic" w:cs="Simplified Arabic"/>
          <w:rtl/>
        </w:rPr>
      </w:pPr>
      <w:r w:rsidRPr="00025C89">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025C89">
        <w:rPr>
          <w:rFonts w:ascii="Simplified Arabic" w:hAnsi="Simplified Arabic" w:cs="Simplified Arabic"/>
          <w:rtl/>
        </w:rPr>
        <w:t>على</w:t>
      </w:r>
      <w:r w:rsidRPr="00025C89">
        <w:rPr>
          <w:rFonts w:ascii="Simplified Arabic" w:hAnsi="Simplified Arabic" w:cs="Simplified Arabic"/>
          <w:rtl/>
        </w:rPr>
        <w:t xml:space="preserve"> انشاء نظام غذائي صحي متوفر بلغة </w:t>
      </w:r>
      <w:r w:rsidR="00C66E6C" w:rsidRPr="00025C89">
        <w:rPr>
          <w:rFonts w:ascii="Simplified Arabic" w:hAnsi="Simplified Arabic" w:cs="Simplified Arabic"/>
          <w:rtl/>
        </w:rPr>
        <w:t>العربية</w:t>
      </w:r>
      <w:r w:rsidRPr="00025C89">
        <w:rPr>
          <w:rFonts w:ascii="Simplified Arabic" w:hAnsi="Simplified Arabic" w:cs="Simplified Arabic"/>
          <w:rtl/>
        </w:rPr>
        <w:t xml:space="preserve"> يحتوي علي عدت انظمة </w:t>
      </w:r>
      <w:r w:rsidR="00C66E6C" w:rsidRPr="00025C89">
        <w:rPr>
          <w:rFonts w:ascii="Simplified Arabic" w:hAnsi="Simplified Arabic" w:cs="Simplified Arabic"/>
          <w:rtl/>
        </w:rPr>
        <w:t>غذائية</w:t>
      </w:r>
      <w:r w:rsidRPr="00025C89">
        <w:rPr>
          <w:rFonts w:ascii="Simplified Arabic" w:hAnsi="Simplified Arabic" w:cs="Simplified Arabic"/>
          <w:rtl/>
        </w:rPr>
        <w:t xml:space="preserve"> وتمارين </w:t>
      </w:r>
      <w:r w:rsidR="00C66E6C" w:rsidRPr="00025C89">
        <w:rPr>
          <w:rFonts w:ascii="Simplified Arabic" w:hAnsi="Simplified Arabic" w:cs="Simplified Arabic"/>
          <w:rtl/>
        </w:rPr>
        <w:t>رياضيه.</w:t>
      </w:r>
    </w:p>
    <w:p w14:paraId="0F8670A9" w14:textId="7377BE97" w:rsidR="00ED6466" w:rsidRPr="00025C89" w:rsidRDefault="00ED6466" w:rsidP="00771CCE">
      <w:pPr>
        <w:pStyle w:val="Heading2"/>
        <w:rPr>
          <w:rtl/>
        </w:rPr>
      </w:pPr>
      <w:r w:rsidRPr="00025C89">
        <w:rPr>
          <w:rtl/>
        </w:rPr>
        <w:t xml:space="preserve">  </w:t>
      </w:r>
      <w:r w:rsidR="00706E8C" w:rsidRPr="00025C89">
        <w:rPr>
          <w:rtl/>
          <w:lang w:bidi="ar-LY"/>
        </w:rPr>
        <w:t>نطاق المشروع</w:t>
      </w:r>
      <w:r w:rsidRPr="00025C89">
        <w:rPr>
          <w:rtl/>
        </w:rPr>
        <w:t xml:space="preserve">  </w:t>
      </w:r>
    </w:p>
    <w:p w14:paraId="339CBAFE" w14:textId="28705345" w:rsidR="00ED6466" w:rsidRPr="00025C89" w:rsidRDefault="00746385" w:rsidP="00746385">
      <w:pPr>
        <w:pStyle w:val="NormalText"/>
        <w:rPr>
          <w:b/>
          <w:bCs/>
        </w:rPr>
      </w:pPr>
      <w:r w:rsidRPr="00025C89">
        <w:rPr>
          <w:sz w:val="28"/>
          <w:rtl/>
        </w:rPr>
        <w:t>يتكون هذا النظام من جزأين الأول</w:t>
      </w:r>
      <w:r w:rsidR="00706E8C" w:rsidRPr="00025C89">
        <w:rPr>
          <w:sz w:val="28"/>
          <w:rtl/>
        </w:rPr>
        <w:t xml:space="preserve"> موقع الكتروني و</w:t>
      </w:r>
      <w:r w:rsidRPr="00025C89">
        <w:rPr>
          <w:sz w:val="28"/>
          <w:rtl/>
        </w:rPr>
        <w:t xml:space="preserve">الثاني </w:t>
      </w:r>
      <w:r w:rsidR="00706E8C" w:rsidRPr="00025C89">
        <w:rPr>
          <w:sz w:val="28"/>
          <w:rtl/>
        </w:rPr>
        <w:t xml:space="preserve">تطبيق للهاتف الذكي الذي يعمل </w:t>
      </w:r>
      <w:r w:rsidR="00C66E6C" w:rsidRPr="00025C89">
        <w:rPr>
          <w:sz w:val="28"/>
          <w:rtl/>
        </w:rPr>
        <w:t>على</w:t>
      </w:r>
      <w:r w:rsidR="00706E8C" w:rsidRPr="00025C89">
        <w:rPr>
          <w:sz w:val="28"/>
          <w:rtl/>
        </w:rPr>
        <w:t xml:space="preserve"> نظام التشغيل </w:t>
      </w:r>
      <w:r w:rsidR="000B0EBD" w:rsidRPr="00025C89">
        <w:rPr>
          <w:sz w:val="28"/>
          <w:rtl/>
        </w:rPr>
        <w:t>الأندر</w:t>
      </w:r>
      <w:r w:rsidR="00C66E6C" w:rsidRPr="00025C89">
        <w:rPr>
          <w:sz w:val="28"/>
          <w:rtl/>
        </w:rPr>
        <w:t>ويد</w:t>
      </w:r>
      <w:r w:rsidR="00706E8C" w:rsidRPr="00025C89">
        <w:rPr>
          <w:sz w:val="28"/>
          <w:rtl/>
        </w:rPr>
        <w:t xml:space="preserve"> </w:t>
      </w:r>
      <w:r w:rsidR="00C66E6C" w:rsidRPr="00025C89">
        <w:rPr>
          <w:sz w:val="28"/>
          <w:rtl/>
        </w:rPr>
        <w:t>فقط،</w:t>
      </w:r>
      <w:r w:rsidR="00706E8C" w:rsidRPr="00025C89">
        <w:rPr>
          <w:sz w:val="28"/>
          <w:rtl/>
        </w:rPr>
        <w:t xml:space="preserve"> وصمم هذا النظام </w:t>
      </w:r>
      <w:r w:rsidR="00C66E6C" w:rsidRPr="00025C89">
        <w:rPr>
          <w:sz w:val="28"/>
          <w:rtl/>
        </w:rPr>
        <w:t>للمهتمين</w:t>
      </w:r>
      <w:r w:rsidR="00706E8C" w:rsidRPr="00025C89">
        <w:rPr>
          <w:sz w:val="28"/>
          <w:rtl/>
        </w:rPr>
        <w:t xml:space="preserve"> بالتغذية </w:t>
      </w:r>
      <w:r w:rsidR="00C66E6C" w:rsidRPr="00025C89">
        <w:rPr>
          <w:sz w:val="28"/>
          <w:rtl/>
        </w:rPr>
        <w:t>الصحية للوقاية</w:t>
      </w:r>
      <w:r w:rsidR="00706E8C" w:rsidRPr="00025C89">
        <w:rPr>
          <w:sz w:val="28"/>
          <w:rtl/>
        </w:rPr>
        <w:t xml:space="preserve"> من الامراض التي تسببها التغذية الغير صحية ويشمل الفئات العمرية </w:t>
      </w:r>
      <w:r w:rsidRPr="00025C89">
        <w:rPr>
          <w:sz w:val="28"/>
          <w:rtl/>
        </w:rPr>
        <w:t>من (18_ 50)</w:t>
      </w:r>
      <w:r w:rsidR="00F32316" w:rsidRPr="00025C89">
        <w:rPr>
          <w:rtl/>
        </w:rPr>
        <w:t xml:space="preserve"> [</w:t>
      </w:r>
      <w:r w:rsidR="005C1DD6" w:rsidRPr="00025C89">
        <w:t>7</w:t>
      </w:r>
      <w:r w:rsidR="00F32316" w:rsidRPr="00025C89">
        <w:rPr>
          <w:rtl/>
        </w:rPr>
        <w:t>]</w:t>
      </w:r>
      <w:r w:rsidRPr="00025C89">
        <w:rPr>
          <w:sz w:val="28"/>
          <w:rtl/>
        </w:rPr>
        <w:t xml:space="preserve"> </w:t>
      </w:r>
      <w:r w:rsidR="00706E8C" w:rsidRPr="00025C89">
        <w:rPr>
          <w:sz w:val="28"/>
          <w:rtl/>
        </w:rPr>
        <w:t xml:space="preserve">وللأشخاص الذين يعانون من </w:t>
      </w:r>
      <w:r w:rsidR="00C66E6C" w:rsidRPr="00025C89">
        <w:rPr>
          <w:sz w:val="28"/>
          <w:rtl/>
        </w:rPr>
        <w:t>هذه الأمراض</w:t>
      </w:r>
      <w:r w:rsidR="00706E8C" w:rsidRPr="00025C89">
        <w:rPr>
          <w:sz w:val="28"/>
          <w:rtl/>
        </w:rPr>
        <w:t xml:space="preserve"> </w:t>
      </w:r>
      <w:r w:rsidR="00C66E6C" w:rsidRPr="00025C89">
        <w:rPr>
          <w:sz w:val="28"/>
          <w:rtl/>
        </w:rPr>
        <w:t>المزمنة</w:t>
      </w:r>
      <w:r w:rsidR="00C66E6C" w:rsidRPr="00025C89">
        <w:rPr>
          <w:szCs w:val="32"/>
          <w:rtl/>
        </w:rPr>
        <w:t>.</w:t>
      </w:r>
      <w:r w:rsidR="00706E8C" w:rsidRPr="00025C89">
        <w:rPr>
          <w:szCs w:val="32"/>
          <w:rtl/>
        </w:rPr>
        <w:t xml:space="preserve"> </w:t>
      </w:r>
      <w:r w:rsidR="00ED6466" w:rsidRPr="00025C89">
        <w:rPr>
          <w:rtl/>
        </w:rPr>
        <w:t xml:space="preserve"> </w:t>
      </w:r>
    </w:p>
    <w:p w14:paraId="1EBE7393" w14:textId="4AB3FC5B" w:rsidR="00ED6466" w:rsidRPr="00025C89" w:rsidRDefault="00ED6466" w:rsidP="00771CCE">
      <w:pPr>
        <w:pStyle w:val="Heading2"/>
      </w:pPr>
      <w:r w:rsidRPr="00025C89">
        <w:rPr>
          <w:rtl/>
        </w:rPr>
        <w:t xml:space="preserve">  </w:t>
      </w:r>
      <w:r w:rsidR="00706E8C" w:rsidRPr="00025C89">
        <w:rPr>
          <w:rtl/>
        </w:rPr>
        <w:t>اهداف المشروع</w:t>
      </w:r>
      <w:r w:rsidRPr="00025C89">
        <w:rPr>
          <w:rtl/>
        </w:rPr>
        <w:t xml:space="preserve">  </w:t>
      </w:r>
    </w:p>
    <w:p w14:paraId="6895A451" w14:textId="54C039B4" w:rsidR="00706E8C" w:rsidRPr="00025C89" w:rsidRDefault="00706E8C" w:rsidP="000B2F69">
      <w:pPr>
        <w:rPr>
          <w:rFonts w:ascii="Simplified Arabic" w:hAnsi="Simplified Arabic" w:cs="Simplified Arabic"/>
          <w:rtl/>
        </w:rPr>
      </w:pPr>
      <w:r w:rsidRPr="00025C89">
        <w:rPr>
          <w:rFonts w:ascii="Simplified Arabic" w:hAnsi="Simplified Arabic" w:cs="Simplified Arabic"/>
          <w:rtl/>
        </w:rPr>
        <w:t xml:space="preserve">هدف المشروع المقترح لتحقيق النقاط </w:t>
      </w:r>
      <w:r w:rsidR="00C66E6C" w:rsidRPr="00025C89">
        <w:rPr>
          <w:rFonts w:ascii="Simplified Arabic" w:hAnsi="Simplified Arabic" w:cs="Simplified Arabic"/>
          <w:rtl/>
        </w:rPr>
        <w:t>الاتية:</w:t>
      </w:r>
    </w:p>
    <w:p w14:paraId="4FCDAFC3" w14:textId="17B190BC"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نشر </w:t>
      </w:r>
      <w:r w:rsidR="00C66E6C" w:rsidRPr="00025C89">
        <w:rPr>
          <w:rFonts w:ascii="Simplified Arabic" w:hAnsi="Simplified Arabic" w:cs="Simplified Arabic"/>
          <w:rtl/>
        </w:rPr>
        <w:t>تفافة</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التغذية</w:t>
      </w:r>
      <w:r w:rsidR="00F9735F" w:rsidRPr="00025C89">
        <w:rPr>
          <w:rFonts w:ascii="Simplified Arabic" w:hAnsi="Simplified Arabic" w:cs="Simplified Arabic"/>
          <w:rtl/>
        </w:rPr>
        <w:t xml:space="preserve"> الصحية.</w:t>
      </w:r>
    </w:p>
    <w:p w14:paraId="20DC9ABE" w14:textId="120A4308"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مساعدة الأشخاص الذين يعانون الامراض السمنة</w:t>
      </w:r>
      <w:r w:rsidR="00F9735F" w:rsidRPr="00025C89">
        <w:rPr>
          <w:rFonts w:ascii="Simplified Arabic" w:hAnsi="Simplified Arabic" w:cs="Simplified Arabic"/>
          <w:rtl/>
        </w:rPr>
        <w:t>.</w:t>
      </w:r>
      <w:r w:rsidRPr="00025C89">
        <w:rPr>
          <w:rFonts w:ascii="Simplified Arabic" w:hAnsi="Simplified Arabic" w:cs="Simplified Arabic"/>
          <w:rtl/>
        </w:rPr>
        <w:t xml:space="preserve"> </w:t>
      </w:r>
    </w:p>
    <w:p w14:paraId="4A2928C4" w14:textId="70629663"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توفير الحميات </w:t>
      </w:r>
      <w:r w:rsidR="00F9735F" w:rsidRPr="00025C89">
        <w:rPr>
          <w:rFonts w:ascii="Simplified Arabic" w:hAnsi="Simplified Arabic" w:cs="Simplified Arabic"/>
          <w:rtl/>
        </w:rPr>
        <w:t>الغذائية</w:t>
      </w:r>
      <w:r w:rsidRPr="00025C89">
        <w:rPr>
          <w:rFonts w:ascii="Simplified Arabic" w:hAnsi="Simplified Arabic" w:cs="Simplified Arabic"/>
          <w:rtl/>
        </w:rPr>
        <w:t xml:space="preserve"> للمرضى </w:t>
      </w:r>
      <w:r w:rsidR="00C66E6C" w:rsidRPr="00025C89">
        <w:rPr>
          <w:rFonts w:ascii="Simplified Arabic" w:hAnsi="Simplified Arabic" w:cs="Simplified Arabic"/>
          <w:rtl/>
        </w:rPr>
        <w:t>والاطعمة الخاصة</w:t>
      </w:r>
      <w:r w:rsidR="00F9735F" w:rsidRPr="00025C89">
        <w:rPr>
          <w:rFonts w:ascii="Simplified Arabic" w:hAnsi="Simplified Arabic" w:cs="Simplified Arabic"/>
          <w:rtl/>
        </w:rPr>
        <w:t xml:space="preserve"> بهم. </w:t>
      </w:r>
    </w:p>
    <w:p w14:paraId="280DB475" w14:textId="52A71590"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تمكين الفئات العمرية</w:t>
      </w:r>
      <w:r w:rsidR="00F9735F" w:rsidRPr="00025C89">
        <w:rPr>
          <w:rFonts w:ascii="Simplified Arabic" w:hAnsi="Simplified Arabic" w:cs="Simplified Arabic"/>
          <w:rtl/>
        </w:rPr>
        <w:t xml:space="preserve"> من (18_50) من</w:t>
      </w:r>
      <w:r w:rsidRPr="00025C89">
        <w:rPr>
          <w:rFonts w:ascii="Simplified Arabic" w:hAnsi="Simplified Arabic" w:cs="Simplified Arabic"/>
          <w:rtl/>
        </w:rPr>
        <w:t xml:space="preserve"> الاستفادة من هذا النظام</w:t>
      </w:r>
      <w:r w:rsidR="00F9735F" w:rsidRPr="00025C89">
        <w:rPr>
          <w:rFonts w:ascii="Simplified Arabic" w:hAnsi="Simplified Arabic" w:cs="Simplified Arabic"/>
          <w:rtl/>
        </w:rPr>
        <w:t>.</w:t>
      </w:r>
      <w:r w:rsidRPr="00025C89">
        <w:rPr>
          <w:rFonts w:ascii="Simplified Arabic" w:hAnsi="Simplified Arabic" w:cs="Simplified Arabic"/>
          <w:rtl/>
        </w:rPr>
        <w:t xml:space="preserve"> </w:t>
      </w:r>
    </w:p>
    <w:p w14:paraId="30D0AA65" w14:textId="02F380F6"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lastRenderedPageBreak/>
        <w:t>مساعدة الاشخاص الذين يعانون من صعوبة إيجاد الوجبات الصحية</w:t>
      </w:r>
      <w:r w:rsidR="00F9735F" w:rsidRPr="00025C89">
        <w:rPr>
          <w:rFonts w:ascii="Simplified Arabic" w:hAnsi="Simplified Arabic" w:cs="Simplified Arabic"/>
          <w:rtl/>
        </w:rPr>
        <w:t>.</w:t>
      </w:r>
    </w:p>
    <w:p w14:paraId="5025BFE1" w14:textId="65BC5573" w:rsidR="00706E8C" w:rsidRPr="00025C89" w:rsidRDefault="00F9735F"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منح</w:t>
      </w:r>
      <w:r w:rsidR="00706E8C" w:rsidRPr="00025C89">
        <w:rPr>
          <w:rFonts w:ascii="Simplified Arabic" w:hAnsi="Simplified Arabic" w:cs="Simplified Arabic"/>
          <w:rtl/>
        </w:rPr>
        <w:t xml:space="preserve"> الفرصة للأشخاص </w:t>
      </w:r>
      <w:r w:rsidRPr="00025C89">
        <w:rPr>
          <w:rFonts w:ascii="Simplified Arabic" w:hAnsi="Simplified Arabic" w:cs="Simplified Arabic"/>
          <w:rtl/>
        </w:rPr>
        <w:t>بتوفير كل ما يتعلق</w:t>
      </w:r>
      <w:r w:rsidR="00706E8C" w:rsidRPr="00025C89">
        <w:rPr>
          <w:rFonts w:ascii="Simplified Arabic" w:hAnsi="Simplified Arabic" w:cs="Simplified Arabic"/>
          <w:rtl/>
        </w:rPr>
        <w:t xml:space="preserve"> </w:t>
      </w:r>
      <w:r w:rsidR="00C66E6C" w:rsidRPr="00025C89">
        <w:rPr>
          <w:rFonts w:ascii="Simplified Arabic" w:hAnsi="Simplified Arabic" w:cs="Simplified Arabic"/>
          <w:rtl/>
        </w:rPr>
        <w:t>بالتغذية</w:t>
      </w:r>
      <w:r w:rsidR="00706E8C" w:rsidRPr="00025C89">
        <w:rPr>
          <w:rFonts w:ascii="Simplified Arabic" w:hAnsi="Simplified Arabic" w:cs="Simplified Arabic"/>
          <w:rtl/>
        </w:rPr>
        <w:t xml:space="preserve"> الصحية</w:t>
      </w:r>
      <w:r w:rsidRPr="00025C89">
        <w:rPr>
          <w:rFonts w:ascii="Simplified Arabic" w:hAnsi="Simplified Arabic" w:cs="Simplified Arabic"/>
          <w:rtl/>
        </w:rPr>
        <w:t xml:space="preserve"> في هذا النظام.</w:t>
      </w:r>
      <w:r w:rsidR="00706E8C" w:rsidRPr="00025C89">
        <w:rPr>
          <w:rFonts w:ascii="Simplified Arabic" w:hAnsi="Simplified Arabic" w:cs="Simplified Arabic"/>
          <w:rtl/>
        </w:rPr>
        <w:t xml:space="preserve"> </w:t>
      </w:r>
    </w:p>
    <w:p w14:paraId="5D80D50C" w14:textId="3676AC9E" w:rsidR="00072B7D" w:rsidRPr="00025C89" w:rsidRDefault="00B452EC" w:rsidP="00072B7D">
      <w:pPr>
        <w:pStyle w:val="ListParagraph"/>
        <w:numPr>
          <w:ilvl w:val="0"/>
          <w:numId w:val="5"/>
        </w:numPr>
        <w:jc w:val="left"/>
        <w:rPr>
          <w:rFonts w:ascii="Simplified Arabic" w:hAnsi="Simplified Arabic" w:cs="Simplified Arabic"/>
        </w:rPr>
      </w:pPr>
      <w:r w:rsidRPr="00025C89">
        <w:rPr>
          <w:rFonts w:ascii="Simplified Arabic" w:hAnsi="Simplified Arabic" w:cs="Simplified Arabic"/>
          <w:rtl/>
        </w:rPr>
        <w:t xml:space="preserve">مساعدة ومنح الفرصة للأشخاص ذوي الانشغال الدائم </w:t>
      </w:r>
      <w:r w:rsidR="00C66E6C" w:rsidRPr="00025C89">
        <w:rPr>
          <w:rFonts w:ascii="Simplified Arabic" w:hAnsi="Simplified Arabic" w:cs="Simplified Arabic"/>
          <w:rtl/>
        </w:rPr>
        <w:t>على</w:t>
      </w:r>
      <w:r w:rsidR="00706E8C" w:rsidRPr="00025C89">
        <w:rPr>
          <w:rFonts w:ascii="Simplified Arabic" w:hAnsi="Simplified Arabic" w:cs="Simplified Arabic"/>
          <w:rtl/>
        </w:rPr>
        <w:t xml:space="preserve"> التقيد </w:t>
      </w:r>
      <w:r w:rsidR="00C66E6C" w:rsidRPr="00025C89">
        <w:rPr>
          <w:rFonts w:ascii="Simplified Arabic" w:hAnsi="Simplified Arabic" w:cs="Simplified Arabic"/>
          <w:rtl/>
        </w:rPr>
        <w:t>والالتزام بالنظام</w:t>
      </w:r>
      <w:r w:rsidR="00706E8C" w:rsidRPr="00025C89">
        <w:rPr>
          <w:rFonts w:ascii="Simplified Arabic" w:hAnsi="Simplified Arabic" w:cs="Simplified Arabic"/>
          <w:rtl/>
        </w:rPr>
        <w:t xml:space="preserve"> الغذائي</w:t>
      </w:r>
      <w:r w:rsidR="00980162" w:rsidRPr="00025C89">
        <w:rPr>
          <w:rFonts w:ascii="Simplified Arabic" w:hAnsi="Simplified Arabic" w:cs="Simplified Arabic"/>
          <w:rtl/>
        </w:rPr>
        <w:t>.</w:t>
      </w:r>
    </w:p>
    <w:p w14:paraId="270FFF4B" w14:textId="409E7CB8" w:rsidR="00980162" w:rsidRPr="00025C89" w:rsidRDefault="00ED6466" w:rsidP="00771CCE">
      <w:pPr>
        <w:pStyle w:val="Heading2"/>
        <w:rPr>
          <w:rtl/>
        </w:rPr>
      </w:pPr>
      <w:r w:rsidRPr="00025C89">
        <w:rPr>
          <w:rtl/>
        </w:rPr>
        <w:t xml:space="preserve">  </w:t>
      </w:r>
      <w:r w:rsidR="00706E8C" w:rsidRPr="00025C89">
        <w:rPr>
          <w:rtl/>
        </w:rPr>
        <w:t>محتوى المشروع</w:t>
      </w:r>
      <w:r w:rsidRPr="00025C89">
        <w:rPr>
          <w:rtl/>
        </w:rPr>
        <w:t xml:space="preserve">  </w:t>
      </w:r>
    </w:p>
    <w:p w14:paraId="1B237C95" w14:textId="655C7261" w:rsidR="00980162" w:rsidRPr="00025C89" w:rsidRDefault="00980162" w:rsidP="00771CCE">
      <w:pPr>
        <w:pStyle w:val="ListParagraph"/>
        <w:numPr>
          <w:ilvl w:val="0"/>
          <w:numId w:val="6"/>
        </w:numPr>
        <w:tabs>
          <w:tab w:val="right" w:pos="-45"/>
          <w:tab w:val="right" w:pos="315"/>
          <w:tab w:val="right" w:pos="585"/>
        </w:tabs>
        <w:ind w:left="-405" w:firstLine="0"/>
        <w:rPr>
          <w:rFonts w:ascii="Simplified Arabic" w:hAnsi="Simplified Arabic" w:cs="Simplified Arabic"/>
          <w:b/>
          <w:bCs/>
          <w:rtl/>
        </w:rPr>
      </w:pPr>
      <w:r w:rsidRPr="00025C89">
        <w:rPr>
          <w:rFonts w:ascii="Simplified Arabic" w:hAnsi="Simplified Arabic" w:cs="Simplified Arabic"/>
          <w:b/>
          <w:bCs/>
          <w:rtl/>
        </w:rPr>
        <w:t xml:space="preserve">الباب </w:t>
      </w:r>
      <w:r w:rsidR="00C66E6C" w:rsidRPr="00025C89">
        <w:rPr>
          <w:rFonts w:ascii="Simplified Arabic" w:hAnsi="Simplified Arabic" w:cs="Simplified Arabic"/>
          <w:b/>
          <w:bCs/>
          <w:rtl/>
        </w:rPr>
        <w:t>الاول:</w:t>
      </w:r>
      <w:r w:rsidRPr="00025C89">
        <w:rPr>
          <w:rFonts w:ascii="Simplified Arabic" w:hAnsi="Simplified Arabic" w:cs="Simplified Arabic"/>
          <w:b/>
          <w:bCs/>
          <w:rtl/>
        </w:rPr>
        <w:t xml:space="preserve"> مقدمة</w:t>
      </w:r>
    </w:p>
    <w:p w14:paraId="2D8467E4" w14:textId="6934E145"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تتضمن هذه المرحلة اعطاء لمحة بسيطة عن </w:t>
      </w:r>
      <w:r w:rsidR="00C66E6C" w:rsidRPr="00025C89">
        <w:rPr>
          <w:rFonts w:ascii="Simplified Arabic" w:hAnsi="Simplified Arabic" w:cs="Simplified Arabic"/>
          <w:rtl/>
          <w:lang w:bidi="ar-LY"/>
        </w:rPr>
        <w:t>المشروع،</w:t>
      </w:r>
      <w:r w:rsidRPr="00025C89">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025C89" w:rsidRDefault="00980162" w:rsidP="00771CCE">
      <w:pPr>
        <w:pStyle w:val="ListParagraph"/>
        <w:numPr>
          <w:ilvl w:val="0"/>
          <w:numId w:val="6"/>
        </w:numPr>
        <w:ind w:left="-4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الثاني:</w:t>
      </w:r>
      <w:r w:rsidRPr="00025C89">
        <w:rPr>
          <w:rFonts w:ascii="Simplified Arabic" w:hAnsi="Simplified Arabic" w:cs="Simplified Arabic"/>
          <w:b/>
          <w:bCs/>
          <w:rtl/>
          <w:lang w:bidi="ar-LY"/>
        </w:rPr>
        <w:t xml:space="preserve"> الدراسة </w:t>
      </w:r>
      <w:r w:rsidR="00C66E6C" w:rsidRPr="00025C89">
        <w:rPr>
          <w:rFonts w:ascii="Simplified Arabic" w:hAnsi="Simplified Arabic" w:cs="Simplified Arabic"/>
          <w:b/>
          <w:bCs/>
          <w:rtl/>
          <w:lang w:bidi="ar-LY"/>
        </w:rPr>
        <w:t>والتخطيط</w:t>
      </w:r>
    </w:p>
    <w:p w14:paraId="799CFFF7" w14:textId="0724DF0C" w:rsidR="006B08FB" w:rsidRPr="00025C89" w:rsidRDefault="006B08FB" w:rsidP="00771CCE">
      <w:pPr>
        <w:rPr>
          <w:rFonts w:ascii="Simplified Arabic" w:hAnsi="Simplified Arabic" w:cs="Simplified Arabic"/>
        </w:rPr>
      </w:pPr>
      <w:r w:rsidRPr="00025C89">
        <w:rPr>
          <w:rFonts w:ascii="Simplified Arabic" w:hAnsi="Simplified Arabic" w:cs="Simplified Arabic"/>
          <w:rtl/>
        </w:rPr>
        <w:t xml:space="preserve">سيتم في هذا الباب التخطيط الكامل لتنفيذ كافة مراحل </w:t>
      </w:r>
      <w:r w:rsidR="00C83D29" w:rsidRPr="00025C89">
        <w:rPr>
          <w:rFonts w:ascii="Simplified Arabic" w:hAnsi="Simplified Arabic" w:cs="Simplified Arabic"/>
          <w:rtl/>
        </w:rPr>
        <w:t>المشروع من</w:t>
      </w:r>
      <w:r w:rsidRPr="00025C89">
        <w:rPr>
          <w:rFonts w:ascii="Simplified Arabic" w:hAnsi="Simplified Arabic" w:cs="Simplified Arabic"/>
          <w:rtl/>
        </w:rPr>
        <w:t xml:space="preserve"> حيث وصف النظام القائم ودراسة النظام </w:t>
      </w:r>
      <w:r w:rsidR="00C83D29" w:rsidRPr="00025C89">
        <w:rPr>
          <w:rFonts w:ascii="Simplified Arabic" w:hAnsi="Simplified Arabic" w:cs="Simplified Arabic"/>
          <w:rtl/>
        </w:rPr>
        <w:t>المقترح،</w:t>
      </w:r>
      <w:r w:rsidRPr="00025C89">
        <w:rPr>
          <w:rFonts w:ascii="Simplified Arabic" w:hAnsi="Simplified Arabic" w:cs="Simplified Arabic"/>
          <w:rtl/>
        </w:rPr>
        <w:t xml:space="preserve"> ودرا</w:t>
      </w:r>
      <w:r w:rsidR="00C83D29" w:rsidRPr="00025C89">
        <w:rPr>
          <w:rFonts w:ascii="Simplified Arabic" w:hAnsi="Simplified Arabic" w:cs="Simplified Arabic"/>
          <w:rtl/>
        </w:rPr>
        <w:t>سة الجدوى منه، وتحليل المخاطر</w:t>
      </w:r>
      <w:r w:rsidRPr="00025C89">
        <w:rPr>
          <w:rFonts w:ascii="Simplified Arabic" w:hAnsi="Simplified Arabic" w:cs="Simplified Arabic"/>
          <w:rtl/>
        </w:rPr>
        <w:t xml:space="preserve">، واعداد الجدول الزمني لتنفيذ المشروع.  </w:t>
      </w:r>
    </w:p>
    <w:p w14:paraId="23FA147F" w14:textId="228D62DD" w:rsidR="00980162" w:rsidRPr="00025C89" w:rsidRDefault="00980162" w:rsidP="00771CCE">
      <w:pPr>
        <w:pStyle w:val="ListParagraph"/>
        <w:numPr>
          <w:ilvl w:val="0"/>
          <w:numId w:val="6"/>
        </w:numPr>
        <w:ind w:left="-33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الثالث:</w:t>
      </w:r>
      <w:r w:rsidRPr="00025C89">
        <w:rPr>
          <w:rFonts w:ascii="Simplified Arabic" w:hAnsi="Simplified Arabic" w:cs="Simplified Arabic"/>
          <w:b/>
          <w:bCs/>
          <w:rtl/>
          <w:lang w:bidi="ar-LY"/>
        </w:rPr>
        <w:t xml:space="preserve"> التحليل</w:t>
      </w:r>
    </w:p>
    <w:p w14:paraId="440B0F2B" w14:textId="3DF54067"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عن طريق</w:t>
      </w:r>
      <w:r w:rsidR="0092509F" w:rsidRPr="00025C89">
        <w:rPr>
          <w:rFonts w:ascii="Simplified Arabic" w:hAnsi="Simplified Arabic" w:cs="Simplified Arabic"/>
          <w:rtl/>
          <w:lang w:bidi="ar-LY"/>
        </w:rPr>
        <w:t xml:space="preserve"> تقنيات مناسبة في جمع المتطلبات</w:t>
      </w:r>
      <w:r w:rsidRPr="00025C89">
        <w:rPr>
          <w:rFonts w:ascii="Simplified Arabic" w:hAnsi="Simplified Arabic" w:cs="Simplified Arabic"/>
          <w:rtl/>
          <w:lang w:bidi="ar-LY"/>
        </w:rPr>
        <w:t xml:space="preserve">، كذلك اعطاء وصف تفصيلي </w:t>
      </w:r>
      <w:r w:rsidR="007C7182" w:rsidRPr="00025C89">
        <w:rPr>
          <w:rFonts w:ascii="Simplified Arabic" w:hAnsi="Simplified Arabic" w:cs="Simplified Arabic"/>
          <w:rtl/>
          <w:lang w:bidi="ar-LY"/>
        </w:rPr>
        <w:t>للنظام،</w:t>
      </w:r>
      <w:r w:rsidRPr="00025C89">
        <w:rPr>
          <w:rFonts w:ascii="Simplified Arabic" w:hAnsi="Simplified Arabic" w:cs="Simplified Arabic"/>
          <w:rtl/>
          <w:lang w:bidi="ar-LY"/>
        </w:rPr>
        <w:t xml:space="preserve"> المقترح كما يقوم ايضا بعرض بعض من </w:t>
      </w:r>
      <w:r w:rsidR="00C66E6C" w:rsidRPr="00025C89">
        <w:rPr>
          <w:rFonts w:ascii="Simplified Arabic" w:hAnsi="Simplified Arabic" w:cs="Simplified Arabic"/>
          <w:rtl/>
          <w:lang w:bidi="ar-LY"/>
        </w:rPr>
        <w:t>مخططات</w:t>
      </w:r>
      <w:r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النمذجة</w:t>
      </w:r>
      <w:r w:rsidRPr="00025C89">
        <w:rPr>
          <w:rFonts w:ascii="Simplified Arabic" w:hAnsi="Simplified Arabic" w:cs="Simplified Arabic"/>
          <w:rtl/>
          <w:lang w:bidi="ar-LY"/>
        </w:rPr>
        <w:t xml:space="preserve"> لتوضيح طريقة سير عمل </w:t>
      </w:r>
      <w:r w:rsidR="007C7182" w:rsidRPr="00025C89">
        <w:rPr>
          <w:rFonts w:ascii="Simplified Arabic" w:hAnsi="Simplified Arabic" w:cs="Simplified Arabic"/>
          <w:rtl/>
          <w:lang w:bidi="ar-LY"/>
        </w:rPr>
        <w:t>النظام.</w:t>
      </w:r>
    </w:p>
    <w:p w14:paraId="4EDA1B94" w14:textId="77777777" w:rsidR="0067237B" w:rsidRPr="00025C89" w:rsidRDefault="0067237B" w:rsidP="00771CCE">
      <w:pPr>
        <w:rPr>
          <w:rFonts w:ascii="Simplified Arabic" w:hAnsi="Simplified Arabic" w:cs="Simplified Arabic"/>
          <w:rtl/>
          <w:lang w:bidi="ar-LY"/>
        </w:rPr>
      </w:pPr>
    </w:p>
    <w:p w14:paraId="2060CE11" w14:textId="77777777" w:rsidR="0067237B" w:rsidRPr="00025C89" w:rsidRDefault="0067237B" w:rsidP="00771CCE">
      <w:pPr>
        <w:rPr>
          <w:rFonts w:ascii="Simplified Arabic" w:hAnsi="Simplified Arabic" w:cs="Simplified Arabic"/>
          <w:rtl/>
          <w:lang w:bidi="ar-LY"/>
        </w:rPr>
      </w:pPr>
    </w:p>
    <w:p w14:paraId="3CCE18B9" w14:textId="77777777" w:rsidR="0067237B" w:rsidRPr="00025C89" w:rsidRDefault="0067237B" w:rsidP="00771CCE">
      <w:pPr>
        <w:rPr>
          <w:rFonts w:ascii="Simplified Arabic" w:hAnsi="Simplified Arabic" w:cs="Simplified Arabic"/>
          <w:lang w:bidi="ar-LY"/>
        </w:rPr>
      </w:pPr>
    </w:p>
    <w:p w14:paraId="34A6222E" w14:textId="1B72ECA1" w:rsidR="00980162" w:rsidRPr="00025C89" w:rsidRDefault="00980162" w:rsidP="00771CCE">
      <w:pPr>
        <w:pStyle w:val="ListParagraph"/>
        <w:numPr>
          <w:ilvl w:val="0"/>
          <w:numId w:val="6"/>
        </w:numPr>
        <w:ind w:left="-247" w:hanging="22"/>
        <w:rPr>
          <w:rFonts w:ascii="Simplified Arabic" w:hAnsi="Simplified Arabic" w:cs="Simplified Arabic"/>
          <w:b/>
          <w:bCs/>
          <w:lang w:bidi="ar-LY"/>
        </w:rPr>
      </w:pPr>
      <w:r w:rsidRPr="00025C89">
        <w:rPr>
          <w:rFonts w:ascii="Simplified Arabic" w:hAnsi="Simplified Arabic" w:cs="Simplified Arabic"/>
          <w:b/>
          <w:bCs/>
          <w:rtl/>
          <w:lang w:bidi="ar-LY"/>
        </w:rPr>
        <w:lastRenderedPageBreak/>
        <w:t xml:space="preserve">الباب </w:t>
      </w:r>
      <w:r w:rsidR="00C66E6C" w:rsidRPr="00025C89">
        <w:rPr>
          <w:rFonts w:ascii="Simplified Arabic" w:hAnsi="Simplified Arabic" w:cs="Simplified Arabic"/>
          <w:b/>
          <w:bCs/>
          <w:rtl/>
          <w:lang w:bidi="ar-LY"/>
        </w:rPr>
        <w:t>الرابع:</w:t>
      </w:r>
      <w:r w:rsidRPr="00025C89">
        <w:rPr>
          <w:rFonts w:ascii="Simplified Arabic" w:hAnsi="Simplified Arabic" w:cs="Simplified Arabic"/>
          <w:b/>
          <w:bCs/>
          <w:rtl/>
          <w:lang w:bidi="ar-LY"/>
        </w:rPr>
        <w:t xml:space="preserve"> التصميم</w:t>
      </w:r>
    </w:p>
    <w:p w14:paraId="5F2BF228" w14:textId="71F52193" w:rsidR="00F07C9D" w:rsidRPr="00025C89" w:rsidRDefault="00727C00" w:rsidP="00FF126B">
      <w:pPr>
        <w:rPr>
          <w:rFonts w:ascii="Simplified Arabic" w:hAnsi="Simplified Arabic" w:cs="Simplified Arabic"/>
        </w:rPr>
      </w:pPr>
      <w:r w:rsidRPr="00025C89">
        <w:rPr>
          <w:rFonts w:ascii="Simplified Arabic" w:hAnsi="Simplified Arabic" w:cs="Simplified Arabic"/>
          <w:rtl/>
        </w:rPr>
        <w:t xml:space="preserve">في مرحلة </w:t>
      </w:r>
      <w:r w:rsidR="00A33E3F" w:rsidRPr="00025C89">
        <w:rPr>
          <w:rFonts w:ascii="Simplified Arabic" w:hAnsi="Simplified Arabic" w:cs="Simplified Arabic"/>
          <w:rtl/>
        </w:rPr>
        <w:t>التصميم،</w:t>
      </w:r>
      <w:r w:rsidRPr="00025C89">
        <w:rPr>
          <w:rFonts w:ascii="Simplified Arabic" w:hAnsi="Simplified Arabic" w:cs="Simplified Arabic"/>
          <w:rtl/>
        </w:rPr>
        <w:t xml:space="preserve"> يضع فريق المشروع الافكار المتعلقة بشكل الخارجي</w:t>
      </w:r>
      <w:r w:rsidR="00A33E3F" w:rsidRPr="00025C89">
        <w:rPr>
          <w:rFonts w:ascii="Simplified Arabic" w:hAnsi="Simplified Arabic" w:cs="Simplified Arabic"/>
          <w:rtl/>
        </w:rPr>
        <w:t xml:space="preserve"> لتطبيق والموقع الالكتروني حيث</w:t>
      </w:r>
      <w:r w:rsidRPr="00025C89">
        <w:rPr>
          <w:rFonts w:ascii="Simplified Arabic" w:hAnsi="Simplified Arabic" w:cs="Simplified Arabic"/>
          <w:rtl/>
        </w:rPr>
        <w:t xml:space="preserve"> يتم تصميم الوجهات </w:t>
      </w:r>
      <w:r w:rsidR="00A33E3F" w:rsidRPr="00025C89">
        <w:rPr>
          <w:rFonts w:ascii="Simplified Arabic" w:hAnsi="Simplified Arabic" w:cs="Simplified Arabic"/>
          <w:rtl/>
        </w:rPr>
        <w:t>المبدئية التي يتكون منها النظام</w:t>
      </w:r>
      <w:r w:rsidRPr="00025C89">
        <w:rPr>
          <w:rFonts w:ascii="Simplified Arabic" w:hAnsi="Simplified Arabic" w:cs="Simplified Arabic"/>
          <w:rtl/>
        </w:rPr>
        <w:t>، كما يتم ايضا تصميم الجداول ال</w:t>
      </w:r>
      <w:r w:rsidR="00A33E3F" w:rsidRPr="00025C89">
        <w:rPr>
          <w:rFonts w:ascii="Simplified Arabic" w:hAnsi="Simplified Arabic" w:cs="Simplified Arabic"/>
          <w:rtl/>
        </w:rPr>
        <w:t>تي يحتاجها لبناء قواعد البيانات</w:t>
      </w:r>
      <w:r w:rsidRPr="00025C89">
        <w:rPr>
          <w:rFonts w:ascii="Simplified Arabic" w:hAnsi="Simplified Arabic" w:cs="Simplified Arabic"/>
          <w:rtl/>
        </w:rPr>
        <w:t>.</w:t>
      </w:r>
    </w:p>
    <w:p w14:paraId="2E44CA12" w14:textId="4AA20BC5" w:rsidR="00980162" w:rsidRPr="00025C89" w:rsidRDefault="00980162" w:rsidP="00771CCE">
      <w:pPr>
        <w:pStyle w:val="ListParagraph"/>
        <w:numPr>
          <w:ilvl w:val="0"/>
          <w:numId w:val="6"/>
        </w:numPr>
        <w:ind w:left="40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83D29" w:rsidRPr="00025C89">
        <w:rPr>
          <w:rFonts w:ascii="Simplified Arabic" w:hAnsi="Simplified Arabic" w:cs="Simplified Arabic"/>
          <w:b/>
          <w:bCs/>
          <w:rtl/>
          <w:lang w:bidi="ar-LY"/>
        </w:rPr>
        <w:t>الخامس:</w:t>
      </w:r>
      <w:r w:rsidRPr="00025C89">
        <w:rPr>
          <w:rFonts w:ascii="Simplified Arabic" w:hAnsi="Simplified Arabic" w:cs="Simplified Arabic"/>
          <w:b/>
          <w:bCs/>
          <w:rtl/>
          <w:lang w:bidi="ar-LY"/>
        </w:rPr>
        <w:t xml:space="preserve"> التنفيذ</w:t>
      </w:r>
    </w:p>
    <w:p w14:paraId="47117738" w14:textId="2F8CF974" w:rsidR="00727C00" w:rsidRPr="00025C89" w:rsidRDefault="00727C00" w:rsidP="00771CCE">
      <w:pPr>
        <w:rPr>
          <w:rFonts w:ascii="Simplified Arabic" w:hAnsi="Simplified Arabic" w:cs="Simplified Arabic"/>
          <w:b/>
          <w:bCs/>
        </w:rPr>
      </w:pPr>
      <w:r w:rsidRPr="00025C89">
        <w:rPr>
          <w:rFonts w:ascii="Simplified Arabic" w:hAnsi="Simplified Arabic" w:cs="Simplified Arabic"/>
          <w:rtl/>
        </w:rPr>
        <w:t xml:space="preserve">تعد مرحلة التنفيذ احدى مراحل دورة حياة </w:t>
      </w:r>
      <w:r w:rsidR="00C83D29" w:rsidRPr="00025C89">
        <w:rPr>
          <w:rFonts w:ascii="Simplified Arabic" w:hAnsi="Simplified Arabic" w:cs="Simplified Arabic"/>
          <w:rtl/>
        </w:rPr>
        <w:t>النظام،</w:t>
      </w:r>
      <w:r w:rsidRPr="00025C89">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025C89">
        <w:rPr>
          <w:rFonts w:ascii="Simplified Arabic" w:hAnsi="Simplified Arabic" w:cs="Simplified Arabic"/>
          <w:rtl/>
        </w:rPr>
        <w:t>على</w:t>
      </w:r>
      <w:r w:rsidRPr="00025C89">
        <w:rPr>
          <w:rFonts w:ascii="Simplified Arabic" w:hAnsi="Simplified Arabic" w:cs="Simplified Arabic"/>
          <w:rtl/>
        </w:rPr>
        <w:t xml:space="preserve"> ما</w:t>
      </w:r>
      <w:r w:rsidR="00C83D29" w:rsidRPr="00025C89">
        <w:rPr>
          <w:rFonts w:ascii="Simplified Arabic" w:hAnsi="Simplified Arabic" w:cs="Simplified Arabic"/>
          <w:rtl/>
        </w:rPr>
        <w:t xml:space="preserve"> </w:t>
      </w:r>
      <w:r w:rsidRPr="00025C89">
        <w:rPr>
          <w:rFonts w:ascii="Simplified Arabic" w:hAnsi="Simplified Arabic" w:cs="Simplified Arabic"/>
          <w:rtl/>
        </w:rPr>
        <w:t>تم التوصل اليه سابقا من تصم</w:t>
      </w:r>
      <w:r w:rsidR="00C83D29" w:rsidRPr="00025C89">
        <w:rPr>
          <w:rFonts w:ascii="Simplified Arabic" w:hAnsi="Simplified Arabic" w:cs="Simplified Arabic"/>
          <w:rtl/>
        </w:rPr>
        <w:t>يم واجهات وتصميم قواعد البيانات</w:t>
      </w:r>
      <w:r w:rsidRPr="00025C89">
        <w:rPr>
          <w:rFonts w:ascii="Simplified Arabic" w:hAnsi="Simplified Arabic" w:cs="Simplified Arabic"/>
          <w:rtl/>
        </w:rPr>
        <w:t>.</w:t>
      </w:r>
    </w:p>
    <w:p w14:paraId="7C4C6159" w14:textId="67E5EDB4" w:rsidR="00980162" w:rsidRPr="00025C89" w:rsidRDefault="00980162" w:rsidP="00771CCE">
      <w:pPr>
        <w:pStyle w:val="ListParagraph"/>
        <w:numPr>
          <w:ilvl w:val="0"/>
          <w:numId w:val="6"/>
        </w:numPr>
        <w:tabs>
          <w:tab w:val="right" w:pos="203"/>
        </w:tabs>
        <w:ind w:left="-6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السادس:</w:t>
      </w:r>
      <w:r w:rsidRPr="00025C89">
        <w:rPr>
          <w:rFonts w:ascii="Simplified Arabic" w:hAnsi="Simplified Arabic" w:cs="Simplified Arabic"/>
          <w:b/>
          <w:bCs/>
          <w:rtl/>
          <w:lang w:bidi="ar-LY"/>
        </w:rPr>
        <w:t xml:space="preserve"> الاختبار والنتائج</w:t>
      </w:r>
    </w:p>
    <w:p w14:paraId="2FB77763" w14:textId="649AC961" w:rsidR="00727C00" w:rsidRPr="00025C89" w:rsidRDefault="00B63D6E" w:rsidP="00771CCE">
      <w:pPr>
        <w:rPr>
          <w:rFonts w:ascii="Simplified Arabic" w:hAnsi="Simplified Arabic" w:cs="Simplified Arabic"/>
          <w:b/>
          <w:bCs/>
          <w:lang w:bidi="ar-LY"/>
        </w:rPr>
      </w:pPr>
      <w:r w:rsidRPr="00025C89">
        <w:rPr>
          <w:rFonts w:ascii="Simplified Arabic" w:hAnsi="Simplified Arabic" w:cs="Simplified Arabic"/>
          <w:rtl/>
        </w:rPr>
        <w:t>في هذه المرحلة</w:t>
      </w:r>
      <w:r w:rsidR="00727C00" w:rsidRPr="00025C89">
        <w:rPr>
          <w:rFonts w:ascii="Simplified Arabic" w:hAnsi="Simplified Arabic" w:cs="Simplified Arabic"/>
          <w:rtl/>
        </w:rPr>
        <w:t xml:space="preserve">، يقوم فريق المشروع </w:t>
      </w:r>
      <w:r w:rsidR="00C66E6C" w:rsidRPr="00025C89">
        <w:rPr>
          <w:rFonts w:ascii="Simplified Arabic" w:hAnsi="Simplified Arabic" w:cs="Simplified Arabic"/>
          <w:rtl/>
        </w:rPr>
        <w:t xml:space="preserve">باختبار </w:t>
      </w:r>
      <w:r w:rsidR="00727C00" w:rsidRPr="00025C89">
        <w:rPr>
          <w:rFonts w:ascii="Simplified Arabic" w:hAnsi="Simplified Arabic" w:cs="Simplified Arabic"/>
          <w:rtl/>
        </w:rPr>
        <w:t xml:space="preserve">النظام المعني والتأكد من </w:t>
      </w:r>
      <w:r w:rsidRPr="00025C89">
        <w:rPr>
          <w:rFonts w:ascii="Simplified Arabic" w:hAnsi="Simplified Arabic" w:cs="Simplified Arabic"/>
          <w:rtl/>
        </w:rPr>
        <w:t xml:space="preserve">انه يقوم بكافة الوظائف </w:t>
      </w:r>
      <w:r w:rsidR="00A477FF" w:rsidRPr="00025C89">
        <w:rPr>
          <w:rFonts w:ascii="Simplified Arabic" w:hAnsi="Simplified Arabic" w:cs="Simplified Arabic"/>
          <w:rtl/>
        </w:rPr>
        <w:t>المقترحة</w:t>
      </w:r>
      <w:r w:rsidR="00727C00" w:rsidRPr="00025C89">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025C89" w:rsidRDefault="0090063A" w:rsidP="00771CCE">
      <w:pPr>
        <w:pStyle w:val="Heading2"/>
        <w:numPr>
          <w:ilvl w:val="0"/>
          <w:numId w:val="0"/>
        </w:numPr>
        <w:ind w:left="360"/>
        <w:rPr>
          <w:b w:val="0"/>
          <w:bCs w:val="0"/>
          <w:szCs w:val="28"/>
          <w:rtl/>
          <w:lang w:bidi="ar-LY"/>
        </w:rPr>
      </w:pPr>
    </w:p>
    <w:p w14:paraId="75719311" w14:textId="77777777" w:rsidR="0090063A" w:rsidRPr="00025C89" w:rsidRDefault="0090063A" w:rsidP="00771CCE">
      <w:pPr>
        <w:pStyle w:val="Heading2"/>
        <w:numPr>
          <w:ilvl w:val="0"/>
          <w:numId w:val="0"/>
        </w:numPr>
        <w:ind w:left="360"/>
        <w:rPr>
          <w:b w:val="0"/>
          <w:bCs w:val="0"/>
          <w:szCs w:val="28"/>
          <w:rtl/>
          <w:lang w:bidi="ar-LY"/>
        </w:rPr>
      </w:pPr>
    </w:p>
    <w:p w14:paraId="7B53A0F2" w14:textId="77777777" w:rsidR="0090063A" w:rsidRPr="00025C89" w:rsidRDefault="0090063A" w:rsidP="00771CCE">
      <w:pPr>
        <w:pStyle w:val="Heading2"/>
        <w:numPr>
          <w:ilvl w:val="0"/>
          <w:numId w:val="0"/>
        </w:numPr>
        <w:ind w:left="360"/>
        <w:rPr>
          <w:b w:val="0"/>
          <w:bCs w:val="0"/>
          <w:szCs w:val="28"/>
          <w:rtl/>
          <w:lang w:bidi="ar-LY"/>
        </w:rPr>
      </w:pPr>
    </w:p>
    <w:p w14:paraId="3FA0B028" w14:textId="77777777" w:rsidR="0090063A" w:rsidRPr="00025C89" w:rsidRDefault="0090063A" w:rsidP="00771CCE">
      <w:pPr>
        <w:pStyle w:val="Heading2"/>
        <w:numPr>
          <w:ilvl w:val="0"/>
          <w:numId w:val="0"/>
        </w:numPr>
        <w:ind w:left="360"/>
        <w:rPr>
          <w:b w:val="0"/>
          <w:bCs w:val="0"/>
          <w:szCs w:val="28"/>
          <w:rtl/>
          <w:lang w:bidi="ar-LY"/>
        </w:rPr>
      </w:pPr>
    </w:p>
    <w:p w14:paraId="2035550F" w14:textId="77777777" w:rsidR="0090063A" w:rsidRPr="00025C89" w:rsidRDefault="0090063A" w:rsidP="008D493F">
      <w:pPr>
        <w:pStyle w:val="Heading2"/>
        <w:numPr>
          <w:ilvl w:val="0"/>
          <w:numId w:val="0"/>
        </w:numPr>
        <w:ind w:left="432" w:hanging="432"/>
        <w:rPr>
          <w:b w:val="0"/>
          <w:bCs w:val="0"/>
          <w:szCs w:val="28"/>
          <w:rtl/>
          <w:lang w:bidi="ar-LY"/>
        </w:rPr>
      </w:pPr>
    </w:p>
    <w:p w14:paraId="3E27C5E1" w14:textId="77777777" w:rsidR="0090063A" w:rsidRPr="00025C89" w:rsidRDefault="0090063A" w:rsidP="00771CCE">
      <w:pPr>
        <w:pStyle w:val="Heading2"/>
        <w:numPr>
          <w:ilvl w:val="0"/>
          <w:numId w:val="0"/>
        </w:numPr>
        <w:ind w:left="360"/>
        <w:rPr>
          <w:b w:val="0"/>
          <w:bCs w:val="0"/>
          <w:szCs w:val="28"/>
          <w:rtl/>
          <w:lang w:bidi="ar-LY"/>
        </w:rPr>
      </w:pPr>
    </w:p>
    <w:p w14:paraId="0918FB1F" w14:textId="77777777" w:rsidR="0090063A" w:rsidRPr="00025C89" w:rsidRDefault="0090063A" w:rsidP="00771CCE">
      <w:pPr>
        <w:pStyle w:val="Heading2"/>
        <w:numPr>
          <w:ilvl w:val="0"/>
          <w:numId w:val="0"/>
        </w:numPr>
        <w:ind w:left="360"/>
        <w:rPr>
          <w:b w:val="0"/>
          <w:bCs w:val="0"/>
          <w:szCs w:val="28"/>
          <w:rtl/>
          <w:lang w:bidi="ar-LY"/>
        </w:rPr>
      </w:pPr>
    </w:p>
    <w:p w14:paraId="60A875DA" w14:textId="77777777" w:rsidR="0090063A" w:rsidRPr="00025C89" w:rsidRDefault="0090063A" w:rsidP="00771CCE">
      <w:pPr>
        <w:pStyle w:val="Heading2"/>
        <w:numPr>
          <w:ilvl w:val="0"/>
          <w:numId w:val="0"/>
        </w:numPr>
        <w:ind w:left="360"/>
        <w:rPr>
          <w:b w:val="0"/>
          <w:bCs w:val="0"/>
          <w:szCs w:val="28"/>
          <w:rtl/>
          <w:lang w:bidi="ar-LY"/>
        </w:rPr>
      </w:pPr>
    </w:p>
    <w:p w14:paraId="6415E67B" w14:textId="77777777" w:rsidR="00FF126B" w:rsidRPr="00025C89" w:rsidRDefault="00FF126B" w:rsidP="00FF126B">
      <w:pPr>
        <w:rPr>
          <w:rFonts w:ascii="Simplified Arabic" w:hAnsi="Simplified Arabic" w:cs="Simplified Arabic"/>
          <w:rtl/>
          <w:lang w:bidi="ar-LY"/>
        </w:rPr>
      </w:pPr>
    </w:p>
    <w:p w14:paraId="3737F40C" w14:textId="77777777" w:rsidR="00FF126B" w:rsidRPr="00025C89" w:rsidRDefault="00FF126B" w:rsidP="00FF126B">
      <w:pPr>
        <w:rPr>
          <w:rFonts w:ascii="Simplified Arabic" w:hAnsi="Simplified Arabic" w:cs="Simplified Arabic"/>
          <w:rtl/>
          <w:lang w:bidi="ar-LY"/>
        </w:rPr>
      </w:pPr>
    </w:p>
    <w:p w14:paraId="7C935EDE" w14:textId="77777777" w:rsidR="009E655B" w:rsidRPr="00025C89" w:rsidRDefault="009E655B" w:rsidP="009E655B">
      <w:pPr>
        <w:pStyle w:val="NormalText"/>
        <w:rPr>
          <w:rtl/>
        </w:rPr>
      </w:pPr>
    </w:p>
    <w:p w14:paraId="3CAB60D0" w14:textId="07994DFD" w:rsidR="009E655B" w:rsidRPr="00025C89" w:rsidRDefault="009E655B" w:rsidP="009E655B">
      <w:pPr>
        <w:pStyle w:val="Heading1"/>
        <w:rPr>
          <w:rtl/>
        </w:rPr>
      </w:pPr>
      <w:r w:rsidRPr="00025C89">
        <w:rPr>
          <w:rtl/>
        </w:rPr>
        <w:t xml:space="preserve">   الفصل الثاني (مرحلة التخطيط)</w:t>
      </w:r>
    </w:p>
    <w:p w14:paraId="15ADD046" w14:textId="77777777" w:rsidR="009E655B" w:rsidRPr="00025C89" w:rsidRDefault="009E655B" w:rsidP="009E655B">
      <w:pPr>
        <w:pStyle w:val="NormalText"/>
        <w:rPr>
          <w:b/>
          <w:bCs/>
          <w:sz w:val="36"/>
          <w:szCs w:val="36"/>
          <w:rtl/>
        </w:rPr>
      </w:pPr>
      <w:r w:rsidRPr="00025C89">
        <w:rPr>
          <w:b/>
          <w:bCs/>
          <w:sz w:val="36"/>
          <w:szCs w:val="36"/>
          <w:rtl/>
        </w:rPr>
        <w:t xml:space="preserve"> </w:t>
      </w:r>
      <w:r w:rsidRPr="00025C89">
        <w:rPr>
          <w:b/>
          <w:bCs/>
          <w:sz w:val="36"/>
          <w:szCs w:val="36"/>
        </w:rPr>
        <w:t xml:space="preserve"> </w:t>
      </w:r>
    </w:p>
    <w:p w14:paraId="67529BCD" w14:textId="77777777" w:rsidR="00F4799E" w:rsidRPr="00025C89" w:rsidRDefault="00F4799E" w:rsidP="00771CCE">
      <w:pPr>
        <w:pStyle w:val="NormalText"/>
        <w:rPr>
          <w:b/>
          <w:bCs/>
          <w:sz w:val="36"/>
          <w:szCs w:val="36"/>
          <w:rtl/>
        </w:rPr>
      </w:pPr>
    </w:p>
    <w:p w14:paraId="542C18D2" w14:textId="77777777" w:rsidR="00D822BF" w:rsidRPr="00025C89" w:rsidRDefault="00D822BF" w:rsidP="00771CCE">
      <w:pPr>
        <w:pStyle w:val="NormalText"/>
        <w:rPr>
          <w:b/>
          <w:bCs/>
          <w:sz w:val="36"/>
          <w:szCs w:val="36"/>
          <w:rtl/>
        </w:rPr>
      </w:pPr>
    </w:p>
    <w:p w14:paraId="3AC12328" w14:textId="77777777" w:rsidR="00D822BF" w:rsidRPr="00025C89" w:rsidRDefault="00D822BF" w:rsidP="00771CCE">
      <w:pPr>
        <w:pStyle w:val="NormalText"/>
        <w:rPr>
          <w:b/>
          <w:bCs/>
          <w:sz w:val="36"/>
          <w:szCs w:val="36"/>
          <w:rtl/>
        </w:rPr>
      </w:pPr>
    </w:p>
    <w:p w14:paraId="1E6E7A78" w14:textId="77777777" w:rsidR="00857D11" w:rsidRPr="00025C89" w:rsidRDefault="00857D11" w:rsidP="00771CCE">
      <w:pPr>
        <w:pStyle w:val="NormalText"/>
        <w:rPr>
          <w:b/>
          <w:bCs/>
          <w:sz w:val="36"/>
          <w:szCs w:val="36"/>
          <w:rtl/>
        </w:rPr>
      </w:pPr>
    </w:p>
    <w:p w14:paraId="7E9FD9F7" w14:textId="77777777" w:rsidR="003B0E86" w:rsidRPr="00025C89" w:rsidRDefault="003B0E86" w:rsidP="00771CCE">
      <w:pPr>
        <w:pStyle w:val="NormalText"/>
        <w:rPr>
          <w:b/>
          <w:bCs/>
          <w:sz w:val="36"/>
          <w:szCs w:val="36"/>
          <w:rtl/>
        </w:rPr>
        <w:sectPr w:rsidR="003B0E86" w:rsidRPr="00025C89" w:rsidSect="008D493F">
          <w:pgSz w:w="11906" w:h="16838"/>
          <w:pgMar w:top="1417" w:right="1916" w:bottom="1417" w:left="1417" w:header="706" w:footer="706" w:gutter="0"/>
          <w:pgNumType w:start="1"/>
          <w:cols w:space="708"/>
          <w:bidi/>
          <w:rtlGutter/>
          <w:docGrid w:linePitch="381"/>
        </w:sectPr>
      </w:pPr>
    </w:p>
    <w:p w14:paraId="12F71BDC" w14:textId="74C5CA2C" w:rsidR="00D822BF" w:rsidRPr="00025C89" w:rsidRDefault="00614E59" w:rsidP="003845F7">
      <w:pPr>
        <w:pStyle w:val="Heading1"/>
        <w:numPr>
          <w:ilvl w:val="0"/>
          <w:numId w:val="17"/>
        </w:numPr>
        <w:jc w:val="left"/>
        <w:rPr>
          <w:rtl/>
        </w:rPr>
      </w:pPr>
      <w:r w:rsidRPr="00025C89">
        <w:rPr>
          <w:rtl/>
        </w:rPr>
        <w:lastRenderedPageBreak/>
        <w:t>1.</w:t>
      </w:r>
      <w:r w:rsidR="00D822BF" w:rsidRPr="00025C89">
        <w:rPr>
          <w:rtl/>
        </w:rPr>
        <w:t xml:space="preserve">  </w:t>
      </w:r>
      <w:r w:rsidR="005F071A" w:rsidRPr="00025C89">
        <w:rPr>
          <w:rtl/>
        </w:rPr>
        <w:t>مقدمة</w:t>
      </w:r>
      <w:r w:rsidR="00D822BF" w:rsidRPr="00025C89">
        <w:rPr>
          <w:rtl/>
        </w:rPr>
        <w:t xml:space="preserve"> </w:t>
      </w:r>
      <w:r w:rsidR="004F0C59" w:rsidRPr="00025C89">
        <w:rPr>
          <w:rtl/>
        </w:rPr>
        <w:t xml:space="preserve"> </w:t>
      </w:r>
    </w:p>
    <w:p w14:paraId="2CF47D19" w14:textId="400ED406" w:rsidR="00D822BF" w:rsidRPr="00025C89" w:rsidRDefault="00055A33" w:rsidP="00771CCE">
      <w:pPr>
        <w:pStyle w:val="NormalText"/>
        <w:rPr>
          <w:b/>
          <w:bCs/>
        </w:rPr>
      </w:pPr>
      <w:r w:rsidRPr="00025C89">
        <w:rPr>
          <w:rtl/>
        </w:rPr>
        <w:t xml:space="preserve">سيتم في هذه المرحلة التخطيط لتنفيذ المشروع من حيث دراسة النظام </w:t>
      </w:r>
      <w:r w:rsidR="00753018" w:rsidRPr="00025C89">
        <w:rPr>
          <w:rtl/>
        </w:rPr>
        <w:t>القائم،</w:t>
      </w:r>
      <w:r w:rsidR="007D6BE8" w:rsidRPr="00025C89">
        <w:rPr>
          <w:rtl/>
        </w:rPr>
        <w:t xml:space="preserve"> ووصف النظام </w:t>
      </w:r>
      <w:r w:rsidR="00753018" w:rsidRPr="00025C89">
        <w:rPr>
          <w:rtl/>
        </w:rPr>
        <w:t>المقترح،</w:t>
      </w:r>
      <w:r w:rsidR="007D6BE8" w:rsidRPr="00025C89">
        <w:rPr>
          <w:rtl/>
        </w:rPr>
        <w:t xml:space="preserve"> ثم دراسة الجدوى ال</w:t>
      </w:r>
      <w:r w:rsidR="00915E0F" w:rsidRPr="00025C89">
        <w:rPr>
          <w:rtl/>
        </w:rPr>
        <w:t>تقن</w:t>
      </w:r>
      <w:r w:rsidR="00753018" w:rsidRPr="00025C89">
        <w:rPr>
          <w:rtl/>
        </w:rPr>
        <w:t>ية والاقتصادية للنظام</w:t>
      </w:r>
      <w:r w:rsidR="007D6BE8" w:rsidRPr="00025C89">
        <w:rPr>
          <w:rtl/>
        </w:rPr>
        <w:t xml:space="preserve">، </w:t>
      </w:r>
      <w:r w:rsidR="00C66E6C" w:rsidRPr="00025C89">
        <w:rPr>
          <w:rtl/>
        </w:rPr>
        <w:t>وأخيرا</w:t>
      </w:r>
      <w:r w:rsidR="007D6BE8" w:rsidRPr="00025C89">
        <w:rPr>
          <w:rtl/>
        </w:rPr>
        <w:t xml:space="preserve"> تحليل المخاطر التي قد تواجه المشروع واعداد الجدول الزمني </w:t>
      </w:r>
      <w:r w:rsidR="00973A97" w:rsidRPr="00025C89">
        <w:rPr>
          <w:rtl/>
        </w:rPr>
        <w:t>المقترح لتنفيذ المشروع.</w:t>
      </w:r>
    </w:p>
    <w:p w14:paraId="3A6FE812" w14:textId="6A5B6C40" w:rsidR="00D822BF" w:rsidRPr="00025C89" w:rsidRDefault="00F4799E" w:rsidP="00F4799E">
      <w:pPr>
        <w:pStyle w:val="Heading2"/>
        <w:numPr>
          <w:ilvl w:val="0"/>
          <w:numId w:val="0"/>
        </w:numPr>
        <w:ind w:left="501"/>
        <w:jc w:val="left"/>
      </w:pPr>
      <w:r w:rsidRPr="00025C89">
        <w:rPr>
          <w:rtl/>
        </w:rPr>
        <w:t>2. 2.</w:t>
      </w:r>
      <w:r w:rsidR="00D822BF" w:rsidRPr="00025C89">
        <w:rPr>
          <w:rtl/>
        </w:rPr>
        <w:t xml:space="preserve">  </w:t>
      </w:r>
      <w:r w:rsidR="005F071A" w:rsidRPr="00025C89">
        <w:rPr>
          <w:rtl/>
        </w:rPr>
        <w:t>وصف النظام القائم</w:t>
      </w:r>
    </w:p>
    <w:p w14:paraId="0FAADC8C" w14:textId="431016C6" w:rsidR="00992D8B" w:rsidRPr="00025C89" w:rsidRDefault="001B237C" w:rsidP="00992D8B">
      <w:pPr>
        <w:jc w:val="left"/>
        <w:rPr>
          <w:rFonts w:ascii="Simplified Arabic" w:hAnsi="Simplified Arabic" w:cs="Simplified Arabic"/>
          <w:rtl/>
          <w:lang w:bidi="ar-LY"/>
        </w:rPr>
      </w:pPr>
      <w:r w:rsidRPr="00025C89">
        <w:rPr>
          <w:rFonts w:ascii="Simplified Arabic" w:hAnsi="Simplified Arabic" w:cs="Simplified Arabic"/>
          <w:rtl/>
          <w:lang w:bidi="ar-LY"/>
        </w:rPr>
        <w:t>توجد</w:t>
      </w:r>
      <w:r w:rsidR="00753018" w:rsidRPr="00025C89">
        <w:rPr>
          <w:rFonts w:ascii="Simplified Arabic" w:hAnsi="Simplified Arabic" w:cs="Simplified Arabic"/>
          <w:rtl/>
          <w:lang w:bidi="ar-LY"/>
        </w:rPr>
        <w:t xml:space="preserve"> عدة</w:t>
      </w:r>
      <w:r w:rsidR="009F7663" w:rsidRPr="00025C89">
        <w:rPr>
          <w:rFonts w:ascii="Simplified Arabic" w:hAnsi="Simplified Arabic" w:cs="Simplified Arabic"/>
          <w:rtl/>
          <w:lang w:bidi="ar-LY"/>
        </w:rPr>
        <w:t xml:space="preserve"> طرق للحصول </w:t>
      </w:r>
      <w:r w:rsidR="00992D8B" w:rsidRPr="00025C89">
        <w:rPr>
          <w:rFonts w:ascii="Simplified Arabic" w:hAnsi="Simplified Arabic" w:cs="Simplified Arabic"/>
          <w:rtl/>
          <w:lang w:bidi="ar-LY"/>
        </w:rPr>
        <w:t>على</w:t>
      </w:r>
      <w:r w:rsidR="009F7663" w:rsidRPr="00025C89">
        <w:rPr>
          <w:rFonts w:ascii="Simplified Arabic" w:hAnsi="Simplified Arabic" w:cs="Simplified Arabic"/>
          <w:rtl/>
          <w:lang w:bidi="ar-LY"/>
        </w:rPr>
        <w:t xml:space="preserve"> نظام غذائي </w:t>
      </w:r>
      <w:r w:rsidRPr="00025C89">
        <w:rPr>
          <w:rFonts w:ascii="Simplified Arabic" w:hAnsi="Simplified Arabic" w:cs="Simplified Arabic"/>
          <w:rtl/>
          <w:lang w:bidi="ar-LY"/>
        </w:rPr>
        <w:t>إ</w:t>
      </w:r>
      <w:r w:rsidR="009F7663" w:rsidRPr="00025C89">
        <w:rPr>
          <w:rFonts w:ascii="Simplified Arabic" w:hAnsi="Simplified Arabic" w:cs="Simplified Arabic"/>
          <w:rtl/>
          <w:lang w:bidi="ar-LY"/>
        </w:rPr>
        <w:t xml:space="preserve">ما </w:t>
      </w:r>
      <w:r w:rsidR="00C66E6C" w:rsidRPr="00025C89">
        <w:rPr>
          <w:rFonts w:ascii="Simplified Arabic" w:hAnsi="Simplified Arabic" w:cs="Simplified Arabic"/>
          <w:rtl/>
          <w:lang w:bidi="ar-LY"/>
        </w:rPr>
        <w:t>بالطريقة</w:t>
      </w:r>
      <w:r w:rsidR="009F7663" w:rsidRPr="00025C89">
        <w:rPr>
          <w:rFonts w:ascii="Simplified Arabic" w:hAnsi="Simplified Arabic" w:cs="Simplified Arabic"/>
          <w:rtl/>
          <w:lang w:bidi="ar-LY"/>
        </w:rPr>
        <w:t xml:space="preserve"> التقليدية </w:t>
      </w:r>
      <w:r w:rsidR="000D0834" w:rsidRPr="00025C89">
        <w:rPr>
          <w:rFonts w:ascii="Simplified Arabic" w:hAnsi="Simplified Arabic" w:cs="Simplified Arabic"/>
          <w:rtl/>
          <w:lang w:bidi="ar-LY"/>
        </w:rPr>
        <w:t xml:space="preserve">وتتمثل في </w:t>
      </w:r>
      <w:r w:rsidR="009F7663" w:rsidRPr="00025C89">
        <w:rPr>
          <w:rFonts w:ascii="Simplified Arabic" w:hAnsi="Simplified Arabic" w:cs="Simplified Arabic"/>
          <w:rtl/>
          <w:lang w:bidi="ar-LY"/>
        </w:rPr>
        <w:t>ذه</w:t>
      </w:r>
      <w:r w:rsidR="000D0834" w:rsidRPr="00025C89">
        <w:rPr>
          <w:rFonts w:ascii="Simplified Arabic" w:hAnsi="Simplified Arabic" w:cs="Simplified Arabic"/>
          <w:rtl/>
          <w:lang w:bidi="ar-LY"/>
        </w:rPr>
        <w:t>ا</w:t>
      </w:r>
      <w:r w:rsidR="009F7663" w:rsidRPr="00025C89">
        <w:rPr>
          <w:rFonts w:ascii="Simplified Arabic" w:hAnsi="Simplified Arabic" w:cs="Simplified Arabic"/>
          <w:rtl/>
          <w:lang w:bidi="ar-LY"/>
        </w:rPr>
        <w:t xml:space="preserve">ب الشخص </w:t>
      </w:r>
      <w:r w:rsidR="00992D8B" w:rsidRPr="00025C89">
        <w:rPr>
          <w:rFonts w:ascii="Simplified Arabic" w:hAnsi="Simplified Arabic" w:cs="Simplified Arabic"/>
          <w:rtl/>
          <w:lang w:bidi="ar-LY"/>
        </w:rPr>
        <w:t>إلى</w:t>
      </w:r>
      <w:r w:rsidR="009F7663" w:rsidRPr="00025C89">
        <w:rPr>
          <w:rFonts w:ascii="Simplified Arabic" w:hAnsi="Simplified Arabic" w:cs="Simplified Arabic"/>
          <w:rtl/>
          <w:lang w:bidi="ar-LY"/>
        </w:rPr>
        <w:t xml:space="preserve"> </w:t>
      </w:r>
      <w:r w:rsidR="000D0834" w:rsidRPr="00025C89">
        <w:rPr>
          <w:rFonts w:ascii="Simplified Arabic" w:hAnsi="Simplified Arabic" w:cs="Simplified Arabic"/>
          <w:rtl/>
          <w:lang w:bidi="ar-LY"/>
        </w:rPr>
        <w:t>أ</w:t>
      </w:r>
      <w:r w:rsidR="00992D8B" w:rsidRPr="00025C89">
        <w:rPr>
          <w:rFonts w:ascii="Simplified Arabic" w:hAnsi="Simplified Arabic" w:cs="Simplified Arabic"/>
          <w:rtl/>
          <w:lang w:bidi="ar-LY"/>
        </w:rPr>
        <w:t xml:space="preserve">خصائي تغذية </w:t>
      </w:r>
      <w:r w:rsidR="005B020E" w:rsidRPr="00025C89">
        <w:rPr>
          <w:rFonts w:ascii="Simplified Arabic" w:hAnsi="Simplified Arabic" w:cs="Simplified Arabic"/>
          <w:rtl/>
          <w:lang w:bidi="ar-LY"/>
        </w:rPr>
        <w:t>او سؤ</w:t>
      </w:r>
      <w:r w:rsidR="00B75C70" w:rsidRPr="00025C89">
        <w:rPr>
          <w:rFonts w:ascii="Simplified Arabic" w:hAnsi="Simplified Arabic" w:cs="Simplified Arabic"/>
          <w:rtl/>
          <w:lang w:bidi="ar-LY"/>
        </w:rPr>
        <w:t>ا</w:t>
      </w:r>
      <w:r w:rsidR="005B020E" w:rsidRPr="00025C89">
        <w:rPr>
          <w:rFonts w:ascii="Simplified Arabic" w:hAnsi="Simplified Arabic" w:cs="Simplified Arabic"/>
          <w:rtl/>
          <w:lang w:bidi="ar-LY"/>
        </w:rPr>
        <w:t>ل</w:t>
      </w:r>
      <w:r w:rsidR="004351B5" w:rsidRPr="00025C89">
        <w:rPr>
          <w:rFonts w:ascii="Simplified Arabic" w:hAnsi="Simplified Arabic" w:cs="Simplified Arabic"/>
          <w:rtl/>
          <w:lang w:bidi="ar-LY"/>
        </w:rPr>
        <w:t xml:space="preserve"> احد الاصدقاء</w:t>
      </w:r>
      <w:r w:rsidR="00B75C70" w:rsidRPr="00025C89">
        <w:rPr>
          <w:rFonts w:ascii="Simplified Arabic" w:hAnsi="Simplified Arabic" w:cs="Simplified Arabic"/>
          <w:rtl/>
          <w:lang w:bidi="ar-LY"/>
        </w:rPr>
        <w:t xml:space="preserve"> عن النظام الغدائي الذي اتبعه</w:t>
      </w:r>
      <w:r w:rsidR="005B020E" w:rsidRPr="00025C89">
        <w:rPr>
          <w:rFonts w:ascii="Simplified Arabic" w:hAnsi="Simplified Arabic" w:cs="Simplified Arabic"/>
          <w:rtl/>
          <w:lang w:bidi="ar-LY"/>
        </w:rPr>
        <w:t xml:space="preserve"> </w:t>
      </w:r>
      <w:r w:rsidR="00B75C70" w:rsidRPr="00025C89">
        <w:rPr>
          <w:rFonts w:ascii="Simplified Arabic" w:hAnsi="Simplified Arabic" w:cs="Simplified Arabic"/>
          <w:rtl/>
          <w:lang w:bidi="ar-LY"/>
        </w:rPr>
        <w:t>أو اللجوء</w:t>
      </w:r>
      <w:r w:rsidR="000D0834" w:rsidRPr="00025C89">
        <w:rPr>
          <w:rFonts w:ascii="Simplified Arabic" w:hAnsi="Simplified Arabic" w:cs="Simplified Arabic"/>
          <w:rtl/>
          <w:lang w:bidi="ar-LY"/>
        </w:rPr>
        <w:t xml:space="preserve"> للبحث عن مواقع خاصة بالتغذية في الشبكة العنكبوتية</w:t>
      </w:r>
      <w:r w:rsidR="004351B5" w:rsidRPr="00025C89">
        <w:rPr>
          <w:rFonts w:ascii="Simplified Arabic" w:hAnsi="Simplified Arabic" w:cs="Simplified Arabic"/>
          <w:rtl/>
          <w:lang w:bidi="ar-LY"/>
        </w:rPr>
        <w:t xml:space="preserve"> </w:t>
      </w:r>
      <w:r w:rsidR="009F7663" w:rsidRPr="00025C89">
        <w:rPr>
          <w:rFonts w:ascii="Simplified Arabic" w:hAnsi="Simplified Arabic" w:cs="Simplified Arabic"/>
          <w:rtl/>
          <w:lang w:bidi="ar-LY"/>
        </w:rPr>
        <w:t xml:space="preserve"> </w:t>
      </w:r>
      <w:r w:rsidR="00992D8B" w:rsidRPr="00025C89">
        <w:rPr>
          <w:rFonts w:ascii="Simplified Arabic" w:hAnsi="Simplified Arabic" w:cs="Simplified Arabic"/>
          <w:rtl/>
          <w:lang w:bidi="ar-LY"/>
        </w:rPr>
        <w:t>فيما يخص الطريقة</w:t>
      </w:r>
      <w:r w:rsidR="009F7663"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التقليدية</w:t>
      </w:r>
      <w:r w:rsidR="009F7663" w:rsidRPr="00025C89">
        <w:rPr>
          <w:rFonts w:ascii="Simplified Arabic" w:hAnsi="Simplified Arabic" w:cs="Simplified Arabic"/>
          <w:rtl/>
          <w:lang w:bidi="ar-LY"/>
        </w:rPr>
        <w:t xml:space="preserve"> تكون كالاتي</w:t>
      </w:r>
      <w:r w:rsidR="00992D8B" w:rsidRPr="00025C89">
        <w:rPr>
          <w:rFonts w:ascii="Simplified Arabic" w:hAnsi="Simplified Arabic" w:cs="Simplified Arabic"/>
          <w:rtl/>
          <w:lang w:bidi="ar-LY"/>
        </w:rPr>
        <w:t>:</w:t>
      </w:r>
    </w:p>
    <w:p w14:paraId="4D7FCD83" w14:textId="5875B3E8" w:rsidR="0067237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يبحث </w:t>
      </w:r>
      <w:r w:rsidR="006228D5" w:rsidRPr="00025C89">
        <w:rPr>
          <w:rFonts w:ascii="Simplified Arabic" w:hAnsi="Simplified Arabic" w:cs="Simplified Arabic"/>
          <w:rtl/>
          <w:lang w:bidi="ar-LY"/>
        </w:rPr>
        <w:t>المريض</w:t>
      </w:r>
      <w:r w:rsidRPr="00025C89">
        <w:rPr>
          <w:rFonts w:ascii="Simplified Arabic" w:hAnsi="Simplified Arabic" w:cs="Simplified Arabic"/>
          <w:rtl/>
          <w:lang w:bidi="ar-LY"/>
        </w:rPr>
        <w:t xml:space="preserve"> عن أخصائي تغدية</w:t>
      </w:r>
      <w:r w:rsidR="001747C1" w:rsidRPr="00025C89">
        <w:rPr>
          <w:rFonts w:ascii="Simplified Arabic" w:hAnsi="Simplified Arabic" w:cs="Simplified Arabic"/>
          <w:rtl/>
          <w:lang w:bidi="ar-LY"/>
        </w:rPr>
        <w:t xml:space="preserve"> </w:t>
      </w:r>
      <w:r w:rsidR="0067237B" w:rsidRPr="00025C89">
        <w:rPr>
          <w:rFonts w:ascii="Simplified Arabic" w:hAnsi="Simplified Arabic" w:cs="Simplified Arabic"/>
          <w:rtl/>
          <w:lang w:bidi="ar-LY"/>
        </w:rPr>
        <w:t>بالسؤال العائلة او الأصدقاء عن افضل اخصائي تغدية</w:t>
      </w:r>
      <w:r w:rsidR="00DF4E0A" w:rsidRPr="00025C89">
        <w:rPr>
          <w:rFonts w:ascii="Simplified Arabic" w:hAnsi="Simplified Arabic" w:cs="Simplified Arabic"/>
          <w:rtl/>
          <w:lang w:bidi="ar-LY"/>
        </w:rPr>
        <w:t>.</w:t>
      </w:r>
    </w:p>
    <w:p w14:paraId="37D6264C" w14:textId="48202BD9" w:rsidR="00992D8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 يتصل لحجز موعد لدى اخصائي تغذيه</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51C50273" w14:textId="2DF25182" w:rsidR="00992D8B" w:rsidRPr="00025C89" w:rsidRDefault="0067237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وعند الحصول على الموعد </w:t>
      </w:r>
      <w:r w:rsidR="009F7663" w:rsidRPr="00025C89">
        <w:rPr>
          <w:rFonts w:ascii="Simplified Arabic" w:hAnsi="Simplified Arabic" w:cs="Simplified Arabic"/>
          <w:rtl/>
          <w:lang w:bidi="ar-LY"/>
        </w:rPr>
        <w:t>يذهب الشخص الي أخصائي التغذية</w:t>
      </w:r>
      <w:r w:rsidR="00992D8B" w:rsidRPr="00025C89">
        <w:rPr>
          <w:rFonts w:ascii="Simplified Arabic" w:hAnsi="Simplified Arabic" w:cs="Simplified Arabic"/>
          <w:rtl/>
          <w:lang w:bidi="ar-LY"/>
        </w:rPr>
        <w:t>.</w:t>
      </w:r>
      <w:r w:rsidR="009F7663" w:rsidRPr="00025C89">
        <w:rPr>
          <w:rFonts w:ascii="Simplified Arabic" w:hAnsi="Simplified Arabic" w:cs="Simplified Arabic"/>
          <w:rtl/>
          <w:lang w:bidi="ar-LY"/>
        </w:rPr>
        <w:t xml:space="preserve"> </w:t>
      </w:r>
    </w:p>
    <w:p w14:paraId="261FBE19" w14:textId="26E5A809"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يقوم الاخصائي </w:t>
      </w:r>
      <w:r w:rsidR="00992D8B" w:rsidRPr="00025C89">
        <w:rPr>
          <w:rFonts w:ascii="Simplified Arabic" w:hAnsi="Simplified Arabic" w:cs="Simplified Arabic"/>
          <w:rtl/>
          <w:lang w:bidi="ar-LY"/>
        </w:rPr>
        <w:t>بطرح أسئلة على الشخص مثلا (طولك، عمرك</w:t>
      </w:r>
      <w:r w:rsidRPr="00025C89">
        <w:rPr>
          <w:rFonts w:ascii="Simplified Arabic" w:hAnsi="Simplified Arabic" w:cs="Simplified Arabic"/>
          <w:rtl/>
          <w:lang w:bidi="ar-LY"/>
        </w:rPr>
        <w:t>،</w:t>
      </w:r>
      <w:r w:rsidR="00C66E6C"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 xml:space="preserve">امراض </w:t>
      </w:r>
      <w:r w:rsidR="00992D8B" w:rsidRPr="00025C89">
        <w:rPr>
          <w:rFonts w:ascii="Simplified Arabic" w:hAnsi="Simplified Arabic" w:cs="Simplified Arabic"/>
          <w:rtl/>
          <w:lang w:bidi="ar-LY"/>
        </w:rPr>
        <w:t>مزمنة).</w:t>
      </w:r>
      <w:r w:rsidRPr="00025C89">
        <w:rPr>
          <w:rFonts w:ascii="Simplified Arabic" w:hAnsi="Simplified Arabic" w:cs="Simplified Arabic"/>
          <w:rtl/>
          <w:lang w:bidi="ar-LY"/>
        </w:rPr>
        <w:t xml:space="preserve"> </w:t>
      </w:r>
    </w:p>
    <w:p w14:paraId="536C2049" w14:textId="1ECAA672" w:rsidR="00992D8B" w:rsidRPr="00025C89" w:rsidRDefault="00992D8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ثم يقوم بإجراء بعض</w:t>
      </w:r>
      <w:r w:rsidRPr="00025C89">
        <w:rPr>
          <w:rFonts w:ascii="Simplified Arabic" w:hAnsi="Simplified Arabic" w:cs="Simplified Arabic"/>
          <w:rtl/>
          <w:lang w:bidi="ar-LY"/>
        </w:rPr>
        <w:tab/>
        <w:t xml:space="preserve"> الفحوصات اللازمة.</w:t>
      </w:r>
    </w:p>
    <w:p w14:paraId="15F7C5A2" w14:textId="3DC0F5A5"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ليتم إنشاء نظام غذائي صحي خاص بهذا الشخص</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04EB3381" w14:textId="58728E11"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تم ينبغي </w:t>
      </w:r>
      <w:r w:rsidR="00992D8B"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الشخص مراجع</w:t>
      </w:r>
      <w:r w:rsidR="00992D8B" w:rsidRPr="00025C89">
        <w:rPr>
          <w:rFonts w:ascii="Simplified Arabic" w:hAnsi="Simplified Arabic" w:cs="Simplified Arabic"/>
          <w:rtl/>
          <w:lang w:bidi="ar-LY"/>
        </w:rPr>
        <w:t>ة الاخصائي بعد فتره زمنية معينة</w:t>
      </w:r>
      <w:r w:rsidRPr="00025C89">
        <w:rPr>
          <w:rFonts w:ascii="Simplified Arabic" w:hAnsi="Simplified Arabic" w:cs="Simplified Arabic"/>
          <w:rtl/>
          <w:lang w:bidi="ar-LY"/>
        </w:rPr>
        <w:t>.</w:t>
      </w:r>
    </w:p>
    <w:p w14:paraId="3E2CDE38" w14:textId="30CA5C58" w:rsidR="00992D8B" w:rsidRPr="00025C89" w:rsidRDefault="009F7663" w:rsidP="008946F9">
      <w:pPr>
        <w:jc w:val="left"/>
        <w:rPr>
          <w:rFonts w:ascii="Simplified Arabic" w:hAnsi="Simplified Arabic" w:cs="Simplified Arabic"/>
          <w:rtl/>
          <w:lang w:bidi="ar-LY"/>
        </w:rPr>
      </w:pPr>
      <w:r w:rsidRPr="00025C89">
        <w:rPr>
          <w:rFonts w:ascii="Simplified Arabic" w:hAnsi="Simplified Arabic" w:cs="Simplified Arabic"/>
          <w:rtl/>
          <w:lang w:bidi="ar-LY"/>
        </w:rPr>
        <w:t xml:space="preserve"> برغم من الامتيازات التي </w:t>
      </w:r>
      <w:r w:rsidR="001B237C"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وفرها هذه </w:t>
      </w:r>
      <w:r w:rsidR="00C66E6C" w:rsidRPr="00025C89">
        <w:rPr>
          <w:rFonts w:ascii="Simplified Arabic" w:hAnsi="Simplified Arabic" w:cs="Simplified Arabic"/>
          <w:rtl/>
          <w:lang w:bidi="ar-LY"/>
        </w:rPr>
        <w:t>الأساليب</w:t>
      </w:r>
      <w:r w:rsidRPr="00025C89">
        <w:rPr>
          <w:rFonts w:ascii="Simplified Arabic" w:hAnsi="Simplified Arabic" w:cs="Simplified Arabic"/>
          <w:rtl/>
          <w:lang w:bidi="ar-LY"/>
        </w:rPr>
        <w:t xml:space="preserve"> الا انه يوجد بعض العيوب منها اهدار الوقت</w:t>
      </w:r>
      <w:r w:rsidR="008946F9" w:rsidRPr="00025C89">
        <w:rPr>
          <w:rFonts w:ascii="Simplified Arabic" w:hAnsi="Simplified Arabic" w:cs="Simplified Arabic"/>
          <w:rtl/>
          <w:lang w:bidi="ar-LY"/>
        </w:rPr>
        <w:t xml:space="preserve"> والجهد</w:t>
      </w:r>
      <w:r w:rsidRPr="00025C89">
        <w:rPr>
          <w:rFonts w:ascii="Simplified Arabic" w:hAnsi="Simplified Arabic" w:cs="Simplified Arabic"/>
          <w:rtl/>
          <w:lang w:bidi="ar-LY"/>
        </w:rPr>
        <w:t xml:space="preserve">. </w:t>
      </w:r>
    </w:p>
    <w:p w14:paraId="44EDF069" w14:textId="15217D40" w:rsidR="00FF1744" w:rsidRPr="00025C89" w:rsidRDefault="00FF1744" w:rsidP="003950F6">
      <w:pPr>
        <w:jc w:val="left"/>
        <w:rPr>
          <w:rFonts w:ascii="Simplified Arabic" w:hAnsi="Simplified Arabic" w:cs="Simplified Arabic"/>
          <w:rtl/>
          <w:lang w:bidi="ar-LY"/>
        </w:rPr>
      </w:pPr>
      <w:r w:rsidRPr="00025C89">
        <w:rPr>
          <w:rFonts w:ascii="Simplified Arabic" w:hAnsi="Simplified Arabic" w:cs="Simplified Arabic"/>
          <w:rtl/>
          <w:lang w:bidi="ar-LY"/>
        </w:rPr>
        <w:lastRenderedPageBreak/>
        <w:t>اما فيما يخص سؤال احد الاصدقاء عن النظام الغدائي الذي اتبعه</w:t>
      </w:r>
      <w:r w:rsidR="003950F6" w:rsidRPr="00025C89">
        <w:rPr>
          <w:rFonts w:ascii="Simplified Arabic" w:hAnsi="Simplified Arabic" w:cs="Simplified Arabic"/>
          <w:rtl/>
          <w:lang w:bidi="ar-LY"/>
        </w:rPr>
        <w:t xml:space="preserve">                           </w:t>
      </w:r>
      <w:r w:rsidR="006228D5" w:rsidRPr="00025C89">
        <w:rPr>
          <w:rFonts w:ascii="Simplified Arabic" w:hAnsi="Simplified Arabic" w:cs="Simplified Arabic"/>
          <w:rtl/>
          <w:lang w:bidi="ar-LY"/>
        </w:rPr>
        <w:t>ي</w:t>
      </w:r>
      <w:r w:rsidR="00801689" w:rsidRPr="00025C89">
        <w:rPr>
          <w:rFonts w:ascii="Simplified Arabic" w:hAnsi="Simplified Arabic" w:cs="Simplified Arabic"/>
          <w:rtl/>
          <w:lang w:bidi="ar-LY"/>
        </w:rPr>
        <w:t>لاحظ</w:t>
      </w:r>
      <w:r w:rsidR="006228D5" w:rsidRPr="00025C89">
        <w:rPr>
          <w:rFonts w:ascii="Simplified Arabic" w:hAnsi="Simplified Arabic" w:cs="Simplified Arabic"/>
          <w:rtl/>
          <w:lang w:bidi="ar-LY"/>
        </w:rPr>
        <w:t xml:space="preserve"> المريض احد اصدقا</w:t>
      </w:r>
      <w:r w:rsidR="007A79E6" w:rsidRPr="00025C89">
        <w:rPr>
          <w:rFonts w:ascii="Simplified Arabic" w:hAnsi="Simplified Arabic" w:cs="Simplified Arabic"/>
          <w:rtl/>
          <w:lang w:bidi="ar-LY"/>
        </w:rPr>
        <w:t>ئه</w:t>
      </w:r>
      <w:r w:rsidR="006228D5" w:rsidRPr="00025C89">
        <w:rPr>
          <w:rFonts w:ascii="Simplified Arabic" w:hAnsi="Simplified Arabic" w:cs="Simplified Arabic"/>
          <w:rtl/>
          <w:lang w:bidi="ar-LY"/>
        </w:rPr>
        <w:t xml:space="preserve"> </w:t>
      </w:r>
      <w:r w:rsidR="00801689" w:rsidRPr="00025C89">
        <w:rPr>
          <w:rFonts w:ascii="Simplified Arabic" w:hAnsi="Simplified Arabic" w:cs="Simplified Arabic"/>
          <w:rtl/>
          <w:lang w:bidi="ar-LY"/>
        </w:rPr>
        <w:t xml:space="preserve">اتبع نظام غذائي وقلت نسبة السمنة لديه واصبح بحاله افضل من ذي قبل </w:t>
      </w:r>
      <w:r w:rsidR="007A79E6" w:rsidRPr="00025C89">
        <w:rPr>
          <w:rFonts w:ascii="Simplified Arabic" w:hAnsi="Simplified Arabic" w:cs="Simplified Arabic"/>
          <w:rtl/>
          <w:lang w:bidi="ar-LY"/>
        </w:rPr>
        <w:t>فيقرر المريض ان يتبع نفس النظام الغذائ</w:t>
      </w:r>
      <w:r w:rsidR="003A48F0" w:rsidRPr="00025C89">
        <w:rPr>
          <w:rFonts w:ascii="Simplified Arabic" w:hAnsi="Simplified Arabic" w:cs="Simplified Arabic"/>
          <w:rtl/>
          <w:lang w:bidi="ar-LY"/>
        </w:rPr>
        <w:t>ي</w:t>
      </w:r>
      <w:r w:rsidR="007A79E6" w:rsidRPr="00025C89">
        <w:rPr>
          <w:rFonts w:ascii="Simplified Arabic" w:hAnsi="Simplified Arabic" w:cs="Simplified Arabic"/>
          <w:rtl/>
          <w:lang w:bidi="ar-LY"/>
        </w:rPr>
        <w:t xml:space="preserve"> من غير الذهاب الي اخصائي تغدية وهنا تحدث المشاكل لان المريض لا يعلم بان لكل شخص نظام غدائي يختلف علي الاخر لاختلاف البنية بين شخص واخر</w:t>
      </w:r>
      <w:r w:rsidR="003A48F0" w:rsidRPr="00025C89">
        <w:rPr>
          <w:rFonts w:ascii="Simplified Arabic" w:hAnsi="Simplified Arabic" w:cs="Simplified Arabic"/>
          <w:rtl/>
          <w:lang w:bidi="ar-LY"/>
        </w:rPr>
        <w:t xml:space="preserve"> وفي هذه الحالة قد تحدث اعراض جانبية قد لايعلمها المريض لانه غير مراقب من قبل اخصائي تغذية</w:t>
      </w:r>
      <w:r w:rsidR="007A79E6" w:rsidRPr="00025C89">
        <w:rPr>
          <w:rFonts w:ascii="Simplified Arabic" w:hAnsi="Simplified Arabic" w:cs="Simplified Arabic"/>
          <w:rtl/>
          <w:lang w:bidi="ar-LY"/>
        </w:rPr>
        <w:t>.</w:t>
      </w:r>
    </w:p>
    <w:p w14:paraId="3D8CBC46" w14:textId="234C65E6" w:rsidR="009F7663" w:rsidRPr="00025C89" w:rsidRDefault="009F7663" w:rsidP="0067237B">
      <w:pPr>
        <w:jc w:val="left"/>
        <w:rPr>
          <w:rFonts w:ascii="Simplified Arabic" w:hAnsi="Simplified Arabic" w:cs="Simplified Arabic"/>
          <w:rtl/>
          <w:lang w:bidi="ar-LY"/>
        </w:rPr>
      </w:pPr>
      <w:r w:rsidRPr="00025C89">
        <w:rPr>
          <w:rFonts w:ascii="Simplified Arabic" w:hAnsi="Simplified Arabic" w:cs="Simplified Arabic"/>
          <w:rtl/>
          <w:lang w:bidi="ar-LY"/>
        </w:rPr>
        <w:t xml:space="preserve">اما </w:t>
      </w:r>
      <w:r w:rsidR="001B237C" w:rsidRPr="00025C89">
        <w:rPr>
          <w:rFonts w:ascii="Simplified Arabic" w:hAnsi="Simplified Arabic" w:cs="Simplified Arabic"/>
          <w:rtl/>
          <w:lang w:bidi="ar-LY"/>
        </w:rPr>
        <w:t>فيما يخص ا</w:t>
      </w:r>
      <w:r w:rsidRPr="00025C89">
        <w:rPr>
          <w:rFonts w:ascii="Simplified Arabic" w:hAnsi="Simplified Arabic" w:cs="Simplified Arabic"/>
          <w:rtl/>
          <w:lang w:bidi="ar-LY"/>
        </w:rPr>
        <w:t>لبحث في المواقع الالكترونية فأغلب المواقع تكون باللغات الاجنبية ف</w:t>
      </w:r>
      <w:r w:rsidR="008946F9"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صعب الامر </w:t>
      </w:r>
      <w:r w:rsidR="00C66E6C"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المس</w:t>
      </w:r>
      <w:r w:rsidR="008946F9" w:rsidRPr="00025C89">
        <w:rPr>
          <w:rFonts w:ascii="Simplified Arabic" w:hAnsi="Simplified Arabic" w:cs="Simplified Arabic"/>
          <w:rtl/>
          <w:lang w:bidi="ar-LY"/>
        </w:rPr>
        <w:t>تخدم ومنها الكثير يعتبر معقد بعض الشي</w:t>
      </w:r>
      <w:r w:rsidR="004A0111" w:rsidRPr="00025C89">
        <w:rPr>
          <w:rFonts w:ascii="Simplified Arabic" w:hAnsi="Simplified Arabic" w:cs="Simplified Arabic"/>
          <w:rtl/>
          <w:lang w:bidi="ar-LY"/>
        </w:rPr>
        <w:t>ء</w:t>
      </w:r>
      <w:r w:rsidR="008946F9" w:rsidRPr="00025C89">
        <w:rPr>
          <w:rFonts w:ascii="Simplified Arabic" w:hAnsi="Simplified Arabic" w:cs="Simplified Arabic"/>
          <w:rtl/>
          <w:lang w:bidi="ar-LY"/>
        </w:rPr>
        <w:t xml:space="preserve"> </w:t>
      </w:r>
      <w:r w:rsidR="006C1A81" w:rsidRPr="00025C89">
        <w:rPr>
          <w:rFonts w:ascii="Simplified Arabic" w:hAnsi="Simplified Arabic" w:cs="Simplified Arabic"/>
          <w:rtl/>
          <w:lang w:bidi="ar-LY"/>
        </w:rPr>
        <w:t>او ممل.</w:t>
      </w:r>
    </w:p>
    <w:p w14:paraId="4D52B4DC" w14:textId="77777777" w:rsidR="00DF4E0A" w:rsidRPr="00025C89" w:rsidRDefault="00DF4E0A" w:rsidP="0067237B">
      <w:pPr>
        <w:jc w:val="left"/>
        <w:rPr>
          <w:rFonts w:ascii="Simplified Arabic" w:hAnsi="Simplified Arabic" w:cs="Simplified Arabic"/>
          <w:rtl/>
          <w:lang w:bidi="ar-LY"/>
        </w:rPr>
      </w:pPr>
    </w:p>
    <w:p w14:paraId="576096E4" w14:textId="77777777" w:rsidR="00D822BF" w:rsidRPr="00025C89" w:rsidRDefault="00E2356A" w:rsidP="00771CCE">
      <w:pPr>
        <w:pStyle w:val="Heading2"/>
        <w:rPr>
          <w:rtl/>
        </w:rPr>
      </w:pPr>
      <w:r w:rsidRPr="00025C89">
        <w:rPr>
          <w:rtl/>
        </w:rPr>
        <w:t xml:space="preserve"> </w:t>
      </w:r>
      <w:r w:rsidR="00D822BF" w:rsidRPr="00025C89">
        <w:rPr>
          <w:rtl/>
        </w:rPr>
        <w:t xml:space="preserve"> </w:t>
      </w:r>
      <w:bookmarkStart w:id="4" w:name="_Toc480926116"/>
      <w:bookmarkStart w:id="5" w:name="_Toc480965153"/>
      <w:bookmarkStart w:id="6" w:name="_Toc480980064"/>
      <w:r w:rsidR="00D822BF" w:rsidRPr="00025C89">
        <w:rPr>
          <w:rtl/>
        </w:rPr>
        <w:t>وصف النظام المقترح</w:t>
      </w:r>
      <w:bookmarkEnd w:id="4"/>
      <w:bookmarkEnd w:id="5"/>
      <w:bookmarkEnd w:id="6"/>
      <w:r w:rsidR="00D822BF" w:rsidRPr="00025C89">
        <w:rPr>
          <w:rtl/>
        </w:rPr>
        <w:t xml:space="preserve"> </w:t>
      </w:r>
      <w:r w:rsidR="004F0C59" w:rsidRPr="00025C89">
        <w:rPr>
          <w:rtl/>
        </w:rPr>
        <w:t xml:space="preserve"> </w:t>
      </w:r>
    </w:p>
    <w:p w14:paraId="043AC5AC" w14:textId="3BA48864" w:rsidR="00F76E3A" w:rsidRPr="00025C89" w:rsidRDefault="009F7663" w:rsidP="00422A92">
      <w:pPr>
        <w:pStyle w:val="Heading2"/>
        <w:numPr>
          <w:ilvl w:val="0"/>
          <w:numId w:val="0"/>
        </w:numPr>
        <w:ind w:left="45"/>
        <w:rPr>
          <w:b w:val="0"/>
          <w:bCs w:val="0"/>
          <w:sz w:val="28"/>
          <w:szCs w:val="28"/>
          <w:rtl/>
        </w:rPr>
      </w:pPr>
      <w:r w:rsidRPr="00025C89">
        <w:rPr>
          <w:b w:val="0"/>
          <w:bCs w:val="0"/>
          <w:sz w:val="28"/>
          <w:szCs w:val="28"/>
          <w:rtl/>
        </w:rPr>
        <w:t>قبل التطرق إلى الحديث عن وصف النظام الجديد ع</w:t>
      </w:r>
      <w:r w:rsidR="006C1A81" w:rsidRPr="00025C89">
        <w:rPr>
          <w:b w:val="0"/>
          <w:bCs w:val="0"/>
          <w:sz w:val="28"/>
          <w:szCs w:val="28"/>
          <w:rtl/>
        </w:rPr>
        <w:t>لينا ان ننوه اولا ان هذا النظام</w:t>
      </w:r>
      <w:r w:rsidR="00C66E6C" w:rsidRPr="00025C89">
        <w:rPr>
          <w:b w:val="0"/>
          <w:bCs w:val="0"/>
          <w:sz w:val="28"/>
          <w:szCs w:val="28"/>
          <w:rtl/>
        </w:rPr>
        <w:t xml:space="preserve"> يحل</w:t>
      </w:r>
      <w:r w:rsidR="006C1A81" w:rsidRPr="00025C89">
        <w:rPr>
          <w:b w:val="0"/>
          <w:bCs w:val="0"/>
          <w:sz w:val="28"/>
          <w:szCs w:val="28"/>
          <w:rtl/>
        </w:rPr>
        <w:t xml:space="preserve"> محل الانظمة القائمة</w:t>
      </w:r>
      <w:r w:rsidRPr="00025C89">
        <w:rPr>
          <w:b w:val="0"/>
          <w:bCs w:val="0"/>
          <w:sz w:val="28"/>
          <w:szCs w:val="28"/>
          <w:rtl/>
        </w:rPr>
        <w:t xml:space="preserve">، فهو نظام مخصص </w:t>
      </w:r>
      <w:r w:rsidR="00C66E6C" w:rsidRPr="00025C89">
        <w:rPr>
          <w:b w:val="0"/>
          <w:bCs w:val="0"/>
          <w:sz w:val="28"/>
          <w:szCs w:val="28"/>
          <w:rtl/>
        </w:rPr>
        <w:t>لأنشاء</w:t>
      </w:r>
      <w:r w:rsidRPr="00025C89">
        <w:rPr>
          <w:b w:val="0"/>
          <w:bCs w:val="0"/>
          <w:sz w:val="28"/>
          <w:szCs w:val="28"/>
          <w:rtl/>
        </w:rPr>
        <w:t xml:space="preserve"> نظام </w:t>
      </w:r>
      <w:r w:rsidR="00C66E6C" w:rsidRPr="00025C89">
        <w:rPr>
          <w:b w:val="0"/>
          <w:bCs w:val="0"/>
          <w:sz w:val="28"/>
          <w:szCs w:val="28"/>
          <w:rtl/>
        </w:rPr>
        <w:t>غذاء</w:t>
      </w:r>
      <w:r w:rsidRPr="00025C89">
        <w:rPr>
          <w:b w:val="0"/>
          <w:bCs w:val="0"/>
          <w:sz w:val="28"/>
          <w:szCs w:val="28"/>
          <w:rtl/>
        </w:rPr>
        <w:t xml:space="preserve"> صحي حسب المعطيات التي يختارها المستخدم ،وينقسم النظام </w:t>
      </w:r>
      <w:r w:rsidR="00E56456" w:rsidRPr="00025C89">
        <w:rPr>
          <w:b w:val="0"/>
          <w:bCs w:val="0"/>
          <w:sz w:val="28"/>
          <w:szCs w:val="28"/>
          <w:rtl/>
        </w:rPr>
        <w:t>المقترح</w:t>
      </w:r>
      <w:r w:rsidRPr="00025C89">
        <w:rPr>
          <w:b w:val="0"/>
          <w:bCs w:val="0"/>
          <w:sz w:val="28"/>
          <w:szCs w:val="28"/>
          <w:rtl/>
        </w:rPr>
        <w:t xml:space="preserve"> إلي موقع الالكتروني و تطبيق هاتف </w:t>
      </w:r>
      <w:r w:rsidR="00E56456" w:rsidRPr="00025C89">
        <w:rPr>
          <w:b w:val="0"/>
          <w:bCs w:val="0"/>
          <w:sz w:val="28"/>
          <w:szCs w:val="28"/>
          <w:rtl/>
        </w:rPr>
        <w:t>ذكي</w:t>
      </w:r>
      <w:r w:rsidR="00F5599C" w:rsidRPr="00025C89">
        <w:rPr>
          <w:b w:val="0"/>
          <w:bCs w:val="0"/>
          <w:sz w:val="28"/>
          <w:szCs w:val="28"/>
          <w:rtl/>
        </w:rPr>
        <w:t>،</w:t>
      </w:r>
      <w:r w:rsidRPr="00025C89">
        <w:rPr>
          <w:b w:val="0"/>
          <w:bCs w:val="0"/>
          <w:sz w:val="28"/>
          <w:szCs w:val="28"/>
          <w:rtl/>
        </w:rPr>
        <w:t xml:space="preserve"> </w:t>
      </w:r>
      <w:r w:rsidR="00E56456" w:rsidRPr="00025C89">
        <w:rPr>
          <w:b w:val="0"/>
          <w:bCs w:val="0"/>
          <w:sz w:val="28"/>
          <w:szCs w:val="28"/>
          <w:rtl/>
        </w:rPr>
        <w:t>فيما يخص ا</w:t>
      </w:r>
      <w:r w:rsidRPr="00025C89">
        <w:rPr>
          <w:b w:val="0"/>
          <w:bCs w:val="0"/>
          <w:sz w:val="28"/>
          <w:szCs w:val="28"/>
          <w:rtl/>
        </w:rPr>
        <w:t>لموقع الالكتروني يتم من خلاله التس</w:t>
      </w:r>
      <w:r w:rsidR="00967CEC" w:rsidRPr="00025C89">
        <w:rPr>
          <w:b w:val="0"/>
          <w:bCs w:val="0"/>
          <w:sz w:val="28"/>
          <w:szCs w:val="28"/>
          <w:rtl/>
        </w:rPr>
        <w:t>جيل و ادخال البيانات عن طريق عدة</w:t>
      </w:r>
      <w:r w:rsidRPr="00025C89">
        <w:rPr>
          <w:b w:val="0"/>
          <w:bCs w:val="0"/>
          <w:sz w:val="28"/>
          <w:szCs w:val="28"/>
          <w:rtl/>
        </w:rPr>
        <w:t xml:space="preserve"> اسئلة مختارة</w:t>
      </w:r>
      <w:r w:rsidR="00416D8D" w:rsidRPr="00025C89">
        <w:rPr>
          <w:b w:val="0"/>
          <w:bCs w:val="0"/>
          <w:sz w:val="28"/>
          <w:szCs w:val="28"/>
          <w:rtl/>
        </w:rPr>
        <w:t xml:space="preserve"> بعناية من قبل  اخصائيين تغدية ،</w:t>
      </w:r>
      <w:r w:rsidRPr="00025C89">
        <w:rPr>
          <w:b w:val="0"/>
          <w:bCs w:val="0"/>
          <w:sz w:val="28"/>
          <w:szCs w:val="28"/>
          <w:rtl/>
        </w:rPr>
        <w:t xml:space="preserve"> بعد معالجة هذه البيانات  ينتج عن هذه </w:t>
      </w:r>
      <w:r w:rsidR="00C66E6C" w:rsidRPr="00025C89">
        <w:rPr>
          <w:b w:val="0"/>
          <w:bCs w:val="0"/>
          <w:sz w:val="28"/>
          <w:szCs w:val="28"/>
          <w:rtl/>
        </w:rPr>
        <w:t>العملية</w:t>
      </w:r>
      <w:r w:rsidRPr="00025C89">
        <w:rPr>
          <w:b w:val="0"/>
          <w:bCs w:val="0"/>
          <w:sz w:val="28"/>
          <w:szCs w:val="28"/>
          <w:rtl/>
        </w:rPr>
        <w:t xml:space="preserve"> نظام غذائي صحي متكامل مدعوما </w:t>
      </w:r>
      <w:r w:rsidR="00C66E6C" w:rsidRPr="00025C89">
        <w:rPr>
          <w:b w:val="0"/>
          <w:bCs w:val="0"/>
          <w:sz w:val="28"/>
          <w:szCs w:val="28"/>
          <w:rtl/>
        </w:rPr>
        <w:t>بنظام</w:t>
      </w:r>
      <w:r w:rsidRPr="00025C89">
        <w:rPr>
          <w:b w:val="0"/>
          <w:bCs w:val="0"/>
          <w:sz w:val="28"/>
          <w:szCs w:val="28"/>
          <w:rtl/>
        </w:rPr>
        <w:t xml:space="preserve"> تمارين رياضيه </w:t>
      </w:r>
      <w:r w:rsidR="00967CEC" w:rsidRPr="00025C89">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025C89">
        <w:rPr>
          <w:b w:val="0"/>
          <w:bCs w:val="0"/>
          <w:sz w:val="28"/>
          <w:szCs w:val="28"/>
          <w:rtl/>
        </w:rPr>
        <w:t xml:space="preserve"> </w:t>
      </w:r>
      <w:r w:rsidRPr="00025C89">
        <w:rPr>
          <w:b w:val="0"/>
          <w:bCs w:val="0"/>
          <w:sz w:val="28"/>
          <w:szCs w:val="28"/>
          <w:rtl/>
        </w:rPr>
        <w:t>،</w:t>
      </w:r>
      <w:r w:rsidR="00416D8D" w:rsidRPr="00025C89">
        <w:rPr>
          <w:b w:val="0"/>
          <w:bCs w:val="0"/>
          <w:sz w:val="28"/>
          <w:szCs w:val="28"/>
          <w:rtl/>
        </w:rPr>
        <w:t xml:space="preserve"> و بهذه الطريقة </w:t>
      </w:r>
      <w:r w:rsidRPr="00025C89">
        <w:rPr>
          <w:b w:val="0"/>
          <w:bCs w:val="0"/>
          <w:sz w:val="28"/>
          <w:szCs w:val="28"/>
          <w:rtl/>
        </w:rPr>
        <w:t>يكون المستخدم قد ان</w:t>
      </w:r>
      <w:r w:rsidR="00416D8D" w:rsidRPr="00025C89">
        <w:rPr>
          <w:b w:val="0"/>
          <w:bCs w:val="0"/>
          <w:sz w:val="28"/>
          <w:szCs w:val="28"/>
          <w:rtl/>
        </w:rPr>
        <w:t>شاء حساب خاص به داخل هذا النظام</w:t>
      </w:r>
      <w:r w:rsidRPr="00025C89">
        <w:rPr>
          <w:b w:val="0"/>
          <w:bCs w:val="0"/>
          <w:sz w:val="28"/>
          <w:szCs w:val="28"/>
          <w:rtl/>
        </w:rPr>
        <w:t>،</w:t>
      </w:r>
      <w:r w:rsidR="00C66E6C" w:rsidRPr="00025C89">
        <w:rPr>
          <w:b w:val="0"/>
          <w:bCs w:val="0"/>
          <w:sz w:val="28"/>
          <w:szCs w:val="28"/>
          <w:rtl/>
        </w:rPr>
        <w:t xml:space="preserve"> </w:t>
      </w:r>
      <w:r w:rsidRPr="00025C89">
        <w:rPr>
          <w:b w:val="0"/>
          <w:bCs w:val="0"/>
          <w:sz w:val="28"/>
          <w:szCs w:val="28"/>
          <w:rtl/>
        </w:rPr>
        <w:t xml:space="preserve">اما </w:t>
      </w:r>
      <w:r w:rsidR="00E56456" w:rsidRPr="00025C89">
        <w:rPr>
          <w:b w:val="0"/>
          <w:bCs w:val="0"/>
          <w:sz w:val="28"/>
          <w:szCs w:val="28"/>
          <w:rtl/>
        </w:rPr>
        <w:t>فيما يخص</w:t>
      </w:r>
      <w:r w:rsidRPr="00025C89">
        <w:rPr>
          <w:b w:val="0"/>
          <w:bCs w:val="0"/>
          <w:sz w:val="28"/>
          <w:szCs w:val="28"/>
          <w:rtl/>
        </w:rPr>
        <w:t xml:space="preserve"> </w:t>
      </w:r>
      <w:r w:rsidR="00E56456" w:rsidRPr="00025C89">
        <w:rPr>
          <w:b w:val="0"/>
          <w:bCs w:val="0"/>
          <w:sz w:val="28"/>
          <w:szCs w:val="28"/>
          <w:rtl/>
        </w:rPr>
        <w:t>ا</w:t>
      </w:r>
      <w:r w:rsidRPr="00025C89">
        <w:rPr>
          <w:b w:val="0"/>
          <w:bCs w:val="0"/>
          <w:sz w:val="28"/>
          <w:szCs w:val="28"/>
          <w:rtl/>
        </w:rPr>
        <w:t>لتطبيق فهو متاح علي متجر</w:t>
      </w:r>
      <w:r w:rsidR="00416D8D" w:rsidRPr="00025C89">
        <w:rPr>
          <w:b w:val="0"/>
          <w:bCs w:val="0"/>
          <w:sz w:val="28"/>
          <w:szCs w:val="28"/>
          <w:rtl/>
        </w:rPr>
        <w:t xml:space="preserve"> (" </w:t>
      </w:r>
      <w:r w:rsidR="00416D8D" w:rsidRPr="00025C89">
        <w:rPr>
          <w:b w:val="0"/>
          <w:bCs w:val="0"/>
          <w:sz w:val="28"/>
          <w:szCs w:val="28"/>
        </w:rPr>
        <w:t>GOOGLE PLAY</w:t>
      </w:r>
      <w:r w:rsidR="00416D8D" w:rsidRPr="00025C89">
        <w:rPr>
          <w:b w:val="0"/>
          <w:bCs w:val="0"/>
          <w:sz w:val="28"/>
          <w:szCs w:val="28"/>
          <w:rtl/>
        </w:rPr>
        <w:t xml:space="preserve"> ") </w:t>
      </w:r>
      <w:r w:rsidRPr="00025C89">
        <w:rPr>
          <w:b w:val="0"/>
          <w:bCs w:val="0"/>
          <w:sz w:val="28"/>
          <w:szCs w:val="28"/>
          <w:rtl/>
        </w:rPr>
        <w:t xml:space="preserve">مجانا </w:t>
      </w:r>
      <w:r w:rsidR="00416D8D" w:rsidRPr="00025C89">
        <w:rPr>
          <w:b w:val="0"/>
          <w:bCs w:val="0"/>
          <w:sz w:val="28"/>
          <w:szCs w:val="28"/>
          <w:rtl/>
        </w:rPr>
        <w:t xml:space="preserve">و </w:t>
      </w:r>
      <w:r w:rsidRPr="00025C89">
        <w:rPr>
          <w:b w:val="0"/>
          <w:bCs w:val="0"/>
          <w:sz w:val="28"/>
          <w:szCs w:val="28"/>
          <w:rtl/>
        </w:rPr>
        <w:t xml:space="preserve">يقوم المستخدم بتسجيل الدخول عن طريق اسم المستخدم وكلمة </w:t>
      </w:r>
      <w:r w:rsidR="00C66E6C" w:rsidRPr="00025C89">
        <w:rPr>
          <w:b w:val="0"/>
          <w:bCs w:val="0"/>
          <w:sz w:val="28"/>
          <w:szCs w:val="28"/>
          <w:rtl/>
        </w:rPr>
        <w:t>المرور التي</w:t>
      </w:r>
      <w:r w:rsidRPr="00025C89">
        <w:rPr>
          <w:b w:val="0"/>
          <w:bCs w:val="0"/>
          <w:sz w:val="28"/>
          <w:szCs w:val="28"/>
          <w:rtl/>
        </w:rPr>
        <w:t xml:space="preserve"> تم </w:t>
      </w:r>
      <w:r w:rsidR="008E68F1" w:rsidRPr="00025C89">
        <w:rPr>
          <w:b w:val="0"/>
          <w:bCs w:val="0"/>
          <w:sz w:val="28"/>
          <w:szCs w:val="28"/>
          <w:rtl/>
        </w:rPr>
        <w:t>أنشاؤها</w:t>
      </w:r>
      <w:r w:rsidRPr="00025C89">
        <w:rPr>
          <w:b w:val="0"/>
          <w:bCs w:val="0"/>
          <w:sz w:val="28"/>
          <w:szCs w:val="28"/>
          <w:rtl/>
        </w:rPr>
        <w:t xml:space="preserve"> في الموقع</w:t>
      </w:r>
      <w:r w:rsidR="00422A92" w:rsidRPr="00025C89">
        <w:rPr>
          <w:b w:val="0"/>
          <w:bCs w:val="0"/>
          <w:sz w:val="28"/>
          <w:szCs w:val="28"/>
          <w:rtl/>
        </w:rPr>
        <w:t>،</w:t>
      </w:r>
      <w:r w:rsidRPr="00025C89">
        <w:rPr>
          <w:b w:val="0"/>
          <w:bCs w:val="0"/>
          <w:sz w:val="28"/>
          <w:szCs w:val="28"/>
          <w:rtl/>
        </w:rPr>
        <w:t xml:space="preserve"> ثم يظهر في هذا التطبيق </w:t>
      </w:r>
      <w:r w:rsidRPr="00025C89">
        <w:rPr>
          <w:b w:val="0"/>
          <w:bCs w:val="0"/>
          <w:sz w:val="28"/>
          <w:szCs w:val="28"/>
          <w:rtl/>
        </w:rPr>
        <w:lastRenderedPageBreak/>
        <w:t xml:space="preserve">نظامه الغذائي الخاص به مرفقا بالتمارين </w:t>
      </w:r>
      <w:r w:rsidR="008E68F1" w:rsidRPr="00025C89">
        <w:rPr>
          <w:b w:val="0"/>
          <w:bCs w:val="0"/>
          <w:sz w:val="28"/>
          <w:szCs w:val="28"/>
          <w:rtl/>
        </w:rPr>
        <w:t>الرياضية</w:t>
      </w:r>
      <w:r w:rsidRPr="00025C89">
        <w:rPr>
          <w:b w:val="0"/>
          <w:bCs w:val="0"/>
          <w:sz w:val="28"/>
          <w:szCs w:val="28"/>
          <w:rtl/>
        </w:rPr>
        <w:t xml:space="preserve"> ،ويتميز التطبيق بأرسال التنبيهات لتذكير المستخدم بالوجبات والتمارين </w:t>
      </w:r>
      <w:r w:rsidR="00F76E3A" w:rsidRPr="00025C89">
        <w:rPr>
          <w:b w:val="0"/>
          <w:bCs w:val="0"/>
          <w:sz w:val="28"/>
          <w:szCs w:val="28"/>
          <w:rtl/>
        </w:rPr>
        <w:t>الرياضية</w:t>
      </w:r>
      <w:r w:rsidRPr="00025C89">
        <w:rPr>
          <w:b w:val="0"/>
          <w:bCs w:val="0"/>
          <w:sz w:val="28"/>
          <w:szCs w:val="28"/>
          <w:rtl/>
        </w:rPr>
        <w:t>.</w:t>
      </w:r>
    </w:p>
    <w:p w14:paraId="19F56999" w14:textId="77777777" w:rsidR="00005DD6" w:rsidRPr="00025C89" w:rsidRDefault="00005DD6" w:rsidP="00771CCE">
      <w:pPr>
        <w:pStyle w:val="Heading2"/>
        <w:rPr>
          <w:rtl/>
        </w:rPr>
      </w:pPr>
      <w:bookmarkStart w:id="7" w:name="_Toc480926118"/>
      <w:bookmarkStart w:id="8" w:name="_Toc480965155"/>
      <w:bookmarkStart w:id="9" w:name="_Toc480980066"/>
      <w:r w:rsidRPr="00025C89">
        <w:rPr>
          <w:rtl/>
        </w:rPr>
        <w:t>دراسة الجدوى</w:t>
      </w:r>
      <w:bookmarkEnd w:id="7"/>
      <w:bookmarkEnd w:id="8"/>
      <w:bookmarkEnd w:id="9"/>
    </w:p>
    <w:p w14:paraId="49F7B239" w14:textId="7ACA5844" w:rsidR="00F76E3A" w:rsidRPr="00025C89" w:rsidRDefault="00F76E3A" w:rsidP="002A3411">
      <w:pPr>
        <w:rPr>
          <w:rFonts w:ascii="Simplified Arabic" w:hAnsi="Simplified Arabic" w:cs="Simplified Arabic"/>
          <w:rtl/>
          <w:lang w:bidi="ar-LY"/>
        </w:rPr>
      </w:pPr>
      <w:r w:rsidRPr="00025C89">
        <w:rPr>
          <w:rFonts w:ascii="Simplified Arabic" w:hAnsi="Simplified Arabic" w:cs="Simplified Arabic"/>
          <w:shd w:val="clear" w:color="auto" w:fill="FFFFFF"/>
          <w:rtl/>
        </w:rPr>
        <w:t>دراسة جدوى مشروع 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Pr="00025C89">
        <w:rPr>
          <w:rFonts w:ascii="Simplified Arabic" w:hAnsi="Simplified Arabic" w:cs="Simplified Arabic"/>
          <w:shd w:val="clear" w:color="auto" w:fill="FFFFFF"/>
        </w:rPr>
        <w:t>.</w:t>
      </w:r>
      <w:r w:rsidRPr="00025C89">
        <w:rPr>
          <w:rFonts w:ascii="Simplified Arabic" w:hAnsi="Simplified Arabic" w:cs="Simplified Arabic"/>
          <w:lang w:bidi="ar-LY"/>
        </w:rPr>
        <w:t xml:space="preserve"> [</w:t>
      </w:r>
      <w:r w:rsidR="005C1DD6" w:rsidRPr="00025C89">
        <w:rPr>
          <w:rFonts w:ascii="Simplified Arabic" w:hAnsi="Simplified Arabic" w:cs="Simplified Arabic"/>
          <w:lang w:bidi="ar-LY"/>
        </w:rPr>
        <w:t>8</w:t>
      </w:r>
      <w:r w:rsidRPr="00025C89">
        <w:rPr>
          <w:rFonts w:ascii="Simplified Arabic" w:hAnsi="Simplified Arabic" w:cs="Simplified Arabic"/>
          <w:lang w:bidi="ar-LY"/>
        </w:rPr>
        <w:t>]</w:t>
      </w:r>
    </w:p>
    <w:p w14:paraId="2A542584" w14:textId="77777777" w:rsidR="00D822BF" w:rsidRPr="00025C89" w:rsidRDefault="00E2356A" w:rsidP="00771CCE">
      <w:pPr>
        <w:pStyle w:val="Heading3"/>
        <w:rPr>
          <w:rtl/>
        </w:rPr>
      </w:pPr>
      <w:r w:rsidRPr="00025C89">
        <w:rPr>
          <w:rtl/>
        </w:rPr>
        <w:t xml:space="preserve"> </w:t>
      </w:r>
      <w:r w:rsidR="00D822BF" w:rsidRPr="00025C89">
        <w:rPr>
          <w:rtl/>
        </w:rPr>
        <w:t xml:space="preserve"> </w:t>
      </w:r>
      <w:bookmarkStart w:id="10" w:name="_Toc480926119"/>
      <w:bookmarkStart w:id="11" w:name="_Toc480965156"/>
      <w:bookmarkStart w:id="12" w:name="_Toc480980067"/>
      <w:r w:rsidR="00D822BF" w:rsidRPr="00025C89">
        <w:rPr>
          <w:rtl/>
        </w:rPr>
        <w:t>الجدوى الاقتصادية</w:t>
      </w:r>
      <w:bookmarkEnd w:id="10"/>
      <w:bookmarkEnd w:id="11"/>
      <w:bookmarkEnd w:id="12"/>
    </w:p>
    <w:p w14:paraId="1DEFBC0B" w14:textId="70464D85" w:rsidR="00EE2BF0" w:rsidRPr="00025C89" w:rsidRDefault="00E56456" w:rsidP="002A3411">
      <w:pPr>
        <w:jc w:val="left"/>
        <w:rPr>
          <w:rFonts w:ascii="Simplified Arabic" w:hAnsi="Simplified Arabic" w:cs="Simplified Arabic"/>
          <w:rtl/>
        </w:rPr>
      </w:pPr>
      <w:r w:rsidRPr="00025C89">
        <w:rPr>
          <w:rFonts w:ascii="Simplified Arabic" w:hAnsi="Simplified Arabic" w:cs="Simplified Arabic"/>
          <w:rtl/>
        </w:rPr>
        <w:t xml:space="preserve">الهدف منها دراسة كافة جوانب النظام المقترح وتقيم مدى نجاحه، فإذا كانت </w:t>
      </w:r>
      <w:r w:rsidR="001653E9" w:rsidRPr="00025C89">
        <w:rPr>
          <w:rFonts w:ascii="Simplified Arabic" w:hAnsi="Simplified Arabic" w:cs="Simplified Arabic"/>
          <w:rtl/>
        </w:rPr>
        <w:t xml:space="preserve">الفوائد تفوق او مساوية للتكاليف عندها يتم اتخاذ القرار لتنفيذ النظام </w:t>
      </w:r>
      <w:r w:rsidR="00780B65" w:rsidRPr="00025C89">
        <w:rPr>
          <w:rFonts w:ascii="Simplified Arabic" w:hAnsi="Simplified Arabic" w:cs="Simplified Arabic"/>
        </w:rPr>
        <w:t>[</w:t>
      </w:r>
      <w:r w:rsidR="005C1DD6" w:rsidRPr="00025C89">
        <w:rPr>
          <w:rFonts w:ascii="Simplified Arabic" w:hAnsi="Simplified Arabic" w:cs="Simplified Arabic"/>
        </w:rPr>
        <w:t>9</w:t>
      </w:r>
      <w:r w:rsidR="00780B65" w:rsidRPr="00025C89">
        <w:rPr>
          <w:rFonts w:ascii="Simplified Arabic" w:hAnsi="Simplified Arabic" w:cs="Simplified Arabic"/>
        </w:rPr>
        <w:t>]</w:t>
      </w:r>
      <w:r w:rsidR="00780B65" w:rsidRPr="00025C89">
        <w:rPr>
          <w:rFonts w:ascii="Simplified Arabic" w:hAnsi="Simplified Arabic" w:cs="Simplified Arabic"/>
          <w:rtl/>
        </w:rPr>
        <w:t>،</w:t>
      </w:r>
      <w:r w:rsidR="001653E9" w:rsidRPr="00025C89">
        <w:rPr>
          <w:rFonts w:ascii="Simplified Arabic" w:hAnsi="Simplified Arabic" w:cs="Simplified Arabic"/>
          <w:rtl/>
        </w:rPr>
        <w:t xml:space="preserve"> ويوفر النظام اقتصاديا الفوائد </w:t>
      </w:r>
      <w:r w:rsidR="00780B65" w:rsidRPr="00025C89">
        <w:rPr>
          <w:rFonts w:ascii="Simplified Arabic" w:hAnsi="Simplified Arabic" w:cs="Simplified Arabic"/>
          <w:rtl/>
        </w:rPr>
        <w:t>التالية:</w:t>
      </w:r>
    </w:p>
    <w:p w14:paraId="110DB0CA" w14:textId="15CCF9EB" w:rsidR="00EE2BF0" w:rsidRPr="00025C89" w:rsidRDefault="00EE2BF0"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 xml:space="preserve">سيكون التطبيق مجانا مبدئيا ولن يكون هناك اي مقابل </w:t>
      </w:r>
      <w:r w:rsidR="008E68F1" w:rsidRPr="00025C89">
        <w:rPr>
          <w:rFonts w:ascii="Simplified Arabic" w:hAnsi="Simplified Arabic" w:cs="Simplified Arabic"/>
          <w:rtl/>
        </w:rPr>
        <w:t>مادي.</w:t>
      </w:r>
    </w:p>
    <w:p w14:paraId="28B86462" w14:textId="77777777" w:rsidR="00431AF4"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2A85435F" w14:textId="4D90CBCB" w:rsidR="00EE2BF0" w:rsidRPr="00025C89" w:rsidRDefault="00431AF4" w:rsidP="00780B65">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 xml:space="preserve">التقليل من وقت وجهد المستخدم في عملية البحث عن انظمة غذائية في </w:t>
      </w:r>
      <w:r w:rsidR="00780B65" w:rsidRPr="00025C89">
        <w:rPr>
          <w:rFonts w:ascii="Simplified Arabic" w:hAnsi="Simplified Arabic" w:cs="Simplified Arabic"/>
          <w:rtl/>
        </w:rPr>
        <w:t xml:space="preserve">الشبكة العنكبوتية </w:t>
      </w:r>
      <w:r w:rsidRPr="00025C89">
        <w:rPr>
          <w:rFonts w:ascii="Simplified Arabic" w:hAnsi="Simplified Arabic" w:cs="Simplified Arabic"/>
          <w:rtl/>
        </w:rPr>
        <w:t xml:space="preserve">وتواجدها في </w:t>
      </w:r>
      <w:r w:rsidR="00780B65" w:rsidRPr="00025C89">
        <w:rPr>
          <w:rFonts w:ascii="Simplified Arabic" w:hAnsi="Simplified Arabic" w:cs="Simplified Arabic"/>
          <w:rtl/>
        </w:rPr>
        <w:t>نظام</w:t>
      </w:r>
      <w:r w:rsidRPr="00025C89">
        <w:rPr>
          <w:rFonts w:ascii="Simplified Arabic" w:hAnsi="Simplified Arabic" w:cs="Simplified Arabic"/>
          <w:rtl/>
        </w:rPr>
        <w:t xml:space="preserve"> واحد</w:t>
      </w:r>
      <w:r w:rsidR="00780B65" w:rsidRPr="00025C89">
        <w:rPr>
          <w:rFonts w:ascii="Simplified Arabic" w:hAnsi="Simplified Arabic" w:cs="Simplified Arabic"/>
          <w:rtl/>
        </w:rPr>
        <w:t xml:space="preserve"> متكامل</w:t>
      </w:r>
      <w:r w:rsidRPr="00025C89">
        <w:rPr>
          <w:rFonts w:ascii="Simplified Arabic" w:hAnsi="Simplified Arabic" w:cs="Simplified Arabic"/>
          <w:rtl/>
        </w:rPr>
        <w:t xml:space="preserve">.  </w:t>
      </w:r>
      <w:r w:rsidR="00EE2BF0" w:rsidRPr="00025C89">
        <w:rPr>
          <w:rFonts w:ascii="Simplified Arabic" w:hAnsi="Simplified Arabic" w:cs="Simplified Arabic"/>
          <w:rtl/>
        </w:rPr>
        <w:t xml:space="preserve"> </w:t>
      </w:r>
    </w:p>
    <w:p w14:paraId="2AD36296" w14:textId="0C760BCC" w:rsidR="00482C1E" w:rsidRPr="00025C89" w:rsidRDefault="00E2356A" w:rsidP="00771CCE">
      <w:pPr>
        <w:pStyle w:val="Heading3"/>
        <w:rPr>
          <w:rtl/>
        </w:rPr>
      </w:pPr>
      <w:r w:rsidRPr="00025C89">
        <w:rPr>
          <w:rtl/>
        </w:rPr>
        <w:t xml:space="preserve"> </w:t>
      </w:r>
      <w:r w:rsidR="00D822BF" w:rsidRPr="00025C89">
        <w:rPr>
          <w:rtl/>
        </w:rPr>
        <w:t xml:space="preserve"> </w:t>
      </w:r>
      <w:bookmarkStart w:id="13" w:name="_Toc480926120"/>
      <w:bookmarkStart w:id="14" w:name="_Toc480965157"/>
      <w:bookmarkStart w:id="15" w:name="_Toc480980068"/>
      <w:r w:rsidR="00D822BF" w:rsidRPr="00025C89">
        <w:rPr>
          <w:rtl/>
        </w:rPr>
        <w:t xml:space="preserve">الجدوى </w:t>
      </w:r>
      <w:bookmarkEnd w:id="13"/>
      <w:bookmarkEnd w:id="14"/>
      <w:bookmarkEnd w:id="15"/>
      <w:r w:rsidR="00EE2BF0" w:rsidRPr="00025C89">
        <w:rPr>
          <w:rtl/>
        </w:rPr>
        <w:t>ال</w:t>
      </w:r>
      <w:r w:rsidR="00870E95" w:rsidRPr="00025C89">
        <w:rPr>
          <w:rtl/>
        </w:rPr>
        <w:t>تقنية</w:t>
      </w:r>
      <w:r w:rsidR="00EE2BF0" w:rsidRPr="00025C89">
        <w:rPr>
          <w:rtl/>
        </w:rPr>
        <w:t xml:space="preserve"> </w:t>
      </w:r>
    </w:p>
    <w:p w14:paraId="5E548A79" w14:textId="5CD92C01" w:rsidR="00EE2BF0" w:rsidRPr="00025C89" w:rsidRDefault="00780B65" w:rsidP="00771CCE">
      <w:pPr>
        <w:jc w:val="left"/>
        <w:rPr>
          <w:rFonts w:ascii="Simplified Arabic" w:hAnsi="Simplified Arabic" w:cs="Simplified Arabic"/>
          <w:rtl/>
        </w:rPr>
      </w:pPr>
      <w:r w:rsidRPr="00025C89">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025C89">
        <w:rPr>
          <w:rFonts w:ascii="Simplified Arabic" w:hAnsi="Simplified Arabic" w:cs="Simplified Arabic"/>
          <w:rtl/>
        </w:rPr>
        <w:t>:</w:t>
      </w:r>
    </w:p>
    <w:p w14:paraId="49BE0276" w14:textId="002C4D5C" w:rsidR="00EE2BF0"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lastRenderedPageBreak/>
        <w:t>يتوفر النظام في كل وقت ويمكن الوصول اليه من اي مكان، ويوفر الدقة والسرعة في اعطاء المعلومات الصحيحة.</w:t>
      </w:r>
    </w:p>
    <w:p w14:paraId="0F1E5C58" w14:textId="7A0A5CBE" w:rsidR="00431AF4" w:rsidRPr="00025C89" w:rsidRDefault="00431AF4" w:rsidP="00771CCE">
      <w:pPr>
        <w:pStyle w:val="ListParagraph"/>
        <w:numPr>
          <w:ilvl w:val="0"/>
          <w:numId w:val="6"/>
        </w:numPr>
        <w:jc w:val="left"/>
        <w:rPr>
          <w:rFonts w:ascii="Simplified Arabic" w:hAnsi="Simplified Arabic" w:cs="Simplified Arabic"/>
        </w:rPr>
      </w:pPr>
      <w:r w:rsidRPr="00025C89">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025C89" w:rsidRDefault="008E68F1"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لا يحتاج</w:t>
      </w:r>
      <w:r w:rsidR="007D6BE8" w:rsidRPr="00025C89">
        <w:rPr>
          <w:rFonts w:ascii="Simplified Arabic" w:hAnsi="Simplified Arabic" w:cs="Simplified Arabic"/>
          <w:rtl/>
        </w:rPr>
        <w:t xml:space="preserve"> إلى تقنيات جديدة او متطورة لاستخدامه.</w:t>
      </w:r>
    </w:p>
    <w:p w14:paraId="2447C9AD" w14:textId="77777777" w:rsidR="00482C1E" w:rsidRPr="00025C89" w:rsidRDefault="00482C1E" w:rsidP="00771CCE">
      <w:pPr>
        <w:pStyle w:val="Heading2"/>
        <w:rPr>
          <w:rtl/>
        </w:rPr>
      </w:pPr>
      <w:r w:rsidRPr="00025C89">
        <w:rPr>
          <w:rtl/>
        </w:rPr>
        <w:t xml:space="preserve">تحليل مخاطر المشروع </w:t>
      </w:r>
    </w:p>
    <w:p w14:paraId="65145BAD" w14:textId="32EBAE02" w:rsidR="008E4881" w:rsidRPr="00025C89" w:rsidRDefault="008E4881" w:rsidP="002A3411">
      <w:pPr>
        <w:pStyle w:val="NormalText"/>
        <w:rPr>
          <w:rtl/>
          <w:lang w:bidi="ar-SA"/>
        </w:rPr>
      </w:pPr>
      <w:r w:rsidRPr="00025C89">
        <w:rPr>
          <w:rtl/>
          <w:lang w:bidi="ar-SA"/>
        </w:rPr>
        <w:t xml:space="preserve">الخطر هو حادث احتمالي غير مؤكد الوقوع، وينتج عند وقوعه نتائج غير مرغوبة </w:t>
      </w:r>
      <w:r w:rsidRPr="00025C89">
        <w:rPr>
          <w:sz w:val="28"/>
          <w:szCs w:val="24"/>
          <w:lang w:bidi="ar-SA"/>
        </w:rPr>
        <w:t>[</w:t>
      </w:r>
      <w:r w:rsidR="005C1DD6" w:rsidRPr="00025C89">
        <w:rPr>
          <w:sz w:val="28"/>
          <w:szCs w:val="24"/>
          <w:lang w:bidi="ar-SA"/>
        </w:rPr>
        <w:t>10</w:t>
      </w:r>
      <w:r w:rsidRPr="00025C89">
        <w:rPr>
          <w:sz w:val="28"/>
          <w:szCs w:val="24"/>
          <w:lang w:bidi="ar-SA"/>
        </w:rPr>
        <w:t>]</w:t>
      </w:r>
      <w:r w:rsidRPr="00025C89">
        <w:rPr>
          <w:sz w:val="24"/>
          <w:szCs w:val="22"/>
          <w:rtl/>
          <w:lang w:bidi="ar-SA"/>
        </w:rPr>
        <w:t xml:space="preserve">، </w:t>
      </w:r>
      <w:r w:rsidRPr="00025C89">
        <w:rPr>
          <w:rtl/>
          <w:lang w:bidi="ar-SA"/>
        </w:rPr>
        <w:t xml:space="preserve">اذ أصبح تحليل المخاطر من المواضيع المهمة في تخطيط المشاريع فهو ذو علاقة وطيدة مع نجاح المشروع او فشله لأنه يعمل على تفادي الخطر المحتمل أو التقليل منه فمن خلال هذا الجزي يتم التعرف على الخطر المحتمل حدوثه، والنسب التقديرية له، ومن </w:t>
      </w:r>
      <w:r w:rsidRPr="00025C89">
        <w:rPr>
          <w:sz w:val="36"/>
          <w:szCs w:val="32"/>
          <w:rtl/>
          <w:lang w:bidi="ar-SA"/>
        </w:rPr>
        <w:t>ثم وضع حلول لتفادي هذا الخطر قبل وقوعه</w:t>
      </w:r>
      <w:r w:rsidRPr="00025C89">
        <w:rPr>
          <w:rtl/>
          <w:lang w:bidi="ar-SA"/>
        </w:rPr>
        <w:t>.</w:t>
      </w:r>
    </w:p>
    <w:p w14:paraId="7B48428C" w14:textId="100FB2A1" w:rsidR="00797D12" w:rsidRPr="00025C89" w:rsidRDefault="00220AD2" w:rsidP="00771CCE">
      <w:pPr>
        <w:pStyle w:val="NormalText"/>
        <w:jc w:val="center"/>
        <w:rPr>
          <w:rtl/>
          <w:lang w:bidi="ar-SA"/>
        </w:rPr>
      </w:pPr>
      <w:r w:rsidRPr="00025C89">
        <w:rPr>
          <w:rtl/>
          <w:lang w:bidi="ar-SA"/>
        </w:rPr>
        <w:t xml:space="preserve">جدول </w:t>
      </w:r>
      <w:r w:rsidR="008E68F1" w:rsidRPr="00025C89">
        <w:rPr>
          <w:rtl/>
          <w:lang w:bidi="ar-SA"/>
        </w:rPr>
        <w:t>1:</w:t>
      </w:r>
      <w:r w:rsidR="00170DC1" w:rsidRPr="00025C89">
        <w:rPr>
          <w:rtl/>
          <w:lang w:bidi="ar-SA"/>
        </w:rPr>
        <w:t xml:space="preserve"> تحليل مخاطر المشروع </w:t>
      </w:r>
    </w:p>
    <w:tbl>
      <w:tblPr>
        <w:tblStyle w:val="GridTable6Colorful-Accent1"/>
        <w:bidiVisual/>
        <w:tblW w:w="0" w:type="auto"/>
        <w:tblLook w:val="04A0" w:firstRow="1" w:lastRow="0" w:firstColumn="1" w:lastColumn="0" w:noHBand="0" w:noVBand="1"/>
      </w:tblPr>
      <w:tblGrid>
        <w:gridCol w:w="2831"/>
        <w:gridCol w:w="2832"/>
        <w:gridCol w:w="2832"/>
      </w:tblGrid>
      <w:tr w:rsidR="008A7D76" w:rsidRPr="00025C89"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025C89" w:rsidRDefault="00170DC1" w:rsidP="00771CCE">
            <w:pPr>
              <w:pStyle w:val="NormalText"/>
              <w:jc w:val="center"/>
              <w:rPr>
                <w:color w:val="auto"/>
                <w:rtl/>
                <w:lang w:bidi="ar-SA"/>
              </w:rPr>
            </w:pPr>
            <w:r w:rsidRPr="00025C89">
              <w:rPr>
                <w:color w:val="auto"/>
                <w:rtl/>
                <w:lang w:bidi="ar-SA"/>
              </w:rPr>
              <w:t>الخطر</w:t>
            </w:r>
          </w:p>
        </w:tc>
        <w:tc>
          <w:tcPr>
            <w:tcW w:w="2832" w:type="dxa"/>
          </w:tcPr>
          <w:p w14:paraId="5962E0FE" w14:textId="4FFC3B12"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نسبة حدوث الخطر</w:t>
            </w:r>
          </w:p>
        </w:tc>
        <w:tc>
          <w:tcPr>
            <w:tcW w:w="2832" w:type="dxa"/>
          </w:tcPr>
          <w:p w14:paraId="415E520E" w14:textId="6AAF732B"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الحلول المتوقعة</w:t>
            </w:r>
          </w:p>
        </w:tc>
      </w:tr>
      <w:tr w:rsidR="008A7D76" w:rsidRPr="00025C89"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025C89" w:rsidRDefault="00170DC1" w:rsidP="00771CCE">
            <w:pPr>
              <w:pStyle w:val="NormalText"/>
              <w:jc w:val="left"/>
              <w:rPr>
                <w:b w:val="0"/>
                <w:bCs w:val="0"/>
                <w:color w:val="auto"/>
                <w:rtl/>
                <w:lang w:bidi="ar-SA"/>
              </w:rPr>
            </w:pPr>
            <w:r w:rsidRPr="00025C89">
              <w:rPr>
                <w:b w:val="0"/>
                <w:bCs w:val="0"/>
                <w:color w:val="auto"/>
                <w:rtl/>
                <w:lang w:bidi="ar-SA"/>
              </w:rPr>
              <w:t xml:space="preserve">عدم إنجاز المشروع في الوقت المطلوب </w:t>
            </w:r>
            <w:r w:rsidR="008E68F1" w:rsidRPr="00025C89">
              <w:rPr>
                <w:b w:val="0"/>
                <w:bCs w:val="0"/>
                <w:color w:val="auto"/>
                <w:rtl/>
                <w:lang w:bidi="ar-SA"/>
              </w:rPr>
              <w:t>أو عدم</w:t>
            </w:r>
            <w:r w:rsidRPr="00025C89">
              <w:rPr>
                <w:b w:val="0"/>
                <w:bCs w:val="0"/>
                <w:color w:val="auto"/>
                <w:rtl/>
                <w:lang w:bidi="ar-SA"/>
              </w:rPr>
              <w:t xml:space="preserve"> اكمال احدى المراحل في الفترة المحدد لها</w:t>
            </w:r>
          </w:p>
        </w:tc>
        <w:tc>
          <w:tcPr>
            <w:tcW w:w="2832" w:type="dxa"/>
          </w:tcPr>
          <w:p w14:paraId="166B8BAA" w14:textId="7EE5F4B7" w:rsidR="00170DC1" w:rsidRPr="00025C89"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5</w:t>
            </w:r>
            <w:r w:rsidR="00170DC1" w:rsidRPr="00025C89">
              <w:rPr>
                <w:color w:val="auto"/>
                <w:rtl/>
                <w:lang w:bidi="ar-SA"/>
              </w:rPr>
              <w:t>%</w:t>
            </w:r>
          </w:p>
        </w:tc>
        <w:tc>
          <w:tcPr>
            <w:tcW w:w="2832" w:type="dxa"/>
          </w:tcPr>
          <w:p w14:paraId="36D9A87D" w14:textId="012D653C" w:rsidR="00170DC1" w:rsidRPr="00025C89"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وضع خطة زمنية محدد بدقة لكل مرحلة من مراحل </w:t>
            </w:r>
            <w:r w:rsidR="008E68F1" w:rsidRPr="00025C89">
              <w:rPr>
                <w:color w:val="auto"/>
                <w:rtl/>
                <w:lang w:bidi="ar-SA"/>
              </w:rPr>
              <w:t>المشروع، مع</w:t>
            </w:r>
            <w:r w:rsidRPr="00025C89">
              <w:rPr>
                <w:color w:val="auto"/>
                <w:rtl/>
                <w:lang w:bidi="ar-SA"/>
              </w:rPr>
              <w:t xml:space="preserve"> زيادة وقت اضافي في كل مرحلة من لجدول الزمني</w:t>
            </w:r>
          </w:p>
        </w:tc>
      </w:tr>
      <w:tr w:rsidR="008A7D76" w:rsidRPr="00025C89"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025C89" w:rsidRDefault="00170DC1" w:rsidP="00771CCE">
            <w:pPr>
              <w:pStyle w:val="NormalText"/>
              <w:rPr>
                <w:b w:val="0"/>
                <w:bCs w:val="0"/>
                <w:color w:val="auto"/>
                <w:rtl/>
                <w:lang w:bidi="ar-SA"/>
              </w:rPr>
            </w:pPr>
            <w:r w:rsidRPr="00025C89">
              <w:rPr>
                <w:b w:val="0"/>
                <w:bCs w:val="0"/>
                <w:color w:val="auto"/>
                <w:rtl/>
                <w:lang w:bidi="ar-SA"/>
              </w:rPr>
              <w:lastRenderedPageBreak/>
              <w:t>عطل جهاز الحاسوب الذي يتيم فيه تنفيذ المشروع أو إصابته بالفيروسات</w:t>
            </w:r>
          </w:p>
        </w:tc>
        <w:tc>
          <w:tcPr>
            <w:tcW w:w="2832" w:type="dxa"/>
          </w:tcPr>
          <w:p w14:paraId="1788CEA3" w14:textId="1ECE435D" w:rsidR="00170DC1" w:rsidRPr="00025C89"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5%</w:t>
            </w:r>
          </w:p>
        </w:tc>
        <w:tc>
          <w:tcPr>
            <w:tcW w:w="2832" w:type="dxa"/>
          </w:tcPr>
          <w:p w14:paraId="766BFF3B" w14:textId="5F22622D" w:rsidR="00170DC1" w:rsidRPr="00025C89"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عمل أكثر من نسخة احتياطية للمشروع عن طريق وحدات التخزين الثانوية </w:t>
            </w:r>
            <w:r w:rsidR="00A1058B" w:rsidRPr="00025C89">
              <w:rPr>
                <w:color w:val="auto"/>
                <w:rtl/>
                <w:lang w:bidi="ar-SA"/>
              </w:rPr>
              <w:t xml:space="preserve">لضمان </w:t>
            </w:r>
            <w:r w:rsidR="00C120C5" w:rsidRPr="00025C89">
              <w:rPr>
                <w:color w:val="auto"/>
                <w:rtl/>
                <w:lang w:bidi="ar-SA"/>
              </w:rPr>
              <w:t>عدم ضياعها</w:t>
            </w:r>
          </w:p>
        </w:tc>
      </w:tr>
      <w:tr w:rsidR="008A7D76" w:rsidRPr="00025C89"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025C89" w:rsidRDefault="00C120C5" w:rsidP="00771CCE">
            <w:pPr>
              <w:pStyle w:val="NormalText"/>
              <w:rPr>
                <w:b w:val="0"/>
                <w:bCs w:val="0"/>
                <w:color w:val="auto"/>
                <w:rtl/>
                <w:lang w:bidi="ar-SA"/>
              </w:rPr>
            </w:pPr>
            <w:r w:rsidRPr="00025C89">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025C89">
              <w:rPr>
                <w:b w:val="0"/>
                <w:bCs w:val="0"/>
                <w:color w:val="auto"/>
                <w:rtl/>
                <w:lang w:bidi="ar-SA"/>
              </w:rPr>
              <w:t>لا توجد</w:t>
            </w:r>
            <w:r w:rsidRPr="00025C89">
              <w:rPr>
                <w:b w:val="0"/>
                <w:bCs w:val="0"/>
                <w:color w:val="auto"/>
                <w:rtl/>
                <w:lang w:bidi="ar-SA"/>
              </w:rPr>
              <w:t xml:space="preserve"> لدي فريق المشروع فكرة عنها </w:t>
            </w:r>
          </w:p>
        </w:tc>
        <w:tc>
          <w:tcPr>
            <w:tcW w:w="2832" w:type="dxa"/>
          </w:tcPr>
          <w:p w14:paraId="16E20C2D" w14:textId="64E4550E"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p>
        </w:tc>
        <w:tc>
          <w:tcPr>
            <w:tcW w:w="2832" w:type="dxa"/>
          </w:tcPr>
          <w:p w14:paraId="78F9D444" w14:textId="0072A7A0"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الاستعانة ببعض الاساتذة والاطلاع </w:t>
            </w:r>
            <w:r w:rsidR="008E68F1" w:rsidRPr="00025C89">
              <w:rPr>
                <w:color w:val="auto"/>
                <w:rtl/>
                <w:lang w:bidi="ar-SA"/>
              </w:rPr>
              <w:t>على</w:t>
            </w:r>
            <w:r w:rsidRPr="00025C89">
              <w:rPr>
                <w:color w:val="auto"/>
                <w:rtl/>
                <w:lang w:bidi="ar-SA"/>
              </w:rPr>
              <w:t xml:space="preserve"> المشاريع </w:t>
            </w:r>
            <w:r w:rsidR="008E68F1" w:rsidRPr="00025C89">
              <w:rPr>
                <w:color w:val="auto"/>
                <w:rtl/>
                <w:lang w:bidi="ar-SA"/>
              </w:rPr>
              <w:t>السابقة،</w:t>
            </w:r>
            <w:r w:rsidRPr="00025C89">
              <w:rPr>
                <w:color w:val="auto"/>
                <w:rtl/>
                <w:lang w:bidi="ar-SA"/>
              </w:rPr>
              <w:t xml:space="preserve"> مع تكثيف الجهود ومتابعة احدى الدورات التعليمية</w:t>
            </w:r>
          </w:p>
        </w:tc>
      </w:tr>
      <w:tr w:rsidR="008A7D76" w:rsidRPr="00025C89"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025C89" w:rsidRDefault="00C120C5" w:rsidP="00771CCE">
            <w:pPr>
              <w:pStyle w:val="NormalText"/>
              <w:rPr>
                <w:b w:val="0"/>
                <w:bCs w:val="0"/>
                <w:color w:val="auto"/>
                <w:rtl/>
                <w:lang w:bidi="ar-SA"/>
              </w:rPr>
            </w:pPr>
            <w:r w:rsidRPr="00025C89">
              <w:rPr>
                <w:b w:val="0"/>
                <w:bCs w:val="0"/>
                <w:color w:val="auto"/>
                <w:rtl/>
                <w:lang w:bidi="ar-SA"/>
              </w:rPr>
              <w:t>تغيير المتطلبات</w:t>
            </w:r>
          </w:p>
        </w:tc>
        <w:tc>
          <w:tcPr>
            <w:tcW w:w="2832" w:type="dxa"/>
          </w:tcPr>
          <w:p w14:paraId="00670A2A" w14:textId="545504F1" w:rsidR="00170DC1" w:rsidRPr="00025C89"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2%</w:t>
            </w:r>
          </w:p>
        </w:tc>
        <w:tc>
          <w:tcPr>
            <w:tcW w:w="2832" w:type="dxa"/>
          </w:tcPr>
          <w:p w14:paraId="0BFD96D9" w14:textId="03800616" w:rsidR="00170DC1" w:rsidRPr="00025C89"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استخدام تقنيات مرنة لتنفيذ المشروع </w:t>
            </w:r>
            <w:r w:rsidR="008E68F1" w:rsidRPr="00025C89">
              <w:rPr>
                <w:color w:val="auto"/>
                <w:rtl/>
                <w:lang w:bidi="ar-SA"/>
              </w:rPr>
              <w:t>حتى</w:t>
            </w:r>
            <w:r w:rsidRPr="00025C89">
              <w:rPr>
                <w:color w:val="auto"/>
                <w:rtl/>
                <w:lang w:bidi="ar-SA"/>
              </w:rPr>
              <w:t xml:space="preserve"> لا يتأثر بشكل كبير بتغيير المتطلبات </w:t>
            </w:r>
          </w:p>
        </w:tc>
      </w:tr>
      <w:tr w:rsidR="008A7D76" w:rsidRPr="00025C89"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025C89" w:rsidRDefault="00C120C5" w:rsidP="00771CCE">
            <w:pPr>
              <w:pStyle w:val="NormalText"/>
              <w:rPr>
                <w:b w:val="0"/>
                <w:bCs w:val="0"/>
                <w:color w:val="auto"/>
                <w:rtl/>
                <w:lang w:bidi="ar-SA"/>
              </w:rPr>
            </w:pPr>
            <w:r w:rsidRPr="00025C89">
              <w:rPr>
                <w:b w:val="0"/>
                <w:bCs w:val="0"/>
                <w:color w:val="auto"/>
                <w:rtl/>
                <w:lang w:bidi="ar-SA"/>
              </w:rPr>
              <w:t>انقطاع الكهرباء</w:t>
            </w:r>
          </w:p>
        </w:tc>
        <w:tc>
          <w:tcPr>
            <w:tcW w:w="2832" w:type="dxa"/>
          </w:tcPr>
          <w:p w14:paraId="51766FB3" w14:textId="6D491569" w:rsidR="00170DC1" w:rsidRPr="00025C89"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r w:rsidR="00720B57" w:rsidRPr="00025C89">
              <w:rPr>
                <w:color w:val="auto"/>
                <w:rtl/>
                <w:lang w:bidi="ar-SA"/>
              </w:rPr>
              <w:t>%</w:t>
            </w:r>
          </w:p>
        </w:tc>
        <w:tc>
          <w:tcPr>
            <w:tcW w:w="2832" w:type="dxa"/>
          </w:tcPr>
          <w:p w14:paraId="47A81944" w14:textId="6A4922DA"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مضاعفة ساعات العمل </w:t>
            </w:r>
            <w:r w:rsidR="008E68F1" w:rsidRPr="00025C89">
              <w:rPr>
                <w:color w:val="auto"/>
                <w:rtl/>
                <w:lang w:bidi="ar-SA"/>
              </w:rPr>
              <w:t>وعمل نسخ</w:t>
            </w:r>
            <w:r w:rsidRPr="00025C89">
              <w:rPr>
                <w:color w:val="auto"/>
                <w:rtl/>
                <w:lang w:bidi="ar-SA"/>
              </w:rPr>
              <w:t xml:space="preserve"> احتياطية</w:t>
            </w:r>
          </w:p>
        </w:tc>
      </w:tr>
    </w:tbl>
    <w:p w14:paraId="63AA7F4E" w14:textId="3EADE8EF" w:rsidR="00720B57" w:rsidRPr="00025C89" w:rsidRDefault="00720B57" w:rsidP="00771CCE">
      <w:pPr>
        <w:pStyle w:val="NormalText"/>
        <w:jc w:val="left"/>
        <w:rPr>
          <w:rtl/>
          <w:lang w:bidi="ar-SA"/>
        </w:rPr>
      </w:pPr>
    </w:p>
    <w:p w14:paraId="6A4804AA" w14:textId="4B49AECD" w:rsidR="00720B57" w:rsidRPr="00025C89" w:rsidRDefault="00720B57" w:rsidP="00771CCE">
      <w:pPr>
        <w:pStyle w:val="Heading2"/>
        <w:rPr>
          <w:szCs w:val="28"/>
        </w:rPr>
      </w:pPr>
      <w:r w:rsidRPr="00025C89">
        <w:rPr>
          <w:rtl/>
        </w:rPr>
        <w:t>المنهجية المتبعة في المشروع</w:t>
      </w:r>
    </w:p>
    <w:p w14:paraId="7338D463" w14:textId="2C5757A5" w:rsidR="001427AD" w:rsidRPr="00025C89" w:rsidRDefault="00720B57" w:rsidP="00083B8C">
      <w:pPr>
        <w:pStyle w:val="NormalText"/>
        <w:rPr>
          <w:rtl/>
        </w:rPr>
      </w:pPr>
      <w:r w:rsidRPr="00025C89">
        <w:rPr>
          <w:rtl/>
        </w:rPr>
        <w:t xml:space="preserve">هناك العديد من المنهجيات المتبعة لبناء وتطوير البرمجيات اخترنا منها منهجية </w:t>
      </w:r>
      <w:r w:rsidR="008E68F1" w:rsidRPr="00025C89">
        <w:rPr>
          <w:rtl/>
        </w:rPr>
        <w:t>نموذج</w:t>
      </w:r>
      <w:r w:rsidRPr="00025C89">
        <w:rPr>
          <w:rtl/>
        </w:rPr>
        <w:t xml:space="preserve"> الشلال المائي المعدل </w:t>
      </w:r>
      <w:r w:rsidR="00422A92" w:rsidRPr="00025C89">
        <w:t>(</w:t>
      </w:r>
      <w:r w:rsidR="000C243E" w:rsidRPr="00025C89">
        <w:t>modified</w:t>
      </w:r>
      <w:r w:rsidRPr="00025C89">
        <w:t xml:space="preserve"> waterfall </w:t>
      </w:r>
      <w:r w:rsidR="000C243E" w:rsidRPr="00025C89">
        <w:t xml:space="preserve">model) </w:t>
      </w:r>
      <w:r w:rsidR="000C243E" w:rsidRPr="00025C89">
        <w:rPr>
          <w:rtl/>
          <w:lang w:bidi="ar-SA"/>
        </w:rPr>
        <w:t>كمنهجية</w:t>
      </w:r>
      <w:r w:rsidRPr="00025C89">
        <w:rPr>
          <w:rtl/>
          <w:lang w:bidi="ar-SA"/>
        </w:rPr>
        <w:t xml:space="preserve"> متبعة لبناء هذا النظام بسبب بساطته </w:t>
      </w:r>
      <w:r w:rsidRPr="00025C89">
        <w:rPr>
          <w:rtl/>
          <w:lang w:bidi="ar-SA"/>
        </w:rPr>
        <w:lastRenderedPageBreak/>
        <w:t xml:space="preserve">ووضوح المتطلبات حيث انه لا يمنع من إجراء بعض </w:t>
      </w:r>
      <w:r w:rsidR="008E4881" w:rsidRPr="00025C89">
        <w:rPr>
          <w:rtl/>
          <w:lang w:bidi="ar-SA"/>
        </w:rPr>
        <w:t xml:space="preserve">التعديلات </w:t>
      </w:r>
      <w:r w:rsidR="000C243E" w:rsidRPr="00025C89">
        <w:rPr>
          <w:rtl/>
          <w:lang w:bidi="ar-SA"/>
        </w:rPr>
        <w:t>على</w:t>
      </w:r>
      <w:r w:rsidR="008E4881" w:rsidRPr="00025C89">
        <w:rPr>
          <w:rtl/>
          <w:lang w:bidi="ar-SA"/>
        </w:rPr>
        <w:t xml:space="preserve"> المراحل الاول فقط</w:t>
      </w:r>
      <w:r w:rsidR="001C7327" w:rsidRPr="00025C89">
        <w:rPr>
          <w:rtl/>
          <w:lang w:bidi="ar-SA"/>
        </w:rPr>
        <w:t xml:space="preserve">، وهو يتكون من خمس مراحل وهي </w:t>
      </w:r>
      <w:r w:rsidR="000C243E" w:rsidRPr="00025C89">
        <w:rPr>
          <w:rtl/>
          <w:lang w:bidi="ar-SA"/>
        </w:rPr>
        <w:t>(التحليل،</w:t>
      </w:r>
      <w:r w:rsidR="001C7327" w:rsidRPr="00025C89">
        <w:rPr>
          <w:rtl/>
          <w:lang w:bidi="ar-SA"/>
        </w:rPr>
        <w:t xml:space="preserve"> </w:t>
      </w:r>
      <w:r w:rsidR="000C243E" w:rsidRPr="00025C89">
        <w:rPr>
          <w:rtl/>
          <w:lang w:bidi="ar-SA"/>
        </w:rPr>
        <w:t>التصميم،</w:t>
      </w:r>
      <w:r w:rsidR="001C7327" w:rsidRPr="00025C89">
        <w:rPr>
          <w:rtl/>
          <w:lang w:bidi="ar-SA"/>
        </w:rPr>
        <w:t xml:space="preserve"> </w:t>
      </w:r>
      <w:r w:rsidR="000C243E" w:rsidRPr="00025C89">
        <w:rPr>
          <w:rtl/>
          <w:lang w:bidi="ar-SA"/>
        </w:rPr>
        <w:t>التنفيذ،</w:t>
      </w:r>
      <w:r w:rsidR="001C7327" w:rsidRPr="00025C89">
        <w:rPr>
          <w:rtl/>
          <w:lang w:bidi="ar-SA"/>
        </w:rPr>
        <w:t xml:space="preserve"> </w:t>
      </w:r>
      <w:r w:rsidR="000C243E" w:rsidRPr="00025C89">
        <w:rPr>
          <w:rtl/>
          <w:lang w:bidi="ar-SA"/>
        </w:rPr>
        <w:t>الاختبار،</w:t>
      </w:r>
      <w:r w:rsidR="001C7327" w:rsidRPr="00025C89">
        <w:rPr>
          <w:rtl/>
          <w:lang w:bidi="ar-SA"/>
        </w:rPr>
        <w:t xml:space="preserve"> </w:t>
      </w:r>
      <w:r w:rsidR="000C243E" w:rsidRPr="00025C89">
        <w:rPr>
          <w:rtl/>
          <w:lang w:bidi="ar-SA"/>
        </w:rPr>
        <w:t>الصيانة)</w:t>
      </w:r>
      <w:r w:rsidR="009E7E1F" w:rsidRPr="00025C89">
        <w:t xml:space="preserve"> [</w:t>
      </w:r>
      <w:r w:rsidR="002A3411" w:rsidRPr="00025C89">
        <w:t>1</w:t>
      </w:r>
      <w:r w:rsidR="005C1DD6" w:rsidRPr="00025C89">
        <w:t>1</w:t>
      </w:r>
      <w:r w:rsidR="009E7E1F" w:rsidRPr="00025C89">
        <w:t>]</w:t>
      </w:r>
      <w:r w:rsidR="009E7E1F" w:rsidRPr="00025C89">
        <w:rPr>
          <w:rtl/>
        </w:rPr>
        <w:t>.</w:t>
      </w:r>
    </w:p>
    <w:p w14:paraId="64DE25BD" w14:textId="77777777" w:rsidR="00824860" w:rsidRPr="00025C89" w:rsidRDefault="001C7327" w:rsidP="00824860">
      <w:pPr>
        <w:pStyle w:val="NormalText"/>
        <w:jc w:val="center"/>
        <w:rPr>
          <w:rtl/>
          <w:lang w:bidi="ar-SA"/>
        </w:rPr>
      </w:pPr>
      <w:r w:rsidRPr="00025C89">
        <w:rPr>
          <w:noProof/>
          <w:lang w:bidi="ar-SA"/>
        </w:rPr>
        <w:drawing>
          <wp:inline distT="0" distB="0" distL="0" distR="0" wp14:anchorId="12230C79" wp14:editId="6D976A83">
            <wp:extent cx="2371725" cy="1780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872" cy="1810283"/>
                    </a:xfrm>
                    <a:prstGeom prst="rect">
                      <a:avLst/>
                    </a:prstGeom>
                    <a:noFill/>
                    <a:ln>
                      <a:noFill/>
                    </a:ln>
                  </pic:spPr>
                </pic:pic>
              </a:graphicData>
            </a:graphic>
          </wp:inline>
        </w:drawing>
      </w:r>
    </w:p>
    <w:p w14:paraId="572238BD" w14:textId="395AB122" w:rsidR="00482C1E" w:rsidRPr="00025C89" w:rsidRDefault="001C7327" w:rsidP="00824860">
      <w:pPr>
        <w:pStyle w:val="NormalText"/>
        <w:jc w:val="center"/>
        <w:rPr>
          <w:rtl/>
          <w:lang w:bidi="ar-SA"/>
        </w:rPr>
      </w:pPr>
      <w:r w:rsidRPr="00025C89">
        <w:rPr>
          <w:rtl/>
          <w:lang w:bidi="ar-SA"/>
        </w:rPr>
        <w:t xml:space="preserve">الشكل </w:t>
      </w:r>
      <w:r w:rsidR="00425FC2" w:rsidRPr="00025C89">
        <w:rPr>
          <w:rtl/>
          <w:lang w:bidi="ar-SA"/>
        </w:rPr>
        <w:t>2</w:t>
      </w:r>
      <w:r w:rsidR="000C243E" w:rsidRPr="00025C89">
        <w:rPr>
          <w:rtl/>
          <w:lang w:bidi="ar-SA"/>
        </w:rPr>
        <w:t>:</w:t>
      </w:r>
      <w:r w:rsidRPr="00025C89">
        <w:rPr>
          <w:rtl/>
          <w:lang w:bidi="ar-SA"/>
        </w:rPr>
        <w:t xml:space="preserve"> </w:t>
      </w:r>
      <w:r w:rsidR="000C243E" w:rsidRPr="00025C89">
        <w:rPr>
          <w:rtl/>
          <w:lang w:bidi="ar-SA"/>
        </w:rPr>
        <w:t>نموذج</w:t>
      </w:r>
      <w:r w:rsidRPr="00025C89">
        <w:rPr>
          <w:rtl/>
          <w:lang w:bidi="ar-SA"/>
        </w:rPr>
        <w:t xml:space="preserve"> الشلال المائي المعدل</w:t>
      </w:r>
    </w:p>
    <w:p w14:paraId="66940DEC" w14:textId="5DB2C9CB" w:rsidR="002D7591" w:rsidRPr="00025C89" w:rsidRDefault="002D7591" w:rsidP="00771CCE">
      <w:pPr>
        <w:pStyle w:val="Heading2"/>
        <w:rPr>
          <w:szCs w:val="28"/>
          <w:rtl/>
        </w:rPr>
      </w:pPr>
      <w:r w:rsidRPr="00025C89">
        <w:rPr>
          <w:rtl/>
        </w:rPr>
        <w:t>الجدول الزمني</w:t>
      </w:r>
    </w:p>
    <w:p w14:paraId="2CA685EC" w14:textId="4C6363B8" w:rsidR="00857D11" w:rsidRPr="00025C89" w:rsidRDefault="00E94900" w:rsidP="00824860">
      <w:pPr>
        <w:pStyle w:val="NormalText"/>
        <w:rPr>
          <w:sz w:val="28"/>
          <w:lang w:bidi="ar-SA"/>
        </w:rPr>
      </w:pPr>
      <w:r w:rsidRPr="00025C89">
        <w:rPr>
          <w:sz w:val="28"/>
          <w:rtl/>
        </w:rPr>
        <w:t>ي</w:t>
      </w:r>
      <w:r w:rsidR="002D7591" w:rsidRPr="00025C89">
        <w:rPr>
          <w:sz w:val="28"/>
          <w:rtl/>
        </w:rPr>
        <w:t xml:space="preserve">هتم هذا </w:t>
      </w:r>
      <w:r w:rsidRPr="00025C89">
        <w:rPr>
          <w:sz w:val="28"/>
          <w:rtl/>
        </w:rPr>
        <w:t>ال</w:t>
      </w:r>
      <w:r w:rsidR="002D7591" w:rsidRPr="00025C89">
        <w:rPr>
          <w:sz w:val="28"/>
          <w:rtl/>
        </w:rPr>
        <w:t>جز</w:t>
      </w:r>
      <w:r w:rsidRPr="00025C89">
        <w:rPr>
          <w:sz w:val="28"/>
          <w:rtl/>
        </w:rPr>
        <w:t>ء</w:t>
      </w:r>
      <w:r w:rsidR="002D7591" w:rsidRPr="00025C89">
        <w:rPr>
          <w:sz w:val="28"/>
          <w:rtl/>
        </w:rPr>
        <w:t xml:space="preserve"> من مرحلة التخطيط بتوزيع </w:t>
      </w:r>
      <w:r w:rsidRPr="00025C89">
        <w:rPr>
          <w:sz w:val="28"/>
          <w:rtl/>
        </w:rPr>
        <w:t xml:space="preserve">مراحل المشروع المختلفة </w:t>
      </w:r>
      <w:r w:rsidR="00423982" w:rsidRPr="00025C89">
        <w:rPr>
          <w:sz w:val="28"/>
          <w:rtl/>
        </w:rPr>
        <w:t>على</w:t>
      </w:r>
      <w:r w:rsidRPr="00025C89">
        <w:rPr>
          <w:sz w:val="28"/>
          <w:rtl/>
        </w:rPr>
        <w:t xml:space="preserve"> فترات زمنية </w:t>
      </w:r>
      <w:r w:rsidR="00423982" w:rsidRPr="00025C89">
        <w:rPr>
          <w:sz w:val="28"/>
          <w:rtl/>
        </w:rPr>
        <w:t>معينة،</w:t>
      </w:r>
      <w:r w:rsidRPr="00025C89">
        <w:rPr>
          <w:sz w:val="28"/>
          <w:rtl/>
        </w:rPr>
        <w:t xml:space="preserve"> وقد تم اختيار مخطط </w:t>
      </w:r>
      <w:r w:rsidR="002A3411" w:rsidRPr="00025C89">
        <w:rPr>
          <w:sz w:val="28"/>
        </w:rPr>
        <w:t>(</w:t>
      </w:r>
      <w:r w:rsidR="00423982" w:rsidRPr="00025C89">
        <w:rPr>
          <w:sz w:val="28"/>
        </w:rPr>
        <w:t>Gantt</w:t>
      </w:r>
      <w:r w:rsidRPr="00025C89">
        <w:rPr>
          <w:sz w:val="28"/>
        </w:rPr>
        <w:t xml:space="preserve"> </w:t>
      </w:r>
      <w:r w:rsidR="00423982" w:rsidRPr="00025C89">
        <w:rPr>
          <w:sz w:val="28"/>
        </w:rPr>
        <w:t>chart)</w:t>
      </w:r>
      <w:r w:rsidRPr="00025C89">
        <w:rPr>
          <w:sz w:val="28"/>
          <w:rtl/>
          <w:lang w:bidi="ar-SA"/>
        </w:rPr>
        <w:t xml:space="preserve"> لتحديد زمن إتمام المشروع ويتمتع</w:t>
      </w:r>
      <w:r w:rsidR="0077795D" w:rsidRPr="00025C89">
        <w:rPr>
          <w:sz w:val="28"/>
          <w:rtl/>
          <w:lang w:bidi="ar-SA"/>
        </w:rPr>
        <w:t xml:space="preserve"> هذا المخطط بالوضوح التام حيث من السهل فهم المدة الزمنية التي تستغرقها كل مرحلة</w:t>
      </w:r>
      <w:r w:rsidR="002A3411" w:rsidRPr="00025C89">
        <w:rPr>
          <w:rStyle w:val="Strong"/>
          <w:b w:val="0"/>
          <w:bCs w:val="0"/>
          <w:shd w:val="clear" w:color="auto" w:fill="FFFFFF"/>
          <w:rtl/>
        </w:rPr>
        <w:t>[</w:t>
      </w:r>
      <w:r w:rsidR="005C1DD6" w:rsidRPr="00025C89">
        <w:rPr>
          <w:rStyle w:val="Strong"/>
          <w:b w:val="0"/>
          <w:bCs w:val="0"/>
          <w:sz w:val="28"/>
          <w:shd w:val="clear" w:color="auto" w:fill="FFFFFF"/>
        </w:rPr>
        <w:t>12</w:t>
      </w:r>
      <w:r w:rsidR="002A3411" w:rsidRPr="00025C89">
        <w:rPr>
          <w:rStyle w:val="Strong"/>
          <w:b w:val="0"/>
          <w:bCs w:val="0"/>
          <w:shd w:val="clear" w:color="auto" w:fill="FFFFFF"/>
          <w:rtl/>
        </w:rPr>
        <w:t>]</w:t>
      </w:r>
      <w:r w:rsidR="00423982" w:rsidRPr="00025C89">
        <w:rPr>
          <w:sz w:val="28"/>
          <w:rtl/>
          <w:lang w:bidi="ar-SA"/>
        </w:rPr>
        <w:t>.</w:t>
      </w:r>
      <w:r w:rsidRPr="00025C89">
        <w:rPr>
          <w:sz w:val="28"/>
          <w:rtl/>
          <w:lang w:bidi="ar-SA"/>
        </w:rPr>
        <w:t xml:space="preserve"> </w:t>
      </w:r>
    </w:p>
    <w:p w14:paraId="674A680C" w14:textId="23C37732" w:rsidR="00F47DF0" w:rsidRPr="00025C89" w:rsidRDefault="00F47DF0" w:rsidP="00771CCE">
      <w:pPr>
        <w:pStyle w:val="NormalText"/>
        <w:rPr>
          <w:sz w:val="36"/>
          <w:szCs w:val="32"/>
          <w:rtl/>
        </w:rPr>
      </w:pPr>
      <w:r w:rsidRPr="00025C89">
        <w:rPr>
          <w:noProof/>
          <w:sz w:val="36"/>
          <w:szCs w:val="32"/>
          <w:lang w:bidi="ar-SA"/>
        </w:rPr>
        <w:drawing>
          <wp:inline distT="0" distB="0" distL="0" distR="0" wp14:anchorId="6F4B7910" wp14:editId="68084ECF">
            <wp:extent cx="10100931" cy="244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0608" cy="2498399"/>
                    </a:xfrm>
                    <a:prstGeom prst="rect">
                      <a:avLst/>
                    </a:prstGeom>
                    <a:noFill/>
                    <a:ln>
                      <a:noFill/>
                    </a:ln>
                  </pic:spPr>
                </pic:pic>
              </a:graphicData>
            </a:graphic>
          </wp:inline>
        </w:drawing>
      </w:r>
    </w:p>
    <w:p w14:paraId="0B6C8581" w14:textId="73FED307" w:rsidR="00857D11" w:rsidRPr="00025C89" w:rsidRDefault="00C40263" w:rsidP="00771CCE">
      <w:pPr>
        <w:pStyle w:val="Heading2"/>
        <w:rPr>
          <w:rtl/>
        </w:rPr>
      </w:pPr>
      <w:r w:rsidRPr="00025C89">
        <w:rPr>
          <w:rtl/>
        </w:rPr>
        <w:lastRenderedPageBreak/>
        <w:t>الخلاصة</w:t>
      </w:r>
      <w:r w:rsidR="00055A33" w:rsidRPr="00025C89">
        <w:rPr>
          <w:rtl/>
        </w:rPr>
        <w:t xml:space="preserve"> </w:t>
      </w:r>
    </w:p>
    <w:p w14:paraId="35A15869" w14:textId="77777777" w:rsidR="00C40263" w:rsidRPr="00025C89" w:rsidRDefault="00C40263" w:rsidP="00771CCE">
      <w:pPr>
        <w:pStyle w:val="NormalText"/>
        <w:rPr>
          <w:rtl/>
        </w:rPr>
      </w:pPr>
      <w:r w:rsidRPr="00025C89">
        <w:rPr>
          <w:rtl/>
        </w:rPr>
        <w:t>تم في هذه المرحلة دراسة الأنظمة القائمة والتعرف عبي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B283EE1" w:rsidR="00C40263" w:rsidRPr="00025C89" w:rsidRDefault="00C40263" w:rsidP="00771CCE">
      <w:pPr>
        <w:pStyle w:val="NormalText"/>
        <w:rPr>
          <w:rtl/>
        </w:rPr>
      </w:pPr>
      <w:r w:rsidRPr="00025C89">
        <w:rPr>
          <w:rtl/>
        </w:rPr>
        <w:t>وبعد استكمال هذه المرحلة تبين لنا انه بالإمكان استكمال باقي مر</w:t>
      </w:r>
      <w:r w:rsidR="0014740C" w:rsidRPr="00025C89">
        <w:rPr>
          <w:rtl/>
        </w:rPr>
        <w:t>احل المشروع بدون أي مخاوف بناءا</w:t>
      </w:r>
      <w:r w:rsidRPr="00025C89">
        <w:rPr>
          <w:rtl/>
        </w:rPr>
        <w:t xml:space="preserve"> </w:t>
      </w:r>
      <w:r w:rsidR="008E68F1" w:rsidRPr="00025C89">
        <w:rPr>
          <w:rtl/>
        </w:rPr>
        <w:t>على</w:t>
      </w:r>
      <w:r w:rsidRPr="00025C89">
        <w:rPr>
          <w:rtl/>
        </w:rPr>
        <w:t xml:space="preserve"> المهارات التي يمتلكها فرق المشروع حسب الجدول الزمني المحدد. </w:t>
      </w:r>
    </w:p>
    <w:p w14:paraId="5D4A6660" w14:textId="2223DF95" w:rsidR="00083F43" w:rsidRPr="00025C89" w:rsidRDefault="00083F43" w:rsidP="00771CCE">
      <w:pPr>
        <w:pStyle w:val="NormalText"/>
        <w:rPr>
          <w:sz w:val="36"/>
          <w:szCs w:val="32"/>
        </w:rPr>
      </w:pPr>
    </w:p>
    <w:p w14:paraId="55451F82" w14:textId="57D6A9E6" w:rsidR="00C40263" w:rsidRPr="00025C89" w:rsidRDefault="00C40263" w:rsidP="00771CCE">
      <w:pPr>
        <w:pStyle w:val="NormalText"/>
        <w:rPr>
          <w:sz w:val="36"/>
          <w:szCs w:val="32"/>
        </w:rPr>
      </w:pPr>
    </w:p>
    <w:p w14:paraId="6140B711" w14:textId="0ABBF134" w:rsidR="00C40263" w:rsidRPr="00025C89" w:rsidRDefault="00C40263" w:rsidP="00771CCE">
      <w:pPr>
        <w:pStyle w:val="NormalText"/>
        <w:rPr>
          <w:sz w:val="36"/>
          <w:szCs w:val="32"/>
        </w:rPr>
      </w:pPr>
    </w:p>
    <w:p w14:paraId="67210C30" w14:textId="79DD8565" w:rsidR="00C40263" w:rsidRPr="00025C89" w:rsidRDefault="00C40263" w:rsidP="00771CCE">
      <w:pPr>
        <w:pStyle w:val="NormalText"/>
        <w:rPr>
          <w:sz w:val="36"/>
          <w:szCs w:val="32"/>
        </w:rPr>
      </w:pPr>
    </w:p>
    <w:p w14:paraId="42536C7A" w14:textId="157556AB" w:rsidR="00C40263" w:rsidRPr="00025C89" w:rsidRDefault="00C40263" w:rsidP="00771CCE">
      <w:pPr>
        <w:pStyle w:val="NormalText"/>
        <w:rPr>
          <w:sz w:val="36"/>
          <w:szCs w:val="32"/>
        </w:rPr>
      </w:pPr>
    </w:p>
    <w:p w14:paraId="518AA980" w14:textId="42DF211F" w:rsidR="00C40263" w:rsidRPr="00025C89" w:rsidRDefault="00C40263" w:rsidP="00771CCE">
      <w:pPr>
        <w:pStyle w:val="NormalText"/>
        <w:rPr>
          <w:sz w:val="36"/>
          <w:szCs w:val="32"/>
        </w:rPr>
      </w:pPr>
    </w:p>
    <w:p w14:paraId="050681B9" w14:textId="65AB596A" w:rsidR="003E445E" w:rsidRPr="00025C89" w:rsidRDefault="003E445E" w:rsidP="00771CCE">
      <w:pPr>
        <w:pStyle w:val="NormalText"/>
        <w:rPr>
          <w:sz w:val="36"/>
          <w:szCs w:val="32"/>
        </w:rPr>
      </w:pPr>
    </w:p>
    <w:p w14:paraId="79923516" w14:textId="790B7750" w:rsidR="003E445E" w:rsidRPr="00025C89" w:rsidRDefault="003E445E" w:rsidP="00771CCE">
      <w:pPr>
        <w:pStyle w:val="NormalText"/>
        <w:rPr>
          <w:sz w:val="36"/>
          <w:szCs w:val="32"/>
        </w:rPr>
      </w:pPr>
    </w:p>
    <w:p w14:paraId="47ED2EAD" w14:textId="77777777" w:rsidR="003E445E" w:rsidRPr="00025C89" w:rsidRDefault="003E445E" w:rsidP="00771CCE">
      <w:pPr>
        <w:pStyle w:val="NormalText"/>
        <w:rPr>
          <w:sz w:val="36"/>
          <w:szCs w:val="32"/>
        </w:rPr>
      </w:pPr>
    </w:p>
    <w:p w14:paraId="79A8B68E" w14:textId="77777777" w:rsidR="003845F7" w:rsidRPr="00025C89" w:rsidRDefault="003845F7" w:rsidP="003845F7">
      <w:pPr>
        <w:pStyle w:val="NormalText"/>
        <w:rPr>
          <w:rtl/>
        </w:rPr>
      </w:pPr>
    </w:p>
    <w:p w14:paraId="58704DBC" w14:textId="77777777" w:rsidR="003845F7" w:rsidRPr="00025C89" w:rsidRDefault="003845F7" w:rsidP="003845F7">
      <w:pPr>
        <w:pStyle w:val="Heading1"/>
        <w:rPr>
          <w:rtl/>
        </w:rPr>
      </w:pPr>
      <w:r w:rsidRPr="00025C89">
        <w:rPr>
          <w:rtl/>
        </w:rPr>
        <w:t xml:space="preserve">   الفصل الثالث (مرحلة التحليل)</w:t>
      </w:r>
    </w:p>
    <w:p w14:paraId="676311B7" w14:textId="77777777" w:rsidR="003845F7" w:rsidRPr="00025C89" w:rsidRDefault="003845F7" w:rsidP="003845F7">
      <w:pPr>
        <w:pStyle w:val="NormalText"/>
        <w:rPr>
          <w:b/>
          <w:bCs/>
          <w:sz w:val="36"/>
          <w:szCs w:val="36"/>
          <w:rtl/>
        </w:rPr>
      </w:pPr>
      <w:r w:rsidRPr="00025C89">
        <w:rPr>
          <w:b/>
          <w:bCs/>
          <w:sz w:val="36"/>
          <w:szCs w:val="36"/>
          <w:rtl/>
        </w:rPr>
        <w:t xml:space="preserve"> </w:t>
      </w:r>
      <w:r w:rsidRPr="00025C89">
        <w:rPr>
          <w:b/>
          <w:bCs/>
          <w:sz w:val="36"/>
          <w:szCs w:val="36"/>
        </w:rPr>
        <w:t xml:space="preserve"> </w:t>
      </w:r>
    </w:p>
    <w:p w14:paraId="001DD794" w14:textId="66EA5D3D" w:rsidR="00423982" w:rsidRPr="00025C89" w:rsidRDefault="00423982" w:rsidP="00771CCE">
      <w:pPr>
        <w:pStyle w:val="NormalText"/>
        <w:rPr>
          <w:b/>
          <w:bCs/>
          <w:sz w:val="36"/>
          <w:szCs w:val="36"/>
          <w:rtl/>
        </w:rPr>
        <w:sectPr w:rsidR="00423982" w:rsidRPr="00025C89" w:rsidSect="00727C00">
          <w:pgSz w:w="11906" w:h="16838"/>
          <w:pgMar w:top="1417" w:right="1916" w:bottom="1417" w:left="1417" w:header="706" w:footer="706" w:gutter="0"/>
          <w:pgNumType w:start="1"/>
          <w:cols w:space="708"/>
          <w:bidi/>
          <w:rtlGutter/>
          <w:docGrid w:linePitch="360"/>
        </w:sectPr>
      </w:pPr>
    </w:p>
    <w:p w14:paraId="415C8734" w14:textId="11A9B467" w:rsidR="00F70C38" w:rsidRPr="00025C89" w:rsidRDefault="00422F44" w:rsidP="00771CCE">
      <w:pPr>
        <w:pStyle w:val="Heading2"/>
        <w:rPr>
          <w:rtl/>
        </w:rPr>
      </w:pPr>
      <w:r w:rsidRPr="00025C89">
        <w:rPr>
          <w:rtl/>
        </w:rPr>
        <w:lastRenderedPageBreak/>
        <w:t>المقدمة</w:t>
      </w:r>
    </w:p>
    <w:p w14:paraId="4715D376" w14:textId="4E183C43" w:rsidR="00055A33" w:rsidRPr="00025C89" w:rsidRDefault="00055A33" w:rsidP="00771CCE">
      <w:pPr>
        <w:rPr>
          <w:rFonts w:ascii="Simplified Arabic" w:hAnsi="Simplified Arabic" w:cs="Simplified Arabic"/>
          <w:rtl/>
        </w:rPr>
      </w:pPr>
      <w:r w:rsidRPr="00025C89">
        <w:rPr>
          <w:rFonts w:ascii="Simplified Arabic" w:hAnsi="Simplified Arabic" w:cs="Simplified Arabic"/>
          <w:rtl/>
        </w:rPr>
        <w:t xml:space="preserve">بعد أن قمنا بتحديد النطاق و لأهداف الأساسية للنظام و </w:t>
      </w:r>
      <w:r w:rsidR="00D138CC" w:rsidRPr="00025C89">
        <w:rPr>
          <w:rFonts w:ascii="Simplified Arabic" w:hAnsi="Simplified Arabic" w:cs="Simplified Arabic"/>
          <w:rtl/>
        </w:rPr>
        <w:t>الانتهاء</w:t>
      </w:r>
      <w:r w:rsidRPr="00025C89">
        <w:rPr>
          <w:rFonts w:ascii="Simplified Arabic" w:hAnsi="Simplified Arabic" w:cs="Simplified Arabic"/>
          <w:rtl/>
        </w:rPr>
        <w:t xml:space="preserve"> من مرحلة التخطيط سنحتاج الان للدخول إلى مرحلة اكثر تفصيلا وهي مرحلة التحليل ،</w:t>
      </w:r>
      <w:r w:rsidRPr="00025C89">
        <w:rPr>
          <w:rFonts w:ascii="Simplified Arabic" w:hAnsi="Simplified Arabic" w:cs="Simplified Arabic"/>
        </w:rPr>
        <w:t xml:space="preserve"> </w:t>
      </w:r>
      <w:r w:rsidRPr="00025C89">
        <w:rPr>
          <w:rFonts w:ascii="Simplified Arabic" w:hAnsi="Simplified Arabic" w:cs="Simplified Arabic"/>
          <w:rtl/>
        </w:rPr>
        <w:t xml:space="preserve"> حيث من خلالها تستطيع رسم ملامح</w:t>
      </w:r>
      <w:r w:rsidR="00422F44" w:rsidRPr="00025C89">
        <w:rPr>
          <w:rFonts w:ascii="Simplified Arabic" w:hAnsi="Simplified Arabic" w:cs="Simplified Arabic"/>
          <w:rtl/>
        </w:rPr>
        <w:t xml:space="preserve"> المشروع و تحديد وظائفه وخصائصه</w:t>
      </w:r>
      <w:r w:rsidRPr="00025C89">
        <w:rPr>
          <w:rFonts w:ascii="Simplified Arabic" w:hAnsi="Simplified Arabic" w:cs="Simplified Arabic"/>
          <w:rtl/>
        </w:rPr>
        <w:t xml:space="preserve">، </w:t>
      </w:r>
      <w:r w:rsidR="002E1D02" w:rsidRPr="00025C89">
        <w:rPr>
          <w:rFonts w:ascii="Simplified Arabic" w:hAnsi="Simplified Arabic" w:cs="Simplified Arabic"/>
          <w:rtl/>
        </w:rPr>
        <w:t xml:space="preserve">إذ يتم مراجعة كل من لهم صلة بالنظام و التعرف علي </w:t>
      </w:r>
      <w:r w:rsidR="00D138CC" w:rsidRPr="00025C89">
        <w:rPr>
          <w:rFonts w:ascii="Simplified Arabic" w:hAnsi="Simplified Arabic" w:cs="Simplified Arabic"/>
          <w:rtl/>
        </w:rPr>
        <w:t>متطلباتهم</w:t>
      </w:r>
      <w:r w:rsidR="002E1D02" w:rsidRPr="00025C89">
        <w:rPr>
          <w:rFonts w:ascii="Simplified Arabic" w:hAnsi="Simplified Arabic" w:cs="Simplified Arabic"/>
          <w:rtl/>
        </w:rPr>
        <w:t xml:space="preserve"> و ليس ذلك فحسب بل يتم تحديد اوجه القصور في </w:t>
      </w:r>
      <w:r w:rsidR="00D138CC" w:rsidRPr="00025C89">
        <w:rPr>
          <w:rFonts w:ascii="Simplified Arabic" w:hAnsi="Simplified Arabic" w:cs="Simplified Arabic"/>
          <w:rtl/>
        </w:rPr>
        <w:t>الأنظمة</w:t>
      </w:r>
      <w:r w:rsidR="002E1D02" w:rsidRPr="00025C89">
        <w:rPr>
          <w:rFonts w:ascii="Simplified Arabic" w:hAnsi="Simplified Arabic" w:cs="Simplified Arabic"/>
          <w:rtl/>
        </w:rPr>
        <w:t xml:space="preserve"> </w:t>
      </w:r>
      <w:r w:rsidR="00D138CC" w:rsidRPr="00025C89">
        <w:rPr>
          <w:rFonts w:ascii="Simplified Arabic" w:hAnsi="Simplified Arabic" w:cs="Simplified Arabic"/>
          <w:rtl/>
        </w:rPr>
        <w:t>السابقة</w:t>
      </w:r>
      <w:r w:rsidR="002E1D02" w:rsidRPr="00025C89">
        <w:rPr>
          <w:rFonts w:ascii="Simplified Arabic" w:hAnsi="Simplified Arabic" w:cs="Simplified Arabic"/>
          <w:rtl/>
        </w:rPr>
        <w:t xml:space="preserve"> لتفاديها و معرفة اوجه القوة و المميزات لدعمها في النظام الجديد ، </w:t>
      </w:r>
      <w:r w:rsidR="002C1234" w:rsidRPr="00025C89">
        <w:rPr>
          <w:rFonts w:ascii="Simplified Arabic" w:hAnsi="Simplified Arabic" w:cs="Simplified Arabic"/>
          <w:rtl/>
        </w:rPr>
        <w:t xml:space="preserve">كما يعرض التقنيات التي تم استخدمها في مرحلة التحليل مثل حالات الاستخدام ، وبعد ذلك يتم عرضها </w:t>
      </w:r>
      <w:r w:rsidR="00D138CC" w:rsidRPr="00025C89">
        <w:rPr>
          <w:rFonts w:ascii="Simplified Arabic" w:hAnsi="Simplified Arabic" w:cs="Simplified Arabic"/>
          <w:rtl/>
        </w:rPr>
        <w:t>باستخدام</w:t>
      </w:r>
      <w:r w:rsidR="002C1234" w:rsidRPr="00025C89">
        <w:rPr>
          <w:rFonts w:ascii="Simplified Arabic" w:hAnsi="Simplified Arabic" w:cs="Simplified Arabic"/>
          <w:rtl/>
        </w:rPr>
        <w:t xml:space="preserve"> بعض المخططات لغة النمذجة الموحدة.        </w:t>
      </w:r>
    </w:p>
    <w:p w14:paraId="4C5CC66F" w14:textId="5661E289" w:rsidR="002C1234" w:rsidRPr="00025C89" w:rsidRDefault="005736BB" w:rsidP="00771CCE">
      <w:pPr>
        <w:pStyle w:val="Heading2"/>
        <w:rPr>
          <w:rtl/>
          <w:lang w:bidi="ar-LY"/>
        </w:rPr>
      </w:pPr>
      <w:r w:rsidRPr="00025C89">
        <w:rPr>
          <w:rtl/>
          <w:lang w:bidi="ar-LY"/>
        </w:rPr>
        <w:t>التقنيات المستخدمة في جمع المتطلبات</w:t>
      </w:r>
    </w:p>
    <w:p w14:paraId="3E30F3ED" w14:textId="7B32A9C3" w:rsidR="00083B8C" w:rsidRPr="00025C89" w:rsidRDefault="005736BB" w:rsidP="00614E59">
      <w:pPr>
        <w:pStyle w:val="NormalText"/>
        <w:rPr>
          <w:rtl/>
        </w:rPr>
      </w:pPr>
      <w:r w:rsidRPr="00025C89">
        <w:rPr>
          <w:rtl/>
        </w:rPr>
        <w:t>يعتبر جمع متطلبات النظام امر بالغ الأهمية فهو يعد الحجر الاساسي لنجاح المشروع إذ ي</w:t>
      </w:r>
      <w:r w:rsidR="00D138CC" w:rsidRPr="00025C89">
        <w:rPr>
          <w:rtl/>
        </w:rPr>
        <w:t>نشأ من خلال عدة أساليب متنوعة و</w:t>
      </w:r>
      <w:r w:rsidRPr="00025C89">
        <w:rPr>
          <w:rtl/>
        </w:rPr>
        <w:t xml:space="preserve">الغرض منه الحصول </w:t>
      </w:r>
      <w:r w:rsidR="00D138CC" w:rsidRPr="00025C89">
        <w:rPr>
          <w:rtl/>
        </w:rPr>
        <w:t>على</w:t>
      </w:r>
      <w:r w:rsidRPr="00025C89">
        <w:rPr>
          <w:rtl/>
        </w:rPr>
        <w:t xml:space="preserve"> </w:t>
      </w:r>
      <w:r w:rsidR="00D138CC" w:rsidRPr="00025C89">
        <w:rPr>
          <w:rtl/>
        </w:rPr>
        <w:t>متطلبات</w:t>
      </w:r>
      <w:r w:rsidRPr="00025C89">
        <w:rPr>
          <w:rtl/>
        </w:rPr>
        <w:t xml:space="preserve"> واضحة</w:t>
      </w:r>
      <w:r w:rsidR="00EE19D5" w:rsidRPr="00025C89">
        <w:rPr>
          <w:rtl/>
        </w:rPr>
        <w:t xml:space="preserve"> </w:t>
      </w:r>
      <w:r w:rsidR="00D138CC" w:rsidRPr="00025C89">
        <w:rPr>
          <w:rtl/>
        </w:rPr>
        <w:t>ودقيقة وبشكل متكامل</w:t>
      </w:r>
      <w:r w:rsidR="00EE19D5" w:rsidRPr="00025C89">
        <w:rPr>
          <w:rtl/>
        </w:rPr>
        <w:t xml:space="preserve"> ومن الطرق التي </w:t>
      </w:r>
      <w:r w:rsidR="007C607B" w:rsidRPr="00025C89">
        <w:rPr>
          <w:rtl/>
        </w:rPr>
        <w:t>استخدمت</w:t>
      </w:r>
      <w:r w:rsidR="00EE19D5" w:rsidRPr="00025C89">
        <w:rPr>
          <w:rtl/>
        </w:rPr>
        <w:t xml:space="preserve"> في جمع بيانات النظام الغذائي هي:</w:t>
      </w:r>
    </w:p>
    <w:p w14:paraId="66AF6BE9" w14:textId="16586B88" w:rsidR="00681F80" w:rsidRPr="00025C89" w:rsidRDefault="00681F80" w:rsidP="00771CCE">
      <w:pPr>
        <w:pStyle w:val="Heading3"/>
        <w:rPr>
          <w:rtl/>
        </w:rPr>
      </w:pPr>
      <w:r w:rsidRPr="00025C89">
        <w:rPr>
          <w:rtl/>
        </w:rPr>
        <w:t>دراسة الأنظمة المشابهة</w:t>
      </w:r>
    </w:p>
    <w:p w14:paraId="3125F521" w14:textId="39B3F2FE" w:rsidR="00681F80" w:rsidRPr="00025C89" w:rsidRDefault="00681F80" w:rsidP="00771CCE">
      <w:pPr>
        <w:pStyle w:val="NoSpacing"/>
        <w:spacing w:line="360" w:lineRule="auto"/>
        <w:jc w:val="left"/>
        <w:rPr>
          <w:sz w:val="28"/>
          <w:szCs w:val="28"/>
        </w:rPr>
      </w:pPr>
      <w:r w:rsidRPr="00025C89">
        <w:rPr>
          <w:sz w:val="28"/>
          <w:szCs w:val="28"/>
          <w:rtl/>
        </w:rPr>
        <w:t xml:space="preserve">تكمن </w:t>
      </w:r>
      <w:r w:rsidR="00762FC6" w:rsidRPr="00025C89">
        <w:rPr>
          <w:sz w:val="28"/>
          <w:szCs w:val="28"/>
          <w:rtl/>
        </w:rPr>
        <w:t xml:space="preserve">أهمية هذه التقنية في فهم طبيعة النظام ومعرفة سير </w:t>
      </w:r>
      <w:r w:rsidR="00EA5725" w:rsidRPr="00025C89">
        <w:rPr>
          <w:sz w:val="28"/>
          <w:szCs w:val="28"/>
          <w:rtl/>
        </w:rPr>
        <w:t>عمله،</w:t>
      </w:r>
      <w:r w:rsidR="00762FC6" w:rsidRPr="00025C89">
        <w:rPr>
          <w:sz w:val="28"/>
          <w:szCs w:val="28"/>
          <w:rtl/>
        </w:rPr>
        <w:t xml:space="preserve"> إذ قمنا بدراسة أنظمة مشابهة لهذا النظام للتعرف </w:t>
      </w:r>
      <w:r w:rsidR="00EA5725" w:rsidRPr="00025C89">
        <w:rPr>
          <w:sz w:val="28"/>
          <w:szCs w:val="28"/>
          <w:rtl/>
        </w:rPr>
        <w:t>على</w:t>
      </w:r>
      <w:r w:rsidR="00762FC6" w:rsidRPr="00025C89">
        <w:rPr>
          <w:sz w:val="28"/>
          <w:szCs w:val="28"/>
          <w:rtl/>
        </w:rPr>
        <w:t xml:space="preserve"> الخدمات </w:t>
      </w:r>
      <w:r w:rsidR="00EA5725" w:rsidRPr="00025C89">
        <w:rPr>
          <w:sz w:val="28"/>
          <w:szCs w:val="28"/>
          <w:rtl/>
        </w:rPr>
        <w:t>والوظائف التي</w:t>
      </w:r>
      <w:r w:rsidR="00762FC6" w:rsidRPr="00025C89">
        <w:rPr>
          <w:sz w:val="28"/>
          <w:szCs w:val="28"/>
          <w:rtl/>
        </w:rPr>
        <w:t xml:space="preserve"> يجب ان تتوفر في ا</w:t>
      </w:r>
      <w:r w:rsidR="007C607B" w:rsidRPr="00025C89">
        <w:rPr>
          <w:sz w:val="28"/>
          <w:szCs w:val="28"/>
          <w:rtl/>
        </w:rPr>
        <w:t xml:space="preserve">لنظام المراد </w:t>
      </w:r>
      <w:r w:rsidR="00EA5725" w:rsidRPr="00025C89">
        <w:rPr>
          <w:sz w:val="28"/>
          <w:szCs w:val="28"/>
          <w:rtl/>
        </w:rPr>
        <w:t>بناءه،</w:t>
      </w:r>
      <w:r w:rsidR="007C607B" w:rsidRPr="00025C89">
        <w:rPr>
          <w:sz w:val="28"/>
          <w:szCs w:val="28"/>
          <w:rtl/>
        </w:rPr>
        <w:t xml:space="preserve"> كما تم الاطلاع</w:t>
      </w:r>
      <w:r w:rsidR="00762FC6" w:rsidRPr="00025C89">
        <w:rPr>
          <w:sz w:val="28"/>
          <w:szCs w:val="28"/>
          <w:rtl/>
        </w:rPr>
        <w:t xml:space="preserve"> </w:t>
      </w:r>
      <w:r w:rsidR="00EA5725" w:rsidRPr="00025C89">
        <w:rPr>
          <w:sz w:val="28"/>
          <w:szCs w:val="28"/>
          <w:rtl/>
        </w:rPr>
        <w:t>على</w:t>
      </w:r>
      <w:r w:rsidR="00762FC6" w:rsidRPr="00025C89">
        <w:rPr>
          <w:sz w:val="28"/>
          <w:szCs w:val="28"/>
          <w:rtl/>
        </w:rPr>
        <w:t xml:space="preserve"> بعض تعليقات مستخدمي هذه </w:t>
      </w:r>
      <w:r w:rsidR="007C607B" w:rsidRPr="00025C89">
        <w:rPr>
          <w:sz w:val="28"/>
          <w:szCs w:val="28"/>
          <w:rtl/>
        </w:rPr>
        <w:t>الأنظمة</w:t>
      </w:r>
      <w:r w:rsidR="00762FC6" w:rsidRPr="00025C89">
        <w:rPr>
          <w:sz w:val="28"/>
          <w:szCs w:val="28"/>
          <w:rtl/>
        </w:rPr>
        <w:t xml:space="preserve"> للتعرف </w:t>
      </w:r>
      <w:r w:rsidR="00EA5725" w:rsidRPr="00025C89">
        <w:rPr>
          <w:sz w:val="28"/>
          <w:szCs w:val="28"/>
          <w:rtl/>
        </w:rPr>
        <w:t>على</w:t>
      </w:r>
      <w:r w:rsidR="00762FC6" w:rsidRPr="00025C89">
        <w:rPr>
          <w:sz w:val="28"/>
          <w:szCs w:val="28"/>
          <w:rtl/>
        </w:rPr>
        <w:t xml:space="preserve"> عيوبها </w:t>
      </w:r>
      <w:r w:rsidR="00EA5725" w:rsidRPr="00025C89">
        <w:rPr>
          <w:sz w:val="28"/>
          <w:szCs w:val="28"/>
          <w:rtl/>
        </w:rPr>
        <w:t>ومحاولة تفاديها</w:t>
      </w:r>
      <w:r w:rsidR="00762FC6" w:rsidRPr="00025C89">
        <w:rPr>
          <w:sz w:val="28"/>
          <w:szCs w:val="28"/>
          <w:rtl/>
        </w:rPr>
        <w:t xml:space="preserve"> في النظام الجديد ومن مثل هذه لأنظمة: </w:t>
      </w:r>
    </w:p>
    <w:p w14:paraId="477DC4C1" w14:textId="3CC01790" w:rsidR="002A272E" w:rsidRPr="00025C89" w:rsidRDefault="002A272E" w:rsidP="002A272E">
      <w:pPr>
        <w:pStyle w:val="NoSpacing"/>
        <w:numPr>
          <w:ilvl w:val="0"/>
          <w:numId w:val="24"/>
        </w:numPr>
        <w:spacing w:line="360" w:lineRule="auto"/>
        <w:jc w:val="left"/>
        <w:rPr>
          <w:sz w:val="28"/>
          <w:szCs w:val="28"/>
          <w:rtl/>
        </w:rPr>
      </w:pPr>
    </w:p>
    <w:p w14:paraId="22D215BB" w14:textId="77777777" w:rsidR="00824860" w:rsidRPr="00025C89" w:rsidRDefault="00824860" w:rsidP="00771CCE">
      <w:pPr>
        <w:pStyle w:val="NoSpacing"/>
        <w:spacing w:line="360" w:lineRule="auto"/>
        <w:jc w:val="left"/>
        <w:rPr>
          <w:sz w:val="28"/>
          <w:szCs w:val="28"/>
        </w:rPr>
      </w:pPr>
    </w:p>
    <w:p w14:paraId="21BCEAD0" w14:textId="1947C018" w:rsidR="00E119F9" w:rsidRPr="00025C89" w:rsidRDefault="00E119F9" w:rsidP="00771CCE">
      <w:pPr>
        <w:pStyle w:val="Heading3"/>
      </w:pPr>
      <w:r w:rsidRPr="00025C89">
        <w:rPr>
          <w:rtl/>
        </w:rPr>
        <w:t xml:space="preserve">  </w:t>
      </w:r>
      <w:bookmarkStart w:id="16" w:name="_Toc480926126"/>
      <w:bookmarkStart w:id="17" w:name="_Toc480965166"/>
      <w:bookmarkStart w:id="18" w:name="_Toc480980072"/>
      <w:r w:rsidRPr="00025C89">
        <w:rPr>
          <w:rtl/>
        </w:rPr>
        <w:t>المقابلة الشخصية</w:t>
      </w:r>
      <w:bookmarkEnd w:id="16"/>
      <w:bookmarkEnd w:id="17"/>
      <w:bookmarkEnd w:id="18"/>
      <w:r w:rsidRPr="00025C89">
        <w:rPr>
          <w:rtl/>
        </w:rPr>
        <w:t xml:space="preserve"> </w:t>
      </w:r>
    </w:p>
    <w:p w14:paraId="702D9C53" w14:textId="74444FA3" w:rsidR="0046063A" w:rsidRPr="00025C89" w:rsidRDefault="007A2041" w:rsidP="00771CCE">
      <w:pPr>
        <w:rPr>
          <w:rFonts w:ascii="Simplified Arabic" w:hAnsi="Simplified Arabic" w:cs="Simplified Arabic"/>
          <w:rtl/>
          <w:lang w:bidi="ar-LY"/>
        </w:rPr>
      </w:pPr>
      <w:r w:rsidRPr="00025C89">
        <w:rPr>
          <w:rFonts w:ascii="Simplified Arabic" w:hAnsi="Simplified Arabic" w:cs="Simplified Arabic"/>
          <w:rtl/>
          <w:lang w:bidi="ar-LY"/>
        </w:rPr>
        <w:t>اجرينا مق</w:t>
      </w:r>
      <w:r w:rsidR="00EA5725" w:rsidRPr="00025C89">
        <w:rPr>
          <w:rFonts w:ascii="Simplified Arabic" w:hAnsi="Simplified Arabic" w:cs="Simplified Arabic"/>
          <w:rtl/>
          <w:lang w:bidi="ar-LY"/>
        </w:rPr>
        <w:t>ا</w:t>
      </w:r>
      <w:r w:rsidRPr="00025C89">
        <w:rPr>
          <w:rFonts w:ascii="Simplified Arabic" w:hAnsi="Simplified Arabic" w:cs="Simplified Arabic"/>
          <w:rtl/>
          <w:lang w:bidi="ar-LY"/>
        </w:rPr>
        <w:t>بلات مع الاشخاص الذين لهم ع</w:t>
      </w:r>
      <w:r w:rsidR="00EA5725" w:rsidRPr="00025C89">
        <w:rPr>
          <w:rFonts w:ascii="Simplified Arabic" w:hAnsi="Simplified Arabic" w:cs="Simplified Arabic"/>
          <w:rtl/>
          <w:lang w:bidi="ar-LY"/>
        </w:rPr>
        <w:t>لاقة بنظام التغذية الصحية ينقسموا</w:t>
      </w:r>
      <w:r w:rsidRPr="00025C89">
        <w:rPr>
          <w:rFonts w:ascii="Simplified Arabic" w:hAnsi="Simplified Arabic" w:cs="Simplified Arabic"/>
          <w:rtl/>
          <w:lang w:bidi="ar-LY"/>
        </w:rPr>
        <w:t xml:space="preserve"> الى </w:t>
      </w:r>
      <w:r w:rsidR="00EA5725" w:rsidRPr="00025C89">
        <w:rPr>
          <w:rFonts w:ascii="Simplified Arabic" w:hAnsi="Simplified Arabic" w:cs="Simplified Arabic"/>
          <w:rtl/>
          <w:lang w:bidi="ar-LY"/>
        </w:rPr>
        <w:t>فئتان</w:t>
      </w:r>
      <w:r w:rsidR="0046063A"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وهم</w:t>
      </w:r>
      <w:r w:rsidR="00C66E6C" w:rsidRPr="00025C89">
        <w:rPr>
          <w:rFonts w:ascii="Simplified Arabic" w:hAnsi="Simplified Arabic" w:cs="Simplified Arabic"/>
          <w:rtl/>
          <w:lang w:bidi="ar-LY"/>
        </w:rPr>
        <w:t>:</w:t>
      </w:r>
      <w:r w:rsidR="0046063A" w:rsidRPr="00025C89">
        <w:rPr>
          <w:rFonts w:ascii="Simplified Arabic" w:hAnsi="Simplified Arabic" w:cs="Simplified Arabic"/>
          <w:rtl/>
          <w:lang w:bidi="ar-LY"/>
        </w:rPr>
        <w:t xml:space="preserve"> </w:t>
      </w:r>
    </w:p>
    <w:p w14:paraId="4BEFA0AD" w14:textId="6AD1D56A" w:rsidR="0016394C"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اخصائية التغذي</w:t>
      </w:r>
      <w:r w:rsidR="00632BDC" w:rsidRPr="00025C89">
        <w:rPr>
          <w:rFonts w:ascii="Simplified Arabic" w:hAnsi="Simplified Arabic" w:cs="Simplified Arabic"/>
          <w:rtl/>
          <w:lang w:bidi="ar-LY"/>
        </w:rPr>
        <w:t>ة</w:t>
      </w:r>
      <w:r w:rsidRPr="00025C89">
        <w:rPr>
          <w:rFonts w:ascii="Simplified Arabic" w:hAnsi="Simplified Arabic" w:cs="Simplified Arabic"/>
          <w:rtl/>
          <w:lang w:bidi="ar-LY"/>
        </w:rPr>
        <w:t xml:space="preserve"> في المجمع الصحي الهاني (</w:t>
      </w:r>
      <w:r w:rsidR="007C607B" w:rsidRPr="00025C89">
        <w:rPr>
          <w:rFonts w:ascii="Simplified Arabic" w:hAnsi="Simplified Arabic" w:cs="Simplified Arabic"/>
          <w:rtl/>
          <w:lang w:bidi="ar-LY"/>
        </w:rPr>
        <w:t>د. هناء</w:t>
      </w:r>
      <w:r w:rsidRPr="00025C89">
        <w:rPr>
          <w:rFonts w:ascii="Simplified Arabic" w:hAnsi="Simplified Arabic" w:cs="Simplified Arabic"/>
          <w:rtl/>
          <w:lang w:bidi="ar-LY"/>
        </w:rPr>
        <w:t xml:space="preserve"> اللافي المنسلي) لفهم ال</w:t>
      </w:r>
      <w:r w:rsidR="0016394C" w:rsidRPr="00025C89">
        <w:rPr>
          <w:rFonts w:ascii="Simplified Arabic" w:hAnsi="Simplified Arabic" w:cs="Simplified Arabic"/>
          <w:rtl/>
          <w:lang w:bidi="ar-LY"/>
        </w:rPr>
        <w:t>طرق</w:t>
      </w:r>
      <w:r w:rsidRPr="00025C89">
        <w:rPr>
          <w:rFonts w:ascii="Simplified Arabic" w:hAnsi="Simplified Arabic" w:cs="Simplified Arabic"/>
          <w:rtl/>
          <w:lang w:bidi="ar-LY"/>
        </w:rPr>
        <w:t xml:space="preserve"> المتبع</w:t>
      </w:r>
      <w:r w:rsidR="0016394C" w:rsidRPr="00025C89">
        <w:rPr>
          <w:rFonts w:ascii="Simplified Arabic" w:hAnsi="Simplified Arabic" w:cs="Simplified Arabic"/>
          <w:rtl/>
          <w:lang w:bidi="ar-LY"/>
        </w:rPr>
        <w:t>ة لتحديد النظام الغذائي للمريض:</w:t>
      </w:r>
    </w:p>
    <w:p w14:paraId="1C78234E" w14:textId="4E14BD77" w:rsidR="0046063A" w:rsidRPr="00025C89" w:rsidRDefault="00A002E5" w:rsidP="00771CCE">
      <w:pPr>
        <w:pStyle w:val="ListParagraph"/>
        <w:rPr>
          <w:rFonts w:ascii="Simplified Arabic" w:hAnsi="Simplified Arabic" w:cs="Simplified Arabic"/>
          <w:rtl/>
          <w:lang w:bidi="ar-LY"/>
        </w:rPr>
      </w:pPr>
      <w:r w:rsidRPr="00025C89">
        <w:rPr>
          <w:rFonts w:ascii="Simplified Arabic" w:hAnsi="Simplified Arabic" w:cs="Simplified Arabic"/>
          <w:rtl/>
          <w:lang w:bidi="ar-LY"/>
        </w:rPr>
        <w:t>ا</w:t>
      </w:r>
      <w:r w:rsidR="0016394C" w:rsidRPr="00025C89">
        <w:rPr>
          <w:rFonts w:ascii="Simplified Arabic" w:hAnsi="Simplified Arabic" w:cs="Simplified Arabic"/>
          <w:rtl/>
          <w:lang w:bidi="ar-LY"/>
        </w:rPr>
        <w:t xml:space="preserve">لاطلاع </w:t>
      </w:r>
      <w:r w:rsidR="007C607B" w:rsidRPr="00025C89">
        <w:rPr>
          <w:rFonts w:ascii="Simplified Arabic" w:hAnsi="Simplified Arabic" w:cs="Simplified Arabic"/>
          <w:rtl/>
          <w:lang w:bidi="ar-LY"/>
        </w:rPr>
        <w:t>على</w:t>
      </w:r>
      <w:r w:rsidR="0016394C" w:rsidRPr="00025C89">
        <w:rPr>
          <w:rFonts w:ascii="Simplified Arabic" w:hAnsi="Simplified Arabic" w:cs="Simplified Arabic"/>
          <w:rtl/>
          <w:lang w:bidi="ar-LY"/>
        </w:rPr>
        <w:t xml:space="preserve"> تاريخ المرضي </w:t>
      </w:r>
      <w:r w:rsidR="007C607B" w:rsidRPr="00025C89">
        <w:rPr>
          <w:rFonts w:ascii="Simplified Arabic" w:hAnsi="Simplified Arabic" w:cs="Simplified Arabic"/>
          <w:rtl/>
          <w:lang w:bidi="ar-LY"/>
        </w:rPr>
        <w:t>للحالة</w:t>
      </w:r>
      <w:r w:rsidR="0016394C"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ومعرفة</w:t>
      </w:r>
      <w:r w:rsidR="0016394C" w:rsidRPr="00025C89">
        <w:rPr>
          <w:rFonts w:ascii="Simplified Arabic" w:hAnsi="Simplified Arabic" w:cs="Simplified Arabic"/>
          <w:rtl/>
          <w:lang w:bidi="ar-LY"/>
        </w:rPr>
        <w:t xml:space="preserve"> م</w:t>
      </w:r>
      <w:r w:rsidRPr="00025C89">
        <w:rPr>
          <w:rFonts w:ascii="Simplified Arabic" w:hAnsi="Simplified Arabic" w:cs="Simplified Arabic"/>
          <w:rtl/>
          <w:lang w:bidi="ar-LY"/>
        </w:rPr>
        <w:t xml:space="preserve">ا إذا كان يعاني من امراض </w:t>
      </w:r>
      <w:r w:rsidR="007C607B" w:rsidRPr="00025C89">
        <w:rPr>
          <w:rFonts w:ascii="Simplified Arabic" w:hAnsi="Simplified Arabic" w:cs="Simplified Arabic"/>
          <w:rtl/>
          <w:lang w:bidi="ar-LY"/>
        </w:rPr>
        <w:t>مزمنة، لكل</w:t>
      </w:r>
      <w:r w:rsidR="0016394C" w:rsidRPr="00025C89">
        <w:rPr>
          <w:rFonts w:ascii="Simplified Arabic" w:hAnsi="Simplified Arabic" w:cs="Simplified Arabic"/>
          <w:rtl/>
          <w:lang w:bidi="ar-LY"/>
        </w:rPr>
        <w:t xml:space="preserve"> حاله مقاسات </w:t>
      </w:r>
      <w:r w:rsidR="007C607B" w:rsidRPr="00025C89">
        <w:rPr>
          <w:rFonts w:ascii="Simplified Arabic" w:hAnsi="Simplified Arabic" w:cs="Simplified Arabic"/>
          <w:rtl/>
          <w:lang w:bidi="ar-LY"/>
        </w:rPr>
        <w:t>مختلفة</w:t>
      </w:r>
      <w:r w:rsidR="0016394C" w:rsidRPr="00025C89">
        <w:rPr>
          <w:rFonts w:ascii="Simplified Arabic" w:hAnsi="Simplified Arabic" w:cs="Simplified Arabic"/>
          <w:rtl/>
          <w:lang w:bidi="ar-LY"/>
        </w:rPr>
        <w:t xml:space="preserve"> من</w:t>
      </w:r>
      <w:r w:rsidR="0046063A" w:rsidRPr="00025C89">
        <w:rPr>
          <w:rFonts w:ascii="Simplified Arabic" w:hAnsi="Simplified Arabic" w:cs="Simplified Arabic"/>
          <w:rtl/>
          <w:lang w:bidi="ar-LY"/>
        </w:rPr>
        <w:t xml:space="preserve"> </w:t>
      </w:r>
      <w:r w:rsidR="0016394C" w:rsidRPr="00025C89">
        <w:rPr>
          <w:rFonts w:ascii="Simplified Arabic" w:hAnsi="Simplified Arabic" w:cs="Simplified Arabic"/>
          <w:rtl/>
          <w:lang w:bidi="ar-LY"/>
        </w:rPr>
        <w:t xml:space="preserve">حيث الطول والوزن </w:t>
      </w:r>
      <w:r w:rsidR="007C607B" w:rsidRPr="00025C89">
        <w:rPr>
          <w:rFonts w:ascii="Simplified Arabic" w:hAnsi="Simplified Arabic" w:cs="Simplified Arabic"/>
          <w:rtl/>
          <w:lang w:bidi="ar-LY"/>
        </w:rPr>
        <w:t>والكتلة</w:t>
      </w:r>
      <w:r w:rsidR="0016394C" w:rsidRPr="00025C89">
        <w:rPr>
          <w:rFonts w:ascii="Simplified Arabic" w:hAnsi="Simplified Arabic" w:cs="Simplified Arabic"/>
          <w:rtl/>
          <w:lang w:bidi="ar-LY"/>
        </w:rPr>
        <w:t xml:space="preserve"> ومن هذه البيانات يتيم إجراء معدلات لاستنتاج نسب</w:t>
      </w:r>
      <w:r w:rsidR="00476309" w:rsidRPr="00025C89">
        <w:rPr>
          <w:rFonts w:ascii="Simplified Arabic" w:hAnsi="Simplified Arabic" w:cs="Simplified Arabic"/>
          <w:rtl/>
          <w:lang w:bidi="ar-LY"/>
        </w:rPr>
        <w:t xml:space="preserve">ت كتلة </w:t>
      </w:r>
      <w:r w:rsidR="007C607B" w:rsidRPr="00025C89">
        <w:rPr>
          <w:rFonts w:ascii="Simplified Arabic" w:hAnsi="Simplified Arabic" w:cs="Simplified Arabic"/>
          <w:rtl/>
          <w:lang w:bidi="ar-LY"/>
        </w:rPr>
        <w:t>الجسم،</w:t>
      </w:r>
      <w:r w:rsidR="00476309" w:rsidRPr="00025C89">
        <w:rPr>
          <w:rFonts w:ascii="Simplified Arabic" w:hAnsi="Simplified Arabic" w:cs="Simplified Arabic"/>
          <w:rtl/>
          <w:lang w:bidi="ar-LY"/>
        </w:rPr>
        <w:t xml:space="preserve"> وعلى ضوئها يتيم معرفة احتياجات الجسم للمكونات </w:t>
      </w:r>
      <w:r w:rsidR="007C607B" w:rsidRPr="00025C89">
        <w:rPr>
          <w:rFonts w:ascii="Simplified Arabic" w:hAnsi="Simplified Arabic" w:cs="Simplified Arabic"/>
          <w:rtl/>
          <w:lang w:bidi="ar-LY"/>
        </w:rPr>
        <w:t>الأساسية</w:t>
      </w:r>
      <w:r w:rsidR="00476309" w:rsidRPr="00025C89">
        <w:rPr>
          <w:rFonts w:ascii="Simplified Arabic" w:hAnsi="Simplified Arabic" w:cs="Simplified Arabic"/>
          <w:rtl/>
          <w:lang w:bidi="ar-LY"/>
        </w:rPr>
        <w:t xml:space="preserve"> من (</w:t>
      </w:r>
      <w:r w:rsidR="007C607B" w:rsidRPr="00025C89">
        <w:rPr>
          <w:rFonts w:ascii="Simplified Arabic" w:hAnsi="Simplified Arabic" w:cs="Simplified Arabic"/>
          <w:rtl/>
          <w:lang w:bidi="ar-LY"/>
        </w:rPr>
        <w:t>الكربوهيدرات،</w:t>
      </w:r>
      <w:r w:rsidR="00476309"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الدهون،</w:t>
      </w:r>
      <w:r w:rsidR="00476309" w:rsidRPr="00025C89">
        <w:rPr>
          <w:rFonts w:ascii="Simplified Arabic" w:hAnsi="Simplified Arabic" w:cs="Simplified Arabic"/>
          <w:rtl/>
          <w:lang w:bidi="ar-LY"/>
        </w:rPr>
        <w:t xml:space="preserve"> البروتينات) </w:t>
      </w:r>
      <w:r w:rsidR="007C607B" w:rsidRPr="00025C89">
        <w:rPr>
          <w:rFonts w:ascii="Simplified Arabic" w:hAnsi="Simplified Arabic" w:cs="Simplified Arabic"/>
          <w:rtl/>
          <w:lang w:bidi="ar-LY"/>
        </w:rPr>
        <w:t>التي تحدد</w:t>
      </w:r>
      <w:r w:rsidR="0016394C" w:rsidRPr="00025C89">
        <w:rPr>
          <w:rFonts w:ascii="Simplified Arabic" w:hAnsi="Simplified Arabic" w:cs="Simplified Arabic"/>
          <w:rtl/>
          <w:lang w:bidi="ar-LY"/>
        </w:rPr>
        <w:t xml:space="preserve"> </w:t>
      </w:r>
      <w:r w:rsidR="00455234" w:rsidRPr="00025C89">
        <w:rPr>
          <w:rFonts w:ascii="Simplified Arabic" w:hAnsi="Simplified Arabic" w:cs="Simplified Arabic"/>
          <w:rtl/>
          <w:lang w:bidi="ar-LY"/>
        </w:rPr>
        <w:t xml:space="preserve">كيفية اعداد النظام </w:t>
      </w:r>
      <w:r w:rsidR="007C607B" w:rsidRPr="00025C89">
        <w:rPr>
          <w:rFonts w:ascii="Simplified Arabic" w:hAnsi="Simplified Arabic" w:cs="Simplified Arabic"/>
          <w:rtl/>
          <w:lang w:bidi="ar-LY"/>
        </w:rPr>
        <w:t>الغذائي.</w:t>
      </w:r>
    </w:p>
    <w:p w14:paraId="4E914C90" w14:textId="5F780053" w:rsidR="00476309" w:rsidRPr="00025C89" w:rsidRDefault="00476309" w:rsidP="00D0012C">
      <w:pPr>
        <w:pStyle w:val="ListParagraph"/>
        <w:numPr>
          <w:ilvl w:val="0"/>
          <w:numId w:val="9"/>
        </w:numPr>
        <w:rPr>
          <w:rStyle w:val="Strong"/>
          <w:rFonts w:ascii="Simplified Arabic" w:hAnsi="Simplified Arabic" w:cs="Simplified Arabic"/>
          <w:lang w:bidi="ar-LY"/>
        </w:rPr>
      </w:pPr>
      <w:r w:rsidRPr="00025C89">
        <w:rPr>
          <w:rStyle w:val="Strong"/>
          <w:rFonts w:ascii="Simplified Arabic" w:hAnsi="Simplified Arabic" w:cs="Simplified Arabic"/>
          <w:b w:val="0"/>
          <w:bCs w:val="0"/>
          <w:shd w:val="clear" w:color="auto" w:fill="FFFFFF"/>
          <w:rtl/>
        </w:rPr>
        <w:t>مؤشر كتلة الجسم</w:t>
      </w:r>
      <w:r w:rsidRPr="00025C89">
        <w:rPr>
          <w:rStyle w:val="Strong"/>
          <w:rFonts w:ascii="Simplified Arabic" w:hAnsi="Simplified Arabic" w:cs="Simplified Arabic"/>
          <w:b w:val="0"/>
          <w:bCs w:val="0"/>
          <w:shd w:val="clear" w:color="auto" w:fill="FFFFFF"/>
        </w:rPr>
        <w:t xml:space="preserve"> (BMI)</w:t>
      </w:r>
      <w:r w:rsidR="00420B76" w:rsidRPr="00025C89">
        <w:rPr>
          <w:rStyle w:val="Strong"/>
          <w:rFonts w:ascii="Simplified Arabic" w:hAnsi="Simplified Arabic" w:cs="Simplified Arabic"/>
          <w:b w:val="0"/>
          <w:bCs w:val="0"/>
          <w:shd w:val="clear" w:color="auto" w:fill="FFFFFF"/>
          <w:rtl/>
        </w:rPr>
        <w:t>:</w:t>
      </w:r>
      <w:r w:rsidRPr="00025C89">
        <w:rPr>
          <w:rStyle w:val="Strong"/>
          <w:rFonts w:ascii="Simplified Arabic" w:hAnsi="Simplified Arabic" w:cs="Simplified Arabic"/>
          <w:b w:val="0"/>
          <w:bCs w:val="0"/>
          <w:shd w:val="clear" w:color="auto" w:fill="FFFFFF"/>
        </w:rPr>
        <w:t> </w:t>
      </w:r>
      <w:r w:rsidR="00420B76" w:rsidRPr="00025C89">
        <w:rPr>
          <w:rStyle w:val="Strong"/>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025C89">
        <w:rPr>
          <w:rStyle w:val="Strong"/>
          <w:rFonts w:ascii="Simplified Arabic" w:hAnsi="Simplified Arabic" w:cs="Simplified Arabic"/>
          <w:b w:val="0"/>
          <w:bCs w:val="0"/>
          <w:shd w:val="clear" w:color="auto" w:fill="FFFFFF"/>
        </w:rPr>
        <w:t>Anthropometric measurement</w:t>
      </w:r>
      <w:r w:rsidR="00420B76" w:rsidRPr="00025C89">
        <w:rPr>
          <w:rStyle w:val="Strong"/>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025C89">
        <w:rPr>
          <w:rStyle w:val="Strong"/>
          <w:rFonts w:ascii="Simplified Arabic" w:hAnsi="Simplified Arabic" w:cs="Simplified Arabic"/>
          <w:b w:val="0"/>
          <w:bCs w:val="0"/>
          <w:shd w:val="clear" w:color="auto" w:fill="FFFFFF"/>
          <w:rtl/>
        </w:rPr>
        <w:t>المثالي</w:t>
      </w:r>
      <w:r w:rsidR="00420B76" w:rsidRPr="00025C89">
        <w:rPr>
          <w:rStyle w:val="Strong"/>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025C89">
        <w:rPr>
          <w:rStyle w:val="Strong"/>
          <w:rFonts w:ascii="Simplified Arabic" w:hAnsi="Simplified Arabic" w:cs="Simplified Arabic"/>
          <w:b w:val="0"/>
          <w:bCs w:val="0"/>
          <w:shd w:val="clear" w:color="auto" w:fill="FFFFFF"/>
          <w:rtl/>
        </w:rPr>
        <w:t>ويحسب مؤشر</w:t>
      </w:r>
      <w:r w:rsidR="00420B76" w:rsidRPr="00025C89">
        <w:rPr>
          <w:rStyle w:val="Strong"/>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5C1DD6" w:rsidRPr="00025C89">
        <w:rPr>
          <w:rStyle w:val="Strong"/>
          <w:rFonts w:ascii="Simplified Arabic" w:hAnsi="Simplified Arabic" w:cs="Simplified Arabic"/>
          <w:b w:val="0"/>
          <w:bCs w:val="0"/>
          <w:shd w:val="clear" w:color="auto" w:fill="FFFFFF"/>
        </w:rPr>
        <w:t>13</w:t>
      </w:r>
      <w:r w:rsidR="008E68F1" w:rsidRPr="00025C89">
        <w:rPr>
          <w:rStyle w:val="Strong"/>
          <w:rFonts w:ascii="Simplified Arabic" w:hAnsi="Simplified Arabic" w:cs="Simplified Arabic"/>
          <w:b w:val="0"/>
          <w:bCs w:val="0"/>
          <w:shd w:val="clear" w:color="auto" w:fill="FFFFFF"/>
          <w:rtl/>
        </w:rPr>
        <w:t>].</w:t>
      </w:r>
    </w:p>
    <w:p w14:paraId="5FC8493D" w14:textId="77777777" w:rsidR="00420B76" w:rsidRPr="00025C89" w:rsidRDefault="00420B76" w:rsidP="00771CCE">
      <w:pPr>
        <w:pStyle w:val="ListParagraph"/>
        <w:ind w:left="1440"/>
        <w:rPr>
          <w:rStyle w:val="Strong"/>
          <w:rFonts w:ascii="Simplified Arabic" w:hAnsi="Simplified Arabic" w:cs="Simplified Arabic"/>
          <w:lang w:bidi="ar-LY"/>
        </w:rPr>
      </w:pPr>
    </w:p>
    <w:p w14:paraId="6C2B249E" w14:textId="77777777" w:rsidR="00420B76" w:rsidRPr="00025C89" w:rsidRDefault="00420B76" w:rsidP="00771CCE">
      <w:pPr>
        <w:rPr>
          <w:rFonts w:ascii="Simplified Arabic" w:hAnsi="Simplified Arabic" w:cs="Simplified Arabic"/>
          <w:b/>
          <w:bCs/>
          <w:rtl/>
          <w:lang w:bidi="ar-LY"/>
        </w:rPr>
      </w:pPr>
    </w:p>
    <w:p w14:paraId="5E7F6DED" w14:textId="03334146" w:rsidR="00DC47E8"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المرضى</w:t>
      </w:r>
      <w:r w:rsidR="007A2041" w:rsidRPr="00025C89">
        <w:rPr>
          <w:rFonts w:ascii="Simplified Arabic" w:hAnsi="Simplified Arabic" w:cs="Simplified Arabic"/>
          <w:rtl/>
          <w:lang w:bidi="ar-LY"/>
        </w:rPr>
        <w:t xml:space="preserve"> </w:t>
      </w:r>
      <w:r w:rsidR="00E119F9" w:rsidRPr="00025C89">
        <w:rPr>
          <w:rFonts w:ascii="Simplified Arabic" w:hAnsi="Simplified Arabic" w:cs="Simplified Arabic"/>
          <w:rtl/>
        </w:rPr>
        <w:t>....</w:t>
      </w:r>
    </w:p>
    <w:p w14:paraId="70986439" w14:textId="77777777" w:rsidR="00824860" w:rsidRPr="00025C89" w:rsidRDefault="00824860" w:rsidP="00824860">
      <w:pPr>
        <w:rPr>
          <w:rFonts w:ascii="Simplified Arabic" w:hAnsi="Simplified Arabic" w:cs="Simplified Arabic"/>
          <w:lang w:bidi="ar-LY"/>
        </w:rPr>
      </w:pPr>
    </w:p>
    <w:p w14:paraId="605BD04D" w14:textId="294C1D7D" w:rsidR="00DC47E8" w:rsidRPr="00025C89" w:rsidRDefault="00DC47E8" w:rsidP="00771CCE">
      <w:pPr>
        <w:pStyle w:val="Heading2"/>
        <w:rPr>
          <w:rtl/>
          <w:lang w:bidi="ar-LY"/>
        </w:rPr>
      </w:pPr>
      <w:r w:rsidRPr="00025C89">
        <w:rPr>
          <w:rtl/>
          <w:lang w:bidi="ar-LY"/>
        </w:rPr>
        <w:t>وصف عام للنظام</w:t>
      </w:r>
    </w:p>
    <w:p w14:paraId="3D82D5C2" w14:textId="4DD1DD10" w:rsidR="00632BDC" w:rsidRPr="00025C89" w:rsidRDefault="00632BDC"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في هذا النظام لدينا نوعان من المستخدمين وهم واخصائيين التغذية </w:t>
      </w:r>
      <w:r w:rsidR="008E68F1" w:rsidRPr="00025C89">
        <w:rPr>
          <w:rFonts w:ascii="Simplified Arabic" w:hAnsi="Simplified Arabic" w:cs="Simplified Arabic"/>
          <w:rtl/>
          <w:lang w:bidi="ar-LY"/>
        </w:rPr>
        <w:t>المرضى ولكل</w:t>
      </w:r>
      <w:r w:rsidRPr="00025C89">
        <w:rPr>
          <w:rFonts w:ascii="Simplified Arabic" w:hAnsi="Simplified Arabic" w:cs="Simplified Arabic"/>
          <w:rtl/>
          <w:lang w:bidi="ar-LY"/>
        </w:rPr>
        <w:t xml:space="preserve"> منهم </w:t>
      </w:r>
      <w:r w:rsidR="008E68F1" w:rsidRPr="00025C89">
        <w:rPr>
          <w:rFonts w:ascii="Simplified Arabic" w:hAnsi="Simplified Arabic" w:cs="Simplified Arabic"/>
          <w:rtl/>
          <w:lang w:bidi="ar-LY"/>
        </w:rPr>
        <w:t>متطلبات</w:t>
      </w:r>
      <w:r w:rsidRPr="00025C89">
        <w:rPr>
          <w:rFonts w:ascii="Simplified Arabic" w:hAnsi="Simplified Arabic" w:cs="Simplified Arabic"/>
          <w:rtl/>
          <w:lang w:bidi="ar-LY"/>
        </w:rPr>
        <w:t xml:space="preserve"> محددة يمكن وصفها كالاْتي:</w:t>
      </w:r>
    </w:p>
    <w:p w14:paraId="6A81F1F9" w14:textId="4FBF36AD" w:rsidR="00632BDC" w:rsidRPr="00025C89" w:rsidRDefault="00632BDC" w:rsidP="00771CCE">
      <w:pPr>
        <w:pStyle w:val="ListParagraph"/>
        <w:numPr>
          <w:ilvl w:val="0"/>
          <w:numId w:val="11"/>
        </w:numPr>
        <w:rPr>
          <w:rFonts w:ascii="Simplified Arabic" w:hAnsi="Simplified Arabic" w:cs="Simplified Arabic"/>
          <w:lang w:bidi="ar-LY"/>
        </w:rPr>
      </w:pPr>
      <w:r w:rsidRPr="00025C89">
        <w:rPr>
          <w:rFonts w:ascii="Simplified Arabic" w:hAnsi="Simplified Arabic" w:cs="Simplified Arabic"/>
          <w:rtl/>
          <w:lang w:bidi="ar-LY"/>
        </w:rPr>
        <w:t>اخصائي التغذية</w:t>
      </w:r>
    </w:p>
    <w:p w14:paraId="75A167D5" w14:textId="7C845CD2"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المرضى.</w:t>
      </w:r>
    </w:p>
    <w:p w14:paraId="41EA1FCF" w14:textId="1E63F294"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علي جدول </w:t>
      </w:r>
      <w:r w:rsidR="008E68F1" w:rsidRPr="00025C89">
        <w:rPr>
          <w:rFonts w:ascii="Simplified Arabic" w:hAnsi="Simplified Arabic" w:cs="Simplified Arabic"/>
          <w:rtl/>
          <w:lang w:bidi="ar-LY"/>
        </w:rPr>
        <w:t>المريض.</w:t>
      </w:r>
    </w:p>
    <w:p w14:paraId="069A7747" w14:textId="59113245"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التعديل </w:t>
      </w:r>
      <w:r w:rsidR="008E68F1" w:rsidRPr="00025C89">
        <w:rPr>
          <w:rFonts w:ascii="Simplified Arabic" w:hAnsi="Simplified Arabic" w:cs="Simplified Arabic"/>
          <w:rtl/>
          <w:lang w:bidi="ar-LY"/>
        </w:rPr>
        <w:t>جدول</w:t>
      </w:r>
      <w:r w:rsidRPr="00025C89">
        <w:rPr>
          <w:rFonts w:ascii="Simplified Arabic" w:hAnsi="Simplified Arabic" w:cs="Simplified Arabic"/>
          <w:rtl/>
          <w:lang w:bidi="ar-LY"/>
        </w:rPr>
        <w:t xml:space="preserve"> الغذائي الخاص بالمريض.</w:t>
      </w:r>
    </w:p>
    <w:p w14:paraId="31C4C08E" w14:textId="2C2EEB2A"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ارسال تنبيهات الي المريض لتقيد بالنظام.</w:t>
      </w:r>
    </w:p>
    <w:p w14:paraId="56C0077E" w14:textId="75875B92" w:rsidR="00A57FFD" w:rsidRPr="00025C89" w:rsidRDefault="00A57FFD" w:rsidP="00771CCE">
      <w:pPr>
        <w:pStyle w:val="ListParagraph"/>
        <w:numPr>
          <w:ilvl w:val="0"/>
          <w:numId w:val="11"/>
        </w:numPr>
        <w:rPr>
          <w:rFonts w:ascii="Simplified Arabic" w:hAnsi="Simplified Arabic" w:cs="Simplified Arabic"/>
          <w:b/>
          <w:bCs/>
          <w:lang w:bidi="ar-LY"/>
        </w:rPr>
      </w:pPr>
      <w:r w:rsidRPr="00025C89">
        <w:rPr>
          <w:rFonts w:ascii="Simplified Arabic" w:hAnsi="Simplified Arabic" w:cs="Simplified Arabic"/>
          <w:b/>
          <w:bCs/>
          <w:rtl/>
          <w:lang w:bidi="ar-LY"/>
        </w:rPr>
        <w:t>المريض</w:t>
      </w:r>
    </w:p>
    <w:p w14:paraId="64D0E274" w14:textId="4742D939" w:rsidR="00493036" w:rsidRPr="00025C89" w:rsidRDefault="00493036" w:rsidP="00771CCE">
      <w:pPr>
        <w:pStyle w:val="ListParagraph"/>
        <w:rPr>
          <w:rFonts w:ascii="Simplified Arabic" w:hAnsi="Simplified Arabic" w:cs="Simplified Arabic"/>
          <w:lang w:bidi="ar-LY"/>
        </w:rPr>
      </w:pPr>
      <w:r w:rsidRPr="00025C89">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أخصا</w:t>
      </w:r>
      <w:r w:rsidR="00493036" w:rsidRPr="00025C89">
        <w:rPr>
          <w:rFonts w:ascii="Simplified Arabic" w:hAnsi="Simplified Arabic" w:cs="Simplified Arabic"/>
          <w:rtl/>
          <w:lang w:bidi="ar-LY"/>
        </w:rPr>
        <w:t>ئي التغذية</w:t>
      </w:r>
      <w:r w:rsidRPr="00025C89">
        <w:rPr>
          <w:rFonts w:ascii="Simplified Arabic" w:hAnsi="Simplified Arabic" w:cs="Simplified Arabic"/>
          <w:rtl/>
          <w:lang w:bidi="ar-LY"/>
        </w:rPr>
        <w:t>.</w:t>
      </w:r>
    </w:p>
    <w:p w14:paraId="456691D4" w14:textId="557921AC"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الجدول الخاص به</w:t>
      </w:r>
      <w:r w:rsidR="00A57FFD" w:rsidRPr="00025C89">
        <w:rPr>
          <w:rFonts w:ascii="Simplified Arabic" w:hAnsi="Simplified Arabic" w:cs="Simplified Arabic"/>
          <w:rtl/>
          <w:lang w:bidi="ar-LY"/>
        </w:rPr>
        <w:t>.</w:t>
      </w:r>
    </w:p>
    <w:p w14:paraId="19655C6F" w14:textId="5D72FE26"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جدول التمارين الرياضية.</w:t>
      </w:r>
    </w:p>
    <w:p w14:paraId="2EC6AA54" w14:textId="2E1AD554" w:rsidR="00493036" w:rsidRPr="00025C89" w:rsidRDefault="00493036" w:rsidP="00824860">
      <w:pPr>
        <w:pStyle w:val="ListParagraph"/>
        <w:numPr>
          <w:ilvl w:val="0"/>
          <w:numId w:val="9"/>
        </w:numPr>
        <w:rPr>
          <w:rFonts w:ascii="Simplified Arabic" w:hAnsi="Simplified Arabic" w:cs="Simplified Arabic"/>
          <w:rtl/>
          <w:lang w:bidi="ar-LY"/>
        </w:rPr>
      </w:pPr>
      <w:r w:rsidRPr="00025C89">
        <w:rPr>
          <w:rFonts w:ascii="Simplified Arabic" w:hAnsi="Simplified Arabic" w:cs="Simplified Arabic"/>
          <w:rtl/>
          <w:lang w:bidi="ar-LY"/>
        </w:rPr>
        <w:t>تحديث النتائج التي تم التوصل اليها.</w:t>
      </w:r>
    </w:p>
    <w:p w14:paraId="17F3E646" w14:textId="6D552A41" w:rsidR="00E119F9" w:rsidRPr="00025C89" w:rsidRDefault="00493036" w:rsidP="00771CCE">
      <w:pPr>
        <w:pStyle w:val="Heading2"/>
        <w:rPr>
          <w:rStyle w:val="Heading2Char"/>
          <w:rFonts w:eastAsia="Calibri"/>
          <w:b/>
          <w:bCs/>
          <w:rtl/>
        </w:rPr>
      </w:pPr>
      <w:bookmarkStart w:id="19" w:name="_Toc480926128"/>
      <w:bookmarkStart w:id="20" w:name="_Toc480965168"/>
      <w:bookmarkStart w:id="21" w:name="_Toc480980074"/>
      <w:r w:rsidRPr="00025C89">
        <w:rPr>
          <w:rStyle w:val="Heading2Char"/>
          <w:rFonts w:eastAsia="Calibri"/>
          <w:b/>
          <w:bCs/>
          <w:rtl/>
        </w:rPr>
        <w:t>تحليل</w:t>
      </w:r>
      <w:r w:rsidR="00E119F9" w:rsidRPr="00025C89">
        <w:rPr>
          <w:rStyle w:val="Heading2Char"/>
          <w:rFonts w:eastAsia="Calibri"/>
          <w:b/>
          <w:bCs/>
          <w:rtl/>
        </w:rPr>
        <w:t xml:space="preserve"> متطلبات النظام</w:t>
      </w:r>
      <w:bookmarkEnd w:id="19"/>
      <w:bookmarkEnd w:id="20"/>
      <w:bookmarkEnd w:id="21"/>
      <w:r w:rsidR="00E119F9" w:rsidRPr="00025C89">
        <w:rPr>
          <w:rStyle w:val="Heading2Char"/>
          <w:rFonts w:eastAsia="Calibri"/>
          <w:b/>
          <w:bCs/>
          <w:rtl/>
        </w:rPr>
        <w:t xml:space="preserve"> </w:t>
      </w:r>
      <w:r w:rsidR="004F0C59" w:rsidRPr="00025C89">
        <w:rPr>
          <w:rFonts w:eastAsia="Times New Roman"/>
          <w:b w:val="0"/>
          <w:bCs w:val="0"/>
        </w:rPr>
        <w:t xml:space="preserve"> </w:t>
      </w:r>
    </w:p>
    <w:p w14:paraId="02D5C4D4" w14:textId="686CC287" w:rsidR="00E119F9" w:rsidRPr="00025C89" w:rsidRDefault="00A41FA8" w:rsidP="00D27314">
      <w:pPr>
        <w:pStyle w:val="NormalText"/>
        <w:rPr>
          <w:rtl/>
        </w:rPr>
      </w:pPr>
      <w:r w:rsidRPr="00025C89">
        <w:rPr>
          <w:rtl/>
        </w:rPr>
        <w:t xml:space="preserve">هي عملية إنتاج وصف مفصل ودقيق </w:t>
      </w:r>
      <w:r w:rsidR="008E68F1" w:rsidRPr="00025C89">
        <w:rPr>
          <w:rtl/>
        </w:rPr>
        <w:t>لنظام،</w:t>
      </w:r>
      <w:r w:rsidRPr="00025C89">
        <w:rPr>
          <w:rtl/>
        </w:rPr>
        <w:t xml:space="preserve"> حيث أن عندما تجمع مع وصف وقائع الاستخدام تمكننا من تصميم نظام يحقق هذه المتطلبات في مرحلة التصميم وتمكننا أيضا من اختبار ان النظام </w:t>
      </w:r>
      <w:r w:rsidRPr="00025C89">
        <w:rPr>
          <w:rtl/>
        </w:rPr>
        <w:lastRenderedPageBreak/>
        <w:t xml:space="preserve">يلبي هذه المتطلبات في مرحلة </w:t>
      </w:r>
      <w:r w:rsidR="008E68F1" w:rsidRPr="00025C89">
        <w:rPr>
          <w:rtl/>
        </w:rPr>
        <w:t>الاختبار</w:t>
      </w:r>
      <w:r w:rsidR="00D0012C" w:rsidRPr="00025C89">
        <w:rPr>
          <w:sz w:val="28"/>
        </w:rPr>
        <w:t>[</w:t>
      </w:r>
      <w:r w:rsidR="005C1DD6" w:rsidRPr="00025C89">
        <w:rPr>
          <w:sz w:val="28"/>
        </w:rPr>
        <w:t>14</w:t>
      </w:r>
      <w:r w:rsidR="00D0012C" w:rsidRPr="00025C89">
        <w:rPr>
          <w:sz w:val="28"/>
        </w:rPr>
        <w:t>]</w:t>
      </w:r>
      <w:r w:rsidR="008E68F1" w:rsidRPr="00025C89">
        <w:rPr>
          <w:rtl/>
        </w:rPr>
        <w:t>،</w:t>
      </w:r>
      <w:r w:rsidRPr="00025C89">
        <w:rPr>
          <w:rtl/>
        </w:rPr>
        <w:t xml:space="preserve"> ومن هنا سيتم وضع تعريف موجز للمتطلبات الوظيفية والغير الوظيفية</w:t>
      </w:r>
      <w:r w:rsidR="008E68F1" w:rsidRPr="00025C89">
        <w:rPr>
          <w:rtl/>
        </w:rPr>
        <w:t xml:space="preserve"> وذ</w:t>
      </w:r>
      <w:r w:rsidR="00624E36" w:rsidRPr="00025C89">
        <w:rPr>
          <w:rtl/>
        </w:rPr>
        <w:t xml:space="preserve">لك لفهم </w:t>
      </w:r>
      <w:r w:rsidR="008E68F1" w:rsidRPr="00025C89">
        <w:rPr>
          <w:rtl/>
        </w:rPr>
        <w:t>ما يتوقعه</w:t>
      </w:r>
      <w:r w:rsidR="00624E36" w:rsidRPr="00025C89">
        <w:rPr>
          <w:rtl/>
        </w:rPr>
        <w:t xml:space="preserve"> المستخدم ومعرفة </w:t>
      </w:r>
      <w:r w:rsidR="008E68F1" w:rsidRPr="00025C89">
        <w:rPr>
          <w:rtl/>
        </w:rPr>
        <w:t>ما يحتاجه</w:t>
      </w:r>
      <w:r w:rsidR="00624E36" w:rsidRPr="00025C89">
        <w:rPr>
          <w:rtl/>
        </w:rPr>
        <w:t xml:space="preserve"> من </w:t>
      </w:r>
      <w:r w:rsidR="008E68F1" w:rsidRPr="00025C89">
        <w:rPr>
          <w:rtl/>
        </w:rPr>
        <w:t>النظام.</w:t>
      </w:r>
      <w:r w:rsidR="00624E36" w:rsidRPr="00025C89">
        <w:rPr>
          <w:rtl/>
        </w:rPr>
        <w:t xml:space="preserve"> </w:t>
      </w:r>
    </w:p>
    <w:p w14:paraId="5C6B6665" w14:textId="660AB51A" w:rsidR="00E119F9" w:rsidRPr="00025C89" w:rsidRDefault="00E119F9" w:rsidP="00771CCE">
      <w:pPr>
        <w:pStyle w:val="Heading3"/>
      </w:pPr>
      <w:r w:rsidRPr="00025C89">
        <w:rPr>
          <w:rtl/>
        </w:rPr>
        <w:t xml:space="preserve">  </w:t>
      </w:r>
      <w:bookmarkStart w:id="22" w:name="_Toc480926129"/>
      <w:bookmarkStart w:id="23" w:name="_Toc480965169"/>
      <w:bookmarkStart w:id="24" w:name="_Toc480980075"/>
      <w:r w:rsidRPr="00025C89">
        <w:rPr>
          <w:rtl/>
        </w:rPr>
        <w:t>المتطلبات الوظيفية</w:t>
      </w:r>
      <w:bookmarkEnd w:id="22"/>
      <w:bookmarkEnd w:id="23"/>
      <w:bookmarkEnd w:id="24"/>
    </w:p>
    <w:p w14:paraId="1C42A75B" w14:textId="5D5DA560" w:rsidR="00CE2CE1" w:rsidRPr="00025C89" w:rsidRDefault="00D27314" w:rsidP="00343632">
      <w:pPr>
        <w:rPr>
          <w:rFonts w:ascii="Simplified Arabic" w:hAnsi="Simplified Arabic" w:cs="Simplified Arabic"/>
          <w:rtl/>
          <w:lang w:bidi="ar-LY"/>
        </w:rPr>
      </w:pPr>
      <w:r w:rsidRPr="00025C89">
        <w:rPr>
          <w:rFonts w:ascii="Simplified Arabic" w:hAnsi="Simplified Arabic" w:cs="Simplified Arabic"/>
          <w:rtl/>
        </w:rPr>
        <w:t>المتطلبات الوظيفية لنظام توضح الخدمات والوظائف التي يجب ان يوفرها النظام والتي من المفترض ان تنفذ، حيث ترتبط هذه المتطلبات بأدوات معينة داخل النظام</w:t>
      </w:r>
      <w:r w:rsidRPr="00025C89">
        <w:rPr>
          <w:rFonts w:ascii="Simplified Arabic" w:hAnsi="Simplified Arabic" w:cs="Simplified Arabic"/>
        </w:rPr>
        <w:t>[</w:t>
      </w:r>
      <w:r w:rsidR="005C1DD6" w:rsidRPr="00025C89">
        <w:rPr>
          <w:rFonts w:ascii="Simplified Arabic" w:hAnsi="Simplified Arabic" w:cs="Simplified Arabic"/>
        </w:rPr>
        <w:t>15</w:t>
      </w:r>
      <w:r w:rsidRPr="00025C89">
        <w:rPr>
          <w:rFonts w:ascii="Simplified Arabic" w:hAnsi="Simplified Arabic" w:cs="Simplified Arabic"/>
        </w:rPr>
        <w:t>]</w:t>
      </w:r>
      <w:r w:rsidRPr="00025C89">
        <w:rPr>
          <w:rFonts w:ascii="Simplified Arabic" w:hAnsi="Simplified Arabic" w:cs="Simplified Arabic"/>
          <w:rtl/>
        </w:rPr>
        <w:t>، وسيتم شرح هذه المتطلبات كالتالي:</w:t>
      </w:r>
    </w:p>
    <w:p w14:paraId="4E733E9C" w14:textId="6C4DCEC6" w:rsidR="009B0830" w:rsidRPr="00025C89" w:rsidRDefault="009B0830" w:rsidP="009B0830">
      <w:pPr>
        <w:pStyle w:val="ListParagraph"/>
        <w:numPr>
          <w:ilvl w:val="0"/>
          <w:numId w:val="19"/>
        </w:numPr>
        <w:rPr>
          <w:rFonts w:ascii="Simplified Arabic" w:hAnsi="Simplified Arabic" w:cs="Simplified Arabic"/>
          <w:rtl/>
          <w:lang w:bidi="ar-LY"/>
        </w:rPr>
      </w:pPr>
      <w:r w:rsidRPr="00025C89">
        <w:rPr>
          <w:rFonts w:ascii="Simplified Arabic" w:hAnsi="Simplified Arabic" w:cs="Simplified Arabic"/>
          <w:rtl/>
          <w:lang w:bidi="ar-LY"/>
        </w:rPr>
        <w:t xml:space="preserve">المتطلبات </w:t>
      </w:r>
      <w:r w:rsidRPr="00025C89">
        <w:rPr>
          <w:rFonts w:ascii="Simplified Arabic" w:hAnsi="Simplified Arabic" w:cs="Simplified Arabic"/>
          <w:rtl/>
        </w:rPr>
        <w:t>الوظيفية</w:t>
      </w:r>
      <w:r w:rsidRPr="00025C89">
        <w:rPr>
          <w:rFonts w:ascii="Simplified Arabic" w:hAnsi="Simplified Arabic" w:cs="Simplified Arabic"/>
          <w:rtl/>
          <w:lang w:bidi="ar-LY"/>
        </w:rPr>
        <w:t xml:space="preserve"> التي يوفرها الموقع الالكتروني:</w:t>
      </w:r>
    </w:p>
    <w:p w14:paraId="777073EF" w14:textId="46AE5E00" w:rsidR="00B3180E" w:rsidRPr="00025C89" w:rsidRDefault="00B3180E" w:rsidP="00B3180E">
      <w:pPr>
        <w:pStyle w:val="ListParagraph"/>
        <w:numPr>
          <w:ilvl w:val="0"/>
          <w:numId w:val="18"/>
        </w:numPr>
        <w:jc w:val="left"/>
        <w:rPr>
          <w:rFonts w:ascii="Simplified Arabic" w:hAnsi="Simplified Arabic" w:cs="Simplified Arabic"/>
          <w:rtl/>
          <w:lang w:bidi="ar-LY"/>
        </w:rPr>
      </w:pPr>
      <w:r w:rsidRPr="00025C89">
        <w:rPr>
          <w:rFonts w:ascii="Simplified Arabic" w:hAnsi="Simplified Arabic" w:cs="Simplified Arabic"/>
          <w:rtl/>
          <w:lang w:bidi="ar-LY"/>
        </w:rPr>
        <w:t>اختيار الجنس.</w:t>
      </w:r>
    </w:p>
    <w:tbl>
      <w:tblPr>
        <w:tblStyle w:val="TableGrid"/>
        <w:bidiVisual/>
        <w:tblW w:w="0" w:type="auto"/>
        <w:tblLook w:val="04A0" w:firstRow="1" w:lastRow="0" w:firstColumn="1" w:lastColumn="0" w:noHBand="0" w:noVBand="1"/>
      </w:tblPr>
      <w:tblGrid>
        <w:gridCol w:w="1691"/>
        <w:gridCol w:w="6804"/>
      </w:tblGrid>
      <w:tr w:rsidR="00476858" w:rsidRPr="00025C89" w14:paraId="23BCCD22" w14:textId="77777777" w:rsidTr="00476858">
        <w:tc>
          <w:tcPr>
            <w:tcW w:w="1691" w:type="dxa"/>
          </w:tcPr>
          <w:p w14:paraId="6DC68B24" w14:textId="2D9D928B"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4D4D358" w14:textId="110BB93D" w:rsidR="00476858" w:rsidRPr="00025C89" w:rsidRDefault="00476858" w:rsidP="00343632">
            <w:pPr>
              <w:rPr>
                <w:rFonts w:ascii="Simplified Arabic" w:hAnsi="Simplified Arabic" w:cs="Simplified Arabic"/>
                <w:lang w:val="en-US" w:bidi="ar-LY"/>
              </w:rPr>
            </w:pPr>
            <w:r w:rsidRPr="00025C89">
              <w:rPr>
                <w:rFonts w:ascii="Simplified Arabic" w:hAnsi="Simplified Arabic" w:cs="Simplified Arabic"/>
                <w:lang w:val="en-US" w:bidi="ar-LY"/>
              </w:rPr>
              <w:t>FR-1</w:t>
            </w:r>
          </w:p>
        </w:tc>
      </w:tr>
      <w:tr w:rsidR="00476858" w:rsidRPr="00025C89" w14:paraId="2E903E2E" w14:textId="77777777" w:rsidTr="00476858">
        <w:tc>
          <w:tcPr>
            <w:tcW w:w="1691" w:type="dxa"/>
          </w:tcPr>
          <w:p w14:paraId="1D165610" w14:textId="09CE0B5E"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7CF06CF0" w14:textId="684FE202" w:rsidR="00476858" w:rsidRPr="00025C89" w:rsidRDefault="00476858" w:rsidP="00343632">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للمريض وظيفة اختيار الجنس</w:t>
            </w:r>
          </w:p>
        </w:tc>
      </w:tr>
      <w:tr w:rsidR="00476858" w:rsidRPr="00025C89" w14:paraId="3BC3E3CB" w14:textId="77777777" w:rsidTr="00476858">
        <w:tc>
          <w:tcPr>
            <w:tcW w:w="1691" w:type="dxa"/>
          </w:tcPr>
          <w:p w14:paraId="6EAE4273" w14:textId="4096BD16"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E382A84" w14:textId="47661C8C"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 xml:space="preserve">لابد من توفر هذه الوظيفة </w:t>
            </w:r>
            <w:r w:rsidR="00B3180E" w:rsidRPr="00025C89">
              <w:rPr>
                <w:rFonts w:ascii="Simplified Arabic" w:hAnsi="Simplified Arabic" w:cs="Simplified Arabic"/>
                <w:rtl/>
                <w:lang w:bidi="ar-LY"/>
              </w:rPr>
              <w:t>حتى</w:t>
            </w:r>
            <w:r w:rsidRPr="00025C89">
              <w:rPr>
                <w:rFonts w:ascii="Simplified Arabic" w:hAnsi="Simplified Arabic" w:cs="Simplified Arabic"/>
                <w:rtl/>
                <w:lang w:bidi="ar-LY"/>
              </w:rPr>
              <w:t xml:space="preserve"> يتمكن المريض من الوصول الي الخطوة القادمة وأيضا </w:t>
            </w:r>
            <w:r w:rsidR="00B3180E" w:rsidRPr="00025C89">
              <w:rPr>
                <w:rFonts w:ascii="Simplified Arabic" w:hAnsi="Simplified Arabic" w:cs="Simplified Arabic"/>
                <w:rtl/>
                <w:lang w:bidi="ar-LY"/>
              </w:rPr>
              <w:t>حتى</w:t>
            </w:r>
            <w:r w:rsidRPr="00025C89">
              <w:rPr>
                <w:rFonts w:ascii="Simplified Arabic" w:hAnsi="Simplified Arabic" w:cs="Simplified Arabic"/>
                <w:rtl/>
                <w:lang w:bidi="ar-LY"/>
              </w:rPr>
              <w:t xml:space="preserve"> يستطيع النظام</w:t>
            </w:r>
            <w:r w:rsidR="00B3180E" w:rsidRPr="00025C89">
              <w:rPr>
                <w:rFonts w:ascii="Simplified Arabic" w:hAnsi="Simplified Arabic" w:cs="Simplified Arabic"/>
                <w:rtl/>
                <w:lang w:bidi="ar-LY"/>
              </w:rPr>
              <w:t xml:space="preserve"> معالج البيانات حسب المعطة.</w:t>
            </w:r>
          </w:p>
        </w:tc>
      </w:tr>
      <w:tr w:rsidR="00476858" w:rsidRPr="00025C89" w14:paraId="4F484690" w14:textId="77777777" w:rsidTr="00476858">
        <w:tc>
          <w:tcPr>
            <w:tcW w:w="1691" w:type="dxa"/>
          </w:tcPr>
          <w:p w14:paraId="6506B46A" w14:textId="71E0C7B6"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D444643" w14:textId="0C7402B8" w:rsidR="00476858" w:rsidRPr="00025C89" w:rsidRDefault="00B3180E" w:rsidP="00343632">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47803712" w14:textId="77777777" w:rsidTr="00476858">
        <w:tc>
          <w:tcPr>
            <w:tcW w:w="1691" w:type="dxa"/>
          </w:tcPr>
          <w:p w14:paraId="22C7F46E" w14:textId="45D3E793"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BF8EBF0" w14:textId="60C89F10" w:rsidR="00476858" w:rsidRPr="00025C89" w:rsidRDefault="00B3180E" w:rsidP="00343632">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F4DF887" w14:textId="77777777" w:rsidR="0005020E" w:rsidRPr="00025C89" w:rsidRDefault="0005020E" w:rsidP="00B3180E">
      <w:pPr>
        <w:pStyle w:val="ListParagraph"/>
        <w:rPr>
          <w:rFonts w:ascii="Simplified Arabic" w:hAnsi="Simplified Arabic" w:cs="Simplified Arabic"/>
          <w:rtl/>
          <w:lang w:bidi="ar-LY"/>
        </w:rPr>
      </w:pPr>
    </w:p>
    <w:p w14:paraId="000273D3" w14:textId="77777777" w:rsidR="009B0830" w:rsidRPr="00025C89" w:rsidRDefault="009B0830" w:rsidP="00B3180E">
      <w:pPr>
        <w:pStyle w:val="ListParagraph"/>
        <w:rPr>
          <w:rFonts w:ascii="Simplified Arabic" w:hAnsi="Simplified Arabic" w:cs="Simplified Arabic"/>
          <w:rtl/>
          <w:lang w:bidi="ar-LY"/>
        </w:rPr>
      </w:pPr>
    </w:p>
    <w:p w14:paraId="79221CB9" w14:textId="77777777" w:rsidR="009B0830" w:rsidRPr="00025C89" w:rsidRDefault="009B0830" w:rsidP="00B3180E">
      <w:pPr>
        <w:pStyle w:val="ListParagraph"/>
        <w:rPr>
          <w:rFonts w:ascii="Simplified Arabic" w:hAnsi="Simplified Arabic" w:cs="Simplified Arabic"/>
          <w:rtl/>
          <w:lang w:bidi="ar-LY"/>
        </w:rPr>
      </w:pPr>
    </w:p>
    <w:p w14:paraId="2CB4D275" w14:textId="77777777" w:rsidR="009B0830" w:rsidRPr="00025C89" w:rsidRDefault="009B0830" w:rsidP="00B3180E">
      <w:pPr>
        <w:pStyle w:val="ListParagraph"/>
        <w:rPr>
          <w:rFonts w:ascii="Simplified Arabic" w:hAnsi="Simplified Arabic" w:cs="Simplified Arabic"/>
          <w:rtl/>
          <w:lang w:bidi="ar-LY"/>
        </w:rPr>
      </w:pPr>
    </w:p>
    <w:p w14:paraId="01443C4B" w14:textId="7AB5F1B1" w:rsidR="00B3180E" w:rsidRPr="00025C89" w:rsidRDefault="0033414A" w:rsidP="00B3180E">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تشخيص الحالة</w:t>
      </w:r>
      <w:r w:rsidR="00B3180E"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476858" w:rsidRPr="00025C89" w14:paraId="5E482567" w14:textId="77777777" w:rsidTr="00476858">
        <w:tc>
          <w:tcPr>
            <w:tcW w:w="1691" w:type="dxa"/>
          </w:tcPr>
          <w:p w14:paraId="7559036C"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2E535A6" w14:textId="70B1FE2A" w:rsidR="00476858" w:rsidRPr="00025C89" w:rsidRDefault="00476858" w:rsidP="00B3180E">
            <w:pPr>
              <w:rPr>
                <w:rFonts w:ascii="Simplified Arabic" w:hAnsi="Simplified Arabic" w:cs="Simplified Arabic"/>
                <w:lang w:val="en-US" w:bidi="ar-LY"/>
              </w:rPr>
            </w:pPr>
            <w:r w:rsidRPr="00025C89">
              <w:rPr>
                <w:rFonts w:ascii="Simplified Arabic" w:hAnsi="Simplified Arabic" w:cs="Simplified Arabic"/>
                <w:lang w:val="en-US" w:bidi="ar-LY"/>
              </w:rPr>
              <w:t>FR-</w:t>
            </w:r>
            <w:r w:rsidR="00B3180E" w:rsidRPr="00025C89">
              <w:rPr>
                <w:rFonts w:ascii="Simplified Arabic" w:hAnsi="Simplified Arabic" w:cs="Simplified Arabic"/>
                <w:lang w:val="en-US" w:bidi="ar-LY"/>
              </w:rPr>
              <w:t>2</w:t>
            </w:r>
          </w:p>
        </w:tc>
      </w:tr>
      <w:tr w:rsidR="00476858" w:rsidRPr="00025C89" w14:paraId="57B02793" w14:textId="77777777" w:rsidTr="00476858">
        <w:tc>
          <w:tcPr>
            <w:tcW w:w="1691" w:type="dxa"/>
          </w:tcPr>
          <w:p w14:paraId="10CFC340"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D823822" w14:textId="27398052" w:rsidR="00476858" w:rsidRPr="00025C89" w:rsidRDefault="00B3180E" w:rsidP="0047685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w:t>
            </w:r>
            <w:r w:rsidR="0033414A" w:rsidRPr="00025C89">
              <w:rPr>
                <w:rFonts w:ascii="Simplified Arabic" w:hAnsi="Simplified Arabic" w:cs="Simplified Arabic"/>
                <w:rtl/>
                <w:lang w:val="en-US" w:bidi="ar-LY"/>
              </w:rPr>
              <w:t xml:space="preserve"> نوع مرض </w:t>
            </w:r>
            <w:r w:rsidRPr="00025C89">
              <w:rPr>
                <w:rFonts w:ascii="Simplified Arabic" w:hAnsi="Simplified Arabic" w:cs="Simplified Arabic"/>
                <w:rtl/>
                <w:lang w:val="en-US" w:bidi="ar-LY"/>
              </w:rPr>
              <w:t>مزمن لدي المريض ان وجد</w:t>
            </w:r>
            <w:r w:rsidR="0033414A" w:rsidRPr="00025C89">
              <w:rPr>
                <w:rFonts w:ascii="Simplified Arabic" w:hAnsi="Simplified Arabic" w:cs="Simplified Arabic"/>
                <w:rtl/>
                <w:lang w:val="en-US" w:bidi="ar-LY"/>
              </w:rPr>
              <w:t xml:space="preserve"> او سليم</w:t>
            </w:r>
            <w:r w:rsidRPr="00025C89">
              <w:rPr>
                <w:rFonts w:ascii="Simplified Arabic" w:hAnsi="Simplified Arabic" w:cs="Simplified Arabic"/>
                <w:rtl/>
                <w:lang w:val="en-US" w:bidi="ar-LY"/>
              </w:rPr>
              <w:t>.</w:t>
            </w:r>
          </w:p>
        </w:tc>
      </w:tr>
      <w:tr w:rsidR="00476858" w:rsidRPr="00025C89" w14:paraId="453F38E1" w14:textId="77777777" w:rsidTr="00476858">
        <w:tc>
          <w:tcPr>
            <w:tcW w:w="1691" w:type="dxa"/>
          </w:tcPr>
          <w:p w14:paraId="1BEB0739"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280E0DD" w14:textId="77CC1C0C" w:rsidR="00476858" w:rsidRPr="00025C89" w:rsidRDefault="00B3180E" w:rsidP="0033414A">
            <w:pPr>
              <w:rPr>
                <w:rFonts w:ascii="Simplified Arabic" w:hAnsi="Simplified Arabic" w:cs="Simplified Arabic"/>
                <w:rtl/>
                <w:lang w:bidi="ar-LY"/>
              </w:rPr>
            </w:pPr>
            <w:r w:rsidRPr="00025C89">
              <w:rPr>
                <w:rFonts w:ascii="Simplified Arabic" w:hAnsi="Simplified Arabic" w:cs="Simplified Arabic"/>
                <w:rtl/>
                <w:lang w:bidi="ar-LY"/>
              </w:rPr>
              <w:t xml:space="preserve">لابد من توفر هذه الوظيفة حتى يتمكن المريض من الوصول الي الخطوة القادمة وأيضا حتى </w:t>
            </w:r>
            <w:r w:rsidR="0033414A" w:rsidRPr="00025C89">
              <w:rPr>
                <w:rFonts w:ascii="Simplified Arabic" w:hAnsi="Simplified Arabic" w:cs="Simplified Arabic"/>
                <w:rtl/>
                <w:lang w:bidi="ar-LY"/>
              </w:rPr>
              <w:t>يتمكن</w:t>
            </w:r>
            <w:r w:rsidRPr="00025C89">
              <w:rPr>
                <w:rFonts w:ascii="Simplified Arabic" w:hAnsi="Simplified Arabic" w:cs="Simplified Arabic"/>
                <w:rtl/>
                <w:lang w:bidi="ar-LY"/>
              </w:rPr>
              <w:t xml:space="preserve"> النظام م</w:t>
            </w:r>
            <w:r w:rsidR="0033414A" w:rsidRPr="00025C89">
              <w:rPr>
                <w:rFonts w:ascii="Simplified Arabic" w:hAnsi="Simplified Arabic" w:cs="Simplified Arabic"/>
                <w:rtl/>
                <w:lang w:bidi="ar-LY"/>
              </w:rPr>
              <w:t>ن معرفة ان كان المريض مصاب باي امراض مزمنة منها السكر والضغط</w:t>
            </w:r>
            <w:r w:rsidRPr="00025C89">
              <w:rPr>
                <w:rFonts w:ascii="Simplified Arabic" w:hAnsi="Simplified Arabic" w:cs="Simplified Arabic"/>
                <w:rtl/>
                <w:lang w:bidi="ar-LY"/>
              </w:rPr>
              <w:t>.</w:t>
            </w:r>
          </w:p>
        </w:tc>
      </w:tr>
      <w:tr w:rsidR="00476858" w:rsidRPr="00025C89" w14:paraId="70544FAB" w14:textId="77777777" w:rsidTr="00476858">
        <w:tc>
          <w:tcPr>
            <w:tcW w:w="1691" w:type="dxa"/>
          </w:tcPr>
          <w:p w14:paraId="2575EB3A"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37CDE198" w14:textId="6C5CF6C3" w:rsidR="00476858" w:rsidRPr="00025C89" w:rsidRDefault="0033414A" w:rsidP="00476858">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327562C8" w14:textId="77777777" w:rsidTr="00476858">
        <w:tc>
          <w:tcPr>
            <w:tcW w:w="1691" w:type="dxa"/>
          </w:tcPr>
          <w:p w14:paraId="6D814FF3"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4E50ECC" w14:textId="54005B4F" w:rsidR="00476858" w:rsidRPr="00025C89" w:rsidRDefault="0033414A" w:rsidP="00476858">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D441CB3" w14:textId="77777777" w:rsidR="0005020E" w:rsidRPr="00025C89" w:rsidRDefault="0005020E" w:rsidP="00343632">
      <w:pPr>
        <w:rPr>
          <w:rFonts w:ascii="Simplified Arabic" w:hAnsi="Simplified Arabic" w:cs="Simplified Arabic"/>
          <w:rtl/>
          <w:lang w:bidi="ar-LY"/>
        </w:rPr>
      </w:pPr>
    </w:p>
    <w:p w14:paraId="06684F40" w14:textId="3466117B" w:rsidR="0033414A" w:rsidRPr="00025C89" w:rsidRDefault="00B86015" w:rsidP="0033414A">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اختيار اللحوم.</w:t>
      </w:r>
    </w:p>
    <w:tbl>
      <w:tblPr>
        <w:tblStyle w:val="TableGrid"/>
        <w:bidiVisual/>
        <w:tblW w:w="0" w:type="auto"/>
        <w:tblLook w:val="04A0" w:firstRow="1" w:lastRow="0" w:firstColumn="1" w:lastColumn="0" w:noHBand="0" w:noVBand="1"/>
      </w:tblPr>
      <w:tblGrid>
        <w:gridCol w:w="1691"/>
        <w:gridCol w:w="6804"/>
      </w:tblGrid>
      <w:tr w:rsidR="00476858" w:rsidRPr="00025C89" w14:paraId="6C236AA9" w14:textId="77777777" w:rsidTr="00476858">
        <w:tc>
          <w:tcPr>
            <w:tcW w:w="1691" w:type="dxa"/>
          </w:tcPr>
          <w:p w14:paraId="1D23FC8C"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89C382A" w14:textId="217E0E06" w:rsidR="00476858" w:rsidRPr="00025C89" w:rsidRDefault="00476858" w:rsidP="00B86015">
            <w:pPr>
              <w:rPr>
                <w:rFonts w:ascii="Simplified Arabic" w:hAnsi="Simplified Arabic" w:cs="Simplified Arabic"/>
                <w:lang w:val="en-US" w:bidi="ar-LY"/>
              </w:rPr>
            </w:pPr>
            <w:r w:rsidRPr="00025C89">
              <w:rPr>
                <w:rFonts w:ascii="Simplified Arabic" w:hAnsi="Simplified Arabic" w:cs="Simplified Arabic"/>
                <w:lang w:val="en-US" w:bidi="ar-LY"/>
              </w:rPr>
              <w:t>FR-</w:t>
            </w:r>
            <w:r w:rsidR="00B86015" w:rsidRPr="00025C89">
              <w:rPr>
                <w:rFonts w:ascii="Simplified Arabic" w:hAnsi="Simplified Arabic" w:cs="Simplified Arabic"/>
                <w:lang w:val="en-US" w:bidi="ar-LY"/>
              </w:rPr>
              <w:t>3</w:t>
            </w:r>
          </w:p>
        </w:tc>
      </w:tr>
      <w:tr w:rsidR="00476858" w:rsidRPr="00025C89" w14:paraId="48E02335" w14:textId="77777777" w:rsidTr="00476858">
        <w:tc>
          <w:tcPr>
            <w:tcW w:w="1691" w:type="dxa"/>
          </w:tcPr>
          <w:p w14:paraId="25BFD992"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C0A7966" w14:textId="3B56F1CD" w:rsidR="00476858" w:rsidRPr="00025C89" w:rsidRDefault="00B86015" w:rsidP="0047685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 نوع اللحوم التي يفضلها المريض وإلغاء نوع اللحوم الي تسبب المشاكل للمريض.</w:t>
            </w:r>
          </w:p>
        </w:tc>
      </w:tr>
      <w:tr w:rsidR="00476858" w:rsidRPr="00025C89" w14:paraId="34FAE9B1" w14:textId="77777777" w:rsidTr="00476858">
        <w:tc>
          <w:tcPr>
            <w:tcW w:w="1691" w:type="dxa"/>
          </w:tcPr>
          <w:p w14:paraId="59B38A55"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57CED62A" w14:textId="4089F530"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476858" w:rsidRPr="00025C89" w14:paraId="5C55C4EE" w14:textId="77777777" w:rsidTr="00476858">
        <w:tc>
          <w:tcPr>
            <w:tcW w:w="1691" w:type="dxa"/>
          </w:tcPr>
          <w:p w14:paraId="18E3FC60"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D55B6E1" w14:textId="078FFB46"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67F69347" w14:textId="77777777" w:rsidTr="00476858">
        <w:tc>
          <w:tcPr>
            <w:tcW w:w="1691" w:type="dxa"/>
          </w:tcPr>
          <w:p w14:paraId="6170CD94"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3F8B8EEB" w14:textId="0B6ED2F6"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268E4F2" w14:textId="77777777" w:rsidR="00476858" w:rsidRPr="00025C89" w:rsidRDefault="00476858" w:rsidP="00343632">
      <w:pPr>
        <w:rPr>
          <w:rFonts w:ascii="Simplified Arabic" w:hAnsi="Simplified Arabic" w:cs="Simplified Arabic"/>
          <w:rtl/>
          <w:lang w:bidi="ar-LY"/>
        </w:rPr>
      </w:pPr>
    </w:p>
    <w:p w14:paraId="359FECE7" w14:textId="1AAB758B" w:rsidR="00B86015" w:rsidRPr="00025C89" w:rsidRDefault="00B86015" w:rsidP="00B86015">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اختيار الفواكه.</w:t>
      </w:r>
    </w:p>
    <w:tbl>
      <w:tblPr>
        <w:tblStyle w:val="TableGrid"/>
        <w:bidiVisual/>
        <w:tblW w:w="0" w:type="auto"/>
        <w:tblLook w:val="04A0" w:firstRow="1" w:lastRow="0" w:firstColumn="1" w:lastColumn="0" w:noHBand="0" w:noVBand="1"/>
      </w:tblPr>
      <w:tblGrid>
        <w:gridCol w:w="1691"/>
        <w:gridCol w:w="6804"/>
      </w:tblGrid>
      <w:tr w:rsidR="00476858" w:rsidRPr="00025C89" w14:paraId="6C9CA380" w14:textId="77777777" w:rsidTr="00476858">
        <w:tc>
          <w:tcPr>
            <w:tcW w:w="1691" w:type="dxa"/>
          </w:tcPr>
          <w:p w14:paraId="4A10AD5B"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CD759CA" w14:textId="46ECBA39" w:rsidR="00476858" w:rsidRPr="00025C89" w:rsidRDefault="00476858" w:rsidP="00B86015">
            <w:pPr>
              <w:rPr>
                <w:rFonts w:ascii="Simplified Arabic" w:hAnsi="Simplified Arabic" w:cs="Simplified Arabic"/>
                <w:lang w:val="en-US" w:bidi="ar-LY"/>
              </w:rPr>
            </w:pPr>
            <w:r w:rsidRPr="00025C89">
              <w:rPr>
                <w:rFonts w:ascii="Simplified Arabic" w:hAnsi="Simplified Arabic" w:cs="Simplified Arabic"/>
                <w:lang w:val="en-US" w:bidi="ar-LY"/>
              </w:rPr>
              <w:t>FR-</w:t>
            </w:r>
            <w:r w:rsidR="00B86015" w:rsidRPr="00025C89">
              <w:rPr>
                <w:rFonts w:ascii="Simplified Arabic" w:hAnsi="Simplified Arabic" w:cs="Simplified Arabic"/>
                <w:lang w:val="en-US" w:bidi="ar-LY"/>
              </w:rPr>
              <w:t>4</w:t>
            </w:r>
          </w:p>
        </w:tc>
      </w:tr>
      <w:tr w:rsidR="00B86015" w:rsidRPr="00025C89" w14:paraId="24AC6C50" w14:textId="77777777" w:rsidTr="00476858">
        <w:tc>
          <w:tcPr>
            <w:tcW w:w="1691" w:type="dxa"/>
          </w:tcPr>
          <w:p w14:paraId="50394EEC"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195A374" w14:textId="454584E8" w:rsidR="00B86015" w:rsidRPr="00025C89" w:rsidRDefault="00B86015" w:rsidP="00802CC5">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w:t>
            </w:r>
            <w:r w:rsidR="00802CC5" w:rsidRPr="00025C89">
              <w:rPr>
                <w:rFonts w:ascii="Simplified Arabic" w:hAnsi="Simplified Arabic" w:cs="Simplified Arabic"/>
                <w:rtl/>
                <w:lang w:val="en-US" w:bidi="ar-LY"/>
              </w:rPr>
              <w:t xml:space="preserve"> من ا</w:t>
            </w:r>
            <w:r w:rsidRPr="00025C89">
              <w:rPr>
                <w:rFonts w:ascii="Simplified Arabic" w:hAnsi="Simplified Arabic" w:cs="Simplified Arabic"/>
                <w:rtl/>
                <w:lang w:val="en-US" w:bidi="ar-LY"/>
              </w:rPr>
              <w:t>نو</w:t>
            </w:r>
            <w:r w:rsidR="00802CC5" w:rsidRPr="00025C89">
              <w:rPr>
                <w:rFonts w:ascii="Simplified Arabic" w:hAnsi="Simplified Arabic" w:cs="Simplified Arabic"/>
                <w:rtl/>
                <w:lang w:val="en-US" w:bidi="ar-LY"/>
              </w:rPr>
              <w:t>ا</w:t>
            </w:r>
            <w:r w:rsidRPr="00025C89">
              <w:rPr>
                <w:rFonts w:ascii="Simplified Arabic" w:hAnsi="Simplified Arabic" w:cs="Simplified Arabic"/>
                <w:rtl/>
                <w:lang w:val="en-US" w:bidi="ar-LY"/>
              </w:rPr>
              <w:t>ع الفواكه</w:t>
            </w:r>
            <w:r w:rsidR="00802CC5" w:rsidRPr="00025C89">
              <w:rPr>
                <w:rFonts w:ascii="Simplified Arabic" w:hAnsi="Simplified Arabic" w:cs="Simplified Arabic"/>
                <w:rtl/>
                <w:lang w:val="en-US" w:bidi="ar-LY"/>
              </w:rPr>
              <w:t xml:space="preserve"> الأساسية في النظام الغذائي</w:t>
            </w:r>
            <w:r w:rsidRPr="00025C89">
              <w:rPr>
                <w:rFonts w:ascii="Simplified Arabic" w:hAnsi="Simplified Arabic" w:cs="Simplified Arabic"/>
                <w:rtl/>
                <w:lang w:val="en-US" w:bidi="ar-LY"/>
              </w:rPr>
              <w:t xml:space="preserve"> التي يفضلها المريض وإلغاء نوع الفواكه الي تسبب المشاكل للمريض.</w:t>
            </w:r>
          </w:p>
        </w:tc>
      </w:tr>
      <w:tr w:rsidR="00B86015" w:rsidRPr="00025C89" w14:paraId="2AB8B075" w14:textId="77777777" w:rsidTr="00476858">
        <w:tc>
          <w:tcPr>
            <w:tcW w:w="1691" w:type="dxa"/>
          </w:tcPr>
          <w:p w14:paraId="05C4045F"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BE852AE" w14:textId="57C61BDC"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B86015" w:rsidRPr="00025C89" w14:paraId="54466502" w14:textId="77777777" w:rsidTr="00476858">
        <w:tc>
          <w:tcPr>
            <w:tcW w:w="1691" w:type="dxa"/>
          </w:tcPr>
          <w:p w14:paraId="0A564AC7"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B7F78B4" w14:textId="7461F1B5" w:rsidR="00B86015" w:rsidRPr="00025C89" w:rsidRDefault="00802CC5" w:rsidP="00B86015">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B86015" w:rsidRPr="00025C89" w14:paraId="13366AED" w14:textId="77777777" w:rsidTr="00476858">
        <w:tc>
          <w:tcPr>
            <w:tcW w:w="1691" w:type="dxa"/>
          </w:tcPr>
          <w:p w14:paraId="2B9DF2D7"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579F845" w14:textId="6A12BD44" w:rsidR="00B86015" w:rsidRPr="00025C89" w:rsidRDefault="00802CC5" w:rsidP="00B86015">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97CF6B0" w14:textId="77777777" w:rsidR="00476858" w:rsidRPr="00025C89" w:rsidRDefault="00476858" w:rsidP="00343632">
      <w:pPr>
        <w:rPr>
          <w:rFonts w:ascii="Simplified Arabic" w:hAnsi="Simplified Arabic" w:cs="Simplified Arabic"/>
          <w:rtl/>
          <w:lang w:bidi="ar-LY"/>
        </w:rPr>
      </w:pPr>
    </w:p>
    <w:p w14:paraId="6BF3CCB7" w14:textId="151D3134" w:rsidR="00802CC5" w:rsidRPr="00025C89" w:rsidRDefault="00802CC5" w:rsidP="00802CC5">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اختيار الخضراوات.</w:t>
      </w:r>
    </w:p>
    <w:tbl>
      <w:tblPr>
        <w:tblStyle w:val="TableGrid"/>
        <w:bidiVisual/>
        <w:tblW w:w="0" w:type="auto"/>
        <w:tblLook w:val="04A0" w:firstRow="1" w:lastRow="0" w:firstColumn="1" w:lastColumn="0" w:noHBand="0" w:noVBand="1"/>
      </w:tblPr>
      <w:tblGrid>
        <w:gridCol w:w="1691"/>
        <w:gridCol w:w="6804"/>
      </w:tblGrid>
      <w:tr w:rsidR="00476858" w:rsidRPr="00025C89" w14:paraId="39391DC7" w14:textId="77777777" w:rsidTr="00476858">
        <w:tc>
          <w:tcPr>
            <w:tcW w:w="1691" w:type="dxa"/>
          </w:tcPr>
          <w:p w14:paraId="7D3EDD63"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FC0242F" w14:textId="09D9F78C" w:rsidR="00476858" w:rsidRPr="00025C89" w:rsidRDefault="00476858" w:rsidP="00802CC5">
            <w:pPr>
              <w:rPr>
                <w:rFonts w:ascii="Simplified Arabic" w:hAnsi="Simplified Arabic" w:cs="Simplified Arabic"/>
                <w:lang w:val="en-US" w:bidi="ar-LY"/>
              </w:rPr>
            </w:pPr>
            <w:r w:rsidRPr="00025C89">
              <w:rPr>
                <w:rFonts w:ascii="Simplified Arabic" w:hAnsi="Simplified Arabic" w:cs="Simplified Arabic"/>
                <w:lang w:val="en-US" w:bidi="ar-LY"/>
              </w:rPr>
              <w:t>FR-</w:t>
            </w:r>
            <w:r w:rsidR="00802CC5" w:rsidRPr="00025C89">
              <w:rPr>
                <w:rFonts w:ascii="Simplified Arabic" w:hAnsi="Simplified Arabic" w:cs="Simplified Arabic"/>
                <w:lang w:val="en-US" w:bidi="ar-LY"/>
              </w:rPr>
              <w:t>5</w:t>
            </w:r>
          </w:p>
        </w:tc>
      </w:tr>
      <w:tr w:rsidR="00802CC5" w:rsidRPr="00025C89" w14:paraId="5C8F75D2" w14:textId="77777777" w:rsidTr="00476858">
        <w:tc>
          <w:tcPr>
            <w:tcW w:w="1691" w:type="dxa"/>
          </w:tcPr>
          <w:p w14:paraId="5F383B20"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B4120AE" w14:textId="20363432" w:rsidR="00802CC5" w:rsidRPr="00025C89" w:rsidRDefault="00802CC5" w:rsidP="00A03C93">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إمكانية اختيار </w:t>
            </w:r>
            <w:r w:rsidR="00A03C93" w:rsidRPr="00025C89">
              <w:rPr>
                <w:rFonts w:ascii="Simplified Arabic" w:hAnsi="Simplified Arabic" w:cs="Simplified Arabic"/>
                <w:rtl/>
                <w:lang w:val="en-US" w:bidi="ar-LY"/>
              </w:rPr>
              <w:t>من ا</w:t>
            </w:r>
            <w:r w:rsidRPr="00025C89">
              <w:rPr>
                <w:rFonts w:ascii="Simplified Arabic" w:hAnsi="Simplified Arabic" w:cs="Simplified Arabic"/>
                <w:rtl/>
                <w:lang w:val="en-US" w:bidi="ar-LY"/>
              </w:rPr>
              <w:t>نو</w:t>
            </w:r>
            <w:r w:rsidR="00A03C93" w:rsidRPr="00025C89">
              <w:rPr>
                <w:rFonts w:ascii="Simplified Arabic" w:hAnsi="Simplified Arabic" w:cs="Simplified Arabic"/>
                <w:rtl/>
                <w:lang w:val="en-US" w:bidi="ar-LY"/>
              </w:rPr>
              <w:t>ا</w:t>
            </w:r>
            <w:r w:rsidRPr="00025C89">
              <w:rPr>
                <w:rFonts w:ascii="Simplified Arabic" w:hAnsi="Simplified Arabic" w:cs="Simplified Arabic"/>
                <w:rtl/>
                <w:lang w:val="en-US" w:bidi="ar-LY"/>
              </w:rPr>
              <w:t xml:space="preserve">ع </w:t>
            </w:r>
            <w:r w:rsidR="00A03C93" w:rsidRPr="00025C89">
              <w:rPr>
                <w:rFonts w:ascii="Simplified Arabic" w:hAnsi="Simplified Arabic" w:cs="Simplified Arabic"/>
                <w:rtl/>
                <w:lang w:bidi="ar-LY"/>
              </w:rPr>
              <w:t>الخضراوات</w:t>
            </w:r>
            <w:r w:rsidR="00A03C93" w:rsidRPr="00025C89">
              <w:rPr>
                <w:rFonts w:ascii="Simplified Arabic" w:hAnsi="Simplified Arabic" w:cs="Simplified Arabic"/>
                <w:rtl/>
                <w:lang w:val="en-US" w:bidi="ar-LY"/>
              </w:rPr>
              <w:t xml:space="preserve"> </w:t>
            </w:r>
            <w:r w:rsidRPr="00025C89">
              <w:rPr>
                <w:rFonts w:ascii="Simplified Arabic" w:hAnsi="Simplified Arabic" w:cs="Simplified Arabic"/>
                <w:rtl/>
                <w:lang w:val="en-US" w:bidi="ar-LY"/>
              </w:rPr>
              <w:t xml:space="preserve">الأساسية في النظام الغذائي التي يفضلها المريض وإلغاء نوع </w:t>
            </w:r>
            <w:r w:rsidR="00A03C93" w:rsidRPr="00025C89">
              <w:rPr>
                <w:rFonts w:ascii="Simplified Arabic" w:hAnsi="Simplified Arabic" w:cs="Simplified Arabic"/>
                <w:rtl/>
                <w:lang w:bidi="ar-LY"/>
              </w:rPr>
              <w:t>الخضراوات</w:t>
            </w:r>
            <w:r w:rsidRPr="00025C89">
              <w:rPr>
                <w:rFonts w:ascii="Simplified Arabic" w:hAnsi="Simplified Arabic" w:cs="Simplified Arabic"/>
                <w:rtl/>
                <w:lang w:val="en-US" w:bidi="ar-LY"/>
              </w:rPr>
              <w:t xml:space="preserve"> الي تسبب المشاكل للمريض.</w:t>
            </w:r>
          </w:p>
        </w:tc>
      </w:tr>
      <w:tr w:rsidR="00802CC5" w:rsidRPr="00025C89" w14:paraId="2A7B0600" w14:textId="77777777" w:rsidTr="00476858">
        <w:tc>
          <w:tcPr>
            <w:tcW w:w="1691" w:type="dxa"/>
          </w:tcPr>
          <w:p w14:paraId="06A7E57D"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21BAAF9" w14:textId="70BBE332"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802CC5" w:rsidRPr="00025C89" w14:paraId="4D9F826A" w14:textId="77777777" w:rsidTr="00476858">
        <w:tc>
          <w:tcPr>
            <w:tcW w:w="1691" w:type="dxa"/>
          </w:tcPr>
          <w:p w14:paraId="4CA1E512"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9DDD0C8" w14:textId="7307FBBC"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802CC5" w:rsidRPr="00025C89" w14:paraId="6D2E4059" w14:textId="77777777" w:rsidTr="00476858">
        <w:tc>
          <w:tcPr>
            <w:tcW w:w="1691" w:type="dxa"/>
          </w:tcPr>
          <w:p w14:paraId="7B5AFCCA"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CA0BAE1" w14:textId="14513DD5"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B0C33E" w14:textId="77777777" w:rsidR="00476858" w:rsidRPr="00025C89" w:rsidRDefault="00476858" w:rsidP="00343632">
      <w:pPr>
        <w:rPr>
          <w:rFonts w:ascii="Simplified Arabic" w:hAnsi="Simplified Arabic" w:cs="Simplified Arabic"/>
          <w:rtl/>
          <w:lang w:bidi="ar-LY"/>
        </w:rPr>
      </w:pPr>
    </w:p>
    <w:p w14:paraId="2FFA8D79" w14:textId="77777777" w:rsidR="009B0830" w:rsidRPr="00025C89" w:rsidRDefault="009B0830" w:rsidP="00343632">
      <w:pPr>
        <w:rPr>
          <w:rFonts w:ascii="Simplified Arabic" w:hAnsi="Simplified Arabic" w:cs="Simplified Arabic"/>
          <w:rtl/>
          <w:lang w:bidi="ar-LY"/>
        </w:rPr>
      </w:pPr>
    </w:p>
    <w:p w14:paraId="5A7D37CE" w14:textId="2E316C7B" w:rsidR="00A03C93" w:rsidRPr="00025C89" w:rsidRDefault="00A03C93" w:rsidP="00A03C93">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اختيار المنتجات.</w:t>
      </w:r>
    </w:p>
    <w:tbl>
      <w:tblPr>
        <w:tblStyle w:val="TableGrid"/>
        <w:bidiVisual/>
        <w:tblW w:w="0" w:type="auto"/>
        <w:tblLook w:val="04A0" w:firstRow="1" w:lastRow="0" w:firstColumn="1" w:lastColumn="0" w:noHBand="0" w:noVBand="1"/>
      </w:tblPr>
      <w:tblGrid>
        <w:gridCol w:w="1691"/>
        <w:gridCol w:w="6804"/>
      </w:tblGrid>
      <w:tr w:rsidR="00476858" w:rsidRPr="00025C89" w14:paraId="52A5AE76" w14:textId="77777777" w:rsidTr="00476858">
        <w:tc>
          <w:tcPr>
            <w:tcW w:w="1691" w:type="dxa"/>
          </w:tcPr>
          <w:p w14:paraId="78607609"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79D251E" w14:textId="39469B1B" w:rsidR="00476858" w:rsidRPr="00025C89" w:rsidRDefault="00476858" w:rsidP="00A03C93">
            <w:pPr>
              <w:rPr>
                <w:rFonts w:ascii="Simplified Arabic" w:hAnsi="Simplified Arabic" w:cs="Simplified Arabic"/>
                <w:lang w:val="en-US" w:bidi="ar-LY"/>
              </w:rPr>
            </w:pPr>
            <w:r w:rsidRPr="00025C89">
              <w:rPr>
                <w:rFonts w:ascii="Simplified Arabic" w:hAnsi="Simplified Arabic" w:cs="Simplified Arabic"/>
                <w:lang w:val="en-US" w:bidi="ar-LY"/>
              </w:rPr>
              <w:t>FR-</w:t>
            </w:r>
            <w:r w:rsidR="00A03C93" w:rsidRPr="00025C89">
              <w:rPr>
                <w:rFonts w:ascii="Simplified Arabic" w:hAnsi="Simplified Arabic" w:cs="Simplified Arabic"/>
                <w:lang w:val="en-US" w:bidi="ar-LY"/>
              </w:rPr>
              <w:t>6</w:t>
            </w:r>
          </w:p>
        </w:tc>
      </w:tr>
      <w:tr w:rsidR="00A03C93" w:rsidRPr="00025C89" w14:paraId="6B4ACA7B" w14:textId="77777777" w:rsidTr="00476858">
        <w:tc>
          <w:tcPr>
            <w:tcW w:w="1691" w:type="dxa"/>
          </w:tcPr>
          <w:p w14:paraId="3922D868"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8D4EB12" w14:textId="16FF9A4C" w:rsidR="00A03C93" w:rsidRPr="00025C89" w:rsidRDefault="00A03C93" w:rsidP="00A03C93">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إمكانية اختيار من انواع </w:t>
            </w:r>
            <w:r w:rsidRPr="00025C89">
              <w:rPr>
                <w:rFonts w:ascii="Simplified Arabic" w:hAnsi="Simplified Arabic" w:cs="Simplified Arabic"/>
                <w:rtl/>
                <w:lang w:bidi="ar-LY"/>
              </w:rPr>
              <w:t>المنتجات</w:t>
            </w:r>
            <w:r w:rsidRPr="00025C89">
              <w:rPr>
                <w:rFonts w:ascii="Simplified Arabic" w:hAnsi="Simplified Arabic" w:cs="Simplified Arabic"/>
                <w:rtl/>
                <w:lang w:val="en-US" w:bidi="ar-LY"/>
              </w:rPr>
              <w:t xml:space="preserve"> الأساسية في النظام الغذائي التي يفضلها المريض وإلغاء الانواع الي تسبب المشاكل للمريض.</w:t>
            </w:r>
          </w:p>
        </w:tc>
      </w:tr>
      <w:tr w:rsidR="00A03C93" w:rsidRPr="00025C89" w14:paraId="5B9FF359" w14:textId="77777777" w:rsidTr="00476858">
        <w:tc>
          <w:tcPr>
            <w:tcW w:w="1691" w:type="dxa"/>
          </w:tcPr>
          <w:p w14:paraId="2F46D2AF"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B0D631C" w14:textId="77E9A2A6"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 ورغباته.</w:t>
            </w:r>
          </w:p>
        </w:tc>
      </w:tr>
      <w:tr w:rsidR="00A03C93" w:rsidRPr="00025C89" w14:paraId="10D32849" w14:textId="77777777" w:rsidTr="00476858">
        <w:tc>
          <w:tcPr>
            <w:tcW w:w="1691" w:type="dxa"/>
          </w:tcPr>
          <w:p w14:paraId="224796CB"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F70AE15" w14:textId="47370AAE"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A03C93" w:rsidRPr="00025C89" w14:paraId="1983E342" w14:textId="77777777" w:rsidTr="00476858">
        <w:tc>
          <w:tcPr>
            <w:tcW w:w="1691" w:type="dxa"/>
          </w:tcPr>
          <w:p w14:paraId="0FBD2508"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6425355" w14:textId="25A19E1D"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EE620AB" w14:textId="77777777" w:rsidR="00B152C4" w:rsidRPr="00025C89" w:rsidRDefault="00B152C4" w:rsidP="00B152C4">
      <w:pPr>
        <w:rPr>
          <w:rFonts w:ascii="Simplified Arabic" w:hAnsi="Simplified Arabic" w:cs="Simplified Arabic"/>
          <w:lang w:bidi="ar-LY"/>
        </w:rPr>
      </w:pPr>
    </w:p>
    <w:p w14:paraId="328FD2B5" w14:textId="62AE3542" w:rsidR="00B152C4" w:rsidRPr="00025C89" w:rsidRDefault="008F4357" w:rsidP="00636D08">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 xml:space="preserve">توفر أسئلة </w:t>
      </w:r>
      <w:r w:rsidR="00636D08" w:rsidRPr="00025C89">
        <w:rPr>
          <w:rFonts w:ascii="Simplified Arabic" w:hAnsi="Simplified Arabic" w:cs="Simplified Arabic"/>
          <w:rtl/>
          <w:lang w:bidi="ar-LY"/>
        </w:rPr>
        <w:t>عامه عن ا</w:t>
      </w:r>
      <w:r w:rsidRPr="00025C89">
        <w:rPr>
          <w:rFonts w:ascii="Simplified Arabic" w:hAnsi="Simplified Arabic" w:cs="Simplified Arabic"/>
          <w:rtl/>
          <w:lang w:bidi="ar-LY"/>
        </w:rPr>
        <w:t>لحالة</w:t>
      </w:r>
      <w:r w:rsidR="00B152C4"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B152C4" w:rsidRPr="00025C89" w14:paraId="74A65E44" w14:textId="77777777" w:rsidTr="007C2F07">
        <w:tc>
          <w:tcPr>
            <w:tcW w:w="1691" w:type="dxa"/>
          </w:tcPr>
          <w:p w14:paraId="52932E50"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364949E" w14:textId="39AA4B7D" w:rsidR="00B152C4" w:rsidRPr="00025C89" w:rsidRDefault="00B152C4" w:rsidP="00B152C4">
            <w:pPr>
              <w:rPr>
                <w:rFonts w:ascii="Simplified Arabic" w:hAnsi="Simplified Arabic" w:cs="Simplified Arabic"/>
                <w:lang w:val="en-US" w:bidi="ar-LY"/>
              </w:rPr>
            </w:pPr>
            <w:r w:rsidRPr="00025C89">
              <w:rPr>
                <w:rFonts w:ascii="Simplified Arabic" w:hAnsi="Simplified Arabic" w:cs="Simplified Arabic"/>
                <w:lang w:val="en-US" w:bidi="ar-LY"/>
              </w:rPr>
              <w:t>FR-7</w:t>
            </w:r>
          </w:p>
        </w:tc>
      </w:tr>
      <w:tr w:rsidR="00B152C4" w:rsidRPr="00025C89" w14:paraId="1B7C390F" w14:textId="77777777" w:rsidTr="007C2F07">
        <w:tc>
          <w:tcPr>
            <w:tcW w:w="1691" w:type="dxa"/>
          </w:tcPr>
          <w:p w14:paraId="2D7B540F"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F5498F1" w14:textId="5B0AEFB9" w:rsidR="00B152C4" w:rsidRPr="00025C89" w:rsidRDefault="00B152C4" w:rsidP="00636D0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w:t>
            </w:r>
            <w:r w:rsidR="008F4357" w:rsidRPr="00025C89">
              <w:rPr>
                <w:rFonts w:ascii="Simplified Arabic" w:hAnsi="Simplified Arabic" w:cs="Simplified Arabic"/>
                <w:rtl/>
                <w:lang w:val="en-US" w:bidi="ar-LY"/>
              </w:rPr>
              <w:t xml:space="preserve"> للمريض عدة </w:t>
            </w:r>
            <w:r w:rsidR="00636D08" w:rsidRPr="00025C89">
              <w:rPr>
                <w:rFonts w:ascii="Simplified Arabic" w:hAnsi="Simplified Arabic" w:cs="Simplified Arabic"/>
                <w:rtl/>
                <w:lang w:val="en-US" w:bidi="ar-LY"/>
              </w:rPr>
              <w:t>أسئلة لمعرفة طريقة حياته اليومية</w:t>
            </w:r>
            <w:r w:rsidRPr="00025C89">
              <w:rPr>
                <w:rFonts w:ascii="Simplified Arabic" w:hAnsi="Simplified Arabic" w:cs="Simplified Arabic"/>
                <w:rtl/>
                <w:lang w:val="en-US" w:bidi="ar-LY"/>
              </w:rPr>
              <w:t>.</w:t>
            </w:r>
          </w:p>
        </w:tc>
      </w:tr>
      <w:tr w:rsidR="00B152C4" w:rsidRPr="00025C89" w14:paraId="4D80B2B6" w14:textId="77777777" w:rsidTr="007C2F07">
        <w:tc>
          <w:tcPr>
            <w:tcW w:w="1691" w:type="dxa"/>
          </w:tcPr>
          <w:p w14:paraId="07A5B052"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A69F248" w14:textId="614CE200" w:rsidR="00B152C4" w:rsidRPr="00025C89" w:rsidRDefault="00B152C4" w:rsidP="00636D08">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w:t>
            </w:r>
            <w:r w:rsidR="00636D08" w:rsidRPr="00025C89">
              <w:rPr>
                <w:rFonts w:ascii="Simplified Arabic" w:hAnsi="Simplified Arabic" w:cs="Simplified Arabic"/>
                <w:rtl/>
                <w:lang w:val="en-US" w:bidi="ar-LY"/>
              </w:rPr>
              <w:t>رياضي</w:t>
            </w:r>
            <w:r w:rsidRPr="00025C89">
              <w:rPr>
                <w:rFonts w:ascii="Simplified Arabic" w:hAnsi="Simplified Arabic" w:cs="Simplified Arabic"/>
                <w:rtl/>
                <w:lang w:val="en-US" w:bidi="ar-LY"/>
              </w:rPr>
              <w:t xml:space="preserve"> </w:t>
            </w:r>
            <w:r w:rsidRPr="00025C89">
              <w:rPr>
                <w:rFonts w:ascii="Simplified Arabic" w:hAnsi="Simplified Arabic" w:cs="Simplified Arabic"/>
                <w:rtl/>
                <w:lang w:bidi="ar-LY"/>
              </w:rPr>
              <w:t>يتماشى مع حالة المريض ورغباته.</w:t>
            </w:r>
          </w:p>
        </w:tc>
      </w:tr>
      <w:tr w:rsidR="00B152C4" w:rsidRPr="00025C89" w14:paraId="042426D5" w14:textId="77777777" w:rsidTr="007C2F07">
        <w:tc>
          <w:tcPr>
            <w:tcW w:w="1691" w:type="dxa"/>
          </w:tcPr>
          <w:p w14:paraId="5D54C203"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17A3DB63"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B152C4" w:rsidRPr="00025C89" w14:paraId="085924D1" w14:textId="77777777" w:rsidTr="007C2F07">
        <w:tc>
          <w:tcPr>
            <w:tcW w:w="1691" w:type="dxa"/>
          </w:tcPr>
          <w:p w14:paraId="79F25FE4"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255959A"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16B3001B" w14:textId="77777777" w:rsidR="00636D08" w:rsidRPr="00025C89" w:rsidRDefault="00636D08" w:rsidP="00636D08">
      <w:pPr>
        <w:rPr>
          <w:rFonts w:ascii="Simplified Arabic" w:hAnsi="Simplified Arabic" w:cs="Simplified Arabic"/>
          <w:rtl/>
          <w:lang w:bidi="ar-LY"/>
        </w:rPr>
      </w:pPr>
    </w:p>
    <w:p w14:paraId="3A1232EC" w14:textId="77777777" w:rsidR="009B0830" w:rsidRPr="00025C89" w:rsidRDefault="009B0830" w:rsidP="00636D08">
      <w:pPr>
        <w:rPr>
          <w:rFonts w:ascii="Simplified Arabic" w:hAnsi="Simplified Arabic" w:cs="Simplified Arabic"/>
          <w:rtl/>
          <w:lang w:bidi="ar-LY"/>
        </w:rPr>
      </w:pPr>
    </w:p>
    <w:p w14:paraId="67386B03" w14:textId="77777777" w:rsidR="009B0830" w:rsidRPr="00025C89" w:rsidRDefault="009B0830" w:rsidP="00636D08">
      <w:pPr>
        <w:rPr>
          <w:rFonts w:ascii="Simplified Arabic" w:hAnsi="Simplified Arabic" w:cs="Simplified Arabic"/>
          <w:rtl/>
          <w:lang w:bidi="ar-LY"/>
        </w:rPr>
      </w:pPr>
    </w:p>
    <w:p w14:paraId="7A6E45C7" w14:textId="77777777" w:rsidR="009B0830" w:rsidRPr="00025C89" w:rsidRDefault="009B0830" w:rsidP="00636D08">
      <w:pPr>
        <w:rPr>
          <w:rFonts w:ascii="Simplified Arabic" w:hAnsi="Simplified Arabic" w:cs="Simplified Arabic"/>
          <w:lang w:bidi="ar-LY"/>
        </w:rPr>
      </w:pPr>
    </w:p>
    <w:p w14:paraId="6C17C773" w14:textId="503DFDFE" w:rsidR="00636D08" w:rsidRPr="00025C89" w:rsidRDefault="00636D08" w:rsidP="00636D08">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توفر أسئلة شخصيه عن الحالة.</w:t>
      </w:r>
    </w:p>
    <w:tbl>
      <w:tblPr>
        <w:tblStyle w:val="TableGrid"/>
        <w:bidiVisual/>
        <w:tblW w:w="0" w:type="auto"/>
        <w:tblLook w:val="04A0" w:firstRow="1" w:lastRow="0" w:firstColumn="1" w:lastColumn="0" w:noHBand="0" w:noVBand="1"/>
      </w:tblPr>
      <w:tblGrid>
        <w:gridCol w:w="1691"/>
        <w:gridCol w:w="6804"/>
      </w:tblGrid>
      <w:tr w:rsidR="00636D08" w:rsidRPr="00025C89" w14:paraId="7CC105FF" w14:textId="77777777" w:rsidTr="007C2F07">
        <w:tc>
          <w:tcPr>
            <w:tcW w:w="1691" w:type="dxa"/>
          </w:tcPr>
          <w:p w14:paraId="674B7718"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524B859" w14:textId="45BDD422"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lang w:val="en-US" w:bidi="ar-LY"/>
              </w:rPr>
              <w:t>FR-8</w:t>
            </w:r>
          </w:p>
        </w:tc>
      </w:tr>
      <w:tr w:rsidR="00636D08" w:rsidRPr="00025C89" w14:paraId="00F68E74" w14:textId="77777777" w:rsidTr="007C2F07">
        <w:tc>
          <w:tcPr>
            <w:tcW w:w="1691" w:type="dxa"/>
          </w:tcPr>
          <w:p w14:paraId="140FF569"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34674AB" w14:textId="4A1D9DB8"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للمريض عدة أسئلة </w:t>
            </w:r>
            <w:r w:rsidR="00027A16" w:rsidRPr="00025C89">
              <w:rPr>
                <w:rFonts w:ascii="Simplified Arabic" w:hAnsi="Simplified Arabic" w:cs="Simplified Arabic"/>
                <w:rtl/>
                <w:lang w:val="en-US"/>
              </w:rPr>
              <w:t xml:space="preserve">منها </w:t>
            </w:r>
            <w:r w:rsidRPr="00025C89">
              <w:rPr>
                <w:rFonts w:ascii="Simplified Arabic" w:hAnsi="Simplified Arabic" w:cs="Simplified Arabic"/>
                <w:rtl/>
                <w:lang w:val="en-US" w:bidi="ar-LY"/>
              </w:rPr>
              <w:t>الطول والوزن والعمر والوزن المستهدف.</w:t>
            </w:r>
          </w:p>
        </w:tc>
      </w:tr>
      <w:tr w:rsidR="00636D08" w:rsidRPr="00025C89" w14:paraId="1573B2F0" w14:textId="77777777" w:rsidTr="007C2F07">
        <w:tc>
          <w:tcPr>
            <w:tcW w:w="1691" w:type="dxa"/>
          </w:tcPr>
          <w:p w14:paraId="0DC3B2D0"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7AF91A8" w14:textId="4BE0A46E"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w:t>
            </w:r>
            <w:r w:rsidR="0098224A" w:rsidRPr="00025C89">
              <w:rPr>
                <w:rFonts w:ascii="Simplified Arabic" w:hAnsi="Simplified Arabic" w:cs="Simplified Arabic"/>
                <w:rtl/>
                <w:lang w:val="en-US" w:bidi="ar-LY"/>
              </w:rPr>
              <w:t>استنتاج مؤشر كتلة الجسم</w:t>
            </w:r>
            <w:r w:rsidRPr="00025C89">
              <w:rPr>
                <w:rFonts w:ascii="Simplified Arabic" w:hAnsi="Simplified Arabic" w:cs="Simplified Arabic"/>
                <w:rtl/>
                <w:lang w:bidi="ar-LY"/>
              </w:rPr>
              <w:t>.</w:t>
            </w:r>
          </w:p>
        </w:tc>
      </w:tr>
      <w:tr w:rsidR="00636D08" w:rsidRPr="00025C89" w14:paraId="71890C6B" w14:textId="77777777" w:rsidTr="007C2F07">
        <w:tc>
          <w:tcPr>
            <w:tcW w:w="1691" w:type="dxa"/>
          </w:tcPr>
          <w:p w14:paraId="12A4554E"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5693E55"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636D08" w:rsidRPr="00025C89" w14:paraId="337EF1E4" w14:textId="77777777" w:rsidTr="007C2F07">
        <w:tc>
          <w:tcPr>
            <w:tcW w:w="1691" w:type="dxa"/>
          </w:tcPr>
          <w:p w14:paraId="31AE5C9C"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9238A57"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9242B78" w14:textId="77777777" w:rsidR="00636D08" w:rsidRPr="00025C89" w:rsidRDefault="00636D08" w:rsidP="00636D08">
      <w:pPr>
        <w:rPr>
          <w:rFonts w:ascii="Simplified Arabic" w:hAnsi="Simplified Arabic" w:cs="Simplified Arabic"/>
          <w:lang w:bidi="ar-LY"/>
        </w:rPr>
      </w:pPr>
    </w:p>
    <w:p w14:paraId="3BA4801F" w14:textId="0F057183" w:rsidR="00636D08" w:rsidRPr="00025C89" w:rsidRDefault="002A547E" w:rsidP="002A547E">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متطلب عرض نتيجة معالجة البيانات</w:t>
      </w:r>
      <w:r w:rsidR="00636D08"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636D08" w:rsidRPr="00025C89" w14:paraId="29581967" w14:textId="77777777" w:rsidTr="007C2F07">
        <w:tc>
          <w:tcPr>
            <w:tcW w:w="1691" w:type="dxa"/>
          </w:tcPr>
          <w:p w14:paraId="30D403D3"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0A371F8" w14:textId="1700C1A0"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lang w:val="en-US" w:bidi="ar-LY"/>
              </w:rPr>
              <w:t>FR-9</w:t>
            </w:r>
          </w:p>
        </w:tc>
      </w:tr>
      <w:tr w:rsidR="00636D08" w:rsidRPr="00025C89" w14:paraId="0FCCAF2F" w14:textId="77777777" w:rsidTr="007C2F07">
        <w:tc>
          <w:tcPr>
            <w:tcW w:w="1691" w:type="dxa"/>
          </w:tcPr>
          <w:p w14:paraId="33D343E2"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AE0092C" w14:textId="162381DA" w:rsidR="00636D08" w:rsidRPr="00025C89" w:rsidRDefault="002A547E" w:rsidP="007C2F0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يقوم النظام بعرض </w:t>
            </w:r>
            <w:r w:rsidR="00DF37A6" w:rsidRPr="00025C89">
              <w:rPr>
                <w:rFonts w:ascii="Simplified Arabic" w:hAnsi="Simplified Arabic" w:cs="Simplified Arabic"/>
                <w:rtl/>
                <w:lang w:val="en-US" w:bidi="ar-LY"/>
              </w:rPr>
              <w:t>ال</w:t>
            </w:r>
            <w:r w:rsidRPr="00025C89">
              <w:rPr>
                <w:rFonts w:ascii="Simplified Arabic" w:hAnsi="Simplified Arabic" w:cs="Simplified Arabic"/>
                <w:rtl/>
                <w:lang w:val="en-US" w:bidi="ar-LY"/>
              </w:rPr>
              <w:t>نتا</w:t>
            </w:r>
            <w:r w:rsidR="00DF37A6" w:rsidRPr="00025C89">
              <w:rPr>
                <w:rFonts w:ascii="Simplified Arabic" w:hAnsi="Simplified Arabic" w:cs="Simplified Arabic"/>
                <w:rtl/>
                <w:lang w:val="en-US" w:bidi="ar-LY"/>
              </w:rPr>
              <w:t>ئج الأولية للمريض بعد الانتهاء من الإجابة علي جميع الأسئلة التي مرة بها المريض.</w:t>
            </w:r>
          </w:p>
        </w:tc>
      </w:tr>
      <w:tr w:rsidR="00636D08" w:rsidRPr="00025C89" w14:paraId="5782B10A" w14:textId="77777777" w:rsidTr="007C2F07">
        <w:tc>
          <w:tcPr>
            <w:tcW w:w="1691" w:type="dxa"/>
          </w:tcPr>
          <w:p w14:paraId="3A695B84"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6E8AEB1" w14:textId="184935F7" w:rsidR="00636D08" w:rsidRPr="00025C89" w:rsidRDefault="00DF37A6" w:rsidP="00DF37A6">
            <w:pPr>
              <w:rPr>
                <w:rFonts w:ascii="Simplified Arabic" w:hAnsi="Simplified Arabic" w:cs="Simplified Arabic"/>
                <w:rtl/>
                <w:lang w:bidi="ar-LY"/>
              </w:rPr>
            </w:pPr>
            <w:r w:rsidRPr="00025C89">
              <w:rPr>
                <w:rFonts w:ascii="Simplified Arabic" w:hAnsi="Simplified Arabic" w:cs="Simplified Arabic"/>
                <w:rtl/>
                <w:lang w:val="en-US" w:bidi="ar-LY"/>
              </w:rPr>
              <w:t>ليتمكن المريض من معرفة مجموعه من المعلومات منها مؤشر كتلة الجسم والسعرات الحرارية</w:t>
            </w:r>
            <w:r w:rsidR="00636D08" w:rsidRPr="00025C89">
              <w:rPr>
                <w:rFonts w:ascii="Simplified Arabic" w:hAnsi="Simplified Arabic" w:cs="Simplified Arabic"/>
                <w:rtl/>
                <w:lang w:bidi="ar-LY"/>
              </w:rPr>
              <w:t>.</w:t>
            </w:r>
          </w:p>
        </w:tc>
      </w:tr>
      <w:tr w:rsidR="00636D08" w:rsidRPr="00025C89" w14:paraId="7D4396E0" w14:textId="77777777" w:rsidTr="007C2F07">
        <w:tc>
          <w:tcPr>
            <w:tcW w:w="1691" w:type="dxa"/>
          </w:tcPr>
          <w:p w14:paraId="4BCEA679"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1D541A1"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636D08" w:rsidRPr="00025C89" w14:paraId="2D2AEF07" w14:textId="77777777" w:rsidTr="007C2F07">
        <w:tc>
          <w:tcPr>
            <w:tcW w:w="1691" w:type="dxa"/>
          </w:tcPr>
          <w:p w14:paraId="250003F7"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CA4E67D"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0DC7B6" w14:textId="77777777" w:rsidR="0005020E" w:rsidRPr="00025C89" w:rsidRDefault="0005020E" w:rsidP="00343632">
      <w:pPr>
        <w:rPr>
          <w:rFonts w:ascii="Simplified Arabic" w:hAnsi="Simplified Arabic" w:cs="Simplified Arabic"/>
          <w:rtl/>
          <w:lang w:bidi="ar-LY"/>
        </w:rPr>
      </w:pPr>
    </w:p>
    <w:p w14:paraId="7377CE83" w14:textId="77777777" w:rsidR="009B0830" w:rsidRPr="00025C89" w:rsidRDefault="009B0830" w:rsidP="00343632">
      <w:pPr>
        <w:rPr>
          <w:rFonts w:ascii="Simplified Arabic" w:hAnsi="Simplified Arabic" w:cs="Simplified Arabic"/>
          <w:rtl/>
          <w:lang w:bidi="ar-LY"/>
        </w:rPr>
      </w:pPr>
    </w:p>
    <w:p w14:paraId="1011CD78" w14:textId="02F8D1BE" w:rsidR="00DF37A6" w:rsidRPr="00025C89" w:rsidRDefault="007B5801" w:rsidP="00DF37A6">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توفير نموذج لمرضة السكري</w:t>
      </w:r>
      <w:r w:rsidR="00DF37A6"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DF37A6" w:rsidRPr="00025C89" w14:paraId="4CC73DE5" w14:textId="77777777" w:rsidTr="00027A16">
        <w:tc>
          <w:tcPr>
            <w:tcW w:w="1691" w:type="dxa"/>
          </w:tcPr>
          <w:p w14:paraId="1604235A"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37CCF45C" w14:textId="5EE8632B" w:rsidR="00DF37A6" w:rsidRPr="00025C89" w:rsidRDefault="00DF37A6" w:rsidP="00DF37A6">
            <w:pPr>
              <w:rPr>
                <w:rFonts w:ascii="Simplified Arabic" w:hAnsi="Simplified Arabic" w:cs="Simplified Arabic"/>
                <w:lang w:val="en-US" w:bidi="ar-LY"/>
              </w:rPr>
            </w:pPr>
            <w:r w:rsidRPr="00025C89">
              <w:rPr>
                <w:rFonts w:ascii="Simplified Arabic" w:hAnsi="Simplified Arabic" w:cs="Simplified Arabic"/>
                <w:lang w:val="en-US" w:bidi="ar-LY"/>
              </w:rPr>
              <w:t>FR-10</w:t>
            </w:r>
          </w:p>
        </w:tc>
      </w:tr>
      <w:tr w:rsidR="00DF37A6" w:rsidRPr="00025C89" w14:paraId="49B3CE90" w14:textId="77777777" w:rsidTr="00027A16">
        <w:tc>
          <w:tcPr>
            <w:tcW w:w="1691" w:type="dxa"/>
          </w:tcPr>
          <w:p w14:paraId="129E572E"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5A8999F" w14:textId="77777777" w:rsidR="008B1289" w:rsidRPr="00025C89" w:rsidRDefault="00DF37A6" w:rsidP="008B1289">
            <w:pPr>
              <w:rPr>
                <w:rFonts w:ascii="Simplified Arabic" w:hAnsi="Simplified Arabic" w:cs="Simplified Arabic"/>
                <w:rtl/>
                <w:lang w:val="en-US" w:bidi="ar-LY"/>
              </w:rPr>
            </w:pPr>
            <w:r w:rsidRPr="00025C89">
              <w:rPr>
                <w:rFonts w:ascii="Simplified Arabic" w:hAnsi="Simplified Arabic" w:cs="Simplified Arabic"/>
                <w:rtl/>
                <w:lang w:val="en-US" w:bidi="ar-LY"/>
              </w:rPr>
              <w:t xml:space="preserve">ان يقوم النظام </w:t>
            </w:r>
            <w:r w:rsidR="007B5801" w:rsidRPr="00025C89">
              <w:rPr>
                <w:rFonts w:ascii="Simplified Arabic" w:hAnsi="Simplified Arabic" w:cs="Simplified Arabic"/>
                <w:rtl/>
                <w:lang w:val="en-US" w:bidi="ar-LY"/>
              </w:rPr>
              <w:t xml:space="preserve">بتوفير نموذج </w:t>
            </w:r>
            <w:r w:rsidR="008B1289" w:rsidRPr="00025C89">
              <w:rPr>
                <w:rFonts w:ascii="Simplified Arabic" w:hAnsi="Simplified Arabic" w:cs="Simplified Arabic"/>
                <w:rtl/>
                <w:lang w:val="en-US" w:bidi="ar-LY"/>
              </w:rPr>
              <w:t xml:space="preserve">يوضح مرحلة المرض اما ان يكون الدواء </w:t>
            </w:r>
          </w:p>
          <w:p w14:paraId="5F834325" w14:textId="0D57D106" w:rsidR="00DF37A6" w:rsidRPr="00025C89" w:rsidRDefault="008B1289" w:rsidP="008B1289">
            <w:pPr>
              <w:rPr>
                <w:rFonts w:ascii="Simplified Arabic" w:hAnsi="Simplified Arabic" w:cs="Simplified Arabic"/>
                <w:lang w:val="en-US" w:bidi="ar-LY"/>
              </w:rPr>
            </w:pPr>
            <w:r w:rsidRPr="00025C89">
              <w:rPr>
                <w:rFonts w:ascii="Simplified Arabic" w:hAnsi="Simplified Arabic" w:cs="Simplified Arabic"/>
                <w:rtl/>
                <w:lang w:val="en-US" w:bidi="ar-LY"/>
              </w:rPr>
              <w:t>(ابرأه، حبوب) وجميع التحليل الخاصة بمرضة السكري</w:t>
            </w:r>
            <w:r w:rsidR="00DF37A6" w:rsidRPr="00025C89">
              <w:rPr>
                <w:rFonts w:ascii="Simplified Arabic" w:hAnsi="Simplified Arabic" w:cs="Simplified Arabic"/>
                <w:rtl/>
                <w:lang w:val="en-US" w:bidi="ar-LY"/>
              </w:rPr>
              <w:t>.</w:t>
            </w:r>
          </w:p>
        </w:tc>
      </w:tr>
      <w:tr w:rsidR="00DF37A6" w:rsidRPr="00025C89" w14:paraId="65DC9A7B" w14:textId="77777777" w:rsidTr="00027A16">
        <w:tc>
          <w:tcPr>
            <w:tcW w:w="1691" w:type="dxa"/>
          </w:tcPr>
          <w:p w14:paraId="12084847"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62C976BA" w14:textId="5B92FBE4" w:rsidR="00DF37A6" w:rsidRPr="00025C89" w:rsidRDefault="008B1289" w:rsidP="00027A16">
            <w:pPr>
              <w:rPr>
                <w:rFonts w:ascii="Simplified Arabic" w:hAnsi="Simplified Arabic" w:cs="Simplified Arabic"/>
                <w:rtl/>
                <w:lang w:bidi="ar-LY"/>
              </w:rPr>
            </w:pPr>
            <w:r w:rsidRPr="00025C89">
              <w:rPr>
                <w:rFonts w:ascii="Simplified Arabic" w:hAnsi="Simplified Arabic" w:cs="Simplified Arabic"/>
                <w:rtl/>
                <w:lang w:val="en-US" w:bidi="ar-LY"/>
              </w:rPr>
              <w:t>ليتم تعين جدول اكل خاص بحالة ومرحلة المريض لكي لا يتعرض لأي اضرار</w:t>
            </w:r>
            <w:r w:rsidR="006E117D" w:rsidRPr="00025C89">
              <w:rPr>
                <w:rFonts w:ascii="Simplified Arabic" w:hAnsi="Simplified Arabic" w:cs="Simplified Arabic"/>
                <w:rtl/>
                <w:lang w:val="en-US" w:bidi="ar-LY"/>
              </w:rPr>
              <w:t xml:space="preserve"> قد تسببها له بعض الأطعمة</w:t>
            </w:r>
            <w:r w:rsidRPr="00025C89">
              <w:rPr>
                <w:rFonts w:ascii="Simplified Arabic" w:hAnsi="Simplified Arabic" w:cs="Simplified Arabic"/>
                <w:rtl/>
                <w:lang w:val="en-US" w:bidi="ar-LY"/>
              </w:rPr>
              <w:t>.</w:t>
            </w:r>
          </w:p>
        </w:tc>
      </w:tr>
      <w:tr w:rsidR="00DF37A6" w:rsidRPr="00025C89" w14:paraId="688A10F6" w14:textId="77777777" w:rsidTr="00027A16">
        <w:tc>
          <w:tcPr>
            <w:tcW w:w="1691" w:type="dxa"/>
          </w:tcPr>
          <w:p w14:paraId="5B1F4383"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96DE8D5" w14:textId="26D07E8B" w:rsidR="00DF37A6"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DF37A6" w:rsidRPr="00025C89" w14:paraId="6542E7D5" w14:textId="77777777" w:rsidTr="00027A16">
        <w:tc>
          <w:tcPr>
            <w:tcW w:w="1691" w:type="dxa"/>
          </w:tcPr>
          <w:p w14:paraId="13B9A88D"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5483F460"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3E4CAD" w14:textId="77777777" w:rsidR="006E117D" w:rsidRPr="00025C89" w:rsidRDefault="006E117D" w:rsidP="006E117D">
      <w:pPr>
        <w:rPr>
          <w:rFonts w:ascii="Simplified Arabic" w:hAnsi="Simplified Arabic" w:cs="Simplified Arabic"/>
          <w:rtl/>
          <w:lang w:bidi="ar-LY"/>
        </w:rPr>
      </w:pPr>
    </w:p>
    <w:p w14:paraId="561053B3" w14:textId="2E057889" w:rsidR="006E117D" w:rsidRPr="00025C89" w:rsidRDefault="006E117D" w:rsidP="00CE4296">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نموذج لمرضة </w:t>
      </w:r>
      <w:r w:rsidR="00CE4296" w:rsidRPr="00025C89">
        <w:rPr>
          <w:rFonts w:ascii="Simplified Arabic" w:hAnsi="Simplified Arabic" w:cs="Simplified Arabic"/>
          <w:rtl/>
          <w:lang w:bidi="ar-LY"/>
        </w:rPr>
        <w:t>الضغط</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6E117D" w:rsidRPr="00025C89" w14:paraId="550A007C" w14:textId="77777777" w:rsidTr="00027A16">
        <w:tc>
          <w:tcPr>
            <w:tcW w:w="1691" w:type="dxa"/>
          </w:tcPr>
          <w:p w14:paraId="4B67E579"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BDB3EED" w14:textId="5A2E6F1A" w:rsidR="006E117D" w:rsidRPr="00025C89" w:rsidRDefault="006E117D" w:rsidP="006E117D">
            <w:pPr>
              <w:rPr>
                <w:rFonts w:ascii="Simplified Arabic" w:hAnsi="Simplified Arabic" w:cs="Simplified Arabic"/>
                <w:lang w:val="en-US" w:bidi="ar-LY"/>
              </w:rPr>
            </w:pPr>
            <w:r w:rsidRPr="00025C89">
              <w:rPr>
                <w:rFonts w:ascii="Simplified Arabic" w:hAnsi="Simplified Arabic" w:cs="Simplified Arabic"/>
                <w:lang w:val="en-US" w:bidi="ar-LY"/>
              </w:rPr>
              <w:t>FR-11</w:t>
            </w:r>
          </w:p>
        </w:tc>
      </w:tr>
      <w:tr w:rsidR="006E117D" w:rsidRPr="00025C89" w14:paraId="5B833CF6" w14:textId="77777777" w:rsidTr="00027A16">
        <w:tc>
          <w:tcPr>
            <w:tcW w:w="1691" w:type="dxa"/>
          </w:tcPr>
          <w:p w14:paraId="7BC16E95"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0D58CB1" w14:textId="596C269A" w:rsidR="006E117D" w:rsidRPr="00025C89" w:rsidRDefault="006E117D" w:rsidP="00CE4296">
            <w:pPr>
              <w:rPr>
                <w:rFonts w:ascii="Simplified Arabic" w:hAnsi="Simplified Arabic" w:cs="Simplified Arabic"/>
                <w:lang w:val="en-US" w:bidi="ar-LY"/>
              </w:rPr>
            </w:pPr>
            <w:r w:rsidRPr="00025C89">
              <w:rPr>
                <w:rFonts w:ascii="Simplified Arabic" w:hAnsi="Simplified Arabic" w:cs="Simplified Arabic"/>
                <w:rtl/>
                <w:lang w:val="en-US" w:bidi="ar-LY"/>
              </w:rPr>
              <w:t>ان يقوم النظام بتوفير نموذج</w:t>
            </w:r>
            <w:r w:rsidR="00CE4296" w:rsidRPr="00025C89">
              <w:rPr>
                <w:rFonts w:ascii="Simplified Arabic" w:hAnsi="Simplified Arabic" w:cs="Simplified Arabic"/>
                <w:rtl/>
                <w:lang w:val="en-US" w:bidi="ar-LY"/>
              </w:rPr>
              <w:t xml:space="preserve"> خاص </w:t>
            </w:r>
            <w:r w:rsidRPr="00025C89">
              <w:rPr>
                <w:rFonts w:ascii="Simplified Arabic" w:hAnsi="Simplified Arabic" w:cs="Simplified Arabic"/>
                <w:rtl/>
                <w:lang w:val="en-US" w:bidi="ar-LY"/>
              </w:rPr>
              <w:t xml:space="preserve">جميع التحليل الخاصة بمرضة </w:t>
            </w:r>
            <w:r w:rsidR="00CE4296" w:rsidRPr="00025C89">
              <w:rPr>
                <w:rFonts w:ascii="Simplified Arabic" w:hAnsi="Simplified Arabic" w:cs="Simplified Arabic"/>
                <w:rtl/>
                <w:lang w:val="en-US" w:bidi="ar-LY"/>
              </w:rPr>
              <w:t>الضغط</w:t>
            </w:r>
            <w:r w:rsidRPr="00025C89">
              <w:rPr>
                <w:rFonts w:ascii="Simplified Arabic" w:hAnsi="Simplified Arabic" w:cs="Simplified Arabic"/>
                <w:rtl/>
                <w:lang w:val="en-US" w:bidi="ar-LY"/>
              </w:rPr>
              <w:t>.</w:t>
            </w:r>
          </w:p>
        </w:tc>
      </w:tr>
      <w:tr w:rsidR="006E117D" w:rsidRPr="00025C89" w14:paraId="0CACFA8A" w14:textId="77777777" w:rsidTr="00027A16">
        <w:tc>
          <w:tcPr>
            <w:tcW w:w="1691" w:type="dxa"/>
          </w:tcPr>
          <w:p w14:paraId="54C6A154"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6327E5EF" w14:textId="6BE23ABA" w:rsidR="006E117D" w:rsidRPr="00025C89" w:rsidRDefault="006E117D" w:rsidP="00CE4296">
            <w:pPr>
              <w:rPr>
                <w:rFonts w:ascii="Simplified Arabic" w:hAnsi="Simplified Arabic" w:cs="Simplified Arabic"/>
                <w:rtl/>
                <w:lang w:bidi="ar-LY"/>
              </w:rPr>
            </w:pPr>
            <w:r w:rsidRPr="00025C89">
              <w:rPr>
                <w:rFonts w:ascii="Simplified Arabic" w:hAnsi="Simplified Arabic" w:cs="Simplified Arabic"/>
                <w:rtl/>
                <w:lang w:val="en-US" w:bidi="ar-LY"/>
              </w:rPr>
              <w:t>ليتم تعين جدول اكل خاص بحالة المريض لكي لا يتعرض لأي اضرار</w:t>
            </w:r>
            <w:r w:rsidR="00CE4296" w:rsidRPr="00025C89">
              <w:rPr>
                <w:rFonts w:ascii="Simplified Arabic" w:hAnsi="Simplified Arabic" w:cs="Simplified Arabic"/>
                <w:rtl/>
                <w:lang w:val="en-US" w:bidi="ar-LY"/>
              </w:rPr>
              <w:t xml:space="preserve"> قد تسببها له بعض الأطعمة</w:t>
            </w:r>
            <w:r w:rsidRPr="00025C89">
              <w:rPr>
                <w:rFonts w:ascii="Simplified Arabic" w:hAnsi="Simplified Arabic" w:cs="Simplified Arabic"/>
                <w:rtl/>
                <w:lang w:val="en-US" w:bidi="ar-LY"/>
              </w:rPr>
              <w:t>.</w:t>
            </w:r>
          </w:p>
        </w:tc>
      </w:tr>
      <w:tr w:rsidR="006E117D" w:rsidRPr="00025C89" w14:paraId="75196975" w14:textId="77777777" w:rsidTr="00027A16">
        <w:tc>
          <w:tcPr>
            <w:tcW w:w="1691" w:type="dxa"/>
          </w:tcPr>
          <w:p w14:paraId="63142525"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16E1F24E" w14:textId="562F34BF" w:rsidR="006E117D" w:rsidRPr="00025C89" w:rsidRDefault="004C4232" w:rsidP="00027A16">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6E117D" w:rsidRPr="00025C89" w14:paraId="07E8BB6F" w14:textId="77777777" w:rsidTr="00027A16">
        <w:tc>
          <w:tcPr>
            <w:tcW w:w="1691" w:type="dxa"/>
          </w:tcPr>
          <w:p w14:paraId="6AEFA683"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6D3D6EB"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EEF108F" w14:textId="77777777" w:rsidR="009B0830" w:rsidRPr="00025C89" w:rsidRDefault="009B0830" w:rsidP="009B0830">
      <w:pPr>
        <w:rPr>
          <w:rFonts w:ascii="Simplified Arabic" w:hAnsi="Simplified Arabic" w:cs="Simplified Arabic"/>
          <w:rtl/>
          <w:lang w:bidi="ar-LY"/>
        </w:rPr>
      </w:pPr>
    </w:p>
    <w:p w14:paraId="563A7518" w14:textId="77777777" w:rsidR="009B0830" w:rsidRPr="00025C89" w:rsidRDefault="009B0830" w:rsidP="009B0830">
      <w:pPr>
        <w:rPr>
          <w:rFonts w:ascii="Simplified Arabic" w:hAnsi="Simplified Arabic" w:cs="Simplified Arabic"/>
          <w:lang w:bidi="ar-LY"/>
        </w:rPr>
      </w:pPr>
    </w:p>
    <w:p w14:paraId="036E80E5" w14:textId="5C8A3E3A" w:rsidR="009B0830" w:rsidRPr="00025C89" w:rsidRDefault="009B0830" w:rsidP="00CA4DB4">
      <w:pPr>
        <w:pStyle w:val="ListParagraph"/>
        <w:numPr>
          <w:ilvl w:val="0"/>
          <w:numId w:val="19"/>
        </w:numPr>
        <w:rPr>
          <w:rFonts w:ascii="Simplified Arabic" w:hAnsi="Simplified Arabic" w:cs="Simplified Arabic"/>
          <w:rtl/>
          <w:lang w:bidi="ar-LY"/>
        </w:rPr>
      </w:pPr>
      <w:r w:rsidRPr="00025C89">
        <w:rPr>
          <w:rFonts w:ascii="Simplified Arabic" w:hAnsi="Simplified Arabic" w:cs="Simplified Arabic"/>
          <w:rtl/>
          <w:lang w:bidi="ar-LY"/>
        </w:rPr>
        <w:lastRenderedPageBreak/>
        <w:t xml:space="preserve">المتطلبات </w:t>
      </w:r>
      <w:r w:rsidRPr="00025C89">
        <w:rPr>
          <w:rFonts w:ascii="Simplified Arabic" w:hAnsi="Simplified Arabic" w:cs="Simplified Arabic"/>
          <w:rtl/>
        </w:rPr>
        <w:t>الوظيفية</w:t>
      </w:r>
      <w:r w:rsidRPr="00025C89">
        <w:rPr>
          <w:rFonts w:ascii="Simplified Arabic" w:hAnsi="Simplified Arabic" w:cs="Simplified Arabic"/>
          <w:rtl/>
          <w:lang w:bidi="ar-LY"/>
        </w:rPr>
        <w:t xml:space="preserve"> التي يوفرها </w:t>
      </w:r>
      <w:r w:rsidR="00CA4DB4" w:rsidRPr="00025C89">
        <w:rPr>
          <w:rFonts w:ascii="Simplified Arabic" w:hAnsi="Simplified Arabic" w:cs="Simplified Arabic"/>
          <w:rtl/>
          <w:lang w:bidi="ar-LY"/>
        </w:rPr>
        <w:t>التطبيق</w:t>
      </w:r>
      <w:r w:rsidRPr="00025C89">
        <w:rPr>
          <w:rFonts w:ascii="Simplified Arabic" w:hAnsi="Simplified Arabic" w:cs="Simplified Arabic"/>
          <w:rtl/>
          <w:lang w:bidi="ar-LY"/>
        </w:rPr>
        <w:t>:</w:t>
      </w:r>
    </w:p>
    <w:p w14:paraId="52FA2971" w14:textId="3FA77B34" w:rsidR="00F94DD6" w:rsidRPr="00025C89" w:rsidRDefault="0016539A" w:rsidP="00F94DD6">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 تسجيل الدخول</w:t>
      </w:r>
    </w:p>
    <w:tbl>
      <w:tblPr>
        <w:tblStyle w:val="TableGrid"/>
        <w:bidiVisual/>
        <w:tblW w:w="0" w:type="auto"/>
        <w:tblLook w:val="04A0" w:firstRow="1" w:lastRow="0" w:firstColumn="1" w:lastColumn="0" w:noHBand="0" w:noVBand="1"/>
      </w:tblPr>
      <w:tblGrid>
        <w:gridCol w:w="1691"/>
        <w:gridCol w:w="6804"/>
      </w:tblGrid>
      <w:tr w:rsidR="00F94DD6" w:rsidRPr="00025C89" w14:paraId="49A183A8" w14:textId="77777777" w:rsidTr="00027A16">
        <w:tc>
          <w:tcPr>
            <w:tcW w:w="1691" w:type="dxa"/>
          </w:tcPr>
          <w:p w14:paraId="6214AD5D"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4E4BB668" w14:textId="77777777" w:rsidR="00F94DD6" w:rsidRPr="00025C89" w:rsidRDefault="00F94DD6" w:rsidP="00027A16">
            <w:pPr>
              <w:rPr>
                <w:rFonts w:ascii="Simplified Arabic" w:hAnsi="Simplified Arabic" w:cs="Simplified Arabic"/>
                <w:lang w:val="en-US" w:bidi="ar-LY"/>
              </w:rPr>
            </w:pPr>
            <w:r w:rsidRPr="00025C89">
              <w:rPr>
                <w:rFonts w:ascii="Simplified Arabic" w:hAnsi="Simplified Arabic" w:cs="Simplified Arabic"/>
                <w:lang w:val="en-US" w:bidi="ar-LY"/>
              </w:rPr>
              <w:t>FR-12</w:t>
            </w:r>
          </w:p>
        </w:tc>
      </w:tr>
      <w:tr w:rsidR="00F94DD6" w:rsidRPr="00025C89" w14:paraId="74608CBC" w14:textId="77777777" w:rsidTr="00027A16">
        <w:tc>
          <w:tcPr>
            <w:tcW w:w="1691" w:type="dxa"/>
          </w:tcPr>
          <w:p w14:paraId="54448FA2"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5471E41" w14:textId="76D53592" w:rsidR="00F94DD6" w:rsidRPr="00025C89" w:rsidRDefault="004A0F3B" w:rsidP="00027A16">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امكانية ادخال اسم المستخدم و كلمة المرور</w:t>
            </w:r>
          </w:p>
        </w:tc>
      </w:tr>
      <w:tr w:rsidR="00F94DD6" w:rsidRPr="00025C89" w14:paraId="7583F7F8" w14:textId="77777777" w:rsidTr="00027A16">
        <w:tc>
          <w:tcPr>
            <w:tcW w:w="1691" w:type="dxa"/>
          </w:tcPr>
          <w:p w14:paraId="3704026E"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FDE12CC" w14:textId="0B9757F4" w:rsidR="00F94DD6" w:rsidRPr="00025C89" w:rsidRDefault="002B68CB" w:rsidP="00027A16">
            <w:pPr>
              <w:rPr>
                <w:rFonts w:ascii="Simplified Arabic" w:hAnsi="Simplified Arabic" w:cs="Simplified Arabic"/>
                <w:rtl/>
                <w:lang w:bidi="ar-LY"/>
              </w:rPr>
            </w:pPr>
            <w:r w:rsidRPr="00025C89">
              <w:rPr>
                <w:rFonts w:ascii="Simplified Arabic" w:hAnsi="Simplified Arabic" w:cs="Simplified Arabic"/>
                <w:rtl/>
                <w:lang w:bidi="ar-LY"/>
              </w:rPr>
              <w:t>ليتم الدخول الي التطبيق وعرض المعلومات الخاصه به</w:t>
            </w:r>
          </w:p>
        </w:tc>
      </w:tr>
      <w:tr w:rsidR="00F94DD6" w:rsidRPr="00025C89" w14:paraId="2E3F36B1" w14:textId="77777777" w:rsidTr="00027A16">
        <w:tc>
          <w:tcPr>
            <w:tcW w:w="1691" w:type="dxa"/>
          </w:tcPr>
          <w:p w14:paraId="62CCD975"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67BF3ACA" w14:textId="7026200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F94DD6" w:rsidRPr="00025C89" w14:paraId="4A9B9884" w14:textId="77777777" w:rsidTr="00027A16">
        <w:tc>
          <w:tcPr>
            <w:tcW w:w="1691" w:type="dxa"/>
          </w:tcPr>
          <w:p w14:paraId="4A21FFF0"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56479A6"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4E36D72B" w14:textId="1B67CA2D" w:rsidR="00F94DD6" w:rsidRPr="00025C89" w:rsidRDefault="00F94DD6" w:rsidP="00F94DD6">
      <w:pPr>
        <w:ind w:left="360"/>
        <w:rPr>
          <w:rFonts w:ascii="Simplified Arabic" w:hAnsi="Simplified Arabic" w:cs="Simplified Arabic"/>
          <w:rtl/>
          <w:lang w:bidi="ar-LY"/>
        </w:rPr>
      </w:pPr>
    </w:p>
    <w:p w14:paraId="316AF741" w14:textId="1D2A35F4" w:rsidR="002B68CB" w:rsidRPr="00025C89" w:rsidRDefault="002B68CB" w:rsidP="002B68C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942510" w:rsidRPr="00025C89">
        <w:rPr>
          <w:rFonts w:ascii="Simplified Arabic" w:hAnsi="Simplified Arabic" w:cs="Simplified Arabic"/>
          <w:rtl/>
        </w:rPr>
        <w:t>عرض الوجبات.</w:t>
      </w:r>
    </w:p>
    <w:tbl>
      <w:tblPr>
        <w:tblStyle w:val="TableGrid"/>
        <w:bidiVisual/>
        <w:tblW w:w="0" w:type="auto"/>
        <w:tblLook w:val="04A0" w:firstRow="1" w:lastRow="0" w:firstColumn="1" w:lastColumn="0" w:noHBand="0" w:noVBand="1"/>
      </w:tblPr>
      <w:tblGrid>
        <w:gridCol w:w="1691"/>
        <w:gridCol w:w="6804"/>
      </w:tblGrid>
      <w:tr w:rsidR="002B68CB" w:rsidRPr="00025C89" w14:paraId="25AB9A67" w14:textId="77777777" w:rsidTr="00562317">
        <w:tc>
          <w:tcPr>
            <w:tcW w:w="1691" w:type="dxa"/>
          </w:tcPr>
          <w:p w14:paraId="6F9C3993"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759A8BF" w14:textId="51E8BD6A"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lang w:val="en-US" w:bidi="ar-LY"/>
              </w:rPr>
              <w:t>FR-13</w:t>
            </w:r>
          </w:p>
        </w:tc>
      </w:tr>
      <w:tr w:rsidR="002B68CB" w:rsidRPr="00025C89" w14:paraId="1E7355DD" w14:textId="77777777" w:rsidTr="00562317">
        <w:tc>
          <w:tcPr>
            <w:tcW w:w="1691" w:type="dxa"/>
          </w:tcPr>
          <w:p w14:paraId="434F344A"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5095D0AD" w14:textId="5C3A364B"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w:t>
            </w:r>
            <w:r w:rsidR="00C77E7D" w:rsidRPr="00025C89">
              <w:rPr>
                <w:rFonts w:ascii="Simplified Arabic" w:hAnsi="Simplified Arabic" w:cs="Simplified Arabic"/>
                <w:rtl/>
                <w:lang w:val="en-US" w:bidi="ar-LY"/>
              </w:rPr>
              <w:t>امكانية عر</w:t>
            </w:r>
            <w:r w:rsidR="003F0781" w:rsidRPr="00025C89">
              <w:rPr>
                <w:rFonts w:ascii="Simplified Arabic" w:hAnsi="Simplified Arabic" w:cs="Simplified Arabic"/>
                <w:rtl/>
                <w:lang w:val="en-US" w:bidi="ar-LY"/>
              </w:rPr>
              <w:t>ض الوجبات منها الفطور و الوجبات الخفيفة.</w:t>
            </w:r>
          </w:p>
        </w:tc>
      </w:tr>
      <w:tr w:rsidR="002B68CB" w:rsidRPr="00025C89" w14:paraId="18EFFACF" w14:textId="77777777" w:rsidTr="00562317">
        <w:tc>
          <w:tcPr>
            <w:tcW w:w="1691" w:type="dxa"/>
          </w:tcPr>
          <w:p w14:paraId="49B1D108"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5AD0044" w14:textId="25A1DC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ليتم</w:t>
            </w:r>
            <w:r w:rsidR="003F0781" w:rsidRPr="00025C89">
              <w:rPr>
                <w:rFonts w:ascii="Simplified Arabic" w:hAnsi="Simplified Arabic" w:cs="Simplified Arabic"/>
                <w:rtl/>
                <w:lang w:bidi="ar-LY"/>
              </w:rPr>
              <w:t>كن من الوصول لكل وجبة.</w:t>
            </w:r>
          </w:p>
        </w:tc>
      </w:tr>
      <w:tr w:rsidR="002B68CB" w:rsidRPr="00025C89" w14:paraId="5B113DBC" w14:textId="77777777" w:rsidTr="00562317">
        <w:tc>
          <w:tcPr>
            <w:tcW w:w="1691" w:type="dxa"/>
          </w:tcPr>
          <w:p w14:paraId="4975A353"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10795F9"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2B68CB" w:rsidRPr="00025C89" w14:paraId="6B065F62" w14:textId="77777777" w:rsidTr="00562317">
        <w:tc>
          <w:tcPr>
            <w:tcW w:w="1691" w:type="dxa"/>
          </w:tcPr>
          <w:p w14:paraId="3F7A2BB1"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4CEAE956"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7C3E667" w14:textId="6E8615F4" w:rsidR="002B68CB" w:rsidRPr="00025C89" w:rsidRDefault="002B68CB" w:rsidP="00F94DD6">
      <w:pPr>
        <w:ind w:left="360"/>
        <w:rPr>
          <w:rFonts w:ascii="Simplified Arabic" w:hAnsi="Simplified Arabic" w:cs="Simplified Arabic"/>
          <w:rtl/>
          <w:lang w:bidi="ar-LY"/>
        </w:rPr>
      </w:pPr>
    </w:p>
    <w:p w14:paraId="46870687" w14:textId="0247CF6B" w:rsidR="002B68CB" w:rsidRPr="00025C89" w:rsidRDefault="002B68CB" w:rsidP="002B68C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w:t>
      </w:r>
      <w:r w:rsidR="003F0781" w:rsidRPr="00025C89">
        <w:rPr>
          <w:rFonts w:ascii="Simplified Arabic" w:hAnsi="Simplified Arabic" w:cs="Simplified Arabic"/>
          <w:rtl/>
          <w:lang w:bidi="ar-LY"/>
        </w:rPr>
        <w:t xml:space="preserve"> عرض التمارين الرياضية.</w:t>
      </w:r>
    </w:p>
    <w:tbl>
      <w:tblPr>
        <w:tblStyle w:val="TableGrid"/>
        <w:bidiVisual/>
        <w:tblW w:w="0" w:type="auto"/>
        <w:tblLook w:val="04A0" w:firstRow="1" w:lastRow="0" w:firstColumn="1" w:lastColumn="0" w:noHBand="0" w:noVBand="1"/>
      </w:tblPr>
      <w:tblGrid>
        <w:gridCol w:w="1691"/>
        <w:gridCol w:w="6804"/>
      </w:tblGrid>
      <w:tr w:rsidR="002B68CB" w:rsidRPr="00025C89" w14:paraId="41AFA5AD" w14:textId="77777777" w:rsidTr="00562317">
        <w:tc>
          <w:tcPr>
            <w:tcW w:w="1691" w:type="dxa"/>
          </w:tcPr>
          <w:p w14:paraId="45123F36"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80FD01C" w14:textId="2E050903"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3F0781" w:rsidRPr="00025C89">
              <w:rPr>
                <w:rFonts w:ascii="Simplified Arabic" w:hAnsi="Simplified Arabic" w:cs="Simplified Arabic"/>
                <w:lang w:val="en-US" w:bidi="ar-LY"/>
              </w:rPr>
              <w:t>4</w:t>
            </w:r>
          </w:p>
        </w:tc>
      </w:tr>
      <w:tr w:rsidR="002B68CB" w:rsidRPr="00025C89" w14:paraId="346B09D1" w14:textId="77777777" w:rsidTr="00562317">
        <w:tc>
          <w:tcPr>
            <w:tcW w:w="1691" w:type="dxa"/>
          </w:tcPr>
          <w:p w14:paraId="0A73C015"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159C9E21" w14:textId="288788E0"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w:t>
            </w:r>
            <w:r w:rsidR="00764EAD" w:rsidRPr="00025C89">
              <w:rPr>
                <w:rFonts w:ascii="Simplified Arabic" w:hAnsi="Simplified Arabic" w:cs="Simplified Arabic"/>
                <w:rtl/>
                <w:lang w:val="en-US" w:bidi="ar-LY"/>
              </w:rPr>
              <w:t>عرض التمارين الرياضية .</w:t>
            </w:r>
          </w:p>
        </w:tc>
      </w:tr>
      <w:tr w:rsidR="002B68CB" w:rsidRPr="00025C89" w14:paraId="3BBF8877" w14:textId="77777777" w:rsidTr="00562317">
        <w:tc>
          <w:tcPr>
            <w:tcW w:w="1691" w:type="dxa"/>
          </w:tcPr>
          <w:p w14:paraId="096468C0"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المبرر</w:t>
            </w:r>
          </w:p>
        </w:tc>
        <w:tc>
          <w:tcPr>
            <w:tcW w:w="6804" w:type="dxa"/>
          </w:tcPr>
          <w:p w14:paraId="6C134EB6" w14:textId="22C7806E"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ل</w:t>
            </w:r>
            <w:r w:rsidR="00764EAD" w:rsidRPr="00025C89">
              <w:rPr>
                <w:rFonts w:ascii="Simplified Arabic" w:hAnsi="Simplified Arabic" w:cs="Simplified Arabic"/>
                <w:rtl/>
                <w:lang w:bidi="ar-LY"/>
              </w:rPr>
              <w:t xml:space="preserve">يتقيد باداء التمارين الرياضية </w:t>
            </w:r>
          </w:p>
        </w:tc>
      </w:tr>
      <w:tr w:rsidR="002B68CB" w:rsidRPr="00025C89" w14:paraId="552F2740" w14:textId="77777777" w:rsidTr="00562317">
        <w:tc>
          <w:tcPr>
            <w:tcW w:w="1691" w:type="dxa"/>
          </w:tcPr>
          <w:p w14:paraId="3DE309E2"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9FEF5F9"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2B68CB" w:rsidRPr="00025C89" w14:paraId="67778922" w14:textId="77777777" w:rsidTr="00562317">
        <w:tc>
          <w:tcPr>
            <w:tcW w:w="1691" w:type="dxa"/>
          </w:tcPr>
          <w:p w14:paraId="0D019B45"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1AE5174"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0D6BCE64" w14:textId="77777777" w:rsidR="00764EAD" w:rsidRPr="00025C89" w:rsidRDefault="00764EAD" w:rsidP="00764EAD">
      <w:pPr>
        <w:ind w:left="360"/>
        <w:rPr>
          <w:rFonts w:ascii="Simplified Arabic" w:hAnsi="Simplified Arabic" w:cs="Simplified Arabic"/>
          <w:rtl/>
          <w:lang w:bidi="ar-LY"/>
        </w:rPr>
      </w:pPr>
    </w:p>
    <w:p w14:paraId="7BD97FBB" w14:textId="35B507A4"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904DCA" w:rsidRPr="00025C89">
        <w:rPr>
          <w:rFonts w:ascii="Simplified Arabic" w:hAnsi="Simplified Arabic" w:cs="Simplified Arabic"/>
          <w:rtl/>
          <w:lang w:bidi="ar-LY"/>
        </w:rPr>
        <w:t>ل</w:t>
      </w:r>
      <w:r w:rsidRPr="00025C89">
        <w:rPr>
          <w:rFonts w:ascii="Simplified Arabic" w:hAnsi="Simplified Arabic" w:cs="Simplified Arabic"/>
          <w:rtl/>
          <w:lang w:bidi="ar-LY"/>
        </w:rPr>
        <w:t xml:space="preserve">عرض </w:t>
      </w:r>
      <w:r w:rsidR="00904DCA" w:rsidRPr="00025C89">
        <w:rPr>
          <w:rFonts w:ascii="Simplified Arabic" w:hAnsi="Simplified Arabic" w:cs="Simplified Arabic"/>
          <w:rtl/>
          <w:lang w:bidi="ar-LY"/>
        </w:rPr>
        <w:t>البيانات الشخصية</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179D4813" w14:textId="77777777" w:rsidTr="00562317">
        <w:tc>
          <w:tcPr>
            <w:tcW w:w="1691" w:type="dxa"/>
          </w:tcPr>
          <w:p w14:paraId="62062BF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1D2308D" w14:textId="14EE4E57"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FR-15</w:t>
            </w:r>
          </w:p>
        </w:tc>
      </w:tr>
      <w:tr w:rsidR="00764EAD" w:rsidRPr="00025C89" w14:paraId="41DE8439" w14:textId="77777777" w:rsidTr="00562317">
        <w:tc>
          <w:tcPr>
            <w:tcW w:w="1691" w:type="dxa"/>
          </w:tcPr>
          <w:p w14:paraId="07E2B2E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1EF54180" w14:textId="721BFA13"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عرض </w:t>
            </w:r>
            <w:r w:rsidR="00904DCA" w:rsidRPr="00025C89">
              <w:rPr>
                <w:rFonts w:ascii="Simplified Arabic" w:hAnsi="Simplified Arabic" w:cs="Simplified Arabic"/>
                <w:rtl/>
                <w:lang w:val="en-US" w:bidi="ar-LY"/>
              </w:rPr>
              <w:t xml:space="preserve">البيانات الشخصية </w:t>
            </w:r>
            <w:r w:rsidR="00E706A0" w:rsidRPr="00025C89">
              <w:rPr>
                <w:rFonts w:ascii="Simplified Arabic" w:hAnsi="Simplified Arabic" w:cs="Simplified Arabic"/>
                <w:rtl/>
                <w:lang w:val="en-US" w:bidi="ar-LY"/>
              </w:rPr>
              <w:t>واجراء التعديل علي بعض منها</w:t>
            </w:r>
            <w:r w:rsidRPr="00025C89">
              <w:rPr>
                <w:rFonts w:ascii="Simplified Arabic" w:hAnsi="Simplified Arabic" w:cs="Simplified Arabic"/>
                <w:rtl/>
                <w:lang w:val="en-US" w:bidi="ar-LY"/>
              </w:rPr>
              <w:t>.</w:t>
            </w:r>
          </w:p>
        </w:tc>
      </w:tr>
      <w:tr w:rsidR="00764EAD" w:rsidRPr="00025C89" w14:paraId="39A4F4AD" w14:textId="77777777" w:rsidTr="00562317">
        <w:tc>
          <w:tcPr>
            <w:tcW w:w="1691" w:type="dxa"/>
          </w:tcPr>
          <w:p w14:paraId="1083457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70BC583" w14:textId="410F77CE" w:rsidR="00764EAD" w:rsidRPr="00025C89" w:rsidRDefault="00E706A0" w:rsidP="00562317">
            <w:pPr>
              <w:rPr>
                <w:rFonts w:ascii="Simplified Arabic" w:hAnsi="Simplified Arabic" w:cs="Simplified Arabic"/>
                <w:rtl/>
                <w:lang w:bidi="ar-LY"/>
              </w:rPr>
            </w:pPr>
            <w:r w:rsidRPr="00025C89">
              <w:rPr>
                <w:rFonts w:ascii="Simplified Arabic" w:hAnsi="Simplified Arabic" w:cs="Simplified Arabic"/>
                <w:rtl/>
                <w:lang w:bidi="ar-LY"/>
              </w:rPr>
              <w:t>لتمكين المريض من التعديل البيانات الشخصية ان لزم الامر.</w:t>
            </w:r>
          </w:p>
        </w:tc>
      </w:tr>
      <w:tr w:rsidR="00764EAD" w:rsidRPr="00025C89" w14:paraId="39471979" w14:textId="77777777" w:rsidTr="00562317">
        <w:tc>
          <w:tcPr>
            <w:tcW w:w="1691" w:type="dxa"/>
          </w:tcPr>
          <w:p w14:paraId="084B72A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17965E6"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1B7EAE1A" w14:textId="77777777" w:rsidTr="00562317">
        <w:tc>
          <w:tcPr>
            <w:tcW w:w="1691" w:type="dxa"/>
          </w:tcPr>
          <w:p w14:paraId="77A9068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2A6C6580"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4F3BC0AB" w14:textId="77777777" w:rsidR="006D3C32" w:rsidRPr="00025C89" w:rsidRDefault="006D3C32" w:rsidP="006D3C32">
      <w:pPr>
        <w:rPr>
          <w:rFonts w:ascii="Simplified Arabic" w:hAnsi="Simplified Arabic" w:cs="Simplified Arabic"/>
          <w:lang w:bidi="ar-LY"/>
        </w:rPr>
      </w:pPr>
    </w:p>
    <w:p w14:paraId="58D04195" w14:textId="4867BFF4" w:rsidR="00764EAD" w:rsidRPr="00025C89" w:rsidRDefault="00764EAD" w:rsidP="006D3C32">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B549CC" w:rsidRPr="00025C89">
        <w:rPr>
          <w:rFonts w:ascii="Simplified Arabic" w:hAnsi="Simplified Arabic" w:cs="Simplified Arabic"/>
          <w:rtl/>
          <w:lang w:bidi="ar-LY"/>
        </w:rPr>
        <w:t>تحديث البيانات</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06003A96" w14:textId="77777777" w:rsidTr="00562317">
        <w:tc>
          <w:tcPr>
            <w:tcW w:w="1691" w:type="dxa"/>
          </w:tcPr>
          <w:p w14:paraId="4870D3E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B7D6E61" w14:textId="3A7A42B2" w:rsidR="00764EAD" w:rsidRPr="00025C89" w:rsidRDefault="00764EAD" w:rsidP="00562317">
            <w:pPr>
              <w:rPr>
                <w:rFonts w:ascii="Simplified Arabic" w:hAnsi="Simplified Arabic" w:cs="Simplified Arabic"/>
                <w:rtl/>
                <w:lang w:val="en-US"/>
              </w:rPr>
            </w:pPr>
            <w:r w:rsidRPr="00025C89">
              <w:rPr>
                <w:rFonts w:ascii="Simplified Arabic" w:hAnsi="Simplified Arabic" w:cs="Simplified Arabic"/>
                <w:lang w:val="en-US" w:bidi="ar-LY"/>
              </w:rPr>
              <w:t>FR-1</w:t>
            </w:r>
            <w:r w:rsidR="002705B6" w:rsidRPr="00025C89">
              <w:rPr>
                <w:rFonts w:ascii="Simplified Arabic" w:hAnsi="Simplified Arabic" w:cs="Simplified Arabic"/>
                <w:lang w:val="en-US" w:bidi="ar-LY"/>
              </w:rPr>
              <w:t>6</w:t>
            </w:r>
          </w:p>
        </w:tc>
      </w:tr>
      <w:tr w:rsidR="00764EAD" w:rsidRPr="00025C89" w14:paraId="56EF1677" w14:textId="77777777" w:rsidTr="00562317">
        <w:tc>
          <w:tcPr>
            <w:tcW w:w="1691" w:type="dxa"/>
          </w:tcPr>
          <w:p w14:paraId="51D43A93"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55D7E813" w14:textId="183B888A"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w:t>
            </w:r>
            <w:r w:rsidR="00B549CC" w:rsidRPr="00025C89">
              <w:rPr>
                <w:rFonts w:ascii="Simplified Arabic" w:hAnsi="Simplified Arabic" w:cs="Simplified Arabic"/>
                <w:rtl/>
                <w:lang w:val="en-US" w:bidi="ar-LY"/>
              </w:rPr>
              <w:t>تحديث البيانات الخاصة بالمريض متلا الوزن التي تم الوصول اليه بعد مدة معينة من اتباع النظام الغذائي والتمارين</w:t>
            </w:r>
            <w:r w:rsidRPr="00025C89">
              <w:rPr>
                <w:rFonts w:ascii="Simplified Arabic" w:hAnsi="Simplified Arabic" w:cs="Simplified Arabic"/>
                <w:rtl/>
                <w:lang w:val="en-US" w:bidi="ar-LY"/>
              </w:rPr>
              <w:t xml:space="preserve"> .</w:t>
            </w:r>
          </w:p>
        </w:tc>
      </w:tr>
      <w:tr w:rsidR="00764EAD" w:rsidRPr="00025C89" w14:paraId="13A27C56" w14:textId="77777777" w:rsidTr="00562317">
        <w:tc>
          <w:tcPr>
            <w:tcW w:w="1691" w:type="dxa"/>
          </w:tcPr>
          <w:p w14:paraId="2D3DACD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321CBD9A" w14:textId="6975748D" w:rsidR="00764EAD" w:rsidRPr="00025C89" w:rsidRDefault="00B549CC" w:rsidP="00562317">
            <w:pPr>
              <w:rPr>
                <w:rFonts w:ascii="Simplified Arabic" w:hAnsi="Simplified Arabic" w:cs="Simplified Arabic"/>
                <w:rtl/>
                <w:lang w:bidi="ar-LY"/>
              </w:rPr>
            </w:pPr>
            <w:r w:rsidRPr="00025C89">
              <w:rPr>
                <w:rFonts w:ascii="Simplified Arabic" w:hAnsi="Simplified Arabic" w:cs="Simplified Arabic"/>
                <w:rtl/>
                <w:lang w:bidi="ar-LY"/>
              </w:rPr>
              <w:t>ليتم اجراء التعديل علي جداول الاكل الخاصة بالمريض.</w:t>
            </w:r>
          </w:p>
        </w:tc>
      </w:tr>
      <w:tr w:rsidR="00764EAD" w:rsidRPr="00025C89" w14:paraId="65979DF3" w14:textId="77777777" w:rsidTr="00562317">
        <w:tc>
          <w:tcPr>
            <w:tcW w:w="1691" w:type="dxa"/>
          </w:tcPr>
          <w:p w14:paraId="5B88BC58"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7AE524A"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7C071B59" w14:textId="77777777" w:rsidTr="00562317">
        <w:tc>
          <w:tcPr>
            <w:tcW w:w="1691" w:type="dxa"/>
          </w:tcPr>
          <w:p w14:paraId="04934E8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كيفية التحقق</w:t>
            </w:r>
          </w:p>
        </w:tc>
        <w:tc>
          <w:tcPr>
            <w:tcW w:w="6804" w:type="dxa"/>
          </w:tcPr>
          <w:p w14:paraId="2238E71D"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52AEB10" w14:textId="77777777" w:rsidR="006D3C32" w:rsidRPr="00025C89" w:rsidRDefault="006D3C32" w:rsidP="006D3C32">
      <w:pPr>
        <w:rPr>
          <w:rFonts w:ascii="Simplified Arabic" w:hAnsi="Simplified Arabic" w:cs="Simplified Arabic"/>
          <w:lang w:bidi="ar-LY"/>
        </w:rPr>
      </w:pPr>
    </w:p>
    <w:p w14:paraId="214D5247" w14:textId="604AEB1F" w:rsidR="00764EAD" w:rsidRPr="00025C89" w:rsidRDefault="00764EAD" w:rsidP="006D3C32">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w:t>
      </w:r>
      <w:r w:rsidR="00F66D15" w:rsidRPr="00025C89">
        <w:rPr>
          <w:rFonts w:ascii="Simplified Arabic" w:hAnsi="Simplified Arabic" w:cs="Simplified Arabic"/>
          <w:rtl/>
        </w:rPr>
        <w:t xml:space="preserve"> امكانية اظهار اشعارات</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2147E89C" w14:textId="77777777" w:rsidTr="00562317">
        <w:tc>
          <w:tcPr>
            <w:tcW w:w="1691" w:type="dxa"/>
          </w:tcPr>
          <w:p w14:paraId="2E5A38D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6449D00" w14:textId="019D6850"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7</w:t>
            </w:r>
          </w:p>
        </w:tc>
      </w:tr>
      <w:tr w:rsidR="00764EAD" w:rsidRPr="00025C89" w14:paraId="2EF5C16A" w14:textId="77777777" w:rsidTr="00562317">
        <w:tc>
          <w:tcPr>
            <w:tcW w:w="1691" w:type="dxa"/>
          </w:tcPr>
          <w:p w14:paraId="5EB379D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26553C44" w14:textId="71B66515"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توف</w:t>
            </w:r>
            <w:r w:rsidR="00F66D15" w:rsidRPr="00025C89">
              <w:rPr>
                <w:rFonts w:ascii="Simplified Arabic" w:hAnsi="Simplified Arabic" w:cs="Simplified Arabic"/>
                <w:rtl/>
                <w:lang w:val="en-US" w:bidi="ar-LY"/>
              </w:rPr>
              <w:t>ي</w:t>
            </w:r>
            <w:r w:rsidRPr="00025C89">
              <w:rPr>
                <w:rFonts w:ascii="Simplified Arabic" w:hAnsi="Simplified Arabic" w:cs="Simplified Arabic"/>
                <w:rtl/>
                <w:lang w:val="en-US" w:bidi="ar-LY"/>
              </w:rPr>
              <w:t xml:space="preserve">ر </w:t>
            </w:r>
            <w:r w:rsidR="00F66D15" w:rsidRPr="00025C89">
              <w:rPr>
                <w:rFonts w:ascii="Simplified Arabic" w:hAnsi="Simplified Arabic" w:cs="Simplified Arabic"/>
                <w:rtl/>
                <w:lang w:val="en-US" w:bidi="ar-LY"/>
              </w:rPr>
              <w:t xml:space="preserve">امكانية </w:t>
            </w:r>
            <w:r w:rsidR="008F4A3C" w:rsidRPr="00025C89">
              <w:rPr>
                <w:rFonts w:ascii="Simplified Arabic" w:hAnsi="Simplified Arabic" w:cs="Simplified Arabic"/>
                <w:rtl/>
                <w:lang w:val="en-US" w:bidi="ar-LY"/>
              </w:rPr>
              <w:t>ضهور و</w:t>
            </w:r>
            <w:r w:rsidR="00F12EF1" w:rsidRPr="00025C89">
              <w:rPr>
                <w:rFonts w:ascii="Simplified Arabic" w:hAnsi="Simplified Arabic" w:cs="Simplified Arabic"/>
                <w:rtl/>
                <w:lang w:val="en-US" w:bidi="ar-LY"/>
              </w:rPr>
              <w:t>إرسال اشعارات للمريض</w:t>
            </w:r>
            <w:r w:rsidRPr="00025C89">
              <w:rPr>
                <w:rFonts w:ascii="Simplified Arabic" w:hAnsi="Simplified Arabic" w:cs="Simplified Arabic"/>
                <w:rtl/>
                <w:lang w:val="en-US" w:bidi="ar-LY"/>
              </w:rPr>
              <w:t xml:space="preserve"> .</w:t>
            </w:r>
          </w:p>
        </w:tc>
      </w:tr>
      <w:tr w:rsidR="00764EAD" w:rsidRPr="00025C89" w14:paraId="0717AB23" w14:textId="77777777" w:rsidTr="00562317">
        <w:tc>
          <w:tcPr>
            <w:tcW w:w="1691" w:type="dxa"/>
          </w:tcPr>
          <w:p w14:paraId="2509C8A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0362F9D9" w14:textId="7B25EEE7" w:rsidR="00764EAD" w:rsidRPr="00025C89" w:rsidRDefault="00562BD9"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لتذكير المستخدم بالوجبات </w:t>
            </w:r>
            <w:r w:rsidR="00B335B2" w:rsidRPr="00025C89">
              <w:rPr>
                <w:rFonts w:ascii="Simplified Arabic" w:hAnsi="Simplified Arabic" w:cs="Simplified Arabic"/>
                <w:rtl/>
                <w:lang w:bidi="ar-LY"/>
              </w:rPr>
              <w:t>والتمارين والتقيد بالنظام.</w:t>
            </w:r>
          </w:p>
        </w:tc>
      </w:tr>
      <w:tr w:rsidR="00764EAD" w:rsidRPr="00025C89" w14:paraId="25814044" w14:textId="77777777" w:rsidTr="00562317">
        <w:tc>
          <w:tcPr>
            <w:tcW w:w="1691" w:type="dxa"/>
          </w:tcPr>
          <w:p w14:paraId="320D251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3D55F413"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26A4607C" w14:textId="77777777" w:rsidTr="00562317">
        <w:tc>
          <w:tcPr>
            <w:tcW w:w="1691" w:type="dxa"/>
          </w:tcPr>
          <w:p w14:paraId="6A8B2F7E"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8A9D6DA"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0B162F1F" w14:textId="77777777" w:rsidR="00764EAD" w:rsidRPr="00025C89" w:rsidRDefault="00764EAD" w:rsidP="00764EAD">
      <w:pPr>
        <w:ind w:left="360"/>
        <w:rPr>
          <w:rFonts w:ascii="Simplified Arabic" w:hAnsi="Simplified Arabic" w:cs="Simplified Arabic"/>
          <w:rtl/>
          <w:lang w:bidi="ar-LY"/>
        </w:rPr>
      </w:pPr>
    </w:p>
    <w:p w14:paraId="6D1A62F8" w14:textId="4FC73DC5"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عرض </w:t>
      </w:r>
      <w:r w:rsidR="00B335B2" w:rsidRPr="00025C89">
        <w:rPr>
          <w:rFonts w:ascii="Simplified Arabic" w:hAnsi="Simplified Arabic" w:cs="Simplified Arabic"/>
          <w:rtl/>
          <w:lang w:bidi="ar-LY"/>
        </w:rPr>
        <w:t>وجبة الفطور</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42C63670" w14:textId="77777777" w:rsidTr="00562317">
        <w:tc>
          <w:tcPr>
            <w:tcW w:w="1691" w:type="dxa"/>
          </w:tcPr>
          <w:p w14:paraId="2853B27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DF24823" w14:textId="303630B2"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8</w:t>
            </w:r>
          </w:p>
        </w:tc>
      </w:tr>
      <w:tr w:rsidR="00764EAD" w:rsidRPr="00025C89" w14:paraId="26472301" w14:textId="77777777" w:rsidTr="00562317">
        <w:tc>
          <w:tcPr>
            <w:tcW w:w="1691" w:type="dxa"/>
          </w:tcPr>
          <w:p w14:paraId="49234AB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9F63B20" w14:textId="3C5B72A9"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عرض </w:t>
            </w:r>
            <w:r w:rsidR="00B335B2" w:rsidRPr="00025C89">
              <w:rPr>
                <w:rFonts w:ascii="Simplified Arabic" w:hAnsi="Simplified Arabic" w:cs="Simplified Arabic"/>
                <w:rtl/>
                <w:lang w:val="en-US" w:bidi="ar-LY"/>
              </w:rPr>
              <w:t>وجبة الفطور</w:t>
            </w:r>
            <w:r w:rsidR="006208FC" w:rsidRPr="00025C89">
              <w:rPr>
                <w:rFonts w:ascii="Simplified Arabic" w:hAnsi="Simplified Arabic" w:cs="Simplified Arabic"/>
                <w:rtl/>
                <w:lang w:val="en-US" w:bidi="ar-LY"/>
              </w:rPr>
              <w:t xml:space="preserve"> مرفقه بعدد السعرات الحرارية</w:t>
            </w:r>
            <w:r w:rsidRPr="00025C89">
              <w:rPr>
                <w:rFonts w:ascii="Simplified Arabic" w:hAnsi="Simplified Arabic" w:cs="Simplified Arabic"/>
                <w:rtl/>
                <w:lang w:val="en-US" w:bidi="ar-LY"/>
              </w:rPr>
              <w:t xml:space="preserve"> .</w:t>
            </w:r>
          </w:p>
        </w:tc>
      </w:tr>
      <w:tr w:rsidR="00764EAD" w:rsidRPr="00025C89" w14:paraId="0F776144" w14:textId="77777777" w:rsidTr="00562317">
        <w:tc>
          <w:tcPr>
            <w:tcW w:w="1691" w:type="dxa"/>
          </w:tcPr>
          <w:p w14:paraId="121691D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06E4B81A" w14:textId="052A611A" w:rsidR="00764EAD" w:rsidRPr="00025C89" w:rsidRDefault="006208FC" w:rsidP="00562317">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الفطور.</w:t>
            </w:r>
          </w:p>
        </w:tc>
      </w:tr>
      <w:tr w:rsidR="00764EAD" w:rsidRPr="00025C89" w14:paraId="64F155D4" w14:textId="77777777" w:rsidTr="00562317">
        <w:tc>
          <w:tcPr>
            <w:tcW w:w="1691" w:type="dxa"/>
          </w:tcPr>
          <w:p w14:paraId="71DB1A6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D91FF05" w14:textId="4D36F9E9" w:rsidR="00764EAD" w:rsidRPr="00025C89" w:rsidRDefault="00B335B2"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672E58E6" w14:textId="77777777" w:rsidTr="00562317">
        <w:tc>
          <w:tcPr>
            <w:tcW w:w="1691" w:type="dxa"/>
          </w:tcPr>
          <w:p w14:paraId="19769F5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6CB0FE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815681C" w14:textId="36B05D01" w:rsidR="00764EAD" w:rsidRPr="00025C89" w:rsidRDefault="00764EAD" w:rsidP="00764EAD">
      <w:pPr>
        <w:ind w:left="360"/>
        <w:rPr>
          <w:rFonts w:ascii="Simplified Arabic" w:hAnsi="Simplified Arabic" w:cs="Simplified Arabic"/>
          <w:rtl/>
          <w:lang w:bidi="ar-LY"/>
        </w:rPr>
      </w:pPr>
    </w:p>
    <w:p w14:paraId="26ECAE61" w14:textId="60EA8FDC" w:rsidR="006208FC" w:rsidRPr="00025C89" w:rsidRDefault="006208FC" w:rsidP="00764EAD">
      <w:pPr>
        <w:ind w:left="360"/>
        <w:rPr>
          <w:rFonts w:ascii="Simplified Arabic" w:hAnsi="Simplified Arabic" w:cs="Simplified Arabic"/>
          <w:rtl/>
          <w:lang w:bidi="ar-LY"/>
        </w:rPr>
      </w:pPr>
    </w:p>
    <w:p w14:paraId="219DD5D9" w14:textId="77777777" w:rsidR="006208FC" w:rsidRPr="00025C89" w:rsidRDefault="006208FC" w:rsidP="00764EAD">
      <w:pPr>
        <w:ind w:left="360"/>
        <w:rPr>
          <w:rFonts w:ascii="Simplified Arabic" w:hAnsi="Simplified Arabic" w:cs="Simplified Arabic"/>
          <w:rtl/>
          <w:lang w:bidi="ar-LY"/>
        </w:rPr>
      </w:pPr>
    </w:p>
    <w:p w14:paraId="68480456" w14:textId="1678BAA7"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lastRenderedPageBreak/>
        <w:t xml:space="preserve">توفير نافذة </w:t>
      </w:r>
      <w:r w:rsidR="00FB0E3C" w:rsidRPr="00025C89">
        <w:rPr>
          <w:rFonts w:ascii="Simplified Arabic" w:hAnsi="Simplified Arabic" w:cs="Simplified Arabic"/>
          <w:rtl/>
          <w:lang w:bidi="ar-LY"/>
        </w:rPr>
        <w:t>عرض وجبة الغداء</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2EF5CA72" w14:textId="77777777" w:rsidTr="00562317">
        <w:tc>
          <w:tcPr>
            <w:tcW w:w="1691" w:type="dxa"/>
          </w:tcPr>
          <w:p w14:paraId="2DDB555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26605B5" w14:textId="7ECADD98"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9</w:t>
            </w:r>
          </w:p>
        </w:tc>
      </w:tr>
      <w:tr w:rsidR="006208FC" w:rsidRPr="00025C89" w14:paraId="5BF05029" w14:textId="77777777" w:rsidTr="00562317">
        <w:tc>
          <w:tcPr>
            <w:tcW w:w="1691" w:type="dxa"/>
          </w:tcPr>
          <w:p w14:paraId="26643B27" w14:textId="77777777"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E3E026F" w14:textId="58EBCED3" w:rsidR="006208FC" w:rsidRPr="00025C89" w:rsidRDefault="006208FC" w:rsidP="006208FC">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عرض وجبة ا</w:t>
            </w:r>
            <w:r w:rsidR="00FB0E3C" w:rsidRPr="00025C89">
              <w:rPr>
                <w:rFonts w:ascii="Simplified Arabic" w:hAnsi="Simplified Arabic" w:cs="Simplified Arabic"/>
                <w:rtl/>
                <w:lang w:val="en-US" w:bidi="ar-LY"/>
              </w:rPr>
              <w:t>لغداء</w:t>
            </w:r>
            <w:r w:rsidRPr="00025C89">
              <w:rPr>
                <w:rFonts w:ascii="Simplified Arabic" w:hAnsi="Simplified Arabic" w:cs="Simplified Arabic"/>
                <w:rtl/>
                <w:lang w:val="en-US" w:bidi="ar-LY"/>
              </w:rPr>
              <w:t xml:space="preserve"> مرفقه بعدد السعرات الحرارية .</w:t>
            </w:r>
          </w:p>
        </w:tc>
      </w:tr>
      <w:tr w:rsidR="006208FC" w:rsidRPr="00025C89" w14:paraId="3DCAA490" w14:textId="77777777" w:rsidTr="00562317">
        <w:tc>
          <w:tcPr>
            <w:tcW w:w="1691" w:type="dxa"/>
          </w:tcPr>
          <w:p w14:paraId="2D402E34" w14:textId="77777777"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2395DA8" w14:textId="21B96B3C"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w:t>
            </w:r>
            <w:r w:rsidR="00FB0E3C" w:rsidRPr="00025C89">
              <w:rPr>
                <w:rFonts w:ascii="Simplified Arabic" w:hAnsi="Simplified Arabic" w:cs="Simplified Arabic"/>
                <w:rtl/>
                <w:lang w:bidi="ar-LY"/>
              </w:rPr>
              <w:t>غداء</w:t>
            </w:r>
            <w:r w:rsidRPr="00025C89">
              <w:rPr>
                <w:rFonts w:ascii="Simplified Arabic" w:hAnsi="Simplified Arabic" w:cs="Simplified Arabic"/>
                <w:rtl/>
                <w:lang w:bidi="ar-LY"/>
              </w:rPr>
              <w:t>.</w:t>
            </w:r>
          </w:p>
        </w:tc>
      </w:tr>
      <w:tr w:rsidR="00764EAD" w:rsidRPr="00025C89" w14:paraId="54096DC1" w14:textId="77777777" w:rsidTr="00562317">
        <w:tc>
          <w:tcPr>
            <w:tcW w:w="1691" w:type="dxa"/>
          </w:tcPr>
          <w:p w14:paraId="2217FA70"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0CEF512A" w14:textId="38446B42" w:rsidR="00764EAD" w:rsidRPr="00025C89" w:rsidRDefault="004E5B2A"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4B87ABBF" w14:textId="77777777" w:rsidTr="00562317">
        <w:tc>
          <w:tcPr>
            <w:tcW w:w="1691" w:type="dxa"/>
          </w:tcPr>
          <w:p w14:paraId="08C4797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4751A8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64E2AE70" w14:textId="77777777" w:rsidR="006D3C32" w:rsidRPr="00025C89" w:rsidRDefault="006D3C32" w:rsidP="006D3C32">
      <w:pPr>
        <w:rPr>
          <w:rFonts w:ascii="Simplified Arabic" w:hAnsi="Simplified Arabic" w:cs="Simplified Arabic"/>
          <w:lang w:bidi="ar-LY"/>
        </w:rPr>
      </w:pPr>
    </w:p>
    <w:p w14:paraId="2DC6B066" w14:textId="68461D66" w:rsidR="00764EAD" w:rsidRPr="00025C89" w:rsidRDefault="00764EAD" w:rsidP="006037F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FB0E3C" w:rsidRPr="00025C89">
        <w:rPr>
          <w:rFonts w:ascii="Simplified Arabic" w:hAnsi="Simplified Arabic" w:cs="Simplified Arabic"/>
          <w:rtl/>
          <w:lang w:bidi="ar-LY"/>
        </w:rPr>
        <w:t>عرض وجبة ال</w:t>
      </w:r>
      <w:r w:rsidR="004E5B2A" w:rsidRPr="00025C89">
        <w:rPr>
          <w:rFonts w:ascii="Simplified Arabic" w:hAnsi="Simplified Arabic" w:cs="Simplified Arabic"/>
          <w:rtl/>
          <w:lang w:bidi="ar-LY"/>
        </w:rPr>
        <w:t>عشاء</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0BA73993" w14:textId="77777777" w:rsidTr="00562317">
        <w:tc>
          <w:tcPr>
            <w:tcW w:w="1691" w:type="dxa"/>
          </w:tcPr>
          <w:p w14:paraId="3A69FBA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EE894F5" w14:textId="1623A997"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w:t>
            </w:r>
            <w:r w:rsidR="000C7029" w:rsidRPr="00025C89">
              <w:rPr>
                <w:rFonts w:ascii="Simplified Arabic" w:hAnsi="Simplified Arabic" w:cs="Simplified Arabic"/>
                <w:lang w:val="en-US" w:bidi="ar-LY"/>
              </w:rPr>
              <w:t>20</w:t>
            </w:r>
          </w:p>
        </w:tc>
      </w:tr>
      <w:tr w:rsidR="00CF501A" w:rsidRPr="00025C89" w14:paraId="28409A04" w14:textId="77777777" w:rsidTr="00562317">
        <w:tc>
          <w:tcPr>
            <w:tcW w:w="1691" w:type="dxa"/>
          </w:tcPr>
          <w:p w14:paraId="29586338"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3EE31244" w14:textId="7EDD35DD" w:rsidR="00CF501A" w:rsidRPr="00025C89" w:rsidRDefault="00CF501A" w:rsidP="00CF501A">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عرض وجبة العشاء مرفقه بعدد السعرات الحرارية .</w:t>
            </w:r>
          </w:p>
        </w:tc>
      </w:tr>
      <w:tr w:rsidR="00CF501A" w:rsidRPr="00025C89" w14:paraId="76D0991D" w14:textId="77777777" w:rsidTr="00562317">
        <w:tc>
          <w:tcPr>
            <w:tcW w:w="1691" w:type="dxa"/>
          </w:tcPr>
          <w:p w14:paraId="516140BA"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AFCFF08" w14:textId="25A3FAAF"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العشاء.</w:t>
            </w:r>
          </w:p>
        </w:tc>
      </w:tr>
      <w:tr w:rsidR="00CF501A" w:rsidRPr="00025C89" w14:paraId="1BF44519" w14:textId="77777777" w:rsidTr="00562317">
        <w:tc>
          <w:tcPr>
            <w:tcW w:w="1691" w:type="dxa"/>
          </w:tcPr>
          <w:p w14:paraId="3B8EEB1E"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4DEA1DB" w14:textId="4F5398C5"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014C870A" w14:textId="77777777" w:rsidTr="00562317">
        <w:tc>
          <w:tcPr>
            <w:tcW w:w="1691" w:type="dxa"/>
          </w:tcPr>
          <w:p w14:paraId="050B915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27D3BED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B28E994" w14:textId="77777777" w:rsidR="006D3C32" w:rsidRPr="00025C89" w:rsidRDefault="006D3C32" w:rsidP="006D3C32">
      <w:pPr>
        <w:rPr>
          <w:rFonts w:ascii="Simplified Arabic" w:hAnsi="Simplified Arabic" w:cs="Simplified Arabic"/>
          <w:lang w:bidi="ar-LY"/>
        </w:rPr>
      </w:pPr>
    </w:p>
    <w:p w14:paraId="529973BC" w14:textId="545A66DC" w:rsidR="00D406B4" w:rsidRPr="00025C89" w:rsidRDefault="00D406B4" w:rsidP="006037F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 عرض الوجبة الخفيفة.</w:t>
      </w:r>
    </w:p>
    <w:tbl>
      <w:tblPr>
        <w:tblStyle w:val="TableGrid"/>
        <w:bidiVisual/>
        <w:tblW w:w="0" w:type="auto"/>
        <w:tblLook w:val="04A0" w:firstRow="1" w:lastRow="0" w:firstColumn="1" w:lastColumn="0" w:noHBand="0" w:noVBand="1"/>
      </w:tblPr>
      <w:tblGrid>
        <w:gridCol w:w="1691"/>
        <w:gridCol w:w="6804"/>
      </w:tblGrid>
      <w:tr w:rsidR="00D406B4" w:rsidRPr="00025C89" w14:paraId="2C43DBDA" w14:textId="77777777" w:rsidTr="00562317">
        <w:tc>
          <w:tcPr>
            <w:tcW w:w="1691" w:type="dxa"/>
          </w:tcPr>
          <w:p w14:paraId="63F9E20A"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461854F" w14:textId="2AEA55D8" w:rsidR="00D406B4" w:rsidRPr="00025C89" w:rsidRDefault="00D406B4" w:rsidP="00562317">
            <w:pPr>
              <w:rPr>
                <w:rFonts w:ascii="Simplified Arabic" w:hAnsi="Simplified Arabic" w:cs="Simplified Arabic"/>
                <w:lang w:val="en-US" w:bidi="ar-LY"/>
              </w:rPr>
            </w:pPr>
            <w:r w:rsidRPr="00025C89">
              <w:rPr>
                <w:rFonts w:ascii="Simplified Arabic" w:hAnsi="Simplified Arabic" w:cs="Simplified Arabic"/>
                <w:lang w:val="en-US" w:bidi="ar-LY"/>
              </w:rPr>
              <w:t>FR-21</w:t>
            </w:r>
          </w:p>
        </w:tc>
      </w:tr>
      <w:tr w:rsidR="00D406B4" w:rsidRPr="00025C89" w14:paraId="16817D4F" w14:textId="77777777" w:rsidTr="00562317">
        <w:tc>
          <w:tcPr>
            <w:tcW w:w="1691" w:type="dxa"/>
          </w:tcPr>
          <w:p w14:paraId="4255FDDB"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77F89538" w14:textId="36C7F767" w:rsidR="00D406B4" w:rsidRPr="00025C89" w:rsidRDefault="00D406B4"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عرض </w:t>
            </w:r>
            <w:r w:rsidRPr="00025C89">
              <w:rPr>
                <w:rFonts w:ascii="Simplified Arabic" w:hAnsi="Simplified Arabic" w:cs="Simplified Arabic"/>
                <w:rtl/>
                <w:lang w:bidi="ar-LY"/>
              </w:rPr>
              <w:t>الوجبة الخفيفة</w:t>
            </w:r>
            <w:r w:rsidRPr="00025C89">
              <w:rPr>
                <w:rFonts w:ascii="Simplified Arabic" w:hAnsi="Simplified Arabic" w:cs="Simplified Arabic"/>
                <w:rtl/>
                <w:lang w:val="en-US" w:bidi="ar-LY"/>
              </w:rPr>
              <w:t xml:space="preserve"> مرفقه بعدد السعرات الحرارية .</w:t>
            </w:r>
          </w:p>
        </w:tc>
      </w:tr>
      <w:tr w:rsidR="00D406B4" w:rsidRPr="00025C89" w14:paraId="1CEA2AED" w14:textId="77777777" w:rsidTr="00562317">
        <w:tc>
          <w:tcPr>
            <w:tcW w:w="1691" w:type="dxa"/>
          </w:tcPr>
          <w:p w14:paraId="00B0EBD6"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E5423B2" w14:textId="6941715B"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الوجبة الخفيفة.</w:t>
            </w:r>
          </w:p>
        </w:tc>
      </w:tr>
      <w:tr w:rsidR="00D406B4" w:rsidRPr="00025C89" w14:paraId="116B0317" w14:textId="77777777" w:rsidTr="00562317">
        <w:tc>
          <w:tcPr>
            <w:tcW w:w="1691" w:type="dxa"/>
          </w:tcPr>
          <w:p w14:paraId="5E7D7B1C"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الاسبقية</w:t>
            </w:r>
          </w:p>
        </w:tc>
        <w:tc>
          <w:tcPr>
            <w:tcW w:w="6804" w:type="dxa"/>
          </w:tcPr>
          <w:p w14:paraId="0EE8BB6D"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D406B4" w:rsidRPr="00025C89" w14:paraId="7F8DF9C6" w14:textId="77777777" w:rsidTr="00562317">
        <w:tc>
          <w:tcPr>
            <w:tcW w:w="1691" w:type="dxa"/>
          </w:tcPr>
          <w:p w14:paraId="51624F90"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439328B8"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0F6E5A4" w14:textId="77777777" w:rsidR="00E119F9" w:rsidRPr="00025C89" w:rsidRDefault="00E119F9" w:rsidP="00771CCE">
      <w:pPr>
        <w:pStyle w:val="NormalText"/>
        <w:rPr>
          <w:rtl/>
        </w:rPr>
      </w:pPr>
    </w:p>
    <w:p w14:paraId="4AD4AFBA" w14:textId="77777777" w:rsidR="00E119F9" w:rsidRPr="00025C89" w:rsidRDefault="00E119F9" w:rsidP="00914FC1">
      <w:pPr>
        <w:pStyle w:val="Heading2"/>
        <w:ind w:left="576" w:hanging="621"/>
        <w:rPr>
          <w:rtl/>
        </w:rPr>
      </w:pPr>
      <w:r w:rsidRPr="00025C89">
        <w:rPr>
          <w:rtl/>
        </w:rPr>
        <w:t xml:space="preserve"> </w:t>
      </w:r>
      <w:bookmarkStart w:id="25" w:name="_Toc480926130"/>
      <w:bookmarkStart w:id="26" w:name="_Toc480965170"/>
      <w:bookmarkStart w:id="27" w:name="_Toc480980076"/>
      <w:r w:rsidRPr="00025C89">
        <w:rPr>
          <w:rtl/>
        </w:rPr>
        <w:t>المتطلبات الغير وظيفية</w:t>
      </w:r>
      <w:bookmarkEnd w:id="25"/>
      <w:bookmarkEnd w:id="26"/>
      <w:bookmarkEnd w:id="27"/>
    </w:p>
    <w:p w14:paraId="5C6642D1" w14:textId="3D392AE7" w:rsidR="00E119F9" w:rsidRPr="00025C89" w:rsidRDefault="000B678F" w:rsidP="00914FC1">
      <w:pPr>
        <w:pStyle w:val="NormalText"/>
        <w:ind w:hanging="135"/>
        <w:rPr>
          <w:rtl/>
        </w:rPr>
      </w:pPr>
      <w:r w:rsidRPr="00025C89">
        <w:t xml:space="preserve"> </w:t>
      </w:r>
      <w:r w:rsidR="00D71FD5" w:rsidRPr="00025C89">
        <w:rPr>
          <w:rtl/>
          <w:lang w:bidi="ar-SA"/>
        </w:rPr>
        <w:t>توضح المتطلبات الغير وظيفية القيود المفروضة علي الخدمات التي يوفرها التطبيق</w:t>
      </w:r>
      <w:r w:rsidR="00D71FD5" w:rsidRPr="00025C89">
        <w:rPr>
          <w:sz w:val="28"/>
        </w:rPr>
        <w:t>[</w:t>
      </w:r>
      <w:r w:rsidR="005C1DD6" w:rsidRPr="00025C89">
        <w:rPr>
          <w:sz w:val="28"/>
        </w:rPr>
        <w:t>16</w:t>
      </w:r>
      <w:r w:rsidR="00D71FD5" w:rsidRPr="00025C89">
        <w:rPr>
          <w:sz w:val="28"/>
        </w:rPr>
        <w:t>]</w:t>
      </w:r>
      <w:r w:rsidRPr="00025C89">
        <w:t xml:space="preserve"> </w:t>
      </w:r>
      <w:r w:rsidR="00D71FD5" w:rsidRPr="00025C89">
        <w:rPr>
          <w:rtl/>
        </w:rPr>
        <w:t xml:space="preserve"> وذلك لضمان كفاءة عمل النظام وأداءه على اكمل وجه، وهنا سيتم توضيح متطلبات المنتج و المتطلبات</w:t>
      </w:r>
      <w:r w:rsidR="00777E50" w:rsidRPr="00025C89">
        <w:rPr>
          <w:rtl/>
        </w:rPr>
        <w:t xml:space="preserve"> الخارجية من حيث الاداء وسهولة الاستخدام والامن والحماية والاعتمادية.</w:t>
      </w:r>
    </w:p>
    <w:p w14:paraId="4EE1C90E" w14:textId="30A11B3B" w:rsidR="00914FC1" w:rsidRPr="00025C89" w:rsidRDefault="00443E6F" w:rsidP="00443E6F">
      <w:pPr>
        <w:pStyle w:val="NormalText"/>
        <w:numPr>
          <w:ilvl w:val="0"/>
          <w:numId w:val="21"/>
        </w:numPr>
        <w:ind w:left="45" w:hanging="180"/>
        <w:rPr>
          <w:b/>
          <w:bCs/>
        </w:rPr>
      </w:pPr>
      <w:r w:rsidRPr="00025C89">
        <w:rPr>
          <w:rtl/>
        </w:rPr>
        <w:t xml:space="preserve"> </w:t>
      </w:r>
      <w:r w:rsidRPr="00025C89">
        <w:rPr>
          <w:b/>
          <w:bCs/>
          <w:rtl/>
        </w:rPr>
        <w:t>متطلبات الاداء</w:t>
      </w:r>
    </w:p>
    <w:p w14:paraId="2F9E8512" w14:textId="639EF9BF" w:rsidR="00443E6F" w:rsidRPr="00025C89" w:rsidRDefault="00443E6F" w:rsidP="00443E6F">
      <w:pPr>
        <w:pStyle w:val="NormalText"/>
        <w:rPr>
          <w:sz w:val="28"/>
          <w:rtl/>
          <w:lang w:bidi="ar-SA"/>
        </w:rPr>
      </w:pPr>
      <w:r w:rsidRPr="00025C89">
        <w:rPr>
          <w:rtl/>
        </w:rPr>
        <w:t>ان يكون النظام قادر على الاستجابة بسرعة لاي اجراء باقل زمن معالجة</w:t>
      </w:r>
      <w:r w:rsidRPr="00025C89">
        <w:rPr>
          <w:sz w:val="28"/>
        </w:rPr>
        <w:t>[</w:t>
      </w:r>
      <w:r w:rsidR="005C1DD6" w:rsidRPr="00025C89">
        <w:rPr>
          <w:sz w:val="28"/>
        </w:rPr>
        <w:t>17</w:t>
      </w:r>
      <w:r w:rsidRPr="00025C89">
        <w:rPr>
          <w:sz w:val="28"/>
        </w:rPr>
        <w:t>]</w:t>
      </w:r>
      <w:r w:rsidR="00EB5380" w:rsidRPr="00025C89">
        <w:rPr>
          <w:sz w:val="28"/>
          <w:rtl/>
          <w:lang w:bidi="ar-SA"/>
        </w:rPr>
        <w:t xml:space="preserve">، فيما يخص الموقع الالكتروني السرعة تكون اثناء معالجة البيانات المدخلة من قبل المريض، وفيما يخص التطبيق يجب ان تكون سرعة النتقل بين شاشات التطبيق مقبولة الي حد ما و خصوصا نافذة </w:t>
      </w:r>
      <w:r w:rsidR="00873655" w:rsidRPr="00025C89">
        <w:rPr>
          <w:sz w:val="28"/>
          <w:rtl/>
          <w:lang w:bidi="ar-SA"/>
        </w:rPr>
        <w:t>تحديث البيانات اي عندما ينتهي المريض من ادخال البيانات لا يتطلب منه الانتظار فترة زمنية طويلة لعرض النتيجة.</w:t>
      </w:r>
    </w:p>
    <w:p w14:paraId="6AE219C8" w14:textId="0B52AA73" w:rsidR="00873655" w:rsidRPr="00025C89" w:rsidRDefault="00873655" w:rsidP="00873655">
      <w:pPr>
        <w:pStyle w:val="NormalText"/>
        <w:numPr>
          <w:ilvl w:val="0"/>
          <w:numId w:val="21"/>
        </w:numPr>
        <w:rPr>
          <w:b/>
          <w:bCs/>
          <w:lang w:bidi="ar-SA"/>
        </w:rPr>
      </w:pPr>
      <w:r w:rsidRPr="00025C89">
        <w:rPr>
          <w:b/>
          <w:bCs/>
          <w:rtl/>
          <w:lang w:bidi="ar-SA"/>
        </w:rPr>
        <w:t>متطلبات سهولة الاستخدام</w:t>
      </w:r>
    </w:p>
    <w:p w14:paraId="7D61C196" w14:textId="20396556" w:rsidR="00BF3BB3" w:rsidRPr="00025C89" w:rsidRDefault="00BF3BB3" w:rsidP="00BF3BB3">
      <w:pPr>
        <w:pStyle w:val="NormalText"/>
        <w:rPr>
          <w:rtl/>
        </w:rPr>
      </w:pPr>
      <w:r w:rsidRPr="00025C89">
        <w:rPr>
          <w:rtl/>
          <w:lang w:bidi="ar-SA"/>
        </w:rPr>
        <w:t>ان تكون واجه</w:t>
      </w:r>
      <w:r w:rsidR="00CD0EF5" w:rsidRPr="00025C89">
        <w:rPr>
          <w:rtl/>
          <w:lang w:bidi="ar-SA"/>
        </w:rPr>
        <w:t>ة</w:t>
      </w:r>
      <w:r w:rsidRPr="00025C89">
        <w:rPr>
          <w:rtl/>
          <w:lang w:bidi="ar-SA"/>
        </w:rPr>
        <w:t xml:space="preserve"> المستخدم الرسومية سهلة الاستخدام و</w:t>
      </w:r>
      <w:r w:rsidR="00562317" w:rsidRPr="00025C89">
        <w:rPr>
          <w:lang w:bidi="ar-SA"/>
        </w:rPr>
        <w:t xml:space="preserve"> </w:t>
      </w:r>
      <w:r w:rsidRPr="00025C89">
        <w:rPr>
          <w:rtl/>
          <w:lang w:bidi="ar-SA"/>
        </w:rPr>
        <w:t>غير معقدة وتتطلب جهد اقل للعمل عليها</w:t>
      </w:r>
      <w:r w:rsidRPr="00025C89">
        <w:rPr>
          <w:sz w:val="28"/>
        </w:rPr>
        <w:t>[</w:t>
      </w:r>
      <w:r w:rsidR="005C1DD6" w:rsidRPr="00025C89">
        <w:rPr>
          <w:sz w:val="28"/>
        </w:rPr>
        <w:t>18</w:t>
      </w:r>
      <w:r w:rsidRPr="00025C89">
        <w:rPr>
          <w:sz w:val="28"/>
        </w:rPr>
        <w:t>]</w:t>
      </w:r>
      <w:r w:rsidR="00562317" w:rsidRPr="00025C89">
        <w:rPr>
          <w:sz w:val="28"/>
          <w:rtl/>
        </w:rPr>
        <w:t xml:space="preserve"> أي ان تكون واجهات النظام واضحة وبسيطة ومزودة بأزرار العودة </w:t>
      </w:r>
      <w:r w:rsidR="00562317" w:rsidRPr="00025C89">
        <w:rPr>
          <w:sz w:val="28"/>
          <w:lang w:bidi="ar-SA"/>
        </w:rPr>
        <w:t xml:space="preserve">Back </w:t>
      </w:r>
      <w:r w:rsidR="00562317" w:rsidRPr="00025C89">
        <w:rPr>
          <w:sz w:val="28"/>
          <w:rtl/>
        </w:rPr>
        <w:t xml:space="preserve"> للتنقل مابين الشاشات كما</w:t>
      </w:r>
      <w:r w:rsidR="00955D01" w:rsidRPr="00025C89">
        <w:rPr>
          <w:sz w:val="28"/>
          <w:rtl/>
        </w:rPr>
        <w:t xml:space="preserve"> </w:t>
      </w:r>
      <w:r w:rsidR="008157E7" w:rsidRPr="00025C89">
        <w:rPr>
          <w:sz w:val="28"/>
          <w:rtl/>
        </w:rPr>
        <w:t xml:space="preserve">يجب ان تكون إسم الأيقونات المتوفرة في النظام متوافقة مع الوظيفة المحدد لها وان تكون طريقة عرض الاسئلة </w:t>
      </w:r>
      <w:r w:rsidR="00590EFC" w:rsidRPr="00025C89">
        <w:rPr>
          <w:sz w:val="28"/>
          <w:rtl/>
        </w:rPr>
        <w:t>مرفقة</w:t>
      </w:r>
      <w:r w:rsidR="008157E7" w:rsidRPr="00025C89">
        <w:rPr>
          <w:sz w:val="28"/>
          <w:rtl/>
        </w:rPr>
        <w:t xml:space="preserve"> بصور لي</w:t>
      </w:r>
      <w:r w:rsidR="00590EFC" w:rsidRPr="00025C89">
        <w:rPr>
          <w:sz w:val="28"/>
          <w:rtl/>
        </w:rPr>
        <w:t xml:space="preserve"> إضافة</w:t>
      </w:r>
      <w:r w:rsidR="008157E7" w:rsidRPr="00025C89">
        <w:rPr>
          <w:sz w:val="28"/>
          <w:rtl/>
        </w:rPr>
        <w:t xml:space="preserve"> وضوح اكثر في النظام ، وهذا ما تم أخذه بعين الإعتبار عند تحديد وظائف النظام</w:t>
      </w:r>
      <w:r w:rsidR="00CD0765" w:rsidRPr="00025C89">
        <w:rPr>
          <w:sz w:val="28"/>
          <w:rtl/>
        </w:rPr>
        <w:t>.</w:t>
      </w:r>
      <w:r w:rsidR="008157E7" w:rsidRPr="00025C89">
        <w:rPr>
          <w:sz w:val="28"/>
          <w:rtl/>
        </w:rPr>
        <w:t xml:space="preserve"> </w:t>
      </w:r>
    </w:p>
    <w:p w14:paraId="5AA6F8B3" w14:textId="284ED45A" w:rsidR="00914FC1" w:rsidRPr="00025C89" w:rsidRDefault="00F75A20" w:rsidP="006E0C80">
      <w:pPr>
        <w:pStyle w:val="NormalText"/>
        <w:numPr>
          <w:ilvl w:val="0"/>
          <w:numId w:val="21"/>
        </w:numPr>
        <w:rPr>
          <w:b/>
          <w:bCs/>
          <w:lang w:bidi="ar-SA"/>
        </w:rPr>
      </w:pPr>
      <w:r w:rsidRPr="00025C89">
        <w:rPr>
          <w:b/>
          <w:bCs/>
          <w:rtl/>
          <w:lang w:bidi="ar-SA"/>
        </w:rPr>
        <w:lastRenderedPageBreak/>
        <w:t>متطلبات ال</w:t>
      </w:r>
      <w:r w:rsidR="006E0C80" w:rsidRPr="00025C89">
        <w:rPr>
          <w:b/>
          <w:bCs/>
          <w:rtl/>
          <w:lang w:bidi="ar-SA"/>
        </w:rPr>
        <w:t>أمن و الحماية</w:t>
      </w:r>
    </w:p>
    <w:p w14:paraId="733554D6" w14:textId="25D15FD0" w:rsidR="006E0C80" w:rsidRPr="00025C89" w:rsidRDefault="006E0C80" w:rsidP="006E0C80">
      <w:pPr>
        <w:pStyle w:val="NormalText"/>
        <w:rPr>
          <w:sz w:val="28"/>
          <w:rtl/>
        </w:rPr>
      </w:pPr>
      <w:r w:rsidRPr="00025C89">
        <w:rPr>
          <w:rtl/>
          <w:lang w:bidi="ar-SA"/>
        </w:rPr>
        <w:t>ان يقوم النظام بالحفاظ علي سلامة البيانات من المستخدمين الغير مسموح لهم التغيير في بيانات النظام</w:t>
      </w:r>
      <w:r w:rsidRPr="00025C89">
        <w:rPr>
          <w:sz w:val="28"/>
        </w:rPr>
        <w:t>[</w:t>
      </w:r>
      <w:r w:rsidR="005C1DD6" w:rsidRPr="00025C89">
        <w:rPr>
          <w:sz w:val="28"/>
        </w:rPr>
        <w:t>19</w:t>
      </w:r>
      <w:r w:rsidRPr="00025C89">
        <w:rPr>
          <w:sz w:val="28"/>
        </w:rPr>
        <w:t>]</w:t>
      </w:r>
      <w:r w:rsidRPr="00025C89">
        <w:rPr>
          <w:sz w:val="28"/>
          <w:rtl/>
        </w:rPr>
        <w:t xml:space="preserve"> </w:t>
      </w:r>
      <w:r w:rsidR="002B0868" w:rsidRPr="00025C89">
        <w:rPr>
          <w:sz w:val="28"/>
          <w:rtl/>
        </w:rPr>
        <w:t>، ونظرا لأهمية البيانات الموجود في النظام</w:t>
      </w:r>
      <w:r w:rsidR="00CD0765" w:rsidRPr="00025C89">
        <w:rPr>
          <w:sz w:val="28"/>
          <w:rtl/>
        </w:rPr>
        <w:t xml:space="preserve"> فهذا يتطلب حماية فلهذا قمنا بإستخدام طريقة كلمة المرور و إسم المستخدم .</w:t>
      </w:r>
    </w:p>
    <w:p w14:paraId="3476FB6A" w14:textId="67B0B871" w:rsidR="002B0868" w:rsidRPr="00025C89" w:rsidRDefault="002B0868" w:rsidP="002B0868">
      <w:pPr>
        <w:pStyle w:val="NormalText"/>
        <w:numPr>
          <w:ilvl w:val="0"/>
          <w:numId w:val="21"/>
        </w:numPr>
        <w:rPr>
          <w:b/>
          <w:bCs/>
          <w:lang w:bidi="ar-SA"/>
        </w:rPr>
      </w:pPr>
      <w:r w:rsidRPr="00025C89">
        <w:rPr>
          <w:b/>
          <w:bCs/>
          <w:rtl/>
          <w:lang w:bidi="ar-SA"/>
        </w:rPr>
        <w:t>متطلبات الإعتمادية</w:t>
      </w:r>
    </w:p>
    <w:p w14:paraId="01A0BCFE" w14:textId="646263F6" w:rsidR="002B0868" w:rsidRPr="00025C89" w:rsidRDefault="002B0868" w:rsidP="00726429">
      <w:pPr>
        <w:pStyle w:val="NormalText"/>
        <w:rPr>
          <w:rtl/>
          <w:lang w:bidi="ar-SA"/>
        </w:rPr>
      </w:pPr>
      <w:r w:rsidRPr="00025C89">
        <w:rPr>
          <w:rtl/>
          <w:lang w:bidi="ar-SA"/>
        </w:rPr>
        <w:t>ان يكون النظام مهيء للعمل بأطول فترة ممكنة مع قلة وجود الأخطاء[</w:t>
      </w:r>
      <w:r w:rsidR="005C1DD6" w:rsidRPr="00025C89">
        <w:rPr>
          <w:sz w:val="28"/>
          <w:lang w:bidi="ar-SA"/>
        </w:rPr>
        <w:t>20</w:t>
      </w:r>
      <w:r w:rsidRPr="00025C89">
        <w:rPr>
          <w:rtl/>
          <w:lang w:bidi="ar-SA"/>
        </w:rPr>
        <w:t xml:space="preserve">] </w:t>
      </w:r>
      <w:r w:rsidR="00494272" w:rsidRPr="00025C89">
        <w:rPr>
          <w:rtl/>
          <w:lang w:bidi="ar-SA"/>
        </w:rPr>
        <w:t xml:space="preserve">،أي بمعنى يجب أن تعمل جميع اجزاء النظام بالشكل الصحيح، فيما يخص الموقع </w:t>
      </w:r>
      <w:r w:rsidR="00C11ECF" w:rsidRPr="00025C89">
        <w:rPr>
          <w:rtl/>
          <w:lang w:bidi="ar-SA"/>
        </w:rPr>
        <w:t>يجب أن تكون الأسئلة مأخوذة من مصادر موثوق فيها كما أن لايمكن الإنتقال من سؤال إلى سؤال اخر</w:t>
      </w:r>
      <w:r w:rsidR="00726429" w:rsidRPr="00025C89">
        <w:rPr>
          <w:rtl/>
          <w:lang w:bidi="ar-SA"/>
        </w:rPr>
        <w:t xml:space="preserve"> في شاشة العرض حتي يجيب المريض علي السؤال الظاهر امامه إذ أن هناك إعتمادية في عرض الأسئلة،وفيما يخص التطبيق توجد اعتمادية في ادخال اسم المستخدم وكلمة المرور الخاصة به لدخول للتطبيق. </w:t>
      </w:r>
      <w:r w:rsidR="00494272" w:rsidRPr="00025C89">
        <w:rPr>
          <w:lang w:bidi="ar-SA"/>
        </w:rPr>
        <w:t xml:space="preserve"> </w:t>
      </w:r>
    </w:p>
    <w:p w14:paraId="796AA94C" w14:textId="6C90C088" w:rsidR="00F3021D" w:rsidRPr="00025C89" w:rsidRDefault="00726429" w:rsidP="00CD0765">
      <w:pPr>
        <w:pStyle w:val="Heading2"/>
        <w:rPr>
          <w:rtl/>
        </w:rPr>
      </w:pPr>
      <w:r w:rsidRPr="00025C89">
        <w:rPr>
          <w:rtl/>
        </w:rPr>
        <w:t>مخططات حالات الإستخدام</w:t>
      </w:r>
    </w:p>
    <w:p w14:paraId="0837061D" w14:textId="2B5BA089" w:rsidR="00CD0765" w:rsidRPr="00025C89" w:rsidRDefault="00CD0765" w:rsidP="00CD0765">
      <w:pPr>
        <w:rPr>
          <w:rFonts w:ascii="Simplified Arabic" w:hAnsi="Simplified Arabic" w:cs="Simplified Arabic"/>
          <w:rtl/>
        </w:rPr>
      </w:pPr>
      <w:r w:rsidRPr="00025C89">
        <w:rPr>
          <w:rFonts w:ascii="Simplified Arabic" w:hAnsi="Simplified Arabic" w:cs="Simplified Arabic"/>
          <w:rtl/>
        </w:rPr>
        <w:t xml:space="preserve">حالة الاستخدام </w:t>
      </w:r>
      <w:r w:rsidRPr="00025C89">
        <w:rPr>
          <w:rFonts w:ascii="Simplified Arabic" w:hAnsi="Simplified Arabic" w:cs="Simplified Arabic"/>
        </w:rPr>
        <w:t xml:space="preserve">Use case </w:t>
      </w:r>
      <w:r w:rsidRPr="00025C89">
        <w:rPr>
          <w:rFonts w:ascii="Simplified Arabic" w:hAnsi="Simplified Arabic" w:cs="Simplified Arabic"/>
          <w:rtl/>
          <w:lang w:bidi="ar-LY"/>
        </w:rPr>
        <w:t xml:space="preserve"> </w:t>
      </w:r>
      <w:r w:rsidR="00565300" w:rsidRPr="00025C89">
        <w:rPr>
          <w:rFonts w:ascii="Simplified Arabic" w:hAnsi="Simplified Arabic" w:cs="Simplified Arabic"/>
          <w:rtl/>
          <w:lang w:bidi="ar-LY"/>
        </w:rPr>
        <w:t xml:space="preserve">هي عبارة عن سيناريو يعتمد علي تقنيات في لغة النمذجة الموحدة و الذي يستخدم لعرض الوظائف و العمليات الرئيسية للنظام كما أنه يقوم بوصف سلوك النظام من وجهة نظر المستخدم </w:t>
      </w:r>
      <w:r w:rsidR="00565300" w:rsidRPr="00025C89">
        <w:rPr>
          <w:rFonts w:ascii="Simplified Arabic" w:hAnsi="Simplified Arabic" w:cs="Simplified Arabic"/>
        </w:rPr>
        <w:t>[</w:t>
      </w:r>
      <w:r w:rsidR="005C1DD6" w:rsidRPr="00025C89">
        <w:rPr>
          <w:rFonts w:ascii="Simplified Arabic" w:hAnsi="Simplified Arabic" w:cs="Simplified Arabic"/>
        </w:rPr>
        <w:t>21</w:t>
      </w:r>
      <w:r w:rsidR="00565300" w:rsidRPr="00025C89">
        <w:rPr>
          <w:rFonts w:ascii="Simplified Arabic" w:hAnsi="Simplified Arabic" w:cs="Simplified Arabic"/>
        </w:rPr>
        <w:t>]</w:t>
      </w:r>
      <w:r w:rsidR="00565300" w:rsidRPr="00025C89">
        <w:rPr>
          <w:rFonts w:ascii="Simplified Arabic" w:hAnsi="Simplified Arabic" w:cs="Simplified Arabic"/>
          <w:rtl/>
        </w:rPr>
        <w:t xml:space="preserve"> ومن خلاله</w:t>
      </w:r>
      <w:r w:rsidR="004938C1" w:rsidRPr="00025C89">
        <w:rPr>
          <w:rFonts w:ascii="Simplified Arabic" w:hAnsi="Simplified Arabic" w:cs="Simplified Arabic"/>
          <w:rtl/>
        </w:rPr>
        <w:t xml:space="preserve"> سنتمكن من فهم متطلبات النظام ، والتعرف علي الخطوات التي سيقوم بها المستخدم بشكل مفصل ، وقد توصلنا إلي حالات استخدام النظام بعد عدة تحليلات وكانت النتيجة النهائية كالتالي:</w:t>
      </w:r>
    </w:p>
    <w:p w14:paraId="09661064" w14:textId="77777777" w:rsidR="001A0D65" w:rsidRPr="00025C89" w:rsidRDefault="001A0D65" w:rsidP="00CD0765">
      <w:pPr>
        <w:rPr>
          <w:rFonts w:ascii="Simplified Arabic" w:hAnsi="Simplified Arabic" w:cs="Simplified Arabic"/>
          <w:rtl/>
        </w:rPr>
      </w:pPr>
    </w:p>
    <w:p w14:paraId="590271D5" w14:textId="2B8F8AAC" w:rsidR="004938C1" w:rsidRPr="00025C89" w:rsidRDefault="004938C1" w:rsidP="004938C1">
      <w:pPr>
        <w:pStyle w:val="Heading3"/>
        <w:rPr>
          <w:rtl/>
        </w:rPr>
      </w:pPr>
      <w:r w:rsidRPr="00025C89">
        <w:rPr>
          <w:rtl/>
        </w:rPr>
        <w:lastRenderedPageBreak/>
        <w:t xml:space="preserve">مخطط حالة إستخدام النظام </w:t>
      </w:r>
    </w:p>
    <w:p w14:paraId="146C4D24" w14:textId="2768DFC0" w:rsidR="00232C33" w:rsidRPr="00025C89" w:rsidRDefault="001A0D65"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الم</w:t>
      </w:r>
      <w:r w:rsidR="00232C33" w:rsidRPr="00025C89">
        <w:rPr>
          <w:rFonts w:ascii="Simplified Arabic" w:hAnsi="Simplified Arabic" w:cs="Simplified Arabic"/>
          <w:rtl/>
        </w:rPr>
        <w:t>ريض داخل الموقع</w:t>
      </w:r>
      <w:r w:rsidRPr="00025C89">
        <w:rPr>
          <w:rFonts w:ascii="Simplified Arabic" w:hAnsi="Simplified Arabic" w:cs="Simplified Arabic"/>
          <w:rtl/>
        </w:rPr>
        <w:t xml:space="preserve"> </w:t>
      </w:r>
      <w:r w:rsidR="00232C33" w:rsidRPr="00025C89">
        <w:rPr>
          <w:rFonts w:ascii="Simplified Arabic" w:hAnsi="Simplified Arabic" w:cs="Simplified Arabic"/>
          <w:rtl/>
        </w:rPr>
        <w:t xml:space="preserve">الالكتروني </w:t>
      </w:r>
      <w:r w:rsidRPr="00025C89">
        <w:rPr>
          <w:rFonts w:ascii="Simplified Arabic" w:hAnsi="Simplified Arabic" w:cs="Simplified Arabic"/>
          <w:rtl/>
        </w:rPr>
        <w:t xml:space="preserve">والتي تشمل </w:t>
      </w:r>
      <w:r w:rsidR="006575FE" w:rsidRPr="00025C89">
        <w:rPr>
          <w:rFonts w:ascii="Simplified Arabic" w:hAnsi="Simplified Arabic" w:cs="Simplified Arabic"/>
          <w:rtl/>
        </w:rPr>
        <w:t xml:space="preserve">اختيار الجنس، تشخيص الحالة، </w:t>
      </w:r>
      <w:r w:rsidR="00537E5D" w:rsidRPr="00025C89">
        <w:rPr>
          <w:rFonts w:ascii="Simplified Arabic" w:hAnsi="Simplified Arabic" w:cs="Simplified Arabic"/>
          <w:rtl/>
        </w:rPr>
        <w:t>اختيار اللحوم، اختيار الفواك</w:t>
      </w:r>
      <w:r w:rsidR="00FF0FE6" w:rsidRPr="00025C89">
        <w:rPr>
          <w:rFonts w:ascii="Simplified Arabic" w:hAnsi="Simplified Arabic" w:cs="Simplified Arabic"/>
          <w:rtl/>
        </w:rPr>
        <w:t xml:space="preserve">ه، اختيار الخضراوات، اختيار المنتجات،اسئلة عامة عن الحالة، اسئلة </w:t>
      </w:r>
      <w:r w:rsidR="00D90A96" w:rsidRPr="00025C89">
        <w:rPr>
          <w:rFonts w:ascii="Simplified Arabic" w:hAnsi="Simplified Arabic" w:cs="Simplified Arabic"/>
          <w:rtl/>
        </w:rPr>
        <w:t>شخ</w:t>
      </w:r>
      <w:r w:rsidR="002312F2" w:rsidRPr="00025C89">
        <w:rPr>
          <w:rFonts w:ascii="Simplified Arabic" w:hAnsi="Simplified Arabic" w:cs="Simplified Arabic"/>
          <w:rtl/>
        </w:rPr>
        <w:t>صية</w:t>
      </w:r>
      <w:r w:rsidR="00FF0FE6" w:rsidRPr="00025C89">
        <w:rPr>
          <w:rFonts w:ascii="Simplified Arabic" w:hAnsi="Simplified Arabic" w:cs="Simplified Arabic"/>
          <w:rtl/>
        </w:rPr>
        <w:t xml:space="preserve"> عن الحالة</w:t>
      </w:r>
      <w:r w:rsidR="00232C33" w:rsidRPr="00025C89">
        <w:rPr>
          <w:rFonts w:ascii="Simplified Arabic" w:hAnsi="Simplified Arabic" w:cs="Simplified Arabic"/>
          <w:rtl/>
        </w:rPr>
        <w:t>.</w:t>
      </w:r>
    </w:p>
    <w:p w14:paraId="7D5C9540" w14:textId="6601DD5E" w:rsidR="006F0A19" w:rsidRPr="00025C89" w:rsidRDefault="006F0A19" w:rsidP="006F0A19">
      <w:pPr>
        <w:rPr>
          <w:rFonts w:ascii="Simplified Arabic" w:hAnsi="Simplified Arabic" w:cs="Simplified Arabic"/>
          <w:rtl/>
        </w:rPr>
      </w:pPr>
    </w:p>
    <w:p w14:paraId="70964A5E" w14:textId="48C2497E" w:rsidR="006F0A19" w:rsidRPr="00025C89" w:rsidRDefault="006F0A19" w:rsidP="006F0A19">
      <w:pPr>
        <w:jc w:val="center"/>
        <w:rPr>
          <w:rFonts w:ascii="Simplified Arabic" w:hAnsi="Simplified Arabic" w:cs="Simplified Arabic"/>
          <w:rtl/>
        </w:rPr>
      </w:pPr>
      <w:r w:rsidRPr="00025C89">
        <w:rPr>
          <w:rFonts w:ascii="Simplified Arabic" w:hAnsi="Simplified Arabic" w:cs="Simplified Arabic"/>
          <w:rtl/>
        </w:rPr>
        <w:t>الصور في الورقه</w:t>
      </w:r>
    </w:p>
    <w:p w14:paraId="096D0B4E" w14:textId="77777777" w:rsidR="006F0A19" w:rsidRPr="00025C89" w:rsidRDefault="006F0A19" w:rsidP="006F0A19">
      <w:pPr>
        <w:jc w:val="center"/>
        <w:rPr>
          <w:rFonts w:ascii="Simplified Arabic" w:hAnsi="Simplified Arabic" w:cs="Simplified Arabic"/>
        </w:rPr>
      </w:pPr>
    </w:p>
    <w:p w14:paraId="1022F626" w14:textId="0F81552C" w:rsidR="0001517F" w:rsidRPr="00025C89" w:rsidRDefault="006F0A19"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المريض داخل التطبيق والتي تشمل عرض الوجبات، عرض التمارين الرياضية، عرض البيانات الشخصية، تحديث البيانات.</w:t>
      </w:r>
    </w:p>
    <w:p w14:paraId="6FAD1F6C" w14:textId="410FA4E5" w:rsidR="006F0A19" w:rsidRPr="00025C89" w:rsidRDefault="006F0A19" w:rsidP="006F0A19">
      <w:pPr>
        <w:rPr>
          <w:rFonts w:ascii="Simplified Arabic" w:hAnsi="Simplified Arabic" w:cs="Simplified Arabic"/>
          <w:rtl/>
        </w:rPr>
      </w:pPr>
    </w:p>
    <w:p w14:paraId="27080A2B" w14:textId="77777777" w:rsidR="006F0A19" w:rsidRPr="00025C89" w:rsidRDefault="006F0A19" w:rsidP="006F0A19">
      <w:pPr>
        <w:jc w:val="center"/>
        <w:rPr>
          <w:rFonts w:ascii="Simplified Arabic" w:hAnsi="Simplified Arabic" w:cs="Simplified Arabic"/>
          <w:rtl/>
        </w:rPr>
      </w:pPr>
      <w:r w:rsidRPr="00025C89">
        <w:rPr>
          <w:rFonts w:ascii="Simplified Arabic" w:hAnsi="Simplified Arabic" w:cs="Simplified Arabic"/>
          <w:rtl/>
        </w:rPr>
        <w:t>الصور في الورقه</w:t>
      </w:r>
    </w:p>
    <w:p w14:paraId="1035B478" w14:textId="775919CF" w:rsidR="006F0A19" w:rsidRPr="00025C89" w:rsidRDefault="006F0A19" w:rsidP="006F0A19">
      <w:pPr>
        <w:rPr>
          <w:rFonts w:ascii="Simplified Arabic" w:hAnsi="Simplified Arabic" w:cs="Simplified Arabic"/>
          <w:rtl/>
        </w:rPr>
      </w:pPr>
    </w:p>
    <w:p w14:paraId="30401F93" w14:textId="77777777" w:rsidR="006F0A19" w:rsidRPr="00025C89" w:rsidRDefault="006F0A19" w:rsidP="006F0A19">
      <w:pPr>
        <w:rPr>
          <w:rFonts w:ascii="Simplified Arabic" w:hAnsi="Simplified Arabic" w:cs="Simplified Arabic"/>
        </w:rPr>
      </w:pPr>
    </w:p>
    <w:p w14:paraId="54949A2F" w14:textId="07A6DC94" w:rsidR="006F0A19" w:rsidRPr="00025C89" w:rsidRDefault="006F0A19"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اخصائي التغذية داخل الموقع الالكتروني والتي تشمل الرد علي الرسائل .</w:t>
      </w:r>
    </w:p>
    <w:p w14:paraId="6D7D9B21" w14:textId="2F50401E" w:rsidR="000B678F" w:rsidRPr="00025C89" w:rsidRDefault="006F0A19" w:rsidP="007650A9">
      <w:pPr>
        <w:pStyle w:val="ListParagraph"/>
        <w:numPr>
          <w:ilvl w:val="0"/>
          <w:numId w:val="21"/>
        </w:numPr>
        <w:jc w:val="center"/>
        <w:rPr>
          <w:rFonts w:ascii="Simplified Arabic" w:hAnsi="Simplified Arabic" w:cs="Simplified Arabic"/>
          <w:rtl/>
        </w:rPr>
      </w:pPr>
      <w:r w:rsidRPr="00025C89">
        <w:rPr>
          <w:rFonts w:ascii="Simplified Arabic" w:hAnsi="Simplified Arabic" w:cs="Simplified Arabic"/>
          <w:rtl/>
        </w:rPr>
        <w:t>الصور في الورقه</w:t>
      </w:r>
    </w:p>
    <w:p w14:paraId="5A1E3A5E" w14:textId="34B893B8" w:rsidR="00E119F9" w:rsidRPr="00025C89" w:rsidRDefault="00E119F9" w:rsidP="00771CCE">
      <w:pPr>
        <w:pStyle w:val="Heading2"/>
        <w:rPr>
          <w:rtl/>
        </w:rPr>
      </w:pPr>
      <w:r w:rsidRPr="00025C89">
        <w:rPr>
          <w:rtl/>
        </w:rPr>
        <w:lastRenderedPageBreak/>
        <w:t xml:space="preserve">  </w:t>
      </w:r>
      <w:r w:rsidR="007650A9" w:rsidRPr="00025C89">
        <w:rPr>
          <w:rtl/>
        </w:rPr>
        <w:t>وصف حالات الاستخدام</w:t>
      </w:r>
      <w:r w:rsidRPr="00025C89">
        <w:rPr>
          <w:rtl/>
        </w:rPr>
        <w:t xml:space="preserve"> </w:t>
      </w:r>
      <w:r w:rsidR="004F0C59" w:rsidRPr="00025C89">
        <w:t xml:space="preserve"> </w:t>
      </w:r>
    </w:p>
    <w:p w14:paraId="54B21E4F" w14:textId="39CE3626" w:rsidR="00E119F9" w:rsidRPr="00025C89" w:rsidRDefault="007650A9" w:rsidP="00771CCE">
      <w:pPr>
        <w:pStyle w:val="NormalText"/>
        <w:rPr>
          <w:rtl/>
        </w:rPr>
      </w:pPr>
      <w:r w:rsidRPr="00025C89">
        <w:rPr>
          <w:rtl/>
        </w:rPr>
        <w:t>سنقوم في هذه الخطوة بتحليل وظائف</w:t>
      </w:r>
      <w:r w:rsidR="00AA5190" w:rsidRPr="00025C89">
        <w:rPr>
          <w:rtl/>
        </w:rPr>
        <w:t xml:space="preserve"> النظام من خلال توضيح تسلسل الاحداث والخطوات التي تم ذكرها سابقا لكل حالة استخدام علي حدى.</w:t>
      </w:r>
    </w:p>
    <w:p w14:paraId="37002B11" w14:textId="20166F22" w:rsidR="00AA5190" w:rsidRPr="00025C89" w:rsidRDefault="00AA5190" w:rsidP="00AA5190">
      <w:pPr>
        <w:pStyle w:val="NormalText"/>
        <w:jc w:val="center"/>
        <w:rPr>
          <w:b/>
          <w:bCs/>
          <w:rtl/>
        </w:rPr>
      </w:pPr>
      <w:r w:rsidRPr="00025C89">
        <w:rPr>
          <w:b/>
          <w:bCs/>
          <w:rtl/>
        </w:rPr>
        <w:t>جدول(1.</w:t>
      </w:r>
      <w:r w:rsidR="00135266" w:rsidRPr="00025C89">
        <w:rPr>
          <w:b/>
          <w:bCs/>
          <w:rtl/>
        </w:rPr>
        <w:t>3</w:t>
      </w:r>
      <w:r w:rsidRPr="00025C89">
        <w:rPr>
          <w:b/>
          <w:bCs/>
          <w:rtl/>
        </w:rPr>
        <w:t>)</w:t>
      </w:r>
      <w:r w:rsidR="00BB5144" w:rsidRPr="00025C89">
        <w:rPr>
          <w:b/>
          <w:bCs/>
          <w:rtl/>
        </w:rPr>
        <w:t>: وصف عملية اختيار الجنس</w:t>
      </w:r>
    </w:p>
    <w:tbl>
      <w:tblPr>
        <w:tblStyle w:val="TableGrid"/>
        <w:bidiVisual/>
        <w:tblW w:w="0" w:type="auto"/>
        <w:tblLook w:val="04A0" w:firstRow="1" w:lastRow="0" w:firstColumn="1" w:lastColumn="0" w:noHBand="0" w:noVBand="1"/>
      </w:tblPr>
      <w:tblGrid>
        <w:gridCol w:w="2029"/>
        <w:gridCol w:w="6466"/>
      </w:tblGrid>
      <w:tr w:rsidR="00AA5190" w:rsidRPr="00025C89" w14:paraId="14DB1F92" w14:textId="77777777" w:rsidTr="00AA5190">
        <w:tc>
          <w:tcPr>
            <w:tcW w:w="2029" w:type="dxa"/>
          </w:tcPr>
          <w:p w14:paraId="5E889970" w14:textId="4F8A0231" w:rsidR="00AA5190" w:rsidRPr="00025C89" w:rsidRDefault="00326533" w:rsidP="00771CCE">
            <w:pPr>
              <w:pStyle w:val="NormalText"/>
              <w:rPr>
                <w:rtl/>
              </w:rPr>
            </w:pPr>
            <w:r w:rsidRPr="00025C89">
              <w:rPr>
                <w:rtl/>
              </w:rPr>
              <w:t>إسم حالة الاستخدام</w:t>
            </w:r>
          </w:p>
        </w:tc>
        <w:tc>
          <w:tcPr>
            <w:tcW w:w="6466" w:type="dxa"/>
          </w:tcPr>
          <w:p w14:paraId="39733C3F" w14:textId="098461B9" w:rsidR="00AA5190" w:rsidRPr="00025C89" w:rsidRDefault="00617249" w:rsidP="00771CCE">
            <w:pPr>
              <w:pStyle w:val="NormalText"/>
              <w:rPr>
                <w:rtl/>
              </w:rPr>
            </w:pPr>
            <w:r w:rsidRPr="00025C89">
              <w:rPr>
                <w:rtl/>
              </w:rPr>
              <w:t>اختيار الجنس</w:t>
            </w:r>
          </w:p>
        </w:tc>
      </w:tr>
      <w:tr w:rsidR="00AA5190" w:rsidRPr="00025C89" w14:paraId="60B0F528" w14:textId="77777777" w:rsidTr="00AA5190">
        <w:tc>
          <w:tcPr>
            <w:tcW w:w="2029" w:type="dxa"/>
          </w:tcPr>
          <w:p w14:paraId="3556DFFC" w14:textId="6AD1AAFF" w:rsidR="00AA5190" w:rsidRPr="00025C89" w:rsidRDefault="00326533" w:rsidP="00771CCE">
            <w:pPr>
              <w:pStyle w:val="NormalText"/>
              <w:rPr>
                <w:rtl/>
              </w:rPr>
            </w:pPr>
            <w:r w:rsidRPr="00025C89">
              <w:rPr>
                <w:rtl/>
              </w:rPr>
              <w:t>وصف مختصر</w:t>
            </w:r>
          </w:p>
        </w:tc>
        <w:tc>
          <w:tcPr>
            <w:tcW w:w="6466" w:type="dxa"/>
          </w:tcPr>
          <w:p w14:paraId="60DB8602" w14:textId="7F06876D" w:rsidR="00AA5190" w:rsidRPr="00025C89" w:rsidRDefault="00BB5144" w:rsidP="00771CCE">
            <w:pPr>
              <w:pStyle w:val="NormalText"/>
              <w:rPr>
                <w:rtl/>
              </w:rPr>
            </w:pPr>
            <w:r w:rsidRPr="00025C89">
              <w:rPr>
                <w:rtl/>
                <w:lang w:val="en-US"/>
              </w:rPr>
              <w:t>ي</w:t>
            </w:r>
            <w:r w:rsidR="002126E7" w:rsidRPr="00025C89">
              <w:rPr>
                <w:rtl/>
                <w:lang w:val="en-US"/>
              </w:rPr>
              <w:t>ق</w:t>
            </w:r>
            <w:r w:rsidRPr="00025C89">
              <w:rPr>
                <w:rtl/>
                <w:lang w:val="en-US"/>
              </w:rPr>
              <w:t xml:space="preserve">وم منها المريض </w:t>
            </w:r>
            <w:r w:rsidR="002126E7" w:rsidRPr="00025C89">
              <w:rPr>
                <w:rtl/>
                <w:lang w:val="en-US" w:bidi="ar-SA"/>
              </w:rPr>
              <w:t>ب</w:t>
            </w:r>
            <w:r w:rsidRPr="00025C89">
              <w:rPr>
                <w:rtl/>
                <w:lang w:val="en-US"/>
              </w:rPr>
              <w:t>اختيار الجنس ذكر او انتى</w:t>
            </w:r>
          </w:p>
        </w:tc>
      </w:tr>
      <w:tr w:rsidR="00AA5190" w:rsidRPr="00025C89" w14:paraId="79E1F2A2" w14:textId="77777777" w:rsidTr="00AA5190">
        <w:tc>
          <w:tcPr>
            <w:tcW w:w="2029" w:type="dxa"/>
          </w:tcPr>
          <w:p w14:paraId="7FB9F816" w14:textId="5DBCEA0E" w:rsidR="00AA5190" w:rsidRPr="00025C89" w:rsidRDefault="00326533" w:rsidP="00771CCE">
            <w:pPr>
              <w:pStyle w:val="NormalText"/>
              <w:rPr>
                <w:rtl/>
              </w:rPr>
            </w:pPr>
            <w:r w:rsidRPr="00025C89">
              <w:rPr>
                <w:rtl/>
              </w:rPr>
              <w:t>الممثل</w:t>
            </w:r>
          </w:p>
        </w:tc>
        <w:tc>
          <w:tcPr>
            <w:tcW w:w="6466" w:type="dxa"/>
          </w:tcPr>
          <w:p w14:paraId="1C6F6E2A" w14:textId="79C8D0BA" w:rsidR="00AA5190" w:rsidRPr="00025C89" w:rsidRDefault="00BB5144" w:rsidP="00771CCE">
            <w:pPr>
              <w:pStyle w:val="NormalText"/>
              <w:rPr>
                <w:rtl/>
              </w:rPr>
            </w:pPr>
            <w:r w:rsidRPr="00025C89">
              <w:rPr>
                <w:rtl/>
              </w:rPr>
              <w:t>المريض</w:t>
            </w:r>
          </w:p>
        </w:tc>
      </w:tr>
      <w:tr w:rsidR="00AA5190" w:rsidRPr="00025C89" w14:paraId="696ADD69" w14:textId="77777777" w:rsidTr="00AA5190">
        <w:tc>
          <w:tcPr>
            <w:tcW w:w="2029" w:type="dxa"/>
          </w:tcPr>
          <w:p w14:paraId="6C262596" w14:textId="165D1C69" w:rsidR="00AA5190" w:rsidRPr="00025C89" w:rsidRDefault="00326533" w:rsidP="00771CCE">
            <w:pPr>
              <w:pStyle w:val="NormalText"/>
              <w:rPr>
                <w:rtl/>
              </w:rPr>
            </w:pPr>
            <w:r w:rsidRPr="00025C89">
              <w:rPr>
                <w:rtl/>
              </w:rPr>
              <w:t>شروط سابقة</w:t>
            </w:r>
          </w:p>
        </w:tc>
        <w:tc>
          <w:tcPr>
            <w:tcW w:w="6466" w:type="dxa"/>
          </w:tcPr>
          <w:p w14:paraId="0E7CEBB3" w14:textId="1FECAB9A" w:rsidR="00AA5190" w:rsidRPr="00025C89" w:rsidRDefault="004E5671" w:rsidP="00771CCE">
            <w:pPr>
              <w:pStyle w:val="NormalText"/>
              <w:rPr>
                <w:rtl/>
              </w:rPr>
            </w:pPr>
            <w:r w:rsidRPr="00025C89">
              <w:rPr>
                <w:rtl/>
              </w:rPr>
              <w:t>يقوم المريض بالدخول علي النظام من خلال الموقع الالكتروني</w:t>
            </w:r>
          </w:p>
        </w:tc>
      </w:tr>
      <w:tr w:rsidR="00AA5190" w:rsidRPr="00025C89" w14:paraId="39B1A939" w14:textId="77777777" w:rsidTr="00AA5190">
        <w:tc>
          <w:tcPr>
            <w:tcW w:w="2029" w:type="dxa"/>
          </w:tcPr>
          <w:p w14:paraId="43BCE581" w14:textId="4AEEDCDB" w:rsidR="00AA5190" w:rsidRPr="00025C89" w:rsidRDefault="00326533" w:rsidP="00771CCE">
            <w:pPr>
              <w:pStyle w:val="NormalText"/>
              <w:rPr>
                <w:rtl/>
              </w:rPr>
            </w:pPr>
            <w:r w:rsidRPr="00025C89">
              <w:rPr>
                <w:rtl/>
              </w:rPr>
              <w:t>العمليات الاساسية</w:t>
            </w:r>
          </w:p>
        </w:tc>
        <w:tc>
          <w:tcPr>
            <w:tcW w:w="6466" w:type="dxa"/>
          </w:tcPr>
          <w:p w14:paraId="40BD4FF8" w14:textId="4656773F" w:rsidR="00AA5190" w:rsidRPr="00025C89" w:rsidRDefault="004E5671" w:rsidP="00771CCE">
            <w:pPr>
              <w:pStyle w:val="NormalText"/>
            </w:pPr>
            <w:r w:rsidRPr="00025C89">
              <w:rPr>
                <w:rtl/>
                <w:lang w:val="en-US"/>
              </w:rPr>
              <w:t>اختيار الجنس ذكر او انتى</w:t>
            </w:r>
            <w:r w:rsidR="00CB36CA" w:rsidRPr="00025C89">
              <w:rPr>
                <w:rtl/>
                <w:lang w:val="en-US"/>
              </w:rPr>
              <w:t xml:space="preserve"> لاعداد نظام غدائي وجدول تمارين رياضية خاص بهاذا النوع </w:t>
            </w:r>
          </w:p>
        </w:tc>
      </w:tr>
      <w:tr w:rsidR="00AA5190" w:rsidRPr="00025C89" w14:paraId="6D00314F" w14:textId="77777777" w:rsidTr="00AA5190">
        <w:tc>
          <w:tcPr>
            <w:tcW w:w="2029" w:type="dxa"/>
          </w:tcPr>
          <w:p w14:paraId="6FB5B829" w14:textId="69860498" w:rsidR="00AA5190" w:rsidRPr="00025C89" w:rsidRDefault="00326533" w:rsidP="00771CCE">
            <w:pPr>
              <w:pStyle w:val="NormalText"/>
              <w:rPr>
                <w:rtl/>
              </w:rPr>
            </w:pPr>
            <w:r w:rsidRPr="00025C89">
              <w:rPr>
                <w:rtl/>
              </w:rPr>
              <w:t>شروط لاحقة</w:t>
            </w:r>
          </w:p>
        </w:tc>
        <w:tc>
          <w:tcPr>
            <w:tcW w:w="6466" w:type="dxa"/>
          </w:tcPr>
          <w:p w14:paraId="2966EF89" w14:textId="01D56709" w:rsidR="00AA5190" w:rsidRPr="00025C89" w:rsidRDefault="004E5671" w:rsidP="00771CCE">
            <w:pPr>
              <w:pStyle w:val="NormalText"/>
              <w:rPr>
                <w:rtl/>
              </w:rPr>
            </w:pPr>
            <w:r w:rsidRPr="00025C89">
              <w:rPr>
                <w:rtl/>
              </w:rPr>
              <w:t>ان يقوم النظام بعرض شاشة تشخيص الحالة</w:t>
            </w:r>
          </w:p>
        </w:tc>
      </w:tr>
      <w:tr w:rsidR="00AA5190" w:rsidRPr="00025C89" w14:paraId="3BC41978" w14:textId="77777777" w:rsidTr="00AA5190">
        <w:tc>
          <w:tcPr>
            <w:tcW w:w="2029" w:type="dxa"/>
          </w:tcPr>
          <w:p w14:paraId="3B709C09" w14:textId="2BADDD41" w:rsidR="00AA5190" w:rsidRPr="00025C89" w:rsidRDefault="00326533" w:rsidP="00771CCE">
            <w:pPr>
              <w:pStyle w:val="NormalText"/>
              <w:rPr>
                <w:rtl/>
              </w:rPr>
            </w:pPr>
            <w:r w:rsidRPr="00025C89">
              <w:rPr>
                <w:rtl/>
              </w:rPr>
              <w:t>عمليات بديلة</w:t>
            </w:r>
          </w:p>
        </w:tc>
        <w:tc>
          <w:tcPr>
            <w:tcW w:w="6466" w:type="dxa"/>
          </w:tcPr>
          <w:p w14:paraId="6A1ED451" w14:textId="1D2D0E02" w:rsidR="00AA5190" w:rsidRPr="00025C89" w:rsidRDefault="003644DA" w:rsidP="00771CCE">
            <w:pPr>
              <w:pStyle w:val="NormalText"/>
              <w:rPr>
                <w:rtl/>
              </w:rPr>
            </w:pPr>
            <w:r w:rsidRPr="00025C89">
              <w:rPr>
                <w:rtl/>
              </w:rPr>
              <w:t>لاتوجد</w:t>
            </w:r>
          </w:p>
        </w:tc>
      </w:tr>
      <w:tr w:rsidR="00AA5190" w:rsidRPr="00025C89" w14:paraId="0653936D" w14:textId="77777777" w:rsidTr="00AA5190">
        <w:tc>
          <w:tcPr>
            <w:tcW w:w="2029" w:type="dxa"/>
          </w:tcPr>
          <w:p w14:paraId="6D11D59A" w14:textId="0EC75A6C" w:rsidR="00AA5190" w:rsidRPr="00025C89" w:rsidRDefault="00326533" w:rsidP="00771CCE">
            <w:pPr>
              <w:pStyle w:val="NormalText"/>
              <w:rPr>
                <w:rtl/>
              </w:rPr>
            </w:pPr>
            <w:r w:rsidRPr="00025C89">
              <w:rPr>
                <w:rtl/>
              </w:rPr>
              <w:t>عمليات إسثنايية</w:t>
            </w:r>
          </w:p>
        </w:tc>
        <w:tc>
          <w:tcPr>
            <w:tcW w:w="6466" w:type="dxa"/>
          </w:tcPr>
          <w:p w14:paraId="603C59F2" w14:textId="66C68F78" w:rsidR="00AA5190" w:rsidRPr="00025C89" w:rsidRDefault="003644DA" w:rsidP="00771CCE">
            <w:pPr>
              <w:pStyle w:val="NormalText"/>
              <w:rPr>
                <w:rtl/>
              </w:rPr>
            </w:pPr>
            <w:r w:rsidRPr="00025C89">
              <w:rPr>
                <w:rtl/>
              </w:rPr>
              <w:t>لاتوجد</w:t>
            </w:r>
          </w:p>
        </w:tc>
      </w:tr>
    </w:tbl>
    <w:p w14:paraId="0BF9D563" w14:textId="3D2BD1C5" w:rsidR="00326533" w:rsidRPr="00025C89" w:rsidRDefault="00326533" w:rsidP="00326533">
      <w:pPr>
        <w:pStyle w:val="NormalText"/>
        <w:jc w:val="center"/>
        <w:rPr>
          <w:b/>
          <w:bCs/>
          <w:rtl/>
        </w:rPr>
      </w:pPr>
      <w:r w:rsidRPr="00025C89">
        <w:rPr>
          <w:b/>
          <w:bCs/>
          <w:rtl/>
        </w:rPr>
        <w:t>جدول(</w:t>
      </w:r>
      <w:r w:rsidR="00135266" w:rsidRPr="00025C89">
        <w:rPr>
          <w:b/>
          <w:bCs/>
          <w:rtl/>
        </w:rPr>
        <w:t>2</w:t>
      </w:r>
      <w:r w:rsidRPr="00025C89">
        <w:rPr>
          <w:b/>
          <w:bCs/>
          <w:rtl/>
        </w:rPr>
        <w:t>.</w:t>
      </w:r>
      <w:r w:rsidR="00135266" w:rsidRPr="00025C89">
        <w:rPr>
          <w:b/>
          <w:bCs/>
          <w:rtl/>
        </w:rPr>
        <w:t>3</w:t>
      </w:r>
      <w:r w:rsidRPr="00025C89">
        <w:rPr>
          <w:b/>
          <w:bCs/>
          <w:rtl/>
        </w:rPr>
        <w:t>)</w:t>
      </w:r>
    </w:p>
    <w:tbl>
      <w:tblPr>
        <w:tblStyle w:val="TableGrid"/>
        <w:bidiVisual/>
        <w:tblW w:w="0" w:type="auto"/>
        <w:tblLook w:val="04A0" w:firstRow="1" w:lastRow="0" w:firstColumn="1" w:lastColumn="0" w:noHBand="0" w:noVBand="1"/>
      </w:tblPr>
      <w:tblGrid>
        <w:gridCol w:w="2029"/>
        <w:gridCol w:w="6466"/>
      </w:tblGrid>
      <w:tr w:rsidR="00326533" w:rsidRPr="00025C89" w14:paraId="246C07EA" w14:textId="77777777" w:rsidTr="00CB36CA">
        <w:tc>
          <w:tcPr>
            <w:tcW w:w="2029" w:type="dxa"/>
          </w:tcPr>
          <w:p w14:paraId="0A7BF323" w14:textId="77777777" w:rsidR="00326533" w:rsidRPr="00025C89" w:rsidRDefault="00326533" w:rsidP="00CB36CA">
            <w:pPr>
              <w:pStyle w:val="NormalText"/>
              <w:rPr>
                <w:rtl/>
              </w:rPr>
            </w:pPr>
            <w:r w:rsidRPr="00025C89">
              <w:rPr>
                <w:rtl/>
              </w:rPr>
              <w:t>إسم حالة الاستخدام</w:t>
            </w:r>
          </w:p>
        </w:tc>
        <w:tc>
          <w:tcPr>
            <w:tcW w:w="6466" w:type="dxa"/>
          </w:tcPr>
          <w:p w14:paraId="502B33B8" w14:textId="2866663B" w:rsidR="00326533" w:rsidRPr="00025C89" w:rsidRDefault="003644DA" w:rsidP="00CB36CA">
            <w:pPr>
              <w:pStyle w:val="NormalText"/>
              <w:rPr>
                <w:rtl/>
              </w:rPr>
            </w:pPr>
            <w:r w:rsidRPr="00025C89">
              <w:rPr>
                <w:rtl/>
              </w:rPr>
              <w:t xml:space="preserve">تشخيص الحالة </w:t>
            </w:r>
          </w:p>
        </w:tc>
      </w:tr>
      <w:tr w:rsidR="003644DA" w:rsidRPr="00025C89" w14:paraId="6A634CC3" w14:textId="77777777" w:rsidTr="00CB36CA">
        <w:tc>
          <w:tcPr>
            <w:tcW w:w="2029" w:type="dxa"/>
          </w:tcPr>
          <w:p w14:paraId="5F786F54" w14:textId="77777777" w:rsidR="003644DA" w:rsidRPr="00025C89" w:rsidRDefault="003644DA" w:rsidP="003644DA">
            <w:pPr>
              <w:pStyle w:val="NormalText"/>
              <w:rPr>
                <w:rtl/>
              </w:rPr>
            </w:pPr>
            <w:r w:rsidRPr="00025C89">
              <w:rPr>
                <w:rtl/>
              </w:rPr>
              <w:t>وصف مختصر</w:t>
            </w:r>
          </w:p>
        </w:tc>
        <w:tc>
          <w:tcPr>
            <w:tcW w:w="6466" w:type="dxa"/>
          </w:tcPr>
          <w:p w14:paraId="2A53C2C2" w14:textId="5EA65774" w:rsidR="003644DA" w:rsidRPr="00025C89" w:rsidRDefault="003644DA" w:rsidP="003644DA">
            <w:pPr>
              <w:pStyle w:val="NormalText"/>
              <w:rPr>
                <w:rtl/>
              </w:rPr>
            </w:pPr>
            <w:r w:rsidRPr="00025C89">
              <w:rPr>
                <w:rtl/>
                <w:lang w:val="en-US"/>
              </w:rPr>
              <w:t xml:space="preserve">يتم من خلاله </w:t>
            </w:r>
            <w:r w:rsidR="00CB36CA" w:rsidRPr="00025C89">
              <w:rPr>
                <w:rtl/>
                <w:lang w:val="en-US"/>
              </w:rPr>
              <w:t>تحديد ان كان المريض يحمل اي امراض مزمنة</w:t>
            </w:r>
          </w:p>
        </w:tc>
      </w:tr>
      <w:tr w:rsidR="003644DA" w:rsidRPr="00025C89" w14:paraId="4E29AE0A" w14:textId="77777777" w:rsidTr="00CB36CA">
        <w:tc>
          <w:tcPr>
            <w:tcW w:w="2029" w:type="dxa"/>
          </w:tcPr>
          <w:p w14:paraId="7E84CF32" w14:textId="77777777" w:rsidR="003644DA" w:rsidRPr="00025C89" w:rsidRDefault="003644DA" w:rsidP="003644DA">
            <w:pPr>
              <w:pStyle w:val="NormalText"/>
              <w:rPr>
                <w:rtl/>
              </w:rPr>
            </w:pPr>
            <w:r w:rsidRPr="00025C89">
              <w:rPr>
                <w:rtl/>
              </w:rPr>
              <w:t>الممثل</w:t>
            </w:r>
          </w:p>
        </w:tc>
        <w:tc>
          <w:tcPr>
            <w:tcW w:w="6466" w:type="dxa"/>
          </w:tcPr>
          <w:p w14:paraId="480DA2C1" w14:textId="3F774CBD" w:rsidR="003644DA" w:rsidRPr="00025C89" w:rsidRDefault="003644DA" w:rsidP="003644DA">
            <w:pPr>
              <w:pStyle w:val="NormalText"/>
              <w:rPr>
                <w:rtl/>
              </w:rPr>
            </w:pPr>
            <w:r w:rsidRPr="00025C89">
              <w:rPr>
                <w:rtl/>
              </w:rPr>
              <w:t>المريض</w:t>
            </w:r>
          </w:p>
        </w:tc>
      </w:tr>
      <w:tr w:rsidR="003644DA" w:rsidRPr="00025C89" w14:paraId="141AE17D" w14:textId="77777777" w:rsidTr="00CB36CA">
        <w:tc>
          <w:tcPr>
            <w:tcW w:w="2029" w:type="dxa"/>
          </w:tcPr>
          <w:p w14:paraId="30068D00" w14:textId="77777777" w:rsidR="003644DA" w:rsidRPr="00025C89" w:rsidRDefault="003644DA" w:rsidP="003644DA">
            <w:pPr>
              <w:pStyle w:val="NormalText"/>
              <w:rPr>
                <w:rtl/>
              </w:rPr>
            </w:pPr>
            <w:r w:rsidRPr="00025C89">
              <w:rPr>
                <w:rtl/>
              </w:rPr>
              <w:t>شروط سابقة</w:t>
            </w:r>
          </w:p>
        </w:tc>
        <w:tc>
          <w:tcPr>
            <w:tcW w:w="6466" w:type="dxa"/>
          </w:tcPr>
          <w:p w14:paraId="065C0AE7" w14:textId="306ECB30" w:rsidR="003644DA" w:rsidRPr="00025C89" w:rsidRDefault="00781927" w:rsidP="003644DA">
            <w:pPr>
              <w:pStyle w:val="NormalText"/>
              <w:rPr>
                <w:rtl/>
              </w:rPr>
            </w:pPr>
            <w:r w:rsidRPr="00025C89">
              <w:rPr>
                <w:rtl/>
              </w:rPr>
              <w:t>ان يكمل عملية اختيار الجنس</w:t>
            </w:r>
          </w:p>
        </w:tc>
      </w:tr>
      <w:tr w:rsidR="003644DA" w:rsidRPr="00025C89" w14:paraId="0CDB041D" w14:textId="77777777" w:rsidTr="00CB36CA">
        <w:tc>
          <w:tcPr>
            <w:tcW w:w="2029" w:type="dxa"/>
          </w:tcPr>
          <w:p w14:paraId="66493A45" w14:textId="77777777" w:rsidR="003644DA" w:rsidRPr="00025C89" w:rsidRDefault="003644DA" w:rsidP="003644DA">
            <w:pPr>
              <w:pStyle w:val="NormalText"/>
              <w:rPr>
                <w:rtl/>
              </w:rPr>
            </w:pPr>
            <w:r w:rsidRPr="00025C89">
              <w:rPr>
                <w:rtl/>
              </w:rPr>
              <w:lastRenderedPageBreak/>
              <w:t>العمليات الاساسية</w:t>
            </w:r>
          </w:p>
        </w:tc>
        <w:tc>
          <w:tcPr>
            <w:tcW w:w="6466" w:type="dxa"/>
          </w:tcPr>
          <w:p w14:paraId="224D5C4F" w14:textId="345AB984" w:rsidR="003644DA" w:rsidRPr="00025C89" w:rsidRDefault="003644DA" w:rsidP="003644DA">
            <w:pPr>
              <w:pStyle w:val="NormalText"/>
              <w:rPr>
                <w:rtl/>
              </w:rPr>
            </w:pPr>
          </w:p>
        </w:tc>
      </w:tr>
      <w:tr w:rsidR="003644DA" w:rsidRPr="00025C89" w14:paraId="0F507832" w14:textId="77777777" w:rsidTr="00CB36CA">
        <w:tc>
          <w:tcPr>
            <w:tcW w:w="2029" w:type="dxa"/>
          </w:tcPr>
          <w:p w14:paraId="493995F7" w14:textId="77777777" w:rsidR="003644DA" w:rsidRPr="00025C89" w:rsidRDefault="003644DA" w:rsidP="003644DA">
            <w:pPr>
              <w:pStyle w:val="NormalText"/>
              <w:rPr>
                <w:rtl/>
              </w:rPr>
            </w:pPr>
            <w:r w:rsidRPr="00025C89">
              <w:rPr>
                <w:rtl/>
              </w:rPr>
              <w:t>شروط لاحقة</w:t>
            </w:r>
          </w:p>
        </w:tc>
        <w:tc>
          <w:tcPr>
            <w:tcW w:w="6466" w:type="dxa"/>
          </w:tcPr>
          <w:p w14:paraId="413AFEDF" w14:textId="2097F176" w:rsidR="003644DA" w:rsidRPr="00025C89" w:rsidRDefault="003644DA" w:rsidP="003644DA">
            <w:pPr>
              <w:pStyle w:val="NormalText"/>
              <w:rPr>
                <w:rtl/>
              </w:rPr>
            </w:pPr>
            <w:r w:rsidRPr="00025C89">
              <w:rPr>
                <w:rtl/>
              </w:rPr>
              <w:t xml:space="preserve">ان يقوم النظام بعرض شاشة </w:t>
            </w:r>
            <w:r w:rsidR="00213E37" w:rsidRPr="00025C89">
              <w:rPr>
                <w:rtl/>
              </w:rPr>
              <w:t>اختيار اللحوم</w:t>
            </w:r>
          </w:p>
        </w:tc>
      </w:tr>
      <w:tr w:rsidR="003644DA" w:rsidRPr="00025C89" w14:paraId="03AE3F60" w14:textId="77777777" w:rsidTr="00CB36CA">
        <w:tc>
          <w:tcPr>
            <w:tcW w:w="2029" w:type="dxa"/>
          </w:tcPr>
          <w:p w14:paraId="1D1FDF12" w14:textId="77777777" w:rsidR="003644DA" w:rsidRPr="00025C89" w:rsidRDefault="003644DA" w:rsidP="003644DA">
            <w:pPr>
              <w:pStyle w:val="NormalText"/>
              <w:rPr>
                <w:rtl/>
              </w:rPr>
            </w:pPr>
            <w:r w:rsidRPr="00025C89">
              <w:rPr>
                <w:rtl/>
              </w:rPr>
              <w:t>عمليات بديلة</w:t>
            </w:r>
          </w:p>
        </w:tc>
        <w:tc>
          <w:tcPr>
            <w:tcW w:w="6466" w:type="dxa"/>
          </w:tcPr>
          <w:p w14:paraId="6ABD8543" w14:textId="3947BA49" w:rsidR="003644DA" w:rsidRPr="00025C89" w:rsidRDefault="003644DA" w:rsidP="003644DA">
            <w:pPr>
              <w:pStyle w:val="NormalText"/>
              <w:rPr>
                <w:rtl/>
              </w:rPr>
            </w:pPr>
            <w:r w:rsidRPr="00025C89">
              <w:rPr>
                <w:rtl/>
              </w:rPr>
              <w:t>لاتوجد</w:t>
            </w:r>
          </w:p>
        </w:tc>
      </w:tr>
      <w:tr w:rsidR="003644DA" w:rsidRPr="00025C89" w14:paraId="3F94D113" w14:textId="77777777" w:rsidTr="00CB36CA">
        <w:tc>
          <w:tcPr>
            <w:tcW w:w="2029" w:type="dxa"/>
          </w:tcPr>
          <w:p w14:paraId="4EC1E5CB" w14:textId="77777777" w:rsidR="003644DA" w:rsidRPr="00025C89" w:rsidRDefault="003644DA" w:rsidP="003644DA">
            <w:pPr>
              <w:pStyle w:val="NormalText"/>
              <w:rPr>
                <w:rtl/>
              </w:rPr>
            </w:pPr>
            <w:r w:rsidRPr="00025C89">
              <w:rPr>
                <w:rtl/>
              </w:rPr>
              <w:t>عمليات إسثنايية</w:t>
            </w:r>
          </w:p>
        </w:tc>
        <w:tc>
          <w:tcPr>
            <w:tcW w:w="6466" w:type="dxa"/>
          </w:tcPr>
          <w:p w14:paraId="7F99851E" w14:textId="0FC25159" w:rsidR="003644DA" w:rsidRPr="00025C89" w:rsidRDefault="003644DA" w:rsidP="003644DA">
            <w:pPr>
              <w:pStyle w:val="NormalText"/>
              <w:rPr>
                <w:rtl/>
              </w:rPr>
            </w:pPr>
            <w:r w:rsidRPr="00025C89">
              <w:rPr>
                <w:rtl/>
              </w:rPr>
              <w:t>لاتوجد</w:t>
            </w:r>
          </w:p>
        </w:tc>
      </w:tr>
    </w:tbl>
    <w:p w14:paraId="79395ABB" w14:textId="4DF8A6BD" w:rsidR="00AA5190" w:rsidRPr="00025C89" w:rsidRDefault="00AA5190" w:rsidP="00771CCE">
      <w:pPr>
        <w:pStyle w:val="NormalText"/>
        <w:rPr>
          <w:rtl/>
        </w:rPr>
      </w:pPr>
    </w:p>
    <w:p w14:paraId="57218C55" w14:textId="250F0649" w:rsidR="00AA5190" w:rsidRPr="00025C89" w:rsidRDefault="00213E37" w:rsidP="00213E37">
      <w:pPr>
        <w:pStyle w:val="Heading2"/>
        <w:rPr>
          <w:rtl/>
        </w:rPr>
      </w:pPr>
      <w:r w:rsidRPr="00025C89">
        <w:rPr>
          <w:rtl/>
        </w:rPr>
        <w:t>مخطاطات النشاط</w:t>
      </w:r>
    </w:p>
    <w:p w14:paraId="4C70D6FA" w14:textId="3853020C" w:rsidR="00213E37" w:rsidRPr="00025C89" w:rsidRDefault="00213E37" w:rsidP="00213E37">
      <w:pPr>
        <w:rPr>
          <w:rFonts w:ascii="Simplified Arabic" w:hAnsi="Simplified Arabic" w:cs="Simplified Arabic"/>
          <w:rtl/>
        </w:rPr>
      </w:pPr>
      <w:r w:rsidRPr="00025C89">
        <w:rPr>
          <w:rFonts w:ascii="Simplified Arabic" w:hAnsi="Simplified Arabic" w:cs="Simplified Arabic"/>
          <w:rtl/>
        </w:rPr>
        <w:t>مخططات النشاط هي عبارة عن تمثيل بياني لتسلسل الاحداث في حالة الاستخدام حيث تصف سلوك سير العمل للنظام</w:t>
      </w:r>
      <w:r w:rsidR="00CA5D87" w:rsidRPr="00025C89">
        <w:rPr>
          <w:rFonts w:ascii="Simplified Arabic" w:hAnsi="Simplified Arabic" w:cs="Simplified Arabic"/>
        </w:rPr>
        <w:t xml:space="preserve"> [22]</w:t>
      </w:r>
      <w:r w:rsidR="00CA5D87" w:rsidRPr="00025C89">
        <w:rPr>
          <w:rFonts w:ascii="Simplified Arabic" w:hAnsi="Simplified Arabic" w:cs="Simplified Arabic"/>
          <w:rtl/>
        </w:rPr>
        <w:t>.</w:t>
      </w:r>
    </w:p>
    <w:p w14:paraId="63824991" w14:textId="27C2B81E" w:rsidR="00CA5D87" w:rsidRPr="00025C89" w:rsidRDefault="00CA5D87" w:rsidP="00CA5D87">
      <w:pPr>
        <w:pStyle w:val="Heading3"/>
        <w:rPr>
          <w:rtl/>
        </w:rPr>
      </w:pPr>
      <w:r w:rsidRPr="00025C89">
        <w:rPr>
          <w:rtl/>
        </w:rPr>
        <w:t>مخطط نشاط المستخدم</w:t>
      </w:r>
    </w:p>
    <w:p w14:paraId="741E1217" w14:textId="6FBBE9BC" w:rsidR="00CA5D87" w:rsidRPr="00025C89" w:rsidRDefault="00025C89" w:rsidP="00CA5D87">
      <w:pPr>
        <w:rPr>
          <w:rFonts w:ascii="Simplified Arabic" w:hAnsi="Simplified Arabic" w:cs="Simplified Arabic"/>
        </w:rPr>
      </w:pPr>
      <w:r w:rsidRPr="00025C89">
        <w:rPr>
          <w:rFonts w:ascii="Simplified Arabic" w:hAnsi="Simplified Arabic" w:cs="Simplified Arabic"/>
          <w:rtl/>
        </w:rPr>
        <w:t>يمثل الشكل</w:t>
      </w:r>
      <w:r>
        <w:rPr>
          <w:rFonts w:ascii="Simplified Arabic" w:hAnsi="Simplified Arabic" w:cs="Simplified Arabic" w:hint="cs"/>
          <w:rtl/>
        </w:rPr>
        <w:t xml:space="preserve"> التالي العمليات التي من المسموح ان يقوم بها المريض.</w:t>
      </w:r>
    </w:p>
    <w:p w14:paraId="6284AE46" w14:textId="5ACF4536" w:rsidR="007650A9" w:rsidRPr="00025C89" w:rsidRDefault="007650A9" w:rsidP="00771CCE">
      <w:pPr>
        <w:pStyle w:val="NormalText"/>
        <w:rPr>
          <w:rtl/>
        </w:rPr>
      </w:pPr>
    </w:p>
    <w:p w14:paraId="736726D5" w14:textId="77777777" w:rsidR="007650A9" w:rsidRPr="00025C89" w:rsidRDefault="007650A9" w:rsidP="00771CCE">
      <w:pPr>
        <w:pStyle w:val="NormalText"/>
        <w:rPr>
          <w:rFonts w:eastAsiaTheme="minorEastAsia"/>
          <w:b/>
          <w:sz w:val="28"/>
          <w:rtl/>
          <w:lang w:val="en-GB" w:bidi="ar-SA"/>
        </w:rPr>
      </w:pPr>
    </w:p>
    <w:p w14:paraId="3E1D0C05" w14:textId="77777777" w:rsidR="007650A9" w:rsidRPr="00025C89" w:rsidRDefault="007650A9" w:rsidP="00771CCE">
      <w:pPr>
        <w:pStyle w:val="NormalText"/>
        <w:rPr>
          <w:rtl/>
        </w:rPr>
      </w:pPr>
    </w:p>
    <w:p w14:paraId="1E68A05A" w14:textId="77777777" w:rsidR="007650A9" w:rsidRPr="00025C89" w:rsidRDefault="007650A9" w:rsidP="00771CCE">
      <w:pPr>
        <w:pStyle w:val="NormalText"/>
        <w:rPr>
          <w:rtl/>
        </w:rPr>
      </w:pPr>
    </w:p>
    <w:p w14:paraId="580496BD" w14:textId="77777777" w:rsidR="007650A9" w:rsidRPr="00025C89" w:rsidRDefault="007650A9" w:rsidP="00771CCE">
      <w:pPr>
        <w:pStyle w:val="NormalText"/>
        <w:rPr>
          <w:rtl/>
        </w:rPr>
      </w:pPr>
    </w:p>
    <w:p w14:paraId="7DDDC334" w14:textId="77777777" w:rsidR="007650A9" w:rsidRPr="00025C89" w:rsidRDefault="007650A9" w:rsidP="00771CCE">
      <w:pPr>
        <w:pStyle w:val="NormalText"/>
        <w:rPr>
          <w:rtl/>
        </w:rPr>
      </w:pPr>
    </w:p>
    <w:p w14:paraId="0FF50E8E" w14:textId="77777777" w:rsidR="007650A9" w:rsidRPr="00025C89" w:rsidRDefault="007650A9" w:rsidP="00771CCE">
      <w:pPr>
        <w:pStyle w:val="NormalText"/>
        <w:rPr>
          <w:rtl/>
        </w:rPr>
      </w:pPr>
    </w:p>
    <w:p w14:paraId="2555BA2F" w14:textId="3F969C40" w:rsidR="00E119F9" w:rsidRPr="00025C89" w:rsidRDefault="00E119F9" w:rsidP="00771CCE">
      <w:pPr>
        <w:pStyle w:val="NormalText"/>
        <w:rPr>
          <w:rtl/>
        </w:rPr>
      </w:pPr>
      <w:r w:rsidRPr="00025C89">
        <w:rPr>
          <w:rtl/>
        </w:rPr>
        <w:t xml:space="preserve">  </w:t>
      </w:r>
      <w:bookmarkStart w:id="28" w:name="_Toc480926132"/>
      <w:bookmarkStart w:id="29" w:name="_Toc480965172"/>
      <w:r w:rsidR="002F581D" w:rsidRPr="00025C89">
        <w:rPr>
          <w:rtl/>
        </w:rPr>
        <w:t>الموجز</w:t>
      </w:r>
      <w:bookmarkEnd w:id="28"/>
      <w:bookmarkEnd w:id="29"/>
      <w:r w:rsidRPr="00025C89">
        <w:rPr>
          <w:rtl/>
        </w:rPr>
        <w:t xml:space="preserve"> </w:t>
      </w:r>
      <w:r w:rsidR="004F0C59" w:rsidRPr="00025C89">
        <w:t xml:space="preserve"> </w:t>
      </w:r>
    </w:p>
    <w:p w14:paraId="64D46AD9" w14:textId="77777777" w:rsidR="00E119F9" w:rsidRPr="00025C89" w:rsidRDefault="00E119F9" w:rsidP="00771CCE">
      <w:pPr>
        <w:pStyle w:val="NormalText"/>
        <w:rPr>
          <w:rtl/>
        </w:rPr>
      </w:pPr>
      <w:r w:rsidRPr="00025C89">
        <w:rPr>
          <w:rtl/>
        </w:rPr>
        <w:t>يتم فيها توضيح ماتم إنجازه في هذه المرحلة ليكون أساسا للمرحلة القادمة.</w:t>
      </w:r>
    </w:p>
    <w:p w14:paraId="4413F580" w14:textId="77777777" w:rsidR="00E119F9" w:rsidRPr="00025C89" w:rsidRDefault="00E119F9" w:rsidP="00771CCE">
      <w:pPr>
        <w:pStyle w:val="NormalText"/>
        <w:rPr>
          <w:rFonts w:eastAsia="Times New Roman"/>
          <w:rtl/>
        </w:rPr>
      </w:pPr>
    </w:p>
    <w:p w14:paraId="4CBE1434" w14:textId="77777777" w:rsidR="00E119F9" w:rsidRPr="00025C89" w:rsidRDefault="00E119F9" w:rsidP="00771CCE">
      <w:pPr>
        <w:pStyle w:val="NormalText"/>
        <w:rPr>
          <w:rFonts w:eastAsia="Times New Roman"/>
          <w:rtl/>
        </w:rPr>
      </w:pPr>
    </w:p>
    <w:p w14:paraId="3319ED87" w14:textId="77777777" w:rsidR="00E119F9" w:rsidRPr="00025C89" w:rsidRDefault="00E119F9" w:rsidP="00771CCE">
      <w:pPr>
        <w:pStyle w:val="NormalText"/>
        <w:rPr>
          <w:rFonts w:eastAsia="Times New Roman"/>
          <w:rtl/>
        </w:rPr>
      </w:pPr>
    </w:p>
    <w:p w14:paraId="04BA1755" w14:textId="77777777" w:rsidR="00E119F9" w:rsidRPr="00025C89" w:rsidRDefault="00E119F9" w:rsidP="00771CCE">
      <w:pPr>
        <w:pStyle w:val="NormalText"/>
        <w:rPr>
          <w:rFonts w:eastAsia="Times New Roman"/>
          <w:rtl/>
        </w:rPr>
      </w:pPr>
    </w:p>
    <w:p w14:paraId="721DCFB3" w14:textId="77777777" w:rsidR="005C785B" w:rsidRPr="00025C89" w:rsidRDefault="005C785B" w:rsidP="00771CCE">
      <w:pPr>
        <w:pStyle w:val="NormalText"/>
        <w:rPr>
          <w:rtl/>
        </w:rPr>
      </w:pPr>
    </w:p>
    <w:p w14:paraId="7CB5EC3A" w14:textId="77777777" w:rsidR="005C785B" w:rsidRPr="00025C89" w:rsidRDefault="005C785B" w:rsidP="00771CCE">
      <w:pPr>
        <w:pStyle w:val="NormalText"/>
        <w:rPr>
          <w:rtl/>
        </w:rPr>
      </w:pPr>
    </w:p>
    <w:p w14:paraId="6A3463FB" w14:textId="77777777" w:rsidR="00684C76" w:rsidRPr="00025C89" w:rsidRDefault="00684C76" w:rsidP="00771CCE">
      <w:pPr>
        <w:pStyle w:val="NormalText"/>
        <w:rPr>
          <w:rtl/>
        </w:rPr>
      </w:pPr>
    </w:p>
    <w:p w14:paraId="76EC7836" w14:textId="77777777" w:rsidR="00684C76" w:rsidRPr="00025C89" w:rsidRDefault="00684C76" w:rsidP="00771CCE">
      <w:pPr>
        <w:pStyle w:val="NormalText"/>
        <w:rPr>
          <w:rtl/>
        </w:rPr>
      </w:pPr>
    </w:p>
    <w:p w14:paraId="68CC9C43" w14:textId="77777777" w:rsidR="00684C76" w:rsidRPr="00025C89" w:rsidRDefault="00684C76" w:rsidP="00771CCE">
      <w:pPr>
        <w:pStyle w:val="NormalText"/>
        <w:rPr>
          <w:rtl/>
        </w:rPr>
      </w:pPr>
    </w:p>
    <w:p w14:paraId="0C939EDE" w14:textId="77777777" w:rsidR="00684C76" w:rsidRPr="00025C89" w:rsidRDefault="00684C76" w:rsidP="00771CCE">
      <w:pPr>
        <w:pStyle w:val="NormalText"/>
        <w:rPr>
          <w:rtl/>
        </w:rPr>
      </w:pPr>
    </w:p>
    <w:p w14:paraId="16426D0A" w14:textId="77777777" w:rsidR="00684C76" w:rsidRPr="00025C89" w:rsidRDefault="00684C76" w:rsidP="00771CCE">
      <w:pPr>
        <w:pStyle w:val="NormalText"/>
        <w:rPr>
          <w:rtl/>
        </w:rPr>
      </w:pPr>
    </w:p>
    <w:p w14:paraId="0D5DC990" w14:textId="77777777" w:rsidR="00684C76" w:rsidRPr="00025C89" w:rsidRDefault="00684C76" w:rsidP="00771CCE">
      <w:pPr>
        <w:pStyle w:val="NormalText"/>
        <w:rPr>
          <w:rtl/>
        </w:rPr>
      </w:pPr>
    </w:p>
    <w:p w14:paraId="620A643D" w14:textId="77777777" w:rsidR="00684C76" w:rsidRPr="00025C89" w:rsidRDefault="00684C76" w:rsidP="00771CCE">
      <w:pPr>
        <w:pStyle w:val="NormalText"/>
        <w:rPr>
          <w:rtl/>
        </w:rPr>
      </w:pPr>
    </w:p>
    <w:p w14:paraId="43B46A93" w14:textId="77777777" w:rsidR="00684C76" w:rsidRPr="00025C89" w:rsidRDefault="00684C76" w:rsidP="00771CCE">
      <w:pPr>
        <w:pStyle w:val="NormalText"/>
        <w:rPr>
          <w:rtl/>
        </w:rPr>
      </w:pPr>
    </w:p>
    <w:p w14:paraId="7B697140" w14:textId="77777777" w:rsidR="00857D11" w:rsidRPr="00025C89" w:rsidRDefault="00857D11" w:rsidP="00771CCE">
      <w:pPr>
        <w:pStyle w:val="NormalText"/>
        <w:rPr>
          <w:rtl/>
        </w:rPr>
      </w:pPr>
    </w:p>
    <w:p w14:paraId="172A9B04" w14:textId="77777777" w:rsidR="005C785B" w:rsidRPr="00025C89" w:rsidRDefault="005C785B" w:rsidP="00771CCE">
      <w:pPr>
        <w:pStyle w:val="NormalText"/>
        <w:rPr>
          <w:rtl/>
        </w:rPr>
      </w:pPr>
    </w:p>
    <w:p w14:paraId="5889982E" w14:textId="4F50BFED" w:rsidR="00E119F9" w:rsidRPr="00025C89" w:rsidRDefault="00E119F9" w:rsidP="00771CCE">
      <w:pPr>
        <w:pStyle w:val="Heading1"/>
        <w:rPr>
          <w:rtl/>
        </w:rPr>
      </w:pPr>
      <w:r w:rsidRPr="00025C89">
        <w:rPr>
          <w:rtl/>
        </w:rPr>
        <w:t xml:space="preserve">   </w:t>
      </w:r>
      <w:bookmarkStart w:id="30" w:name="_Toc480926133"/>
      <w:bookmarkStart w:id="31" w:name="_Toc480965173"/>
      <w:bookmarkStart w:id="32" w:name="_Toc480980078"/>
      <w:r w:rsidRPr="00025C89">
        <w:rPr>
          <w:rtl/>
        </w:rPr>
        <w:t>الفصل ال</w:t>
      </w:r>
      <w:r w:rsidR="009745EF" w:rsidRPr="00025C89">
        <w:rPr>
          <w:rtl/>
        </w:rPr>
        <w:t>رابع</w:t>
      </w:r>
      <w:r w:rsidRPr="00025C89">
        <w:rPr>
          <w:rtl/>
        </w:rPr>
        <w:t xml:space="preserve"> (مرحلة التصميم)</w:t>
      </w:r>
      <w:bookmarkEnd w:id="30"/>
      <w:bookmarkEnd w:id="31"/>
      <w:bookmarkEnd w:id="32"/>
    </w:p>
    <w:p w14:paraId="31A0119A" w14:textId="77777777" w:rsidR="00E119F9" w:rsidRPr="00025C89" w:rsidRDefault="00E119F9" w:rsidP="00771CCE">
      <w:pPr>
        <w:pStyle w:val="NormalText"/>
        <w:rPr>
          <w:b/>
          <w:bCs/>
          <w:sz w:val="36"/>
          <w:szCs w:val="36"/>
          <w:rtl/>
        </w:rPr>
      </w:pPr>
      <w:r w:rsidRPr="00025C89">
        <w:rPr>
          <w:b/>
          <w:bCs/>
          <w:sz w:val="36"/>
          <w:szCs w:val="36"/>
          <w:rtl/>
        </w:rPr>
        <w:t xml:space="preserve"> </w:t>
      </w:r>
      <w:r w:rsidR="004F0C59" w:rsidRPr="00025C89">
        <w:rPr>
          <w:b/>
          <w:bCs/>
          <w:sz w:val="36"/>
          <w:szCs w:val="36"/>
        </w:rPr>
        <w:t xml:space="preserve"> </w:t>
      </w:r>
    </w:p>
    <w:p w14:paraId="64D00235" w14:textId="77777777" w:rsidR="00E119F9" w:rsidRPr="00025C89" w:rsidRDefault="00E119F9" w:rsidP="00771CCE">
      <w:pPr>
        <w:pStyle w:val="NormalText"/>
        <w:rPr>
          <w:rtl/>
        </w:rPr>
      </w:pPr>
    </w:p>
    <w:p w14:paraId="1AF18D1D" w14:textId="77777777" w:rsidR="00E119F9" w:rsidRPr="00025C89" w:rsidRDefault="00E119F9" w:rsidP="00771CCE">
      <w:pPr>
        <w:pStyle w:val="NormalText"/>
        <w:rPr>
          <w:rFonts w:eastAsia="Times New Roman"/>
          <w:rtl/>
        </w:rPr>
      </w:pPr>
    </w:p>
    <w:p w14:paraId="3FBF4D8E" w14:textId="77777777" w:rsidR="00E119F9" w:rsidRPr="00025C89" w:rsidRDefault="00E119F9" w:rsidP="00771CCE">
      <w:pPr>
        <w:pStyle w:val="NormalText"/>
        <w:rPr>
          <w:rFonts w:eastAsia="Times New Roman"/>
          <w:rtl/>
        </w:rPr>
      </w:pPr>
    </w:p>
    <w:p w14:paraId="290F0705" w14:textId="77777777" w:rsidR="00E119F9" w:rsidRPr="00025C89" w:rsidRDefault="00E119F9" w:rsidP="00771CCE">
      <w:pPr>
        <w:pStyle w:val="NormalText"/>
        <w:rPr>
          <w:rFonts w:eastAsia="Times New Roman"/>
          <w:rtl/>
        </w:rPr>
      </w:pPr>
    </w:p>
    <w:p w14:paraId="408D1AC4" w14:textId="77777777" w:rsidR="00E119F9" w:rsidRPr="00025C89" w:rsidRDefault="00E119F9" w:rsidP="00771CCE">
      <w:pPr>
        <w:pStyle w:val="NormalText"/>
        <w:rPr>
          <w:rFonts w:eastAsia="Times New Roman"/>
          <w:rtl/>
        </w:rPr>
      </w:pPr>
    </w:p>
    <w:p w14:paraId="0048A3C7" w14:textId="77777777" w:rsidR="00E119F9" w:rsidRPr="00025C89" w:rsidRDefault="00E119F9" w:rsidP="00771CCE">
      <w:pPr>
        <w:pStyle w:val="NormalText"/>
        <w:rPr>
          <w:rFonts w:eastAsia="Times New Roman"/>
          <w:rtl/>
        </w:rPr>
      </w:pPr>
    </w:p>
    <w:p w14:paraId="7DBFC336" w14:textId="77777777" w:rsidR="00712E65" w:rsidRPr="00025C89" w:rsidRDefault="00712E65" w:rsidP="00771CCE">
      <w:pPr>
        <w:pStyle w:val="NormalText"/>
        <w:rPr>
          <w:rFonts w:eastAsia="Times New Roman"/>
          <w:rtl/>
        </w:rPr>
      </w:pPr>
    </w:p>
    <w:p w14:paraId="40B0D81E" w14:textId="77777777" w:rsidR="00712E65" w:rsidRPr="00025C89" w:rsidRDefault="00712E65" w:rsidP="00771CCE">
      <w:pPr>
        <w:pStyle w:val="NormalText"/>
        <w:rPr>
          <w:rFonts w:eastAsia="Times New Roman"/>
          <w:rtl/>
        </w:rPr>
      </w:pPr>
    </w:p>
    <w:p w14:paraId="5B5FD588" w14:textId="77777777" w:rsidR="00712E65" w:rsidRPr="00025C89" w:rsidRDefault="00712E65" w:rsidP="00771CCE">
      <w:pPr>
        <w:pStyle w:val="NormalText"/>
        <w:rPr>
          <w:rFonts w:eastAsia="Times New Roman"/>
          <w:rtl/>
        </w:rPr>
      </w:pPr>
    </w:p>
    <w:p w14:paraId="068FAC0F" w14:textId="77777777" w:rsidR="00712E65" w:rsidRPr="00025C89" w:rsidRDefault="00712E65" w:rsidP="00771CCE">
      <w:pPr>
        <w:pStyle w:val="NormalText"/>
        <w:rPr>
          <w:rFonts w:eastAsia="Times New Roman"/>
          <w:rtl/>
        </w:rPr>
      </w:pPr>
    </w:p>
    <w:p w14:paraId="50C87345" w14:textId="77777777" w:rsidR="00712E65" w:rsidRPr="00025C89" w:rsidRDefault="00712E65" w:rsidP="00771CCE">
      <w:pPr>
        <w:pStyle w:val="NormalText"/>
        <w:rPr>
          <w:rFonts w:eastAsia="Times New Roman"/>
          <w:rtl/>
        </w:rPr>
      </w:pPr>
    </w:p>
    <w:p w14:paraId="34FB0445" w14:textId="77777777" w:rsidR="00712E65" w:rsidRPr="00025C89" w:rsidRDefault="00712E65" w:rsidP="00771CCE">
      <w:pPr>
        <w:pStyle w:val="NormalText"/>
        <w:rPr>
          <w:rFonts w:eastAsia="Times New Roman"/>
          <w:rtl/>
        </w:rPr>
      </w:pPr>
    </w:p>
    <w:p w14:paraId="1CDF9B9E" w14:textId="77777777" w:rsidR="00E119F9" w:rsidRPr="00025C89" w:rsidRDefault="00E119F9" w:rsidP="00771CCE">
      <w:pPr>
        <w:pStyle w:val="Heading2"/>
        <w:rPr>
          <w:rtl/>
          <w:lang w:val="en-GB"/>
        </w:rPr>
      </w:pPr>
      <w:r w:rsidRPr="00025C89">
        <w:rPr>
          <w:rtl/>
        </w:rPr>
        <w:t xml:space="preserve">  </w:t>
      </w:r>
      <w:bookmarkStart w:id="33" w:name="_Toc480926134"/>
      <w:bookmarkStart w:id="34" w:name="_Toc480965174"/>
      <w:bookmarkStart w:id="35" w:name="_Toc480980079"/>
      <w:r w:rsidRPr="00025C89">
        <w:rPr>
          <w:rtl/>
        </w:rPr>
        <w:t>المقدمـة</w:t>
      </w:r>
      <w:bookmarkEnd w:id="33"/>
      <w:bookmarkEnd w:id="34"/>
      <w:bookmarkEnd w:id="35"/>
      <w:r w:rsidRPr="00025C89">
        <w:rPr>
          <w:rtl/>
        </w:rPr>
        <w:t xml:space="preserve"> </w:t>
      </w:r>
      <w:r w:rsidRPr="00025C89">
        <w:rPr>
          <w:rtl/>
        </w:rPr>
        <w:fldChar w:fldCharType="begin"/>
      </w:r>
      <w:r w:rsidRPr="00025C89">
        <w:instrText xml:space="preserve"> XE "</w:instrText>
      </w:r>
      <w:r w:rsidRPr="00025C89">
        <w:rPr>
          <w:rtl/>
        </w:rPr>
        <w:instrText>1.4 المقدمـة</w:instrText>
      </w:r>
      <w:r w:rsidRPr="00025C89">
        <w:instrText xml:space="preserve">" </w:instrText>
      </w:r>
      <w:r w:rsidRPr="00025C89">
        <w:rPr>
          <w:rtl/>
        </w:rPr>
        <w:fldChar w:fldCharType="end"/>
      </w:r>
      <w:r w:rsidRPr="00025C89">
        <w:rPr>
          <w:iCs/>
        </w:rPr>
        <w:t xml:space="preserve"> </w:t>
      </w:r>
      <w:r w:rsidR="004F0C59" w:rsidRPr="00025C89">
        <w:t xml:space="preserve"> </w:t>
      </w:r>
    </w:p>
    <w:p w14:paraId="4961B9FD" w14:textId="77777777" w:rsidR="00E119F9" w:rsidRPr="00025C89" w:rsidRDefault="00E119F9" w:rsidP="00771CCE">
      <w:pPr>
        <w:pStyle w:val="NormalText"/>
        <w:rPr>
          <w:rtl/>
        </w:rPr>
      </w:pPr>
      <w:r w:rsidRPr="00025C89">
        <w:rPr>
          <w:rtl/>
        </w:rPr>
        <w:t>في هذا البند يتم وصف مرحلة التصميم بشكل مختصر أي يتم توضيح ما سيتم القيام به في هذه المرحلة.</w:t>
      </w:r>
    </w:p>
    <w:p w14:paraId="45290496" w14:textId="77777777" w:rsidR="00E119F9" w:rsidRPr="00025C89" w:rsidRDefault="00E119F9" w:rsidP="00771CCE">
      <w:pPr>
        <w:pStyle w:val="NormalText"/>
        <w:rPr>
          <w:rtl/>
          <w:lang w:val="en-GB"/>
        </w:rPr>
      </w:pPr>
      <w:r w:rsidRPr="00025C89">
        <w:rPr>
          <w:rtl/>
        </w:rPr>
        <w:t xml:space="preserve">  </w:t>
      </w:r>
      <w:bookmarkStart w:id="36" w:name="_Toc480965175"/>
      <w:r w:rsidRPr="00025C89">
        <w:rPr>
          <w:rtl/>
        </w:rPr>
        <w:t>التصميم المعماري</w:t>
      </w:r>
      <w:bookmarkEnd w:id="36"/>
      <w:r w:rsidRPr="00025C89">
        <w:rPr>
          <w:rtl/>
          <w:lang w:val="en-GB"/>
        </w:rPr>
        <w:t xml:space="preserve"> </w:t>
      </w:r>
      <w:r w:rsidR="004F0C59" w:rsidRPr="00025C89">
        <w:rPr>
          <w:lang w:val="en-GB"/>
        </w:rPr>
        <w:t xml:space="preserve"> </w:t>
      </w:r>
    </w:p>
    <w:p w14:paraId="51A1DAFD" w14:textId="77777777" w:rsidR="00E119F9" w:rsidRPr="00025C89" w:rsidRDefault="00E119F9" w:rsidP="00771CCE">
      <w:pPr>
        <w:pStyle w:val="NormalText"/>
        <w:rPr>
          <w:rtl/>
        </w:rPr>
      </w:pPr>
      <w:r w:rsidRPr="00025C89">
        <w:rPr>
          <w:rtl/>
        </w:rPr>
        <w:t xml:space="preserve">يتم في هذا البند استخدام احدى ادوات المنهجية الشيئية (مخطط النشاط </w:t>
      </w:r>
      <w:r w:rsidRPr="00025C89">
        <w:t>activity</w:t>
      </w:r>
      <w:r w:rsidRPr="00025C89">
        <w:rPr>
          <w:lang w:val="en-GB"/>
        </w:rPr>
        <w:t xml:space="preserve"> </w:t>
      </w:r>
      <w:r w:rsidRPr="00025C89">
        <w:t>diagram</w:t>
      </w:r>
      <w:r w:rsidRPr="00025C89">
        <w:rPr>
          <w:rtl/>
        </w:rPr>
        <w:t xml:space="preserve"> – المخطط التسلسلي </w:t>
      </w:r>
      <w:r w:rsidRPr="00025C89">
        <w:t>Sequence diagram</w:t>
      </w:r>
      <w:r w:rsidRPr="00025C89">
        <w:rPr>
          <w:rtl/>
        </w:rPr>
        <w:t>) .</w:t>
      </w:r>
    </w:p>
    <w:p w14:paraId="495AF659" w14:textId="77777777" w:rsidR="00E119F9" w:rsidRPr="00025C89" w:rsidRDefault="00E119F9" w:rsidP="00771CCE">
      <w:pPr>
        <w:pStyle w:val="NormalText"/>
        <w:rPr>
          <w:rtl/>
          <w:lang w:val="en-GB"/>
        </w:rPr>
      </w:pPr>
      <w:r w:rsidRPr="00025C89">
        <w:rPr>
          <w:rtl/>
        </w:rPr>
        <w:t xml:space="preserve">  </w:t>
      </w:r>
      <w:bookmarkStart w:id="37" w:name="_Toc480926135"/>
      <w:bookmarkStart w:id="38" w:name="_Toc480965176"/>
      <w:r w:rsidRPr="00025C89">
        <w:rPr>
          <w:rtl/>
        </w:rPr>
        <w:t>تصميم البيانات</w:t>
      </w:r>
      <w:bookmarkEnd w:id="37"/>
      <w:bookmarkEnd w:id="38"/>
      <w:r w:rsidRPr="00025C89">
        <w:rPr>
          <w:rtl/>
          <w:lang w:val="en-GB"/>
        </w:rPr>
        <w:t xml:space="preserve"> </w:t>
      </w:r>
      <w:r w:rsidR="004F0C59" w:rsidRPr="00025C89">
        <w:rPr>
          <w:lang w:val="en-GB"/>
        </w:rPr>
        <w:t xml:space="preserve"> </w:t>
      </w:r>
    </w:p>
    <w:p w14:paraId="41A99763" w14:textId="77777777" w:rsidR="00E119F9" w:rsidRPr="00025C89" w:rsidRDefault="00E119F9" w:rsidP="00771CCE">
      <w:pPr>
        <w:pStyle w:val="NormalText"/>
        <w:rPr>
          <w:rtl/>
        </w:rPr>
      </w:pPr>
      <w:r w:rsidRPr="00025C89">
        <w:rPr>
          <w:rtl/>
        </w:rPr>
        <w:t xml:space="preserve">يتم في هذا البند تحديد كيانات النظام و استخدام مخطط الكيانات العلائقية </w:t>
      </w:r>
      <w:r w:rsidRPr="00025C89">
        <w:t>Entity Relationship Diagram ERD</w:t>
      </w:r>
      <w:r w:rsidRPr="00025C89">
        <w:rPr>
          <w:rtl/>
        </w:rPr>
        <w:t xml:space="preserve"> لتوضيح الكيانات والعلاقات.</w:t>
      </w:r>
    </w:p>
    <w:p w14:paraId="22218FC0" w14:textId="77777777" w:rsidR="00E119F9" w:rsidRPr="00025C89" w:rsidRDefault="00E119F9" w:rsidP="00771CCE">
      <w:pPr>
        <w:pStyle w:val="NormalText"/>
        <w:rPr>
          <w:rtl/>
          <w:lang w:val="en-GB"/>
        </w:rPr>
      </w:pPr>
      <w:r w:rsidRPr="00025C89">
        <w:rPr>
          <w:rtl/>
        </w:rPr>
        <w:t xml:space="preserve">  </w:t>
      </w:r>
      <w:bookmarkStart w:id="39" w:name="_Toc480926136"/>
      <w:bookmarkStart w:id="40" w:name="_Toc480965177"/>
      <w:r w:rsidRPr="00025C89">
        <w:rPr>
          <w:rtl/>
        </w:rPr>
        <w:t>قاموس البيانات</w:t>
      </w:r>
      <w:bookmarkEnd w:id="39"/>
      <w:bookmarkEnd w:id="40"/>
      <w:r w:rsidRPr="00025C89">
        <w:rPr>
          <w:rtl/>
          <w:lang w:val="en-GB"/>
        </w:rPr>
        <w:t xml:space="preserve"> </w:t>
      </w:r>
      <w:r w:rsidR="004F0C59" w:rsidRPr="00025C89">
        <w:rPr>
          <w:lang w:val="en-GB"/>
        </w:rPr>
        <w:t xml:space="preserve"> </w:t>
      </w:r>
    </w:p>
    <w:p w14:paraId="7C9489F8" w14:textId="77777777" w:rsidR="00E119F9" w:rsidRPr="00025C89" w:rsidRDefault="00E119F9" w:rsidP="00771CCE">
      <w:pPr>
        <w:pStyle w:val="NormalText"/>
        <w:rPr>
          <w:rtl/>
        </w:rPr>
      </w:pPr>
      <w:r w:rsidRPr="00025C89">
        <w:rPr>
          <w:rtl/>
        </w:rPr>
        <w:t xml:space="preserve">يتم فيه توضيح جداول قاعدة البيانات التي يتم استخراجها من مخطط </w:t>
      </w:r>
      <w:r w:rsidRPr="00025C89">
        <w:t>ERD</w:t>
      </w:r>
      <w:r w:rsidRPr="00025C89">
        <w:rPr>
          <w:rtl/>
        </w:rPr>
        <w:t xml:space="preserve"> السابق.</w:t>
      </w:r>
    </w:p>
    <w:p w14:paraId="697DEB66" w14:textId="77777777" w:rsidR="00E119F9" w:rsidRPr="00025C89" w:rsidRDefault="00E119F9" w:rsidP="00771CCE">
      <w:pPr>
        <w:pStyle w:val="NormalText"/>
        <w:rPr>
          <w:rtl/>
          <w:lang w:val="en-GB"/>
        </w:rPr>
      </w:pPr>
      <w:r w:rsidRPr="00025C89">
        <w:rPr>
          <w:rtl/>
        </w:rPr>
        <w:t xml:space="preserve"> </w:t>
      </w:r>
      <w:bookmarkStart w:id="41" w:name="_Toc480926137"/>
      <w:bookmarkStart w:id="42" w:name="_Toc480965178"/>
      <w:r w:rsidRPr="00025C89">
        <w:rPr>
          <w:rtl/>
        </w:rPr>
        <w:t>تصميم الواجهات</w:t>
      </w:r>
      <w:bookmarkEnd w:id="41"/>
      <w:bookmarkEnd w:id="42"/>
      <w:r w:rsidRPr="00025C89">
        <w:rPr>
          <w:rtl/>
          <w:lang w:val="en-GB"/>
        </w:rPr>
        <w:t xml:space="preserve"> </w:t>
      </w:r>
      <w:r w:rsidR="004F0C59" w:rsidRPr="00025C89">
        <w:rPr>
          <w:lang w:val="en-GB"/>
        </w:rPr>
        <w:t xml:space="preserve"> </w:t>
      </w:r>
    </w:p>
    <w:p w14:paraId="1EBC8F15" w14:textId="77777777" w:rsidR="00E119F9" w:rsidRPr="00025C89" w:rsidRDefault="00E119F9" w:rsidP="00771CCE">
      <w:pPr>
        <w:pStyle w:val="NormalText"/>
        <w:rPr>
          <w:rtl/>
        </w:rPr>
      </w:pPr>
      <w:r w:rsidRPr="00025C89">
        <w:rPr>
          <w:rtl/>
        </w:rPr>
        <w:lastRenderedPageBreak/>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r w:rsidRPr="00025C89">
        <w:rPr>
          <w:i/>
          <w:iCs/>
        </w:rPr>
        <w:t>creatly</w:t>
      </w:r>
      <w:proofErr w:type="spellEnd"/>
      <w:r w:rsidRPr="00025C89">
        <w:rPr>
          <w:rtl/>
        </w:rPr>
        <w:t xml:space="preserve"> .</w:t>
      </w:r>
    </w:p>
    <w:p w14:paraId="42C9E91A" w14:textId="77777777" w:rsidR="00E119F9" w:rsidRPr="00025C89" w:rsidRDefault="00E119F9" w:rsidP="00771CCE">
      <w:pPr>
        <w:pStyle w:val="NormalText"/>
        <w:rPr>
          <w:rtl/>
        </w:rPr>
      </w:pPr>
      <w:r w:rsidRPr="00025C89">
        <w:rPr>
          <w:rtl/>
        </w:rPr>
        <w:t xml:space="preserve">  </w:t>
      </w:r>
      <w:bookmarkStart w:id="43" w:name="_Toc480926138"/>
      <w:bookmarkStart w:id="44" w:name="_Toc480965179"/>
      <w:r w:rsidR="002F581D" w:rsidRPr="00025C89">
        <w:rPr>
          <w:rtl/>
        </w:rPr>
        <w:t>الموجز</w:t>
      </w:r>
      <w:bookmarkEnd w:id="43"/>
      <w:bookmarkEnd w:id="44"/>
      <w:r w:rsidRPr="00025C89">
        <w:rPr>
          <w:rtl/>
        </w:rPr>
        <w:t xml:space="preserve"> </w:t>
      </w:r>
      <w:r w:rsidR="004F0C59" w:rsidRPr="00025C89">
        <w:t xml:space="preserve"> </w:t>
      </w:r>
    </w:p>
    <w:p w14:paraId="5700676E" w14:textId="77777777" w:rsidR="00E119F9" w:rsidRPr="00025C89" w:rsidRDefault="00E119F9" w:rsidP="00771CCE">
      <w:pPr>
        <w:pStyle w:val="NormalText"/>
        <w:rPr>
          <w:rtl/>
        </w:rPr>
      </w:pPr>
      <w:r w:rsidRPr="00025C89">
        <w:rPr>
          <w:rtl/>
        </w:rPr>
        <w:t>يتم فيها توضيح ماتم إنجازه في هذه المرحلة ليكون أساسا للمرحلة القادمة.</w:t>
      </w:r>
    </w:p>
    <w:p w14:paraId="458CD0C2" w14:textId="77777777" w:rsidR="00E119F9" w:rsidRPr="00025C89" w:rsidRDefault="00E119F9" w:rsidP="00771CCE">
      <w:pPr>
        <w:pStyle w:val="NormalText"/>
        <w:rPr>
          <w:rFonts w:eastAsia="Times New Roman"/>
          <w:rtl/>
        </w:rPr>
      </w:pPr>
    </w:p>
    <w:p w14:paraId="46318E99" w14:textId="77777777" w:rsidR="00E119F9" w:rsidRPr="00025C89" w:rsidRDefault="00E119F9" w:rsidP="00771CCE">
      <w:pPr>
        <w:pStyle w:val="NormalText"/>
        <w:rPr>
          <w:rFonts w:eastAsia="Times New Roman"/>
          <w:rtl/>
        </w:rPr>
      </w:pPr>
    </w:p>
    <w:p w14:paraId="7638618A" w14:textId="77777777" w:rsidR="00E119F9" w:rsidRPr="00025C89" w:rsidRDefault="00E119F9" w:rsidP="00771CCE">
      <w:pPr>
        <w:pStyle w:val="NormalText"/>
        <w:rPr>
          <w:rFonts w:eastAsia="Times New Roman"/>
          <w:rtl/>
        </w:rPr>
      </w:pPr>
    </w:p>
    <w:p w14:paraId="6C02E2CA" w14:textId="77777777" w:rsidR="00E119F9" w:rsidRPr="00025C89" w:rsidRDefault="00E119F9" w:rsidP="00771CCE">
      <w:pPr>
        <w:pStyle w:val="NormalText"/>
        <w:rPr>
          <w:rFonts w:eastAsia="Times New Roman"/>
          <w:rtl/>
        </w:rPr>
      </w:pPr>
    </w:p>
    <w:p w14:paraId="45C362BB" w14:textId="77777777" w:rsidR="00E119F9" w:rsidRPr="00025C89" w:rsidRDefault="00E119F9" w:rsidP="00771CCE">
      <w:pPr>
        <w:pStyle w:val="NormalText"/>
        <w:rPr>
          <w:rFonts w:eastAsia="Times New Roman"/>
          <w:rtl/>
        </w:rPr>
      </w:pPr>
    </w:p>
    <w:p w14:paraId="73AF89CE" w14:textId="77777777" w:rsidR="00684C76" w:rsidRPr="00025C89" w:rsidRDefault="00684C76" w:rsidP="00771CCE">
      <w:pPr>
        <w:pStyle w:val="NormalText"/>
        <w:rPr>
          <w:rtl/>
        </w:rPr>
      </w:pPr>
    </w:p>
    <w:p w14:paraId="304696ED" w14:textId="77777777" w:rsidR="00FB0592" w:rsidRPr="00025C89" w:rsidRDefault="00FB0592" w:rsidP="00771CCE">
      <w:pPr>
        <w:pStyle w:val="NormalText"/>
        <w:rPr>
          <w:rtl/>
        </w:rPr>
      </w:pPr>
    </w:p>
    <w:p w14:paraId="1F18DBF0" w14:textId="77777777" w:rsidR="00FB0592" w:rsidRPr="00025C89" w:rsidRDefault="00FB0592" w:rsidP="00771CCE">
      <w:pPr>
        <w:pStyle w:val="NormalText"/>
        <w:rPr>
          <w:rtl/>
        </w:rPr>
      </w:pPr>
    </w:p>
    <w:p w14:paraId="17BA57DD" w14:textId="77777777" w:rsidR="00FB0592" w:rsidRPr="00025C89" w:rsidRDefault="00FB0592" w:rsidP="00771CCE">
      <w:pPr>
        <w:pStyle w:val="NormalText"/>
        <w:rPr>
          <w:rtl/>
        </w:rPr>
      </w:pPr>
    </w:p>
    <w:p w14:paraId="62C96C4F" w14:textId="77777777" w:rsidR="00FB0592" w:rsidRPr="00025C89" w:rsidRDefault="00FB0592" w:rsidP="00771CCE">
      <w:pPr>
        <w:pStyle w:val="NormalText"/>
        <w:rPr>
          <w:rtl/>
        </w:rPr>
      </w:pPr>
    </w:p>
    <w:p w14:paraId="644D0749" w14:textId="77777777" w:rsidR="00FB0592" w:rsidRPr="00025C89" w:rsidRDefault="00FB0592" w:rsidP="00771CCE">
      <w:pPr>
        <w:pStyle w:val="NormalText"/>
        <w:rPr>
          <w:rtl/>
        </w:rPr>
      </w:pPr>
    </w:p>
    <w:p w14:paraId="7A1D6DA2" w14:textId="77777777" w:rsidR="00FB0592" w:rsidRPr="00025C89" w:rsidRDefault="00FB0592" w:rsidP="00771CCE">
      <w:pPr>
        <w:pStyle w:val="NormalText"/>
        <w:rPr>
          <w:rtl/>
        </w:rPr>
      </w:pPr>
    </w:p>
    <w:p w14:paraId="5603D231" w14:textId="77777777" w:rsidR="00FB0592" w:rsidRPr="00025C89" w:rsidRDefault="00FB0592" w:rsidP="00771CCE">
      <w:pPr>
        <w:pStyle w:val="NormalText"/>
        <w:rPr>
          <w:rtl/>
        </w:rPr>
      </w:pPr>
    </w:p>
    <w:p w14:paraId="6BA382D5" w14:textId="77777777" w:rsidR="00FB0592" w:rsidRPr="00025C89" w:rsidRDefault="00FB0592" w:rsidP="00771CCE">
      <w:pPr>
        <w:pStyle w:val="NormalText"/>
        <w:rPr>
          <w:rtl/>
        </w:rPr>
      </w:pPr>
    </w:p>
    <w:p w14:paraId="7ADF07D5" w14:textId="77777777" w:rsidR="00FB0592" w:rsidRPr="00025C89" w:rsidRDefault="00FB0592" w:rsidP="00771CCE">
      <w:pPr>
        <w:pStyle w:val="NormalText"/>
        <w:rPr>
          <w:rtl/>
        </w:rPr>
      </w:pPr>
    </w:p>
    <w:p w14:paraId="593C6A4B" w14:textId="77777777" w:rsidR="00FB0592" w:rsidRPr="00025C89" w:rsidRDefault="00FB0592" w:rsidP="00771CCE">
      <w:pPr>
        <w:pStyle w:val="NormalText"/>
        <w:rPr>
          <w:rtl/>
        </w:rPr>
      </w:pPr>
    </w:p>
    <w:p w14:paraId="7DC69915" w14:textId="77777777" w:rsidR="00FB0592" w:rsidRPr="00025C89" w:rsidRDefault="00FB0592" w:rsidP="00771CCE">
      <w:pPr>
        <w:pStyle w:val="NormalText"/>
        <w:rPr>
          <w:rtl/>
        </w:rPr>
      </w:pPr>
    </w:p>
    <w:p w14:paraId="46EBB2AA" w14:textId="77777777" w:rsidR="00FB0592" w:rsidRPr="00025C89" w:rsidRDefault="00FB0592" w:rsidP="00771CCE">
      <w:pPr>
        <w:pStyle w:val="NormalText"/>
      </w:pPr>
    </w:p>
    <w:p w14:paraId="5B31FD4C" w14:textId="2650F4C5" w:rsidR="00E119F9" w:rsidRPr="00025C89" w:rsidRDefault="00A15150" w:rsidP="00771CCE">
      <w:pPr>
        <w:pStyle w:val="NormalText"/>
        <w:jc w:val="center"/>
        <w:rPr>
          <w:rtl/>
        </w:rPr>
      </w:pPr>
      <w:bookmarkStart w:id="45" w:name="_Toc480926139"/>
      <w:bookmarkStart w:id="46" w:name="_Toc480965180"/>
      <w:r w:rsidRPr="00025C89">
        <w:rPr>
          <w:rtl/>
        </w:rPr>
        <w:t>5.</w:t>
      </w:r>
      <w:r w:rsidR="00E119F9" w:rsidRPr="00025C89">
        <w:rPr>
          <w:rtl/>
        </w:rPr>
        <w:t>الفصل ال</w:t>
      </w:r>
      <w:r w:rsidRPr="00025C89">
        <w:rPr>
          <w:rtl/>
        </w:rPr>
        <w:t>خامس</w:t>
      </w:r>
      <w:r w:rsidR="00E119F9" w:rsidRPr="00025C89">
        <w:rPr>
          <w:rtl/>
        </w:rPr>
        <w:t xml:space="preserve"> (</w:t>
      </w:r>
      <w:r w:rsidR="004F0C59" w:rsidRPr="00025C89">
        <w:rPr>
          <w:rtl/>
        </w:rPr>
        <w:t xml:space="preserve"> </w:t>
      </w:r>
      <w:r w:rsidR="00E119F9" w:rsidRPr="00025C89">
        <w:rPr>
          <w:rtl/>
        </w:rPr>
        <w:t>مرحلة التنفيذ والاختبار)</w:t>
      </w:r>
      <w:bookmarkEnd w:id="45"/>
      <w:bookmarkEnd w:id="46"/>
    </w:p>
    <w:p w14:paraId="27CF28C6" w14:textId="77777777" w:rsidR="00E119F9" w:rsidRPr="00025C89" w:rsidRDefault="004F0C59" w:rsidP="00771CCE">
      <w:pPr>
        <w:pStyle w:val="NormalText"/>
        <w:rPr>
          <w:b/>
          <w:bCs/>
          <w:sz w:val="36"/>
          <w:szCs w:val="36"/>
          <w:rtl/>
        </w:rPr>
      </w:pPr>
      <w:r w:rsidRPr="00025C89">
        <w:rPr>
          <w:b/>
          <w:bCs/>
          <w:sz w:val="36"/>
          <w:szCs w:val="36"/>
        </w:rPr>
        <w:t xml:space="preserve"> </w:t>
      </w:r>
    </w:p>
    <w:p w14:paraId="515BF770" w14:textId="77777777" w:rsidR="00E119F9" w:rsidRPr="00025C89" w:rsidRDefault="00E119F9" w:rsidP="00771CCE">
      <w:pPr>
        <w:pStyle w:val="NormalText"/>
        <w:rPr>
          <w:rFonts w:eastAsia="Times New Roman"/>
          <w:rtl/>
        </w:rPr>
      </w:pPr>
    </w:p>
    <w:p w14:paraId="503076C7" w14:textId="77777777" w:rsidR="00E119F9" w:rsidRPr="00025C89" w:rsidRDefault="00E119F9" w:rsidP="00771CCE">
      <w:pPr>
        <w:pStyle w:val="NormalText"/>
        <w:rPr>
          <w:rFonts w:eastAsia="Times New Roman"/>
          <w:rtl/>
        </w:rPr>
      </w:pPr>
    </w:p>
    <w:p w14:paraId="6E498A21" w14:textId="77777777" w:rsidR="00E119F9" w:rsidRPr="00025C89" w:rsidRDefault="00E119F9" w:rsidP="00771CCE">
      <w:pPr>
        <w:pStyle w:val="NormalText"/>
        <w:rPr>
          <w:rFonts w:eastAsia="Times New Roman"/>
          <w:rtl/>
        </w:rPr>
      </w:pPr>
    </w:p>
    <w:p w14:paraId="16450C07" w14:textId="77777777" w:rsidR="00E119F9" w:rsidRPr="00025C89" w:rsidRDefault="00E119F9" w:rsidP="00771CCE">
      <w:pPr>
        <w:pStyle w:val="NormalText"/>
        <w:rPr>
          <w:rFonts w:eastAsia="Times New Roman"/>
          <w:rtl/>
        </w:rPr>
      </w:pPr>
    </w:p>
    <w:p w14:paraId="71EB1BB7" w14:textId="77777777" w:rsidR="00E119F9" w:rsidRPr="00025C89" w:rsidRDefault="00E119F9" w:rsidP="00771CCE">
      <w:pPr>
        <w:pStyle w:val="NormalText"/>
        <w:rPr>
          <w:rFonts w:eastAsia="Times New Roman"/>
          <w:rtl/>
        </w:rPr>
      </w:pPr>
    </w:p>
    <w:p w14:paraId="63933E01" w14:textId="77777777" w:rsidR="00E119F9" w:rsidRPr="00025C89" w:rsidRDefault="00E119F9" w:rsidP="00771CCE">
      <w:pPr>
        <w:pStyle w:val="NormalText"/>
        <w:rPr>
          <w:rFonts w:eastAsia="Times New Roman"/>
          <w:rtl/>
        </w:rPr>
      </w:pPr>
    </w:p>
    <w:p w14:paraId="22BE9664" w14:textId="77777777" w:rsidR="00452380" w:rsidRPr="00025C89" w:rsidRDefault="00452380" w:rsidP="00771CCE">
      <w:pPr>
        <w:pStyle w:val="NormalText"/>
        <w:rPr>
          <w:rtl/>
        </w:rPr>
      </w:pPr>
      <w:bookmarkStart w:id="47" w:name="_Toc480926140"/>
      <w:bookmarkStart w:id="48" w:name="_Toc480965181"/>
      <w:r w:rsidRPr="00025C89">
        <w:rPr>
          <w:rtl/>
        </w:rPr>
        <w:lastRenderedPageBreak/>
        <w:t>المقدمة</w:t>
      </w:r>
      <w:bookmarkEnd w:id="47"/>
      <w:bookmarkEnd w:id="48"/>
    </w:p>
    <w:p w14:paraId="049C2EA2" w14:textId="77777777" w:rsidR="0026470A" w:rsidRPr="00025C89" w:rsidRDefault="0026470A" w:rsidP="00771CCE">
      <w:pPr>
        <w:pStyle w:val="NormalText"/>
        <w:rPr>
          <w:rtl/>
        </w:rPr>
      </w:pPr>
      <w:r w:rsidRPr="00025C89">
        <w:rPr>
          <w:rtl/>
        </w:rPr>
        <w:t>في هذا البند يتم وصف للأدوات واللغات التي تم إستخدامها في عملية التنفيذ والبناء، بالإضافة إلى إختبار النظام.</w:t>
      </w:r>
    </w:p>
    <w:p w14:paraId="76B5A815" w14:textId="77777777" w:rsidR="00452380" w:rsidRPr="00025C89" w:rsidRDefault="00452380" w:rsidP="00771CCE">
      <w:pPr>
        <w:pStyle w:val="NormalText"/>
        <w:rPr>
          <w:rtl/>
        </w:rPr>
      </w:pPr>
      <w:bookmarkStart w:id="49" w:name="_Toc480926141"/>
      <w:bookmarkStart w:id="50" w:name="_Toc480965182"/>
      <w:r w:rsidRPr="00025C89">
        <w:rPr>
          <w:rtl/>
        </w:rPr>
        <w:t>الأدوات ولغات البرمجة</w:t>
      </w:r>
      <w:bookmarkEnd w:id="49"/>
      <w:bookmarkEnd w:id="50"/>
      <w:r w:rsidRPr="00025C89">
        <w:rPr>
          <w:rtl/>
        </w:rPr>
        <w:t xml:space="preserve"> </w:t>
      </w:r>
      <w:r w:rsidRPr="00025C89">
        <w:t xml:space="preserve"> </w:t>
      </w:r>
    </w:p>
    <w:p w14:paraId="31FE266A" w14:textId="77777777" w:rsidR="0026470A" w:rsidRPr="00025C89" w:rsidRDefault="0026470A" w:rsidP="00771CCE">
      <w:pPr>
        <w:pStyle w:val="NormalText"/>
        <w:rPr>
          <w:rtl/>
        </w:rPr>
      </w:pPr>
      <w:r w:rsidRPr="00025C89">
        <w:rPr>
          <w:rtl/>
        </w:rPr>
        <w:t>يتم في البند تحديد العديد من اللغات والأدوات التي تم استخدامها .</w:t>
      </w:r>
    </w:p>
    <w:p w14:paraId="7E1482DA" w14:textId="77777777" w:rsidR="0061562D" w:rsidRPr="00025C89" w:rsidRDefault="0061562D" w:rsidP="00771CCE">
      <w:pPr>
        <w:pStyle w:val="NormalText"/>
      </w:pPr>
    </w:p>
    <w:p w14:paraId="73ECD6EF" w14:textId="77777777" w:rsidR="00F70C38" w:rsidRPr="00025C89" w:rsidRDefault="00712E65" w:rsidP="00771CCE">
      <w:pPr>
        <w:pStyle w:val="NormalText"/>
      </w:pPr>
      <w:r w:rsidRPr="00025C89">
        <w:rPr>
          <w:rtl/>
        </w:rPr>
        <w:t xml:space="preserve"> </w:t>
      </w:r>
    </w:p>
    <w:p w14:paraId="5FFE84D6" w14:textId="77777777" w:rsidR="00712E65" w:rsidRPr="00025C89" w:rsidRDefault="00CE2CE1" w:rsidP="00771CCE">
      <w:pPr>
        <w:pStyle w:val="NormalText"/>
      </w:pPr>
      <w:r w:rsidRPr="00025C89">
        <w:rPr>
          <w:rtl/>
        </w:rPr>
        <w:t xml:space="preserve"> </w:t>
      </w:r>
    </w:p>
    <w:p w14:paraId="423AE2E1" w14:textId="77777777" w:rsidR="00CE2CE1" w:rsidRPr="00025C89" w:rsidRDefault="008B6F54" w:rsidP="00771CCE">
      <w:pPr>
        <w:pStyle w:val="NormalText"/>
      </w:pPr>
      <w:r w:rsidRPr="00025C89">
        <w:rPr>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8A7D76" w:rsidRPr="00025C89"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025C89" w:rsidRDefault="0061562D" w:rsidP="00771CCE">
            <w:pPr>
              <w:pStyle w:val="NormalText"/>
              <w:rPr>
                <w:color w:val="auto"/>
                <w:rtl/>
              </w:rPr>
            </w:pPr>
          </w:p>
        </w:tc>
        <w:tc>
          <w:tcPr>
            <w:tcW w:w="2130" w:type="dxa"/>
          </w:tcPr>
          <w:p w14:paraId="7A644D0C"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025C89"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025C89" w:rsidRDefault="0061562D" w:rsidP="00771CCE">
            <w:pPr>
              <w:pStyle w:val="NormalText"/>
              <w:rPr>
                <w:color w:val="auto"/>
                <w:rtl/>
              </w:rPr>
            </w:pPr>
          </w:p>
        </w:tc>
        <w:tc>
          <w:tcPr>
            <w:tcW w:w="2130" w:type="dxa"/>
          </w:tcPr>
          <w:p w14:paraId="703BA222"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025C89"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025C89" w:rsidRDefault="0061562D" w:rsidP="00771CCE">
            <w:pPr>
              <w:pStyle w:val="NormalText"/>
              <w:rPr>
                <w:color w:val="auto"/>
                <w:rtl/>
              </w:rPr>
            </w:pPr>
          </w:p>
        </w:tc>
        <w:tc>
          <w:tcPr>
            <w:tcW w:w="2130" w:type="dxa"/>
          </w:tcPr>
          <w:p w14:paraId="7A16E3CF"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025C89" w:rsidRDefault="0061562D" w:rsidP="00771CCE">
      <w:pPr>
        <w:pStyle w:val="NormalText"/>
        <w:rPr>
          <w:rFonts w:eastAsia="Calibri"/>
          <w:rtl/>
        </w:rPr>
      </w:pPr>
    </w:p>
    <w:p w14:paraId="28C19009" w14:textId="77777777" w:rsidR="0026470A" w:rsidRPr="00025C89" w:rsidRDefault="0026470A" w:rsidP="00771CCE">
      <w:pPr>
        <w:pStyle w:val="NormalText"/>
        <w:rPr>
          <w:rtl/>
        </w:rPr>
      </w:pPr>
      <w:r w:rsidRPr="00025C89">
        <w:rPr>
          <w:rtl/>
        </w:rPr>
        <w:t xml:space="preserve">   </w:t>
      </w:r>
      <w:bookmarkStart w:id="51" w:name="_Toc480926142"/>
      <w:bookmarkStart w:id="52" w:name="_Toc480965183"/>
      <w:r w:rsidRPr="00025C89">
        <w:rPr>
          <w:rtl/>
        </w:rPr>
        <w:t>واجهات النظام</w:t>
      </w:r>
      <w:bookmarkEnd w:id="51"/>
      <w:bookmarkEnd w:id="52"/>
      <w:r w:rsidRPr="00025C89">
        <w:rPr>
          <w:rtl/>
        </w:rPr>
        <w:t xml:space="preserve"> </w:t>
      </w:r>
      <w:r w:rsidR="004F0C59" w:rsidRPr="00025C89">
        <w:t xml:space="preserve"> </w:t>
      </w:r>
    </w:p>
    <w:p w14:paraId="24BF789F" w14:textId="77777777" w:rsidR="0026470A" w:rsidRPr="00025C89" w:rsidRDefault="0026470A" w:rsidP="00771CCE">
      <w:pPr>
        <w:pStyle w:val="NormalText"/>
        <w:rPr>
          <w:rtl/>
        </w:rPr>
      </w:pPr>
      <w:r w:rsidRPr="00025C89">
        <w:rPr>
          <w:rtl/>
        </w:rPr>
        <w:t>يتم في البند توضيح واجهات النظام الفعلية التي تم استخدامها .</w:t>
      </w:r>
    </w:p>
    <w:p w14:paraId="60832CF3" w14:textId="77777777" w:rsidR="0026470A" w:rsidRPr="00025C89" w:rsidRDefault="0026470A" w:rsidP="00771CCE">
      <w:pPr>
        <w:pStyle w:val="NormalText"/>
        <w:rPr>
          <w:rtl/>
        </w:rPr>
      </w:pPr>
      <w:r w:rsidRPr="00025C89">
        <w:rPr>
          <w:rtl/>
        </w:rPr>
        <w:t xml:space="preserve">   </w:t>
      </w:r>
      <w:bookmarkStart w:id="53" w:name="_Toc480926143"/>
      <w:bookmarkStart w:id="54" w:name="_Toc480965184"/>
      <w:r w:rsidRPr="00025C89">
        <w:rPr>
          <w:rtl/>
        </w:rPr>
        <w:t>طرق الإختبار</w:t>
      </w:r>
      <w:bookmarkEnd w:id="53"/>
      <w:bookmarkEnd w:id="54"/>
      <w:r w:rsidRPr="00025C89">
        <w:rPr>
          <w:rtl/>
        </w:rPr>
        <w:t xml:space="preserve"> </w:t>
      </w:r>
      <w:r w:rsidR="004F0C59" w:rsidRPr="00025C89">
        <w:t xml:space="preserve"> </w:t>
      </w:r>
    </w:p>
    <w:p w14:paraId="2360412B" w14:textId="77777777" w:rsidR="0026470A" w:rsidRPr="00025C89" w:rsidRDefault="0026470A" w:rsidP="00771CCE">
      <w:pPr>
        <w:pStyle w:val="NormalText"/>
        <w:rPr>
          <w:rtl/>
        </w:rPr>
      </w:pPr>
      <w:r w:rsidRPr="00025C89">
        <w:rPr>
          <w:rtl/>
        </w:rPr>
        <w:lastRenderedPageBreak/>
        <w:t xml:space="preserve">في هذا البند يتم توضيح بعض طرق اختبار النظام التي تم إستخدمها وذلك للتأكد من أن المتطلبات قد تحققت بالكامل مثل اختبار الوحدة </w:t>
      </w:r>
      <w:r w:rsidRPr="00025C89">
        <w:t>Unit Test</w:t>
      </w:r>
      <w:r w:rsidRPr="00025C89">
        <w:rPr>
          <w:rtl/>
        </w:rPr>
        <w:t xml:space="preserve"> (اختبار الصندوق الابيض </w:t>
      </w:r>
      <w:r w:rsidRPr="00025C89">
        <w:t>White</w:t>
      </w:r>
      <w:r w:rsidRPr="00025C89">
        <w:rPr>
          <w:b/>
          <w:bCs/>
        </w:rPr>
        <w:t>-</w:t>
      </w:r>
      <w:r w:rsidRPr="00025C89">
        <w:t>Box</w:t>
      </w:r>
      <w:r w:rsidRPr="00025C89">
        <w:rPr>
          <w:b/>
          <w:bCs/>
        </w:rPr>
        <w:t xml:space="preserve"> </w:t>
      </w:r>
      <w:r w:rsidRPr="00025C89">
        <w:t>Test</w:t>
      </w:r>
      <w:r w:rsidRPr="00025C89">
        <w:rPr>
          <w:rtl/>
        </w:rPr>
        <w:t xml:space="preserve">) و اختبار المصادقة </w:t>
      </w:r>
      <w:r w:rsidRPr="00025C89">
        <w:t>Validation</w:t>
      </w:r>
      <w:r w:rsidRPr="00025C89">
        <w:rPr>
          <w:b/>
          <w:bCs/>
        </w:rPr>
        <w:t xml:space="preserve"> </w:t>
      </w:r>
      <w:r w:rsidRPr="00025C89">
        <w:t>Test</w:t>
      </w:r>
      <w:r w:rsidRPr="00025C89">
        <w:rPr>
          <w:rtl/>
        </w:rPr>
        <w:t xml:space="preserve"> (اختبار الصندوق الاسود </w:t>
      </w:r>
      <w:r w:rsidRPr="00025C89">
        <w:t>Black-Box Test</w:t>
      </w:r>
      <w:r w:rsidRPr="00025C89">
        <w:rPr>
          <w:rtl/>
        </w:rPr>
        <w:t>) وغيرها من الاختبارات على حسب طبيعة المشروع.</w:t>
      </w:r>
    </w:p>
    <w:p w14:paraId="3EB0CEC3" w14:textId="77777777" w:rsidR="00083F43" w:rsidRPr="00025C89" w:rsidRDefault="00083F43" w:rsidP="00771CCE">
      <w:pPr>
        <w:pStyle w:val="NormalText"/>
        <w:rPr>
          <w:rtl/>
        </w:rPr>
      </w:pPr>
    </w:p>
    <w:p w14:paraId="1FF8D4E6" w14:textId="77777777" w:rsidR="0026470A" w:rsidRPr="00025C89" w:rsidRDefault="0026470A" w:rsidP="00771CCE">
      <w:pPr>
        <w:pStyle w:val="NormalText"/>
        <w:rPr>
          <w:rtl/>
        </w:rPr>
      </w:pPr>
      <w:r w:rsidRPr="00025C89">
        <w:rPr>
          <w:rtl/>
        </w:rPr>
        <w:t xml:space="preserve">  </w:t>
      </w:r>
      <w:bookmarkStart w:id="55" w:name="_Toc480926144"/>
      <w:bookmarkStart w:id="56" w:name="_Toc480965185"/>
      <w:r w:rsidRPr="00025C89">
        <w:rPr>
          <w:rtl/>
        </w:rPr>
        <w:t>اختبار الصندوق الابيض</w:t>
      </w:r>
      <w:bookmarkEnd w:id="55"/>
      <w:bookmarkEnd w:id="56"/>
    </w:p>
    <w:p w14:paraId="280C4F07" w14:textId="77777777" w:rsidR="0026470A" w:rsidRPr="00025C89" w:rsidRDefault="0026470A" w:rsidP="00771CCE">
      <w:pPr>
        <w:pStyle w:val="NormalText"/>
        <w:rPr>
          <w:rtl/>
        </w:rPr>
      </w:pPr>
      <w:r w:rsidRPr="00025C89">
        <w:rPr>
          <w:rtl/>
        </w:rPr>
        <w:t>.......</w:t>
      </w:r>
    </w:p>
    <w:p w14:paraId="7B40805A" w14:textId="77777777" w:rsidR="0026470A" w:rsidRPr="00025C89" w:rsidRDefault="0026470A" w:rsidP="00771CCE">
      <w:pPr>
        <w:pStyle w:val="NormalText"/>
        <w:rPr>
          <w:rtl/>
        </w:rPr>
      </w:pPr>
      <w:r w:rsidRPr="00025C89">
        <w:rPr>
          <w:rtl/>
        </w:rPr>
        <w:t xml:space="preserve">  </w:t>
      </w:r>
      <w:bookmarkStart w:id="57" w:name="_Toc480926145"/>
      <w:bookmarkStart w:id="58" w:name="_Toc480965186"/>
      <w:r w:rsidRPr="00025C89">
        <w:rPr>
          <w:rtl/>
        </w:rPr>
        <w:t>اختبار الصندوق الاسود</w:t>
      </w:r>
      <w:bookmarkEnd w:id="57"/>
      <w:bookmarkEnd w:id="58"/>
    </w:p>
    <w:p w14:paraId="74890177" w14:textId="77777777" w:rsidR="0026470A" w:rsidRPr="00025C89" w:rsidRDefault="0026470A" w:rsidP="00771CCE">
      <w:pPr>
        <w:pStyle w:val="NormalText"/>
        <w:rPr>
          <w:rtl/>
        </w:rPr>
      </w:pPr>
      <w:r w:rsidRPr="00025C89">
        <w:rPr>
          <w:rtl/>
        </w:rPr>
        <w:t>.......</w:t>
      </w:r>
    </w:p>
    <w:p w14:paraId="470A2D56" w14:textId="77777777" w:rsidR="0026470A" w:rsidRPr="00025C89" w:rsidRDefault="0026470A" w:rsidP="00771CCE">
      <w:pPr>
        <w:pStyle w:val="NormalText"/>
        <w:rPr>
          <w:rtl/>
        </w:rPr>
      </w:pPr>
      <w:r w:rsidRPr="00025C89">
        <w:rPr>
          <w:rtl/>
        </w:rPr>
        <w:t xml:space="preserve"> </w:t>
      </w:r>
      <w:bookmarkStart w:id="59" w:name="_Toc480926146"/>
      <w:bookmarkStart w:id="60" w:name="_Toc480965187"/>
      <w:r w:rsidR="002F581D" w:rsidRPr="00025C89">
        <w:rPr>
          <w:rtl/>
        </w:rPr>
        <w:t>الموجز</w:t>
      </w:r>
      <w:bookmarkEnd w:id="59"/>
      <w:bookmarkEnd w:id="60"/>
      <w:r w:rsidR="004F0C59" w:rsidRPr="00025C89">
        <w:t xml:space="preserve"> </w:t>
      </w:r>
    </w:p>
    <w:p w14:paraId="6C7A26DD" w14:textId="77777777" w:rsidR="0026470A" w:rsidRPr="00025C89" w:rsidRDefault="0026470A" w:rsidP="00771CCE">
      <w:pPr>
        <w:pStyle w:val="NormalText"/>
        <w:rPr>
          <w:rtl/>
        </w:rPr>
      </w:pPr>
      <w:r w:rsidRPr="00025C89">
        <w:rPr>
          <w:rtl/>
        </w:rPr>
        <w:tab/>
      </w:r>
      <w:r w:rsidRPr="00025C89">
        <w:rPr>
          <w:rtl/>
        </w:rPr>
        <w:tab/>
        <w:t>يتم في هذا البند توضيح بشكل مختصر ما تم تحليله و تصميمه إلى منتج برمجي يتضمن كل الوظائف والخصائص.</w:t>
      </w:r>
    </w:p>
    <w:p w14:paraId="2531D855" w14:textId="77777777" w:rsidR="0026470A" w:rsidRPr="00025C89" w:rsidRDefault="0026470A" w:rsidP="00771CCE">
      <w:pPr>
        <w:pStyle w:val="NormalText"/>
        <w:rPr>
          <w:rtl/>
        </w:rPr>
      </w:pPr>
    </w:p>
    <w:p w14:paraId="04450C06" w14:textId="77777777" w:rsidR="0026470A" w:rsidRPr="00025C89" w:rsidRDefault="00712E65" w:rsidP="00771CCE">
      <w:pPr>
        <w:pStyle w:val="NormalText"/>
        <w:rPr>
          <w:rtl/>
        </w:rPr>
      </w:pPr>
      <w:r w:rsidRPr="00025C89">
        <w:rPr>
          <w:rtl/>
        </w:rPr>
        <w:t xml:space="preserve"> </w:t>
      </w:r>
    </w:p>
    <w:p w14:paraId="67EAFF2B" w14:textId="77777777" w:rsidR="00712E65" w:rsidRPr="00025C89" w:rsidRDefault="00712E65" w:rsidP="00771CCE">
      <w:pPr>
        <w:pStyle w:val="NormalText"/>
        <w:rPr>
          <w:rtl/>
        </w:rPr>
      </w:pPr>
    </w:p>
    <w:p w14:paraId="3D4C0F47" w14:textId="77777777" w:rsidR="00712E65" w:rsidRPr="00025C89" w:rsidRDefault="00712E65" w:rsidP="00771CCE">
      <w:pPr>
        <w:pStyle w:val="NormalText"/>
        <w:rPr>
          <w:rtl/>
        </w:rPr>
      </w:pPr>
    </w:p>
    <w:p w14:paraId="29F2FDE5" w14:textId="77777777" w:rsidR="0026470A" w:rsidRPr="00025C89" w:rsidRDefault="0026470A" w:rsidP="00771CCE">
      <w:pPr>
        <w:pStyle w:val="NormalText"/>
        <w:rPr>
          <w:rtl/>
        </w:rPr>
      </w:pPr>
    </w:p>
    <w:p w14:paraId="6A0311A1" w14:textId="77777777" w:rsidR="00FB0592" w:rsidRPr="00025C89" w:rsidRDefault="00FB0592" w:rsidP="00771CCE">
      <w:pPr>
        <w:pStyle w:val="NormalText"/>
        <w:rPr>
          <w:rtl/>
        </w:rPr>
      </w:pPr>
    </w:p>
    <w:p w14:paraId="12C84CB8" w14:textId="77777777" w:rsidR="00FB0592" w:rsidRPr="00025C89" w:rsidRDefault="00FB0592" w:rsidP="00771CCE">
      <w:pPr>
        <w:pStyle w:val="NormalText"/>
        <w:rPr>
          <w:rtl/>
        </w:rPr>
      </w:pPr>
    </w:p>
    <w:p w14:paraId="2933F2A8" w14:textId="77777777" w:rsidR="00FB0592" w:rsidRPr="00025C89" w:rsidRDefault="00FB0592" w:rsidP="00771CCE">
      <w:pPr>
        <w:pStyle w:val="NormalText"/>
        <w:rPr>
          <w:rtl/>
        </w:rPr>
      </w:pPr>
    </w:p>
    <w:p w14:paraId="48F0D945" w14:textId="77777777" w:rsidR="00FB0592" w:rsidRPr="00025C89" w:rsidRDefault="00FB0592" w:rsidP="00771CCE">
      <w:pPr>
        <w:pStyle w:val="NormalText"/>
        <w:rPr>
          <w:rtl/>
        </w:rPr>
      </w:pPr>
    </w:p>
    <w:p w14:paraId="5ACBF56B" w14:textId="77777777" w:rsidR="00FB0592" w:rsidRPr="00025C89" w:rsidRDefault="00FB0592" w:rsidP="00771CCE">
      <w:pPr>
        <w:pStyle w:val="NormalText"/>
        <w:rPr>
          <w:rtl/>
        </w:rPr>
      </w:pPr>
    </w:p>
    <w:p w14:paraId="5D930367" w14:textId="77777777" w:rsidR="00FB0592" w:rsidRPr="00025C89" w:rsidRDefault="00FB0592" w:rsidP="00771CCE">
      <w:pPr>
        <w:pStyle w:val="NormalText"/>
        <w:rPr>
          <w:rtl/>
        </w:rPr>
      </w:pPr>
    </w:p>
    <w:p w14:paraId="6BF67815" w14:textId="77777777" w:rsidR="00FB0592" w:rsidRPr="00025C89" w:rsidRDefault="00FB0592" w:rsidP="00771CCE">
      <w:pPr>
        <w:pStyle w:val="NormalText"/>
        <w:rPr>
          <w:rtl/>
        </w:rPr>
      </w:pPr>
    </w:p>
    <w:p w14:paraId="6969AC85" w14:textId="77777777" w:rsidR="00FB0592" w:rsidRPr="00025C89" w:rsidRDefault="00FB0592" w:rsidP="00771CCE">
      <w:pPr>
        <w:pStyle w:val="NormalText"/>
        <w:rPr>
          <w:rtl/>
        </w:rPr>
      </w:pPr>
    </w:p>
    <w:p w14:paraId="160C63EE" w14:textId="77777777" w:rsidR="00FB0592" w:rsidRPr="00025C89" w:rsidRDefault="00FB0592" w:rsidP="00771CCE">
      <w:pPr>
        <w:pStyle w:val="NormalText"/>
        <w:rPr>
          <w:rtl/>
        </w:rPr>
      </w:pPr>
    </w:p>
    <w:p w14:paraId="74624D5E" w14:textId="77777777" w:rsidR="00FB0592" w:rsidRPr="00025C89" w:rsidRDefault="00FB0592" w:rsidP="00771CCE">
      <w:pPr>
        <w:pStyle w:val="NormalText"/>
        <w:rPr>
          <w:rtl/>
        </w:rPr>
      </w:pPr>
    </w:p>
    <w:p w14:paraId="7A3EF9EB" w14:textId="77777777" w:rsidR="00FB0592" w:rsidRPr="00025C89" w:rsidRDefault="00FB0592" w:rsidP="00771CCE">
      <w:pPr>
        <w:pStyle w:val="NormalText"/>
        <w:rPr>
          <w:rtl/>
        </w:rPr>
      </w:pPr>
    </w:p>
    <w:p w14:paraId="5D06A66E" w14:textId="77777777" w:rsidR="00FB0592" w:rsidRPr="00025C89" w:rsidRDefault="00FB0592" w:rsidP="00771CCE">
      <w:pPr>
        <w:pStyle w:val="NormalText"/>
        <w:rPr>
          <w:rtl/>
        </w:rPr>
      </w:pPr>
    </w:p>
    <w:p w14:paraId="632B9FC1" w14:textId="77777777" w:rsidR="0026470A" w:rsidRPr="00025C89" w:rsidRDefault="0026470A" w:rsidP="00771CCE">
      <w:pPr>
        <w:pStyle w:val="NormalText"/>
        <w:rPr>
          <w:rtl/>
        </w:rPr>
      </w:pPr>
      <w:bookmarkStart w:id="61" w:name="_Toc480926147"/>
      <w:bookmarkStart w:id="62" w:name="_Toc480965188"/>
      <w:r w:rsidRPr="00025C89">
        <w:rPr>
          <w:rtl/>
        </w:rPr>
        <w:t>الخاتمة</w:t>
      </w:r>
      <w:bookmarkEnd w:id="61"/>
      <w:bookmarkEnd w:id="62"/>
      <w:r w:rsidRPr="00025C89">
        <w:rPr>
          <w:rtl/>
        </w:rPr>
        <w:t xml:space="preserve"> </w:t>
      </w:r>
      <w:r w:rsidR="004F0C59" w:rsidRPr="00025C89">
        <w:t xml:space="preserve"> </w:t>
      </w:r>
    </w:p>
    <w:p w14:paraId="1B9C8821" w14:textId="77777777" w:rsidR="0026470A" w:rsidRPr="00025C89" w:rsidRDefault="0026470A" w:rsidP="00771CCE">
      <w:pPr>
        <w:pStyle w:val="NormalText"/>
        <w:rPr>
          <w:rtl/>
        </w:rPr>
      </w:pPr>
      <w:r w:rsidRPr="00025C89">
        <w:rPr>
          <w:rtl/>
        </w:rPr>
        <w:t>و فيها تذكر النتائج التي تم الحصول عليها ومدى مطابقتها للأهداف الموضوعة .</w:t>
      </w:r>
    </w:p>
    <w:p w14:paraId="5F1F2BBC" w14:textId="77777777" w:rsidR="0026470A" w:rsidRPr="00025C89" w:rsidRDefault="0026470A" w:rsidP="00771CCE">
      <w:pPr>
        <w:pStyle w:val="NormalText"/>
        <w:rPr>
          <w:rtl/>
        </w:rPr>
      </w:pPr>
    </w:p>
    <w:p w14:paraId="49DDABA8" w14:textId="77777777" w:rsidR="0026470A" w:rsidRPr="00025C89" w:rsidRDefault="0026470A" w:rsidP="00771CCE">
      <w:pPr>
        <w:pStyle w:val="NormalText"/>
        <w:rPr>
          <w:rtl/>
        </w:rPr>
      </w:pPr>
    </w:p>
    <w:p w14:paraId="580F1622" w14:textId="77777777" w:rsidR="0026470A" w:rsidRPr="00025C89" w:rsidRDefault="0026470A" w:rsidP="00771CCE">
      <w:pPr>
        <w:pStyle w:val="NormalText"/>
        <w:rPr>
          <w:rtl/>
        </w:rPr>
      </w:pPr>
    </w:p>
    <w:p w14:paraId="55D108D7" w14:textId="77777777" w:rsidR="0026470A" w:rsidRPr="00025C89" w:rsidRDefault="0026470A" w:rsidP="00771CCE">
      <w:pPr>
        <w:pStyle w:val="NormalText"/>
        <w:rPr>
          <w:rtl/>
        </w:rPr>
      </w:pPr>
    </w:p>
    <w:p w14:paraId="4F4D0EEC" w14:textId="77777777" w:rsidR="0026470A" w:rsidRPr="00025C89" w:rsidRDefault="0026470A" w:rsidP="00771CCE">
      <w:pPr>
        <w:pStyle w:val="NormalText"/>
        <w:rPr>
          <w:rtl/>
        </w:rPr>
      </w:pPr>
    </w:p>
    <w:p w14:paraId="5A426660" w14:textId="77777777" w:rsidR="0026470A" w:rsidRPr="00025C89" w:rsidRDefault="0026470A" w:rsidP="00771CCE">
      <w:pPr>
        <w:pStyle w:val="NormalText"/>
        <w:rPr>
          <w:rtl/>
        </w:rPr>
      </w:pPr>
    </w:p>
    <w:p w14:paraId="405E4745" w14:textId="77777777" w:rsidR="001F2609" w:rsidRPr="00025C89" w:rsidRDefault="001F2609" w:rsidP="00771CCE">
      <w:pPr>
        <w:pStyle w:val="NormalText"/>
        <w:rPr>
          <w:rtl/>
        </w:rPr>
      </w:pPr>
    </w:p>
    <w:p w14:paraId="7BE0E619" w14:textId="77777777" w:rsidR="001F2609" w:rsidRPr="00025C89" w:rsidRDefault="001F2609" w:rsidP="00771CCE">
      <w:pPr>
        <w:pStyle w:val="NormalText"/>
        <w:rPr>
          <w:rtl/>
        </w:rPr>
      </w:pPr>
    </w:p>
    <w:p w14:paraId="7DE84A95" w14:textId="77777777" w:rsidR="001F2609" w:rsidRPr="00025C89" w:rsidRDefault="001F2609" w:rsidP="00771CCE">
      <w:pPr>
        <w:pStyle w:val="NormalText"/>
        <w:rPr>
          <w:rtl/>
        </w:rPr>
      </w:pPr>
    </w:p>
    <w:p w14:paraId="53823FEC" w14:textId="77777777" w:rsidR="001F2609" w:rsidRPr="00025C89" w:rsidRDefault="001F2609" w:rsidP="00771CCE">
      <w:pPr>
        <w:pStyle w:val="NormalText"/>
        <w:rPr>
          <w:rtl/>
        </w:rPr>
      </w:pPr>
    </w:p>
    <w:p w14:paraId="46DB1C12" w14:textId="77777777" w:rsidR="001F2609" w:rsidRPr="00025C89" w:rsidRDefault="001F2609" w:rsidP="00771CCE">
      <w:pPr>
        <w:pStyle w:val="NormalText"/>
        <w:rPr>
          <w:rtl/>
        </w:rPr>
      </w:pPr>
    </w:p>
    <w:p w14:paraId="5ED0C87C" w14:textId="77777777" w:rsidR="001F2609" w:rsidRPr="00025C89" w:rsidRDefault="001F2609" w:rsidP="00771CCE">
      <w:pPr>
        <w:pStyle w:val="NormalText"/>
        <w:rPr>
          <w:rtl/>
        </w:rPr>
      </w:pPr>
    </w:p>
    <w:p w14:paraId="0AA8371C" w14:textId="77777777" w:rsidR="001F2609" w:rsidRPr="00025C89" w:rsidRDefault="001F2609" w:rsidP="00771CCE">
      <w:pPr>
        <w:pStyle w:val="NormalText"/>
        <w:rPr>
          <w:rtl/>
        </w:rPr>
      </w:pPr>
    </w:p>
    <w:p w14:paraId="7256DC86" w14:textId="77777777" w:rsidR="00FB0592" w:rsidRPr="00025C89" w:rsidRDefault="00FB0592" w:rsidP="00771CCE">
      <w:pPr>
        <w:pStyle w:val="NormalText"/>
        <w:rPr>
          <w:rtl/>
        </w:rPr>
      </w:pPr>
    </w:p>
    <w:p w14:paraId="0956F918" w14:textId="77777777" w:rsidR="00FB0592" w:rsidRPr="00025C89" w:rsidRDefault="00FB0592" w:rsidP="00771CCE">
      <w:pPr>
        <w:pStyle w:val="NormalText"/>
        <w:rPr>
          <w:rtl/>
        </w:rPr>
      </w:pPr>
    </w:p>
    <w:p w14:paraId="689EBD4C" w14:textId="77777777" w:rsidR="00FB0592" w:rsidRPr="00025C89" w:rsidRDefault="00FB0592" w:rsidP="00771CCE">
      <w:pPr>
        <w:pStyle w:val="NormalText"/>
        <w:rPr>
          <w:rtl/>
        </w:rPr>
      </w:pPr>
    </w:p>
    <w:p w14:paraId="2CD0F390" w14:textId="77777777" w:rsidR="0026470A" w:rsidRPr="00025C89" w:rsidRDefault="0026470A" w:rsidP="00771CCE">
      <w:pPr>
        <w:pStyle w:val="NormalText"/>
      </w:pPr>
      <w:bookmarkStart w:id="63" w:name="_Toc480926148"/>
      <w:bookmarkStart w:id="64" w:name="_Toc480965189"/>
      <w:r w:rsidRPr="00025C89">
        <w:rPr>
          <w:rtl/>
        </w:rPr>
        <w:t>التوصيات</w:t>
      </w:r>
      <w:bookmarkEnd w:id="63"/>
      <w:bookmarkEnd w:id="64"/>
      <w:r w:rsidRPr="00025C89">
        <w:rPr>
          <w:rtl/>
        </w:rPr>
        <w:t xml:space="preserve"> </w:t>
      </w:r>
      <w:r w:rsidR="004F0C59" w:rsidRPr="00025C89">
        <w:rPr>
          <w:lang w:val="en-GB"/>
        </w:rPr>
        <w:t xml:space="preserve"> </w:t>
      </w:r>
    </w:p>
    <w:p w14:paraId="671CA4D1" w14:textId="77777777" w:rsidR="0026470A" w:rsidRPr="00025C89" w:rsidRDefault="0026470A" w:rsidP="00771CCE">
      <w:pPr>
        <w:pStyle w:val="NormalText"/>
        <w:rPr>
          <w:rtl/>
        </w:rPr>
      </w:pPr>
      <w:r w:rsidRPr="00025C89">
        <w:rPr>
          <w:rtl/>
        </w:rPr>
        <w:t xml:space="preserve">يتم اقتراح حلول معقولة لأعمال مستقبلية والتي فتح لها هذا المشروع الباب. </w:t>
      </w:r>
    </w:p>
    <w:p w14:paraId="50EBC708" w14:textId="77777777" w:rsidR="0026470A" w:rsidRPr="00025C89" w:rsidRDefault="00684C76" w:rsidP="00771CCE">
      <w:pPr>
        <w:pStyle w:val="NormalText"/>
        <w:rPr>
          <w:rtl/>
        </w:rPr>
      </w:pPr>
      <w:r w:rsidRPr="00025C89">
        <w:rPr>
          <w:rtl/>
        </w:rPr>
        <w:t xml:space="preserve"> </w:t>
      </w:r>
    </w:p>
    <w:p w14:paraId="003F6756" w14:textId="77777777" w:rsidR="0080379F" w:rsidRPr="00025C89" w:rsidRDefault="0080379F" w:rsidP="00771CCE">
      <w:pPr>
        <w:pStyle w:val="NormalText"/>
        <w:rPr>
          <w:rtl/>
        </w:rPr>
      </w:pPr>
    </w:p>
    <w:p w14:paraId="1B6BF129" w14:textId="77777777" w:rsidR="00E119F9" w:rsidRPr="00025C89" w:rsidRDefault="00E119F9" w:rsidP="00771CCE">
      <w:pPr>
        <w:pStyle w:val="NormalText"/>
        <w:rPr>
          <w:rtl/>
        </w:rPr>
      </w:pPr>
    </w:p>
    <w:p w14:paraId="170F7E1A" w14:textId="77777777" w:rsidR="0096655B" w:rsidRPr="00025C89" w:rsidRDefault="00067970" w:rsidP="00771CCE">
      <w:pPr>
        <w:pStyle w:val="NormalText"/>
        <w:rPr>
          <w:rtl/>
        </w:rPr>
      </w:pPr>
      <w:r w:rsidRPr="00025C89">
        <w:rPr>
          <w:rtl/>
        </w:rPr>
        <w:t xml:space="preserve">   </w:t>
      </w:r>
    </w:p>
    <w:p w14:paraId="486562E4" w14:textId="77777777" w:rsidR="0096655B" w:rsidRPr="00025C89" w:rsidRDefault="0096655B" w:rsidP="00771CCE">
      <w:pPr>
        <w:pStyle w:val="NormalText"/>
        <w:rPr>
          <w:rtl/>
        </w:rPr>
      </w:pPr>
    </w:p>
    <w:p w14:paraId="748FAE8D" w14:textId="77777777" w:rsidR="00B80E9C" w:rsidRPr="00025C89" w:rsidRDefault="00B80E9C" w:rsidP="00771CCE">
      <w:pPr>
        <w:pStyle w:val="NormalText"/>
        <w:rPr>
          <w:rtl/>
        </w:rPr>
      </w:pPr>
    </w:p>
    <w:p w14:paraId="47283C60" w14:textId="77777777" w:rsidR="00B80E9C" w:rsidRPr="00025C89" w:rsidRDefault="00B80E9C" w:rsidP="00771CCE">
      <w:pPr>
        <w:pStyle w:val="NormalText"/>
        <w:rPr>
          <w:rtl/>
        </w:rPr>
      </w:pPr>
    </w:p>
    <w:p w14:paraId="6DA1111B" w14:textId="77777777" w:rsidR="00B80E9C" w:rsidRPr="00025C89" w:rsidRDefault="00B80E9C" w:rsidP="00771CCE">
      <w:pPr>
        <w:pStyle w:val="NormalText"/>
        <w:rPr>
          <w:rtl/>
        </w:rPr>
      </w:pPr>
    </w:p>
    <w:p w14:paraId="571A17AB" w14:textId="77777777" w:rsidR="00B80E9C" w:rsidRPr="00025C89" w:rsidRDefault="00B80E9C" w:rsidP="00771CCE">
      <w:pPr>
        <w:pStyle w:val="NormalText"/>
        <w:rPr>
          <w:rtl/>
        </w:rPr>
      </w:pPr>
    </w:p>
    <w:p w14:paraId="1F0AD377" w14:textId="77777777" w:rsidR="00B80E9C" w:rsidRPr="00025C89" w:rsidRDefault="00B80E9C" w:rsidP="00771CCE">
      <w:pPr>
        <w:pStyle w:val="NormalText"/>
        <w:rPr>
          <w:rtl/>
        </w:rPr>
      </w:pPr>
    </w:p>
    <w:p w14:paraId="7D5F359F" w14:textId="77777777" w:rsidR="00B80E9C" w:rsidRPr="00025C89" w:rsidRDefault="00B80E9C" w:rsidP="00771CCE">
      <w:pPr>
        <w:pStyle w:val="NormalText"/>
        <w:rPr>
          <w:rtl/>
        </w:rPr>
      </w:pPr>
    </w:p>
    <w:p w14:paraId="48991A35" w14:textId="77777777" w:rsidR="00B80E9C" w:rsidRPr="00025C89" w:rsidRDefault="00B80E9C" w:rsidP="00771CCE">
      <w:pPr>
        <w:pStyle w:val="NormalText"/>
        <w:rPr>
          <w:rtl/>
        </w:rPr>
      </w:pPr>
    </w:p>
    <w:p w14:paraId="348F506D" w14:textId="77777777" w:rsidR="00B80E9C" w:rsidRPr="00025C89" w:rsidRDefault="00B80E9C" w:rsidP="00771CCE">
      <w:pPr>
        <w:pStyle w:val="NormalText"/>
        <w:rPr>
          <w:rtl/>
        </w:rPr>
      </w:pPr>
    </w:p>
    <w:p w14:paraId="790D3205" w14:textId="77777777" w:rsidR="00FB0592" w:rsidRPr="00025C89" w:rsidRDefault="00FB0592" w:rsidP="00771CCE">
      <w:pPr>
        <w:pStyle w:val="NormalText"/>
        <w:rPr>
          <w:rtl/>
        </w:rPr>
      </w:pPr>
    </w:p>
    <w:p w14:paraId="0A44F483" w14:textId="77777777" w:rsidR="00FB0592" w:rsidRPr="00025C89" w:rsidRDefault="00FB0592" w:rsidP="00771CCE">
      <w:pPr>
        <w:pStyle w:val="NormalText"/>
        <w:rPr>
          <w:rtl/>
        </w:rPr>
      </w:pPr>
    </w:p>
    <w:p w14:paraId="12650176" w14:textId="77777777" w:rsidR="00FB0592" w:rsidRPr="00025C89" w:rsidRDefault="00FB0592" w:rsidP="00771CCE">
      <w:pPr>
        <w:pStyle w:val="NormalText"/>
        <w:rPr>
          <w:rtl/>
        </w:rPr>
      </w:pPr>
    </w:p>
    <w:p w14:paraId="47F5C45D" w14:textId="77777777" w:rsidR="00FB0592" w:rsidRPr="00025C89" w:rsidRDefault="00FB0592" w:rsidP="00771CCE">
      <w:pPr>
        <w:pStyle w:val="NormalText"/>
        <w:rPr>
          <w:rtl/>
        </w:rPr>
      </w:pPr>
    </w:p>
    <w:p w14:paraId="3A7AFBFA" w14:textId="77777777" w:rsidR="00B80E9C" w:rsidRPr="00025C89" w:rsidRDefault="00B80E9C" w:rsidP="00771CCE">
      <w:pPr>
        <w:pStyle w:val="NormalText"/>
        <w:rPr>
          <w:rtl/>
        </w:rPr>
      </w:pPr>
      <w:bookmarkStart w:id="65" w:name="_Toc480926149"/>
      <w:bookmarkStart w:id="66" w:name="_Toc480965190"/>
      <w:r w:rsidRPr="00025C89">
        <w:rPr>
          <w:rtl/>
        </w:rPr>
        <w:t>المراجع</w:t>
      </w:r>
      <w:bookmarkEnd w:id="65"/>
      <w:bookmarkEnd w:id="66"/>
    </w:p>
    <w:p w14:paraId="1B2177A5" w14:textId="77777777" w:rsidR="00B80E9C" w:rsidRPr="00025C89" w:rsidRDefault="00B80E9C" w:rsidP="00771CCE">
      <w:pPr>
        <w:pStyle w:val="Reference"/>
      </w:pPr>
      <w:r w:rsidRPr="00025C89">
        <w:rPr>
          <w:rStyle w:val="ReferenceChar"/>
          <w:rtl/>
        </w:rPr>
        <w:t>أ. أمحمد عبدالسلام بن زاهية، "هندسة البرمجيات"، منشورات الدار الاكاديمية، (2009)، الطبعة الاولى</w:t>
      </w:r>
      <w:r w:rsidRPr="00025C89">
        <w:rPr>
          <w:rtl/>
        </w:rPr>
        <w:t>.</w:t>
      </w:r>
    </w:p>
    <w:p w14:paraId="6DF7B5E7" w14:textId="77777777" w:rsidR="00D87100" w:rsidRPr="00025C89" w:rsidRDefault="00D87100" w:rsidP="00771CCE">
      <w:pPr>
        <w:pStyle w:val="Reference"/>
      </w:pPr>
      <w:r w:rsidRPr="00025C89">
        <w:rPr>
          <w:rtl/>
        </w:rPr>
        <w:t>بلالبلالبالب</w:t>
      </w:r>
    </w:p>
    <w:p w14:paraId="530A4B43" w14:textId="77777777" w:rsidR="00D87100" w:rsidRPr="00025C89" w:rsidRDefault="00D87100" w:rsidP="00771CCE">
      <w:pPr>
        <w:pStyle w:val="Reference"/>
        <w:rPr>
          <w:rtl/>
        </w:rPr>
      </w:pPr>
    </w:p>
    <w:p w14:paraId="4CF63C5B" w14:textId="77777777" w:rsidR="00B80E9C" w:rsidRPr="00025C89" w:rsidRDefault="00B80E9C" w:rsidP="00771CCE">
      <w:pPr>
        <w:pStyle w:val="NormalText"/>
        <w:rPr>
          <w:rtl/>
        </w:rPr>
      </w:pPr>
    </w:p>
    <w:p w14:paraId="1D7641EF" w14:textId="77777777" w:rsidR="00A6794B" w:rsidRPr="00025C89" w:rsidRDefault="00A6794B" w:rsidP="00771CCE">
      <w:pPr>
        <w:pStyle w:val="NormalText"/>
        <w:rPr>
          <w:rtl/>
        </w:rPr>
      </w:pPr>
    </w:p>
    <w:p w14:paraId="5CCC1D41" w14:textId="77777777" w:rsidR="00A6794B" w:rsidRPr="00025C89" w:rsidRDefault="00A6794B" w:rsidP="00771CCE">
      <w:pPr>
        <w:pStyle w:val="NormalText"/>
        <w:rPr>
          <w:rtl/>
        </w:rPr>
      </w:pPr>
    </w:p>
    <w:p w14:paraId="1D8B1FA1" w14:textId="77777777" w:rsidR="00A6794B" w:rsidRPr="00025C89" w:rsidRDefault="00A6794B" w:rsidP="00771CCE">
      <w:pPr>
        <w:pStyle w:val="NormalText"/>
        <w:rPr>
          <w:rtl/>
        </w:rPr>
      </w:pPr>
    </w:p>
    <w:p w14:paraId="7D49353B" w14:textId="77777777" w:rsidR="00B80E9C" w:rsidRPr="00025C89" w:rsidRDefault="00B80E9C" w:rsidP="00771CCE">
      <w:pPr>
        <w:pStyle w:val="NormalText"/>
        <w:rPr>
          <w:rtl/>
        </w:rPr>
      </w:pPr>
    </w:p>
    <w:p w14:paraId="7C8C1F27" w14:textId="77777777" w:rsidR="00B80E9C" w:rsidRPr="00025C89" w:rsidRDefault="00B80E9C" w:rsidP="00771CCE">
      <w:pPr>
        <w:pStyle w:val="NormalText"/>
        <w:rPr>
          <w:rtl/>
        </w:rPr>
      </w:pPr>
    </w:p>
    <w:p w14:paraId="26940BC9" w14:textId="77777777" w:rsidR="00712E65" w:rsidRPr="00025C89" w:rsidRDefault="00712E65" w:rsidP="00771CCE">
      <w:pPr>
        <w:pStyle w:val="NormalText"/>
        <w:rPr>
          <w:rtl/>
        </w:rPr>
      </w:pPr>
    </w:p>
    <w:p w14:paraId="1894F829" w14:textId="77777777" w:rsidR="00712E65" w:rsidRPr="00025C89" w:rsidRDefault="00712E65" w:rsidP="00771CCE">
      <w:pPr>
        <w:pStyle w:val="NormalText"/>
        <w:rPr>
          <w:rtl/>
        </w:rPr>
      </w:pPr>
    </w:p>
    <w:p w14:paraId="26010414" w14:textId="77777777" w:rsidR="00712E65" w:rsidRPr="00025C89" w:rsidRDefault="00712E65" w:rsidP="00771CCE">
      <w:pPr>
        <w:pStyle w:val="NormalText"/>
        <w:rPr>
          <w:rtl/>
        </w:rPr>
      </w:pPr>
    </w:p>
    <w:p w14:paraId="10063C2D" w14:textId="77777777" w:rsidR="00712E65" w:rsidRPr="00025C89" w:rsidRDefault="00712E65" w:rsidP="00771CCE">
      <w:pPr>
        <w:pStyle w:val="NormalText"/>
        <w:rPr>
          <w:rtl/>
        </w:rPr>
      </w:pPr>
    </w:p>
    <w:p w14:paraId="5A3F33B5" w14:textId="77777777" w:rsidR="00B80E9C" w:rsidRPr="00025C89" w:rsidRDefault="00B80E9C" w:rsidP="00771CCE">
      <w:pPr>
        <w:pStyle w:val="NormalText"/>
        <w:rPr>
          <w:rtl/>
        </w:rPr>
      </w:pPr>
    </w:p>
    <w:p w14:paraId="45AF8AC8" w14:textId="77777777" w:rsidR="00B80E9C" w:rsidRPr="00025C89" w:rsidRDefault="00B80E9C" w:rsidP="00771CCE">
      <w:pPr>
        <w:pStyle w:val="NormalText"/>
        <w:rPr>
          <w:rtl/>
        </w:rPr>
      </w:pPr>
    </w:p>
    <w:p w14:paraId="7A6C074D" w14:textId="77777777" w:rsidR="00FB0592" w:rsidRPr="00025C89" w:rsidRDefault="00FB0592" w:rsidP="00771CCE">
      <w:pPr>
        <w:pStyle w:val="NormalText"/>
        <w:rPr>
          <w:rtl/>
        </w:rPr>
      </w:pPr>
    </w:p>
    <w:p w14:paraId="1D60FD5A" w14:textId="77777777" w:rsidR="00FB0592" w:rsidRPr="00025C89" w:rsidRDefault="00FB0592" w:rsidP="00771CCE">
      <w:pPr>
        <w:pStyle w:val="NormalText"/>
        <w:rPr>
          <w:rtl/>
        </w:rPr>
      </w:pPr>
    </w:p>
    <w:p w14:paraId="2CE41A39" w14:textId="77777777" w:rsidR="00FB0592" w:rsidRPr="00025C89" w:rsidRDefault="00FB0592" w:rsidP="00771CCE">
      <w:pPr>
        <w:pStyle w:val="NormalText"/>
        <w:rPr>
          <w:rtl/>
        </w:rPr>
      </w:pPr>
    </w:p>
    <w:p w14:paraId="45CEBCD8" w14:textId="77777777" w:rsidR="00FB0592" w:rsidRPr="00025C89" w:rsidRDefault="00FB0592" w:rsidP="00771CCE">
      <w:pPr>
        <w:pStyle w:val="NormalText"/>
        <w:rPr>
          <w:rtl/>
        </w:rPr>
      </w:pPr>
    </w:p>
    <w:p w14:paraId="272F96E4" w14:textId="77777777" w:rsidR="00B80E9C" w:rsidRPr="00025C89" w:rsidRDefault="00B80E9C" w:rsidP="00771CCE">
      <w:pPr>
        <w:pStyle w:val="NormalText"/>
        <w:rPr>
          <w:rtl/>
        </w:rPr>
      </w:pPr>
      <w:bookmarkStart w:id="67" w:name="_Toc480926150"/>
      <w:bookmarkStart w:id="68" w:name="_Toc480965191"/>
      <w:r w:rsidRPr="00025C89">
        <w:rPr>
          <w:rtl/>
        </w:rPr>
        <w:t>الملاحق</w:t>
      </w:r>
      <w:bookmarkEnd w:id="67"/>
      <w:bookmarkEnd w:id="68"/>
    </w:p>
    <w:p w14:paraId="67BC7C4C" w14:textId="77777777" w:rsidR="00B80E9C" w:rsidRPr="00025C89" w:rsidRDefault="00B80E9C" w:rsidP="00771CCE">
      <w:pPr>
        <w:pStyle w:val="NormalText"/>
        <w:rPr>
          <w:rtl/>
        </w:rPr>
      </w:pPr>
      <w:r w:rsidRPr="00025C89">
        <w:rPr>
          <w:rtl/>
        </w:rPr>
        <w:t>الملحق</w:t>
      </w:r>
      <w:r w:rsidR="00FB0592" w:rsidRPr="00025C89">
        <w:rPr>
          <w:rtl/>
        </w:rPr>
        <w:t xml:space="preserve"> أ</w:t>
      </w:r>
    </w:p>
    <w:p w14:paraId="44F956C9" w14:textId="77777777" w:rsidR="00FB0592" w:rsidRPr="00025C89" w:rsidRDefault="00FB0592" w:rsidP="00771CCE">
      <w:pPr>
        <w:pStyle w:val="NormalText"/>
        <w:rPr>
          <w:rtl/>
        </w:rPr>
      </w:pPr>
    </w:p>
    <w:p w14:paraId="2C833B6E" w14:textId="77777777" w:rsidR="001909B6" w:rsidRPr="00025C89" w:rsidRDefault="001909B6" w:rsidP="00771CCE">
      <w:pPr>
        <w:pStyle w:val="NormalText"/>
        <w:rPr>
          <w:rtl/>
        </w:rPr>
      </w:pPr>
    </w:p>
    <w:p w14:paraId="418BBFB4" w14:textId="77777777" w:rsidR="001909B6" w:rsidRPr="00025C89" w:rsidRDefault="001909B6" w:rsidP="00771CCE">
      <w:pPr>
        <w:pStyle w:val="NormalText"/>
        <w:rPr>
          <w:rtl/>
        </w:rPr>
      </w:pPr>
    </w:p>
    <w:p w14:paraId="294646F1" w14:textId="77777777" w:rsidR="001909B6" w:rsidRPr="00025C89" w:rsidRDefault="008B6F54" w:rsidP="00771CCE">
      <w:pPr>
        <w:rPr>
          <w:rFonts w:ascii="Simplified Arabic" w:hAnsi="Simplified Arabic" w:cs="Simplified Arabic"/>
          <w:rtl/>
        </w:rPr>
      </w:pPr>
      <w:r w:rsidRPr="00025C89">
        <w:rPr>
          <w:rFonts w:ascii="Simplified Arabic" w:hAnsi="Simplified Arabic" w:cs="Simplified Arabic"/>
          <w:rtl/>
        </w:rPr>
        <w:lastRenderedPageBreak/>
        <w:t>هندسة البرمجيات</w:t>
      </w:r>
    </w:p>
    <w:sectPr w:rsidR="001909B6" w:rsidRPr="00025C89"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7C17D" w14:textId="77777777" w:rsidR="008119B2" w:rsidRDefault="008119B2" w:rsidP="00F23B1A">
      <w:r>
        <w:separator/>
      </w:r>
    </w:p>
    <w:p w14:paraId="61B6C3A1" w14:textId="77777777" w:rsidR="008119B2" w:rsidRDefault="008119B2" w:rsidP="00F23B1A"/>
    <w:p w14:paraId="3B7BF4FE" w14:textId="77777777" w:rsidR="008119B2" w:rsidRDefault="008119B2"/>
    <w:p w14:paraId="1D7297A1" w14:textId="77777777" w:rsidR="008119B2" w:rsidRDefault="008119B2"/>
    <w:p w14:paraId="502FCFC8" w14:textId="77777777" w:rsidR="008119B2" w:rsidRDefault="008119B2" w:rsidP="00324973"/>
  </w:endnote>
  <w:endnote w:type="continuationSeparator" w:id="0">
    <w:p w14:paraId="093373EC" w14:textId="77777777" w:rsidR="008119B2" w:rsidRDefault="008119B2" w:rsidP="00F23B1A">
      <w:r>
        <w:continuationSeparator/>
      </w:r>
    </w:p>
    <w:p w14:paraId="15F2D73D" w14:textId="77777777" w:rsidR="008119B2" w:rsidRDefault="008119B2" w:rsidP="00F23B1A"/>
    <w:p w14:paraId="203802F9" w14:textId="77777777" w:rsidR="008119B2" w:rsidRDefault="008119B2"/>
    <w:p w14:paraId="1FD6CCB2" w14:textId="77777777" w:rsidR="008119B2" w:rsidRDefault="008119B2"/>
    <w:p w14:paraId="0E779206" w14:textId="77777777" w:rsidR="008119B2" w:rsidRDefault="008119B2"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EndPr/>
    <w:sdtContent>
      <w:p w14:paraId="349D9D8F" w14:textId="77777777" w:rsidR="00CB36CA" w:rsidRDefault="00CB36CA" w:rsidP="003E50C2">
        <w:pPr>
          <w:pStyle w:val="Footer"/>
          <w:jc w:val="center"/>
        </w:pPr>
        <w:r>
          <w:fldChar w:fldCharType="begin"/>
        </w:r>
        <w:r>
          <w:instrText xml:space="preserve"> PAGE   \* MERGEFORMAT </w:instrText>
        </w:r>
        <w:r>
          <w:fldChar w:fldCharType="separate"/>
        </w:r>
        <w:r>
          <w:rPr>
            <w:noProof/>
            <w:rtl/>
          </w:rPr>
          <w:t>17</w:t>
        </w:r>
        <w:r>
          <w:rPr>
            <w:noProof/>
          </w:rPr>
          <w:fldChar w:fldCharType="end"/>
        </w:r>
      </w:p>
    </w:sdtContent>
  </w:sdt>
  <w:p w14:paraId="1DB2366A" w14:textId="77777777" w:rsidR="00CB36CA" w:rsidRDefault="00CB3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4311" w14:textId="77777777" w:rsidR="008119B2" w:rsidRDefault="008119B2" w:rsidP="00F23B1A">
      <w:r>
        <w:separator/>
      </w:r>
    </w:p>
    <w:p w14:paraId="3626A8DC" w14:textId="77777777" w:rsidR="008119B2" w:rsidRDefault="008119B2" w:rsidP="00F23B1A"/>
    <w:p w14:paraId="0428D6EB" w14:textId="77777777" w:rsidR="008119B2" w:rsidRDefault="008119B2"/>
    <w:p w14:paraId="2DC9A46D" w14:textId="77777777" w:rsidR="008119B2" w:rsidRDefault="008119B2"/>
    <w:p w14:paraId="2BB5C623" w14:textId="77777777" w:rsidR="008119B2" w:rsidRDefault="008119B2" w:rsidP="00324973"/>
  </w:footnote>
  <w:footnote w:type="continuationSeparator" w:id="0">
    <w:p w14:paraId="5B4B93E0" w14:textId="77777777" w:rsidR="008119B2" w:rsidRDefault="008119B2" w:rsidP="00F23B1A">
      <w:r>
        <w:continuationSeparator/>
      </w:r>
    </w:p>
    <w:p w14:paraId="7D74D429" w14:textId="77777777" w:rsidR="008119B2" w:rsidRDefault="008119B2" w:rsidP="00F23B1A"/>
    <w:p w14:paraId="05FC164B" w14:textId="77777777" w:rsidR="008119B2" w:rsidRDefault="008119B2"/>
    <w:p w14:paraId="32EFF637" w14:textId="77777777" w:rsidR="008119B2" w:rsidRDefault="008119B2"/>
    <w:p w14:paraId="3AC573F2" w14:textId="77777777" w:rsidR="008119B2" w:rsidRDefault="008119B2"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CB36CA" w:rsidRPr="004E685E" w:rsidRDefault="00CB36CA" w:rsidP="00F23B1A">
    <w:pPr>
      <w:pStyle w:val="Header"/>
      <w:rPr>
        <w:lang w:bidi="ar-LY"/>
      </w:rPr>
    </w:pPr>
  </w:p>
  <w:p w14:paraId="69A5F427" w14:textId="77777777" w:rsidR="00CB36CA" w:rsidRPr="00564162" w:rsidRDefault="00CB36CA" w:rsidP="00F23B1A">
    <w:pPr>
      <w:pStyle w:val="Header"/>
    </w:pPr>
  </w:p>
  <w:p w14:paraId="1E945ABB" w14:textId="77777777" w:rsidR="00CB36CA" w:rsidRPr="001303BE" w:rsidRDefault="00CB36CA"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91F84"/>
    <w:multiLevelType w:val="hybridMultilevel"/>
    <w:tmpl w:val="A2B47F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EF16178"/>
    <w:multiLevelType w:val="hybridMultilevel"/>
    <w:tmpl w:val="2A4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72EF9"/>
    <w:multiLevelType w:val="hybridMultilevel"/>
    <w:tmpl w:val="65B4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B1D18"/>
    <w:multiLevelType w:val="multilevel"/>
    <w:tmpl w:val="CEF411EE"/>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C0A6FFD"/>
    <w:multiLevelType w:val="hybridMultilevel"/>
    <w:tmpl w:val="2698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6"/>
  </w:num>
  <w:num w:numId="4">
    <w:abstractNumId w:val="15"/>
  </w:num>
  <w:num w:numId="5">
    <w:abstractNumId w:val="3"/>
  </w:num>
  <w:num w:numId="6">
    <w:abstractNumId w:val="20"/>
  </w:num>
  <w:num w:numId="7">
    <w:abstractNumId w:val="14"/>
  </w:num>
  <w:num w:numId="8">
    <w:abstractNumId w:val="2"/>
  </w:num>
  <w:num w:numId="9">
    <w:abstractNumId w:val="10"/>
  </w:num>
  <w:num w:numId="10">
    <w:abstractNumId w:val="4"/>
  </w:num>
  <w:num w:numId="11">
    <w:abstractNumId w:val="17"/>
  </w:num>
  <w:num w:numId="12">
    <w:abstractNumId w:val="19"/>
  </w:num>
  <w:num w:numId="13">
    <w:abstractNumId w:val="9"/>
  </w:num>
  <w:num w:numId="14">
    <w:abstractNumId w:val="8"/>
  </w:num>
  <w:num w:numId="15">
    <w:abstractNumId w:val="0"/>
  </w:num>
  <w:num w:numId="16">
    <w:abstractNumId w:val="21"/>
  </w:num>
  <w:num w:numId="17">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2"/>
  </w:num>
  <w:num w:numId="21">
    <w:abstractNumId w:val="5"/>
  </w:num>
  <w:num w:numId="22">
    <w:abstractNumId w:val="22"/>
  </w:num>
  <w:num w:numId="23">
    <w:abstractNumId w:val="18"/>
  </w:num>
  <w:num w:numId="2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ar-SA" w:vendorID="64" w:dllVersion="6" w:nlCheck="1" w:checkStyle="0"/>
  <w:activeWritingStyle w:appName="MSWord" w:lang="ar-LY" w:vendorID="64" w:dllVersion="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EF"/>
    <w:rsid w:val="00002E08"/>
    <w:rsid w:val="000037E7"/>
    <w:rsid w:val="00004655"/>
    <w:rsid w:val="00005DD6"/>
    <w:rsid w:val="00006162"/>
    <w:rsid w:val="0000767E"/>
    <w:rsid w:val="0001517F"/>
    <w:rsid w:val="00025725"/>
    <w:rsid w:val="00025C89"/>
    <w:rsid w:val="00027A16"/>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678F"/>
    <w:rsid w:val="000B7C8B"/>
    <w:rsid w:val="000C243E"/>
    <w:rsid w:val="000C7029"/>
    <w:rsid w:val="000C7FE2"/>
    <w:rsid w:val="000D0834"/>
    <w:rsid w:val="000D0B3D"/>
    <w:rsid w:val="000D0D31"/>
    <w:rsid w:val="000D2A9B"/>
    <w:rsid w:val="000E6DDB"/>
    <w:rsid w:val="000F49DC"/>
    <w:rsid w:val="00121C92"/>
    <w:rsid w:val="001262AE"/>
    <w:rsid w:val="001303BE"/>
    <w:rsid w:val="00130D4A"/>
    <w:rsid w:val="001324E9"/>
    <w:rsid w:val="001348BD"/>
    <w:rsid w:val="00135266"/>
    <w:rsid w:val="0013669B"/>
    <w:rsid w:val="00136EA6"/>
    <w:rsid w:val="001427AD"/>
    <w:rsid w:val="001446AA"/>
    <w:rsid w:val="0014708D"/>
    <w:rsid w:val="0014740C"/>
    <w:rsid w:val="00147C38"/>
    <w:rsid w:val="00147D8D"/>
    <w:rsid w:val="00153652"/>
    <w:rsid w:val="001544FC"/>
    <w:rsid w:val="00156B1B"/>
    <w:rsid w:val="0016394C"/>
    <w:rsid w:val="0016539A"/>
    <w:rsid w:val="001653E9"/>
    <w:rsid w:val="0016656A"/>
    <w:rsid w:val="00170DC1"/>
    <w:rsid w:val="00171614"/>
    <w:rsid w:val="0017474D"/>
    <w:rsid w:val="001747C1"/>
    <w:rsid w:val="00177028"/>
    <w:rsid w:val="00177FCF"/>
    <w:rsid w:val="00184B6C"/>
    <w:rsid w:val="001909B6"/>
    <w:rsid w:val="0019383D"/>
    <w:rsid w:val="001A0D65"/>
    <w:rsid w:val="001A39CD"/>
    <w:rsid w:val="001B237C"/>
    <w:rsid w:val="001C7327"/>
    <w:rsid w:val="001E4DF7"/>
    <w:rsid w:val="001E6A2B"/>
    <w:rsid w:val="001E6EA7"/>
    <w:rsid w:val="001F1186"/>
    <w:rsid w:val="001F2609"/>
    <w:rsid w:val="001F3FB0"/>
    <w:rsid w:val="001F6CD7"/>
    <w:rsid w:val="00200971"/>
    <w:rsid w:val="002126E7"/>
    <w:rsid w:val="00213E37"/>
    <w:rsid w:val="00215382"/>
    <w:rsid w:val="00220AD2"/>
    <w:rsid w:val="002254AF"/>
    <w:rsid w:val="00230982"/>
    <w:rsid w:val="002312F2"/>
    <w:rsid w:val="00232C33"/>
    <w:rsid w:val="00234C54"/>
    <w:rsid w:val="00241AFD"/>
    <w:rsid w:val="002518A0"/>
    <w:rsid w:val="0026470A"/>
    <w:rsid w:val="002705B6"/>
    <w:rsid w:val="002777A9"/>
    <w:rsid w:val="00283AEF"/>
    <w:rsid w:val="002975FC"/>
    <w:rsid w:val="002A1A62"/>
    <w:rsid w:val="002A272E"/>
    <w:rsid w:val="002A3411"/>
    <w:rsid w:val="002A547E"/>
    <w:rsid w:val="002B0868"/>
    <w:rsid w:val="002B1053"/>
    <w:rsid w:val="002B296C"/>
    <w:rsid w:val="002B490F"/>
    <w:rsid w:val="002B68CB"/>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26533"/>
    <w:rsid w:val="003308D3"/>
    <w:rsid w:val="0033414A"/>
    <w:rsid w:val="00334C77"/>
    <w:rsid w:val="00343632"/>
    <w:rsid w:val="003641E1"/>
    <w:rsid w:val="003644DA"/>
    <w:rsid w:val="00371BF9"/>
    <w:rsid w:val="003845F7"/>
    <w:rsid w:val="003950F6"/>
    <w:rsid w:val="00395391"/>
    <w:rsid w:val="00395BA8"/>
    <w:rsid w:val="003A48F0"/>
    <w:rsid w:val="003A7B3D"/>
    <w:rsid w:val="003B0E86"/>
    <w:rsid w:val="003B2DB8"/>
    <w:rsid w:val="003B4562"/>
    <w:rsid w:val="003C39A7"/>
    <w:rsid w:val="003D1E3E"/>
    <w:rsid w:val="003D1F9A"/>
    <w:rsid w:val="003D6027"/>
    <w:rsid w:val="003E445E"/>
    <w:rsid w:val="003E50C2"/>
    <w:rsid w:val="003F00ED"/>
    <w:rsid w:val="003F0781"/>
    <w:rsid w:val="003F63C6"/>
    <w:rsid w:val="00403DFF"/>
    <w:rsid w:val="0041483F"/>
    <w:rsid w:val="00416D8D"/>
    <w:rsid w:val="00417711"/>
    <w:rsid w:val="00420B76"/>
    <w:rsid w:val="00422A92"/>
    <w:rsid w:val="00422F44"/>
    <w:rsid w:val="00423982"/>
    <w:rsid w:val="00424910"/>
    <w:rsid w:val="00425FC2"/>
    <w:rsid w:val="00430CFF"/>
    <w:rsid w:val="00431AF4"/>
    <w:rsid w:val="004351B5"/>
    <w:rsid w:val="00435DAF"/>
    <w:rsid w:val="00443E6F"/>
    <w:rsid w:val="004466C5"/>
    <w:rsid w:val="00452380"/>
    <w:rsid w:val="00455234"/>
    <w:rsid w:val="00455FC1"/>
    <w:rsid w:val="0046063A"/>
    <w:rsid w:val="0046295F"/>
    <w:rsid w:val="004745C9"/>
    <w:rsid w:val="00476309"/>
    <w:rsid w:val="00476858"/>
    <w:rsid w:val="004772C8"/>
    <w:rsid w:val="00480951"/>
    <w:rsid w:val="00482C1E"/>
    <w:rsid w:val="00486E8B"/>
    <w:rsid w:val="00493036"/>
    <w:rsid w:val="004938C1"/>
    <w:rsid w:val="00494272"/>
    <w:rsid w:val="00496B54"/>
    <w:rsid w:val="004A0111"/>
    <w:rsid w:val="004A0F3B"/>
    <w:rsid w:val="004A4567"/>
    <w:rsid w:val="004A6886"/>
    <w:rsid w:val="004B0974"/>
    <w:rsid w:val="004B1570"/>
    <w:rsid w:val="004C32F1"/>
    <w:rsid w:val="004C4232"/>
    <w:rsid w:val="004C4D4A"/>
    <w:rsid w:val="004E2DE7"/>
    <w:rsid w:val="004E4281"/>
    <w:rsid w:val="004E4FD4"/>
    <w:rsid w:val="004E5671"/>
    <w:rsid w:val="004E5B2A"/>
    <w:rsid w:val="004E685E"/>
    <w:rsid w:val="004F0C59"/>
    <w:rsid w:val="004F2A6D"/>
    <w:rsid w:val="00510916"/>
    <w:rsid w:val="00510C52"/>
    <w:rsid w:val="005251AD"/>
    <w:rsid w:val="005333C9"/>
    <w:rsid w:val="00534566"/>
    <w:rsid w:val="00534D25"/>
    <w:rsid w:val="00537E5D"/>
    <w:rsid w:val="005417BC"/>
    <w:rsid w:val="0054429B"/>
    <w:rsid w:val="00554D03"/>
    <w:rsid w:val="00562317"/>
    <w:rsid w:val="00562BD9"/>
    <w:rsid w:val="00564162"/>
    <w:rsid w:val="00565300"/>
    <w:rsid w:val="00565FA0"/>
    <w:rsid w:val="00570FA0"/>
    <w:rsid w:val="005736BB"/>
    <w:rsid w:val="00574195"/>
    <w:rsid w:val="00581FF3"/>
    <w:rsid w:val="00590EFC"/>
    <w:rsid w:val="00594A2B"/>
    <w:rsid w:val="0059591E"/>
    <w:rsid w:val="005A0700"/>
    <w:rsid w:val="005A1DF4"/>
    <w:rsid w:val="005A2E5B"/>
    <w:rsid w:val="005A7093"/>
    <w:rsid w:val="005B020E"/>
    <w:rsid w:val="005B0753"/>
    <w:rsid w:val="005B0D20"/>
    <w:rsid w:val="005B1D1E"/>
    <w:rsid w:val="005B32E9"/>
    <w:rsid w:val="005B4E9B"/>
    <w:rsid w:val="005B573D"/>
    <w:rsid w:val="005C1DD6"/>
    <w:rsid w:val="005C65A9"/>
    <w:rsid w:val="005C785B"/>
    <w:rsid w:val="005D2517"/>
    <w:rsid w:val="005E15C4"/>
    <w:rsid w:val="005E2D11"/>
    <w:rsid w:val="005F071A"/>
    <w:rsid w:val="005F0827"/>
    <w:rsid w:val="005F215C"/>
    <w:rsid w:val="005F42E5"/>
    <w:rsid w:val="005F5939"/>
    <w:rsid w:val="00601DAB"/>
    <w:rsid w:val="0060298B"/>
    <w:rsid w:val="00602D54"/>
    <w:rsid w:val="006037FB"/>
    <w:rsid w:val="00614E59"/>
    <w:rsid w:val="0061562D"/>
    <w:rsid w:val="00616F09"/>
    <w:rsid w:val="00617249"/>
    <w:rsid w:val="006208FC"/>
    <w:rsid w:val="006228D5"/>
    <w:rsid w:val="006244B3"/>
    <w:rsid w:val="00624E36"/>
    <w:rsid w:val="00630AEF"/>
    <w:rsid w:val="00632BDC"/>
    <w:rsid w:val="00636D08"/>
    <w:rsid w:val="00647BB3"/>
    <w:rsid w:val="0065446A"/>
    <w:rsid w:val="006575FE"/>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C1A81"/>
    <w:rsid w:val="006C3DAA"/>
    <w:rsid w:val="006D2190"/>
    <w:rsid w:val="006D31D5"/>
    <w:rsid w:val="006D3A40"/>
    <w:rsid w:val="006D3C32"/>
    <w:rsid w:val="006E0C80"/>
    <w:rsid w:val="006E117D"/>
    <w:rsid w:val="006E2767"/>
    <w:rsid w:val="006F0A19"/>
    <w:rsid w:val="006F68BB"/>
    <w:rsid w:val="00700D82"/>
    <w:rsid w:val="0070528E"/>
    <w:rsid w:val="00706E8C"/>
    <w:rsid w:val="007101E3"/>
    <w:rsid w:val="00712E65"/>
    <w:rsid w:val="00720B57"/>
    <w:rsid w:val="00726429"/>
    <w:rsid w:val="007274D4"/>
    <w:rsid w:val="00727C00"/>
    <w:rsid w:val="00731A52"/>
    <w:rsid w:val="00745536"/>
    <w:rsid w:val="00745BAD"/>
    <w:rsid w:val="00746385"/>
    <w:rsid w:val="00747684"/>
    <w:rsid w:val="007505F7"/>
    <w:rsid w:val="0075095B"/>
    <w:rsid w:val="00753018"/>
    <w:rsid w:val="007534F7"/>
    <w:rsid w:val="00755577"/>
    <w:rsid w:val="00760257"/>
    <w:rsid w:val="00760664"/>
    <w:rsid w:val="00762FC6"/>
    <w:rsid w:val="00764EAD"/>
    <w:rsid w:val="007650A9"/>
    <w:rsid w:val="00767B21"/>
    <w:rsid w:val="00771CCE"/>
    <w:rsid w:val="0077225B"/>
    <w:rsid w:val="00772A16"/>
    <w:rsid w:val="00773D59"/>
    <w:rsid w:val="00774E27"/>
    <w:rsid w:val="0077795D"/>
    <w:rsid w:val="00777E50"/>
    <w:rsid w:val="00780B65"/>
    <w:rsid w:val="00781927"/>
    <w:rsid w:val="00783A62"/>
    <w:rsid w:val="00791634"/>
    <w:rsid w:val="00797D12"/>
    <w:rsid w:val="007A045B"/>
    <w:rsid w:val="007A2041"/>
    <w:rsid w:val="007A79E6"/>
    <w:rsid w:val="007B46DA"/>
    <w:rsid w:val="007B5801"/>
    <w:rsid w:val="007B58C0"/>
    <w:rsid w:val="007B7D20"/>
    <w:rsid w:val="007C08C2"/>
    <w:rsid w:val="007C1910"/>
    <w:rsid w:val="007C2F07"/>
    <w:rsid w:val="007C607B"/>
    <w:rsid w:val="007C7182"/>
    <w:rsid w:val="007D348E"/>
    <w:rsid w:val="007D5F8A"/>
    <w:rsid w:val="007D6BE8"/>
    <w:rsid w:val="007F1E56"/>
    <w:rsid w:val="007F6E25"/>
    <w:rsid w:val="00801689"/>
    <w:rsid w:val="00802CC5"/>
    <w:rsid w:val="0080379F"/>
    <w:rsid w:val="00807224"/>
    <w:rsid w:val="008119B2"/>
    <w:rsid w:val="008157E7"/>
    <w:rsid w:val="00821008"/>
    <w:rsid w:val="00823FF5"/>
    <w:rsid w:val="00824860"/>
    <w:rsid w:val="008272B5"/>
    <w:rsid w:val="0082768A"/>
    <w:rsid w:val="00833168"/>
    <w:rsid w:val="00844F1A"/>
    <w:rsid w:val="00847C75"/>
    <w:rsid w:val="00852365"/>
    <w:rsid w:val="00855289"/>
    <w:rsid w:val="00856598"/>
    <w:rsid w:val="008573DC"/>
    <w:rsid w:val="00857D11"/>
    <w:rsid w:val="0086278F"/>
    <w:rsid w:val="008637EB"/>
    <w:rsid w:val="00870E95"/>
    <w:rsid w:val="00873655"/>
    <w:rsid w:val="008946F9"/>
    <w:rsid w:val="00896579"/>
    <w:rsid w:val="008A69B5"/>
    <w:rsid w:val="008A7367"/>
    <w:rsid w:val="008A7C24"/>
    <w:rsid w:val="008A7D76"/>
    <w:rsid w:val="008B1135"/>
    <w:rsid w:val="008B1289"/>
    <w:rsid w:val="008B1A68"/>
    <w:rsid w:val="008B6F54"/>
    <w:rsid w:val="008D493F"/>
    <w:rsid w:val="008D4F27"/>
    <w:rsid w:val="008D5123"/>
    <w:rsid w:val="008D792C"/>
    <w:rsid w:val="008E4881"/>
    <w:rsid w:val="008E68F1"/>
    <w:rsid w:val="008F4357"/>
    <w:rsid w:val="008F4A3C"/>
    <w:rsid w:val="0090063A"/>
    <w:rsid w:val="009020DA"/>
    <w:rsid w:val="00902198"/>
    <w:rsid w:val="00904399"/>
    <w:rsid w:val="00904532"/>
    <w:rsid w:val="00904DCA"/>
    <w:rsid w:val="009066BF"/>
    <w:rsid w:val="00914FC1"/>
    <w:rsid w:val="00915E0F"/>
    <w:rsid w:val="00917538"/>
    <w:rsid w:val="0092448E"/>
    <w:rsid w:val="0092509F"/>
    <w:rsid w:val="00925828"/>
    <w:rsid w:val="009343C1"/>
    <w:rsid w:val="00942510"/>
    <w:rsid w:val="00943323"/>
    <w:rsid w:val="00945568"/>
    <w:rsid w:val="00946E47"/>
    <w:rsid w:val="00950EDD"/>
    <w:rsid w:val="00955D01"/>
    <w:rsid w:val="009620F2"/>
    <w:rsid w:val="0096655B"/>
    <w:rsid w:val="00967CEC"/>
    <w:rsid w:val="00973A97"/>
    <w:rsid w:val="0097442C"/>
    <w:rsid w:val="009745EF"/>
    <w:rsid w:val="00974FC7"/>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924"/>
    <w:rsid w:val="00A1058B"/>
    <w:rsid w:val="00A15150"/>
    <w:rsid w:val="00A17C84"/>
    <w:rsid w:val="00A33E3F"/>
    <w:rsid w:val="00A343EA"/>
    <w:rsid w:val="00A35904"/>
    <w:rsid w:val="00A41FA8"/>
    <w:rsid w:val="00A477FF"/>
    <w:rsid w:val="00A57FFD"/>
    <w:rsid w:val="00A6148D"/>
    <w:rsid w:val="00A6794B"/>
    <w:rsid w:val="00A830C8"/>
    <w:rsid w:val="00A834F1"/>
    <w:rsid w:val="00AA3E4F"/>
    <w:rsid w:val="00AA5190"/>
    <w:rsid w:val="00AD0526"/>
    <w:rsid w:val="00AD2FFA"/>
    <w:rsid w:val="00AE1FE0"/>
    <w:rsid w:val="00AE77C2"/>
    <w:rsid w:val="00AF4A72"/>
    <w:rsid w:val="00AF5C15"/>
    <w:rsid w:val="00AF7DD3"/>
    <w:rsid w:val="00B152C4"/>
    <w:rsid w:val="00B160AB"/>
    <w:rsid w:val="00B17589"/>
    <w:rsid w:val="00B21CE1"/>
    <w:rsid w:val="00B26DCC"/>
    <w:rsid w:val="00B316F6"/>
    <w:rsid w:val="00B3180E"/>
    <w:rsid w:val="00B335B2"/>
    <w:rsid w:val="00B372FE"/>
    <w:rsid w:val="00B378A7"/>
    <w:rsid w:val="00B439DE"/>
    <w:rsid w:val="00B452EC"/>
    <w:rsid w:val="00B46DDD"/>
    <w:rsid w:val="00B549CC"/>
    <w:rsid w:val="00B5594B"/>
    <w:rsid w:val="00B60AF4"/>
    <w:rsid w:val="00B63C41"/>
    <w:rsid w:val="00B63D6E"/>
    <w:rsid w:val="00B65483"/>
    <w:rsid w:val="00B67C70"/>
    <w:rsid w:val="00B67CCD"/>
    <w:rsid w:val="00B731CA"/>
    <w:rsid w:val="00B75C70"/>
    <w:rsid w:val="00B80BD7"/>
    <w:rsid w:val="00B80E9C"/>
    <w:rsid w:val="00B81EED"/>
    <w:rsid w:val="00B83505"/>
    <w:rsid w:val="00B86015"/>
    <w:rsid w:val="00BA0105"/>
    <w:rsid w:val="00BA34A2"/>
    <w:rsid w:val="00BB50A0"/>
    <w:rsid w:val="00BB5144"/>
    <w:rsid w:val="00BC06CD"/>
    <w:rsid w:val="00BC5319"/>
    <w:rsid w:val="00BC6D26"/>
    <w:rsid w:val="00BC7A92"/>
    <w:rsid w:val="00BD602E"/>
    <w:rsid w:val="00BD690A"/>
    <w:rsid w:val="00BE7426"/>
    <w:rsid w:val="00BF1173"/>
    <w:rsid w:val="00BF2288"/>
    <w:rsid w:val="00BF245C"/>
    <w:rsid w:val="00BF3BB3"/>
    <w:rsid w:val="00C02ABF"/>
    <w:rsid w:val="00C048E8"/>
    <w:rsid w:val="00C10756"/>
    <w:rsid w:val="00C11841"/>
    <w:rsid w:val="00C11ECF"/>
    <w:rsid w:val="00C120C5"/>
    <w:rsid w:val="00C24AA1"/>
    <w:rsid w:val="00C3388E"/>
    <w:rsid w:val="00C3671C"/>
    <w:rsid w:val="00C40263"/>
    <w:rsid w:val="00C4769D"/>
    <w:rsid w:val="00C55732"/>
    <w:rsid w:val="00C66E6C"/>
    <w:rsid w:val="00C6738D"/>
    <w:rsid w:val="00C77E7D"/>
    <w:rsid w:val="00C80992"/>
    <w:rsid w:val="00C83D29"/>
    <w:rsid w:val="00C869EA"/>
    <w:rsid w:val="00C94DC8"/>
    <w:rsid w:val="00CA4DB4"/>
    <w:rsid w:val="00CA5B29"/>
    <w:rsid w:val="00CA5D87"/>
    <w:rsid w:val="00CA62CB"/>
    <w:rsid w:val="00CB1BCA"/>
    <w:rsid w:val="00CB36CA"/>
    <w:rsid w:val="00CC280C"/>
    <w:rsid w:val="00CC483E"/>
    <w:rsid w:val="00CC731A"/>
    <w:rsid w:val="00CD0765"/>
    <w:rsid w:val="00CD0EF5"/>
    <w:rsid w:val="00CD6185"/>
    <w:rsid w:val="00CE2CE1"/>
    <w:rsid w:val="00CE4296"/>
    <w:rsid w:val="00CE5BE2"/>
    <w:rsid w:val="00CE6FC6"/>
    <w:rsid w:val="00CF0B03"/>
    <w:rsid w:val="00CF13EF"/>
    <w:rsid w:val="00CF2DA3"/>
    <w:rsid w:val="00CF3781"/>
    <w:rsid w:val="00CF3A7D"/>
    <w:rsid w:val="00CF501A"/>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6B4"/>
    <w:rsid w:val="00D40870"/>
    <w:rsid w:val="00D41945"/>
    <w:rsid w:val="00D41CB7"/>
    <w:rsid w:val="00D42102"/>
    <w:rsid w:val="00D42C0B"/>
    <w:rsid w:val="00D449AC"/>
    <w:rsid w:val="00D46F5F"/>
    <w:rsid w:val="00D53D9D"/>
    <w:rsid w:val="00D61C66"/>
    <w:rsid w:val="00D71FD5"/>
    <w:rsid w:val="00D757DC"/>
    <w:rsid w:val="00D822BF"/>
    <w:rsid w:val="00D82BE0"/>
    <w:rsid w:val="00D87100"/>
    <w:rsid w:val="00D90A96"/>
    <w:rsid w:val="00DA5AA2"/>
    <w:rsid w:val="00DB7F6E"/>
    <w:rsid w:val="00DC43DA"/>
    <w:rsid w:val="00DC47E8"/>
    <w:rsid w:val="00DC6DA3"/>
    <w:rsid w:val="00DD1474"/>
    <w:rsid w:val="00DE533B"/>
    <w:rsid w:val="00DF37A6"/>
    <w:rsid w:val="00DF3CA5"/>
    <w:rsid w:val="00DF4D6F"/>
    <w:rsid w:val="00DF4E0A"/>
    <w:rsid w:val="00E0010A"/>
    <w:rsid w:val="00E03BA3"/>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706A0"/>
    <w:rsid w:val="00E86A99"/>
    <w:rsid w:val="00E9025A"/>
    <w:rsid w:val="00E93451"/>
    <w:rsid w:val="00E94900"/>
    <w:rsid w:val="00EA089F"/>
    <w:rsid w:val="00EA2BC9"/>
    <w:rsid w:val="00EA5725"/>
    <w:rsid w:val="00EA6E2A"/>
    <w:rsid w:val="00EB5380"/>
    <w:rsid w:val="00EB6FB1"/>
    <w:rsid w:val="00EB6FBB"/>
    <w:rsid w:val="00EC15E6"/>
    <w:rsid w:val="00EC47C6"/>
    <w:rsid w:val="00ED6466"/>
    <w:rsid w:val="00EE19D5"/>
    <w:rsid w:val="00EE2B25"/>
    <w:rsid w:val="00EE2BF0"/>
    <w:rsid w:val="00EE4F9E"/>
    <w:rsid w:val="00EE71EB"/>
    <w:rsid w:val="00EF1128"/>
    <w:rsid w:val="00EF264E"/>
    <w:rsid w:val="00EF5903"/>
    <w:rsid w:val="00EF76F5"/>
    <w:rsid w:val="00F07C9D"/>
    <w:rsid w:val="00F10D70"/>
    <w:rsid w:val="00F12EF1"/>
    <w:rsid w:val="00F130A2"/>
    <w:rsid w:val="00F1426D"/>
    <w:rsid w:val="00F239D6"/>
    <w:rsid w:val="00F23B1A"/>
    <w:rsid w:val="00F240F4"/>
    <w:rsid w:val="00F270DC"/>
    <w:rsid w:val="00F3021D"/>
    <w:rsid w:val="00F32316"/>
    <w:rsid w:val="00F3519F"/>
    <w:rsid w:val="00F44EAD"/>
    <w:rsid w:val="00F468A7"/>
    <w:rsid w:val="00F4799E"/>
    <w:rsid w:val="00F47DF0"/>
    <w:rsid w:val="00F5599C"/>
    <w:rsid w:val="00F568F0"/>
    <w:rsid w:val="00F57075"/>
    <w:rsid w:val="00F62642"/>
    <w:rsid w:val="00F66D15"/>
    <w:rsid w:val="00F70C38"/>
    <w:rsid w:val="00F75A20"/>
    <w:rsid w:val="00F76E3A"/>
    <w:rsid w:val="00F833A1"/>
    <w:rsid w:val="00F85F33"/>
    <w:rsid w:val="00F90BBA"/>
    <w:rsid w:val="00F9319D"/>
    <w:rsid w:val="00F94DD6"/>
    <w:rsid w:val="00F9712C"/>
    <w:rsid w:val="00F9735F"/>
    <w:rsid w:val="00FA06B7"/>
    <w:rsid w:val="00FA14CF"/>
    <w:rsid w:val="00FA5328"/>
    <w:rsid w:val="00FB0592"/>
    <w:rsid w:val="00FB0E3C"/>
    <w:rsid w:val="00FB6AEB"/>
    <w:rsid w:val="00FC5A6F"/>
    <w:rsid w:val="00FC6270"/>
    <w:rsid w:val="00FC7E2B"/>
    <w:rsid w:val="00FE0635"/>
    <w:rsid w:val="00FE2038"/>
    <w:rsid w:val="00FE654F"/>
    <w:rsid w:val="00FF0A2B"/>
    <w:rsid w:val="00FF0FE6"/>
    <w:rsid w:val="00FF126B"/>
    <w:rsid w:val="00FF1744"/>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16"/>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16"/>
      </w:numPr>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 w:type="table" w:styleId="GridTable1Light">
    <w:name w:val="Grid Table 1 Light"/>
    <w:basedOn w:val="TableNormal"/>
    <w:uiPriority w:val="46"/>
    <w:rsid w:val="00170D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0D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0D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0D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70D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70D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5DD9B-3D63-4EA9-A07C-7C401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29</TotalTime>
  <Pages>1</Pages>
  <Words>4365</Words>
  <Characters>24887</Characters>
  <Application>Microsoft Office Word</Application>
  <DocSecurity>0</DocSecurity>
  <Lines>207</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alhas</cp:lastModifiedBy>
  <cp:revision>5</cp:revision>
  <cp:lastPrinted>2018-06-11T03:37:00Z</cp:lastPrinted>
  <dcterms:created xsi:type="dcterms:W3CDTF">2018-06-11T03:06:00Z</dcterms:created>
  <dcterms:modified xsi:type="dcterms:W3CDTF">2018-06-11T03:38:00Z</dcterms:modified>
</cp:coreProperties>
</file>