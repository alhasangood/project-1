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3B84B" w14:textId="77777777" w:rsidR="00857D11" w:rsidRPr="00025C89" w:rsidRDefault="004A6886" w:rsidP="00771CCE">
      <w:pPr>
        <w:pStyle w:val="Header"/>
        <w:tabs>
          <w:tab w:val="clear" w:pos="4153"/>
          <w:tab w:val="clear" w:pos="8306"/>
        </w:tabs>
        <w:spacing w:line="360" w:lineRule="auto"/>
        <w:ind w:firstLine="720"/>
        <w:jc w:val="left"/>
        <w:rPr>
          <w:rFonts w:ascii="Simplified Arabic" w:hAnsi="Simplified Arabic" w:cs="Simplified Arabic"/>
          <w:b/>
          <w:bCs/>
          <w:sz w:val="48"/>
          <w:szCs w:val="48"/>
          <w:rtl/>
        </w:rPr>
      </w:pPr>
      <w:r w:rsidRPr="00025C89">
        <w:rPr>
          <w:rFonts w:ascii="Simplified Arabic" w:hAnsi="Simplified Arabic" w:cs="Simplified Arabic"/>
          <w:b/>
          <w:bCs/>
          <w:noProof/>
          <w:sz w:val="48"/>
          <w:szCs w:val="48"/>
        </w:rPr>
        <mc:AlternateContent>
          <mc:Choice Requires="wps">
            <w:drawing>
              <wp:anchor distT="0" distB="0" distL="114300" distR="114300" simplePos="0" relativeHeight="251680768" behindDoc="0" locked="0" layoutInCell="1" allowOverlap="1" wp14:anchorId="081C4A45" wp14:editId="4059EDD1">
                <wp:simplePos x="0" y="0"/>
                <wp:positionH relativeFrom="column">
                  <wp:posOffset>-443230</wp:posOffset>
                </wp:positionH>
                <wp:positionV relativeFrom="paragraph">
                  <wp:posOffset>-254842</wp:posOffset>
                </wp:positionV>
                <wp:extent cx="2374265" cy="1403985"/>
                <wp:effectExtent l="0" t="0" r="0" b="76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F56582C" w14:textId="77777777" w:rsidR="00463ED8" w:rsidRDefault="00463ED8"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1C4A45" id="_x0000_t202" coordsize="21600,21600" o:spt="202" path="m,l,21600r21600,l21600,xe">
                <v:stroke joinstyle="miter"/>
                <v:path gradientshapeok="t" o:connecttype="rect"/>
              </v:shapetype>
              <v:shape id="Text Box 2" o:spid="_x0000_s1026" type="#_x0000_t202" style="position:absolute;left:0;text-align:left;margin-left:-34.9pt;margin-top:-20.05pt;width:186.95pt;height:110.55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PIQIAABw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" stroked="f">
                <v:textbox style="mso-fit-shape-to-text:t">
                  <w:txbxContent>
                    <w:p w14:paraId="3F56582C" w14:textId="77777777" w:rsidR="00463ED8" w:rsidRDefault="00463ED8"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v:textbox>
              </v:shape>
            </w:pict>
          </mc:Fallback>
        </mc:AlternateContent>
      </w:r>
      <w:r w:rsidR="00943323" w:rsidRPr="00025C89">
        <w:rPr>
          <w:rFonts w:ascii="Simplified Arabic" w:hAnsi="Simplified Arabic" w:cs="Simplified Arabic"/>
          <w:b/>
          <w:bCs/>
          <w:noProof/>
          <w:sz w:val="44"/>
          <w:szCs w:val="44"/>
        </w:rPr>
        <mc:AlternateContent>
          <mc:Choice Requires="wps">
            <w:drawing>
              <wp:anchor distT="0" distB="0" distL="114300" distR="114300" simplePos="0" relativeHeight="251678720" behindDoc="0" locked="0" layoutInCell="1" allowOverlap="1" wp14:anchorId="55053FF8" wp14:editId="4573ED27">
                <wp:simplePos x="0" y="0"/>
                <wp:positionH relativeFrom="column">
                  <wp:posOffset>4320540</wp:posOffset>
                </wp:positionH>
                <wp:positionV relativeFrom="paragraph">
                  <wp:posOffset>-167005</wp:posOffset>
                </wp:positionV>
                <wp:extent cx="2083435" cy="1179830"/>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1179830"/>
                        </a:xfrm>
                        <a:prstGeom prst="rect">
                          <a:avLst/>
                        </a:prstGeom>
                        <a:noFill/>
                        <a:ln w="9525">
                          <a:noFill/>
                          <a:miter lim="800000"/>
                          <a:headEnd/>
                          <a:tailEnd/>
                        </a:ln>
                      </wps:spPr>
                      <wps:txbx>
                        <w:txbxContent>
                          <w:p w14:paraId="757518F1" w14:textId="77777777" w:rsidR="00463ED8" w:rsidRDefault="00463ED8"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463ED8" w:rsidRDefault="00463ED8"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53FF8" id="_x0000_s1027" type="#_x0000_t202" style="position:absolute;left:0;text-align:left;margin-left:340.2pt;margin-top:-13.15pt;width:164.05pt;height:9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" filled="f" stroked="f">
                <v:textbox>
                  <w:txbxContent>
                    <w:p w14:paraId="757518F1" w14:textId="77777777" w:rsidR="00463ED8" w:rsidRDefault="00463ED8"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463ED8" w:rsidRDefault="00463ED8"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p w14:paraId="1DB1CECB" w14:textId="77777777" w:rsidR="00857D11" w:rsidRPr="00025C89" w:rsidRDefault="00857D11" w:rsidP="00771CCE">
      <w:pPr>
        <w:jc w:val="left"/>
        <w:rPr>
          <w:rFonts w:ascii="Simplified Arabic" w:hAnsi="Simplified Arabic" w:cs="Simplified Arabic"/>
          <w:rtl/>
          <w:lang w:bidi="ar-LY"/>
        </w:rPr>
      </w:pPr>
    </w:p>
    <w:p w14:paraId="49570867" w14:textId="77777777" w:rsidR="00857D11" w:rsidRPr="00025C89" w:rsidRDefault="00857D11" w:rsidP="00771CCE">
      <w:pPr>
        <w:rPr>
          <w:rFonts w:ascii="Simplified Arabic" w:hAnsi="Simplified Arabic" w:cs="Simplified Arabic"/>
          <w:rtl/>
          <w:lang w:bidi="ar-LY"/>
        </w:rPr>
      </w:pPr>
    </w:p>
    <w:p w14:paraId="2AEA3C46" w14:textId="77777777" w:rsidR="002E0F5D" w:rsidRPr="00025C89" w:rsidRDefault="002E0F5D" w:rsidP="00771CCE">
      <w:pPr>
        <w:rPr>
          <w:rFonts w:ascii="Simplified Arabic" w:hAnsi="Simplified Arabic" w:cs="Simplified Arabic"/>
          <w:rtl/>
        </w:rPr>
      </w:pPr>
    </w:p>
    <w:p w14:paraId="77170FA2" w14:textId="77777777" w:rsidR="00857D11" w:rsidRPr="00025C89" w:rsidRDefault="00857D11" w:rsidP="00771CCE">
      <w:pPr>
        <w:jc w:val="center"/>
        <w:rPr>
          <w:rFonts w:ascii="Simplified Arabic" w:hAnsi="Simplified Arabic" w:cs="Simplified Arabic"/>
          <w:b/>
          <w:bCs/>
          <w:sz w:val="20"/>
          <w:szCs w:val="20"/>
        </w:rPr>
      </w:pPr>
    </w:p>
    <w:sdt>
      <w:sdtPr>
        <w:rPr>
          <w:rStyle w:val="TitleChar"/>
          <w:rtl/>
        </w:rPr>
        <w:alias w:val="العنوان"/>
        <w:id w:val="1688409641"/>
        <w:dataBinding w:prefixMappings="xmlns:ns0='http://schemas.openxmlformats.org/package/2006/metadata/core-properties' xmlns:ns1='http://purl.org/dc/elements/1.1/'" w:xpath="/ns0:coreProperties[1]/ns1:title[1]" w:storeItemID="{6C3C8BC8-F283-45AE-878A-BAB7291924A1}"/>
        <w:text/>
      </w:sdtPr>
      <w:sdtContent>
        <w:p w14:paraId="4ABFC19F" w14:textId="77777777" w:rsidR="00857D11" w:rsidRPr="00025C89" w:rsidRDefault="00C712B9" w:rsidP="00771CCE">
          <w:pPr>
            <w:jc w:val="center"/>
            <w:rPr>
              <w:rStyle w:val="TitleChar"/>
              <w:rtl/>
            </w:rPr>
          </w:pPr>
          <w:r>
            <w:rPr>
              <w:rStyle w:val="TitleChar"/>
              <w:rtl/>
            </w:rPr>
            <w:t>عنوان المشروع</w:t>
          </w:r>
        </w:p>
      </w:sdtContent>
    </w:sdt>
    <w:p w14:paraId="3973CFB2" w14:textId="77777777" w:rsidR="002E0F5D" w:rsidRPr="00025C89" w:rsidRDefault="002E0F5D" w:rsidP="00771CCE">
      <w:pPr>
        <w:jc w:val="center"/>
        <w:rPr>
          <w:rFonts w:ascii="Simplified Arabic" w:hAnsi="Simplified Arabic" w:cs="Simplified Arabic"/>
          <w:b/>
          <w:bCs/>
          <w:sz w:val="20"/>
          <w:szCs w:val="20"/>
        </w:rPr>
      </w:pPr>
    </w:p>
    <w:p w14:paraId="2AF3BED3" w14:textId="77777777" w:rsidR="002E0F5D" w:rsidRPr="00025C89" w:rsidRDefault="002E0F5D" w:rsidP="00771CCE">
      <w:pPr>
        <w:jc w:val="center"/>
        <w:rPr>
          <w:rFonts w:ascii="Simplified Arabic" w:hAnsi="Simplified Arabic" w:cs="Simplified Arabic"/>
          <w:b/>
          <w:bCs/>
          <w:sz w:val="20"/>
          <w:szCs w:val="20"/>
        </w:rPr>
      </w:pPr>
    </w:p>
    <w:p w14:paraId="63EC725A" w14:textId="77777777" w:rsidR="00857D11" w:rsidRPr="00025C89" w:rsidRDefault="00857D11" w:rsidP="00771CCE">
      <w:pPr>
        <w:pStyle w:val="Subtitle"/>
        <w:spacing w:line="360" w:lineRule="auto"/>
        <w:rPr>
          <w:rtl/>
        </w:rPr>
      </w:pPr>
      <w:r w:rsidRPr="00025C89">
        <w:rPr>
          <w:rtl/>
        </w:rPr>
        <w:t>بكالوريوس تقنية المعلومات</w:t>
      </w:r>
    </w:p>
    <w:p w14:paraId="08440755" w14:textId="77777777" w:rsidR="002E0F5D" w:rsidRPr="00025C89" w:rsidRDefault="002E0F5D" w:rsidP="00B63C41">
      <w:pPr>
        <w:rPr>
          <w:rFonts w:ascii="Simplified Arabic" w:hAnsi="Simplified Arabic" w:cs="Simplified Arabic"/>
          <w:sz w:val="20"/>
          <w:szCs w:val="20"/>
          <w:rtl/>
          <w:lang w:bidi="ar-LY"/>
        </w:rPr>
      </w:pPr>
    </w:p>
    <w:p w14:paraId="34D9ECE5" w14:textId="77777777" w:rsidR="00857D11" w:rsidRPr="00025C89" w:rsidRDefault="00857D11" w:rsidP="00771CCE">
      <w:pPr>
        <w:jc w:val="center"/>
        <w:rPr>
          <w:rFonts w:ascii="Simplified Arabic" w:hAnsi="Simplified Arabic" w:cs="Simplified Arabic"/>
          <w:sz w:val="32"/>
          <w:szCs w:val="32"/>
          <w:rtl/>
        </w:rPr>
      </w:pPr>
      <w:r w:rsidRPr="00025C89">
        <w:rPr>
          <w:rFonts w:ascii="Simplified Arabic" w:hAnsi="Simplified Arabic" w:cs="Simplified Arabic"/>
          <w:sz w:val="32"/>
          <w:szCs w:val="32"/>
          <w:rtl/>
        </w:rPr>
        <w:t>إعداد:</w:t>
      </w:r>
    </w:p>
    <w:p w14:paraId="32CBC229" w14:textId="77777777" w:rsidR="009066BF" w:rsidRPr="00025C89" w:rsidRDefault="009066BF" w:rsidP="00771CCE">
      <w:pPr>
        <w:jc w:val="center"/>
        <w:rPr>
          <w:rFonts w:ascii="Simplified Arabic" w:hAnsi="Simplified Arabic" w:cs="Simplified Arabic"/>
          <w:sz w:val="32"/>
          <w:szCs w:val="32"/>
          <w:rtl/>
        </w:rPr>
      </w:pPr>
      <w:r w:rsidRPr="00025C89">
        <w:rPr>
          <w:rFonts w:ascii="Simplified Arabic" w:hAnsi="Simplified Arabic" w:cs="Simplified Arabic"/>
          <w:sz w:val="32"/>
          <w:szCs w:val="32"/>
          <w:rtl/>
        </w:rPr>
        <w:t xml:space="preserve">   أيوب البدري لويله          رقم القيد 213180106</w:t>
      </w:r>
    </w:p>
    <w:p w14:paraId="4DE460FB" w14:textId="77777777" w:rsidR="009066BF" w:rsidRPr="00025C89" w:rsidRDefault="009066BF" w:rsidP="00771CCE">
      <w:pPr>
        <w:jc w:val="center"/>
        <w:rPr>
          <w:rFonts w:ascii="Simplified Arabic" w:eastAsia="Times New Roman" w:hAnsi="Simplified Arabic" w:cs="Simplified Arabic"/>
          <w:sz w:val="32"/>
          <w:szCs w:val="32"/>
        </w:rPr>
      </w:pPr>
      <w:r w:rsidRPr="00025C89">
        <w:rPr>
          <w:rFonts w:ascii="Simplified Arabic" w:hAnsi="Simplified Arabic" w:cs="Simplified Arabic"/>
          <w:sz w:val="32"/>
          <w:szCs w:val="32"/>
          <w:rtl/>
        </w:rPr>
        <w:t xml:space="preserve">الحسن جمال الارناؤوط        رقم القيد </w:t>
      </w:r>
      <w:r w:rsidRPr="00025C89">
        <w:rPr>
          <w:rFonts w:ascii="Simplified Arabic" w:eastAsia="Times New Roman" w:hAnsi="Simplified Arabic" w:cs="Simplified Arabic"/>
          <w:sz w:val="32"/>
          <w:szCs w:val="32"/>
          <w:rtl/>
        </w:rPr>
        <w:t>213185032</w:t>
      </w:r>
    </w:p>
    <w:p w14:paraId="1E46C53F" w14:textId="77777777" w:rsidR="00857D11" w:rsidRPr="00025C89" w:rsidRDefault="00857D11" w:rsidP="00771CCE">
      <w:pPr>
        <w:jc w:val="center"/>
        <w:rPr>
          <w:rFonts w:ascii="Simplified Arabic" w:hAnsi="Simplified Arabic" w:cs="Simplified Arabic"/>
          <w:rtl/>
        </w:rPr>
      </w:pPr>
    </w:p>
    <w:p w14:paraId="1C09C2DA" w14:textId="77777777" w:rsidR="002E0F5D" w:rsidRPr="00025C89" w:rsidRDefault="002E0F5D" w:rsidP="00771CCE">
      <w:pPr>
        <w:jc w:val="center"/>
        <w:rPr>
          <w:rFonts w:ascii="Simplified Arabic" w:hAnsi="Simplified Arabic" w:cs="Simplified Arabic"/>
          <w:rtl/>
        </w:rPr>
      </w:pPr>
    </w:p>
    <w:p w14:paraId="3D84EB2E" w14:textId="5E6D0524" w:rsidR="00857D11" w:rsidRPr="00025C89" w:rsidRDefault="00857D11" w:rsidP="00771CCE">
      <w:pPr>
        <w:jc w:val="center"/>
        <w:rPr>
          <w:rFonts w:ascii="Simplified Arabic" w:hAnsi="Simplified Arabic" w:cs="Simplified Arabic"/>
          <w:sz w:val="32"/>
          <w:szCs w:val="32"/>
          <w:rtl/>
          <w:lang w:bidi="ar-LY"/>
        </w:rPr>
      </w:pPr>
      <w:r w:rsidRPr="00025C89">
        <w:rPr>
          <w:rFonts w:ascii="Simplified Arabic" w:hAnsi="Simplified Arabic" w:cs="Simplified Arabic"/>
          <w:sz w:val="32"/>
          <w:szCs w:val="32"/>
          <w:rtl/>
        </w:rPr>
        <w:lastRenderedPageBreak/>
        <w:t xml:space="preserve">ربيع </w:t>
      </w:r>
      <w:r w:rsidR="000D0B3D" w:rsidRPr="00025C89">
        <w:rPr>
          <w:rFonts w:ascii="Simplified Arabic" w:hAnsi="Simplified Arabic" w:cs="Simplified Arabic"/>
          <w:sz w:val="32"/>
          <w:szCs w:val="32"/>
          <w:rtl/>
        </w:rPr>
        <w:t>–</w:t>
      </w:r>
      <w:r w:rsidRPr="00025C89">
        <w:rPr>
          <w:rFonts w:ascii="Simplified Arabic" w:hAnsi="Simplified Arabic" w:cs="Simplified Arabic"/>
          <w:sz w:val="32"/>
          <w:szCs w:val="32"/>
          <w:rtl/>
        </w:rPr>
        <w:t xml:space="preserve"> 201</w:t>
      </w:r>
      <w:r w:rsidR="009066BF" w:rsidRPr="00025C89">
        <w:rPr>
          <w:rFonts w:ascii="Simplified Arabic" w:hAnsi="Simplified Arabic" w:cs="Simplified Arabic"/>
          <w:sz w:val="32"/>
          <w:szCs w:val="32"/>
          <w:rtl/>
        </w:rPr>
        <w:t>8</w:t>
      </w:r>
    </w:p>
    <w:p w14:paraId="2F3F1037" w14:textId="77777777" w:rsidR="00857D11" w:rsidRPr="00025C89" w:rsidRDefault="00943323" w:rsidP="00771CCE">
      <w:pPr>
        <w:pStyle w:val="Header"/>
        <w:tabs>
          <w:tab w:val="clear" w:pos="4153"/>
          <w:tab w:val="clear" w:pos="8306"/>
        </w:tabs>
        <w:spacing w:line="360" w:lineRule="auto"/>
        <w:jc w:val="center"/>
        <w:rPr>
          <w:rFonts w:ascii="Simplified Arabic" w:hAnsi="Simplified Arabic" w:cs="Simplified Arabic"/>
          <w:b/>
          <w:bCs/>
          <w:sz w:val="36"/>
          <w:szCs w:val="36"/>
          <w:rtl/>
        </w:rPr>
      </w:pPr>
      <w:r w:rsidRPr="00025C89">
        <w:rPr>
          <w:rFonts w:ascii="Simplified Arabic" w:eastAsiaTheme="majorEastAsia" w:hAnsi="Simplified Arabic" w:cs="Simplified Arabic"/>
          <w:caps/>
          <w:noProof/>
        </w:rPr>
        <mc:AlternateContent>
          <mc:Choice Requires="wps">
            <w:drawing>
              <wp:anchor distT="0" distB="0" distL="114300" distR="114300" simplePos="0" relativeHeight="251674624" behindDoc="0" locked="0" layoutInCell="1" allowOverlap="1" wp14:anchorId="0B5DC5C4" wp14:editId="2778A674">
                <wp:simplePos x="0" y="0"/>
                <wp:positionH relativeFrom="column">
                  <wp:posOffset>3798614</wp:posOffset>
                </wp:positionH>
                <wp:positionV relativeFrom="paragraph">
                  <wp:posOffset>-72109</wp:posOffset>
                </wp:positionV>
                <wp:extent cx="2866390" cy="1403985"/>
                <wp:effectExtent l="0" t="0" r="0" b="762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867BE47" w14:textId="77777777" w:rsidR="00463ED8" w:rsidRDefault="00463ED8"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463ED8" w:rsidRDefault="00463ED8"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DC5C4" id="_x0000_s1028" type="#_x0000_t202" style="position:absolute;left:0;text-align:left;margin-left:299.1pt;margin-top:-5.7pt;width:225.7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" stroked="f">
                <v:textbox style="mso-fit-shape-to-text:t">
                  <w:txbxContent>
                    <w:p w14:paraId="7867BE47" w14:textId="77777777" w:rsidR="00463ED8" w:rsidRDefault="00463ED8"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463ED8" w:rsidRDefault="00463ED8"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sdt>
      <w:sdtPr>
        <w:rPr>
          <w:rFonts w:ascii="Simplified Arabic" w:eastAsiaTheme="majorEastAsia" w:hAnsi="Simplified Arabic" w:cs="Simplified Arabic"/>
          <w:caps/>
          <w:rtl/>
        </w:rPr>
        <w:id w:val="1519202600"/>
        <w:docPartObj>
          <w:docPartGallery w:val="Cover Pages"/>
          <w:docPartUnique/>
        </w:docPartObj>
      </w:sdtPr>
      <w:sdtEndPr>
        <w:rPr>
          <w:rStyle w:val="BookTitle"/>
          <w:rFonts w:eastAsiaTheme="minorHAnsi"/>
          <w:b/>
          <w:bCs/>
          <w:caps w:val="0"/>
          <w:smallCaps/>
          <w:spacing w:val="5"/>
          <w:szCs w:val="72"/>
          <w:rtl w:val="0"/>
        </w:rPr>
      </w:sdtEndPr>
      <w:sdtContent>
        <w:p w14:paraId="215DD2EB" w14:textId="77777777" w:rsidR="00857D11" w:rsidRPr="00025C89" w:rsidRDefault="00857D11" w:rsidP="00771CCE">
          <w:pPr>
            <w:rPr>
              <w:rFonts w:ascii="Simplified Arabic" w:hAnsi="Simplified Arabic" w:cs="Simplified Arabic"/>
              <w:rtl/>
              <w:lang w:bidi="ar-LY"/>
            </w:rPr>
          </w:pPr>
          <w:r w:rsidRPr="00025C89">
            <w:rPr>
              <w:rFonts w:ascii="Simplified Arabic" w:eastAsiaTheme="majorEastAsia" w:hAnsi="Simplified Arabic" w:cs="Simplified Arabic"/>
              <w:caps/>
              <w:noProof/>
            </w:rPr>
            <mc:AlternateContent>
              <mc:Choice Requires="wps">
                <w:drawing>
                  <wp:anchor distT="0" distB="0" distL="114300" distR="114300" simplePos="0" relativeHeight="251675648" behindDoc="0" locked="0" layoutInCell="1" allowOverlap="1" wp14:anchorId="5A967719" wp14:editId="5963D472">
                    <wp:simplePos x="0" y="0"/>
                    <wp:positionH relativeFrom="column">
                      <wp:posOffset>-896620</wp:posOffset>
                    </wp:positionH>
                    <wp:positionV relativeFrom="paragraph">
                      <wp:posOffset>-818515</wp:posOffset>
                    </wp:positionV>
                    <wp:extent cx="2866390" cy="1403985"/>
                    <wp:effectExtent l="0" t="0" r="0"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06F4BEB" w14:textId="77777777" w:rsidR="00463ED8" w:rsidRPr="00D27578" w:rsidRDefault="00463ED8"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67719" id="_x0000_s1029" type="#_x0000_t202" style="position:absolute;left:0;text-align:left;margin-left:-70.6pt;margin-top:-64.45pt;width:225.7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" stroked="f">
                    <v:textbox style="mso-fit-shape-to-text:t">
                      <w:txbxContent>
                        <w:p w14:paraId="706F4BEB" w14:textId="77777777" w:rsidR="00463ED8" w:rsidRPr="00D27578" w:rsidRDefault="00463ED8"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v:textbox>
                  </v:shape>
                </w:pict>
              </mc:Fallback>
            </mc:AlternateContent>
          </w:r>
          <w:r w:rsidRPr="00025C89">
            <w:rPr>
              <w:rFonts w:ascii="Simplified Arabic" w:hAnsi="Simplified Arabic" w:cs="Simplified Arabic"/>
              <w:rtl/>
            </w:rPr>
            <w:t xml:space="preserve"> </w:t>
          </w:r>
        </w:p>
        <w:tbl>
          <w:tblPr>
            <w:bidiVisual/>
            <w:tblW w:w="5000" w:type="pct"/>
            <w:jc w:val="center"/>
            <w:tblLook w:val="04A0" w:firstRow="1" w:lastRow="0" w:firstColumn="1" w:lastColumn="0" w:noHBand="0" w:noVBand="1"/>
          </w:tblPr>
          <w:tblGrid>
            <w:gridCol w:w="8505"/>
          </w:tblGrid>
          <w:tr w:rsidR="008A7D76" w:rsidRPr="00025C89" w14:paraId="3DA63343" w14:textId="77777777" w:rsidTr="00925828">
            <w:trPr>
              <w:trHeight w:val="1229"/>
              <w:jc w:val="center"/>
            </w:trPr>
            <w:tc>
              <w:tcPr>
                <w:tcW w:w="5000" w:type="pct"/>
              </w:tcPr>
              <w:p w14:paraId="2771390B" w14:textId="77777777" w:rsidR="00857D11" w:rsidRPr="00025C89" w:rsidRDefault="00857D11" w:rsidP="00771CCE">
                <w:pPr>
                  <w:pStyle w:val="NoSpacing"/>
                  <w:spacing w:line="360" w:lineRule="auto"/>
                  <w:rPr>
                    <w:lang w:bidi="ar-LY"/>
                  </w:rPr>
                </w:pPr>
              </w:p>
            </w:tc>
          </w:tr>
          <w:tr w:rsidR="008A7D76" w:rsidRPr="00025C89" w14:paraId="00395733" w14:textId="77777777" w:rsidTr="00925828">
            <w:trPr>
              <w:trHeight w:val="1440"/>
              <w:jc w:val="center"/>
            </w:trPr>
            <w:sdt>
              <w:sdtPr>
                <w:rPr>
                  <w:rStyle w:val="TitleChar"/>
                  <w:rtl/>
                </w:rPr>
                <w:alias w:val="العنوان"/>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14:paraId="2C096A22" w14:textId="77777777" w:rsidR="00857D11" w:rsidRPr="00025C89" w:rsidRDefault="00C712B9" w:rsidP="00771CCE">
                    <w:pPr>
                      <w:pStyle w:val="NoSpacing"/>
                      <w:spacing w:line="360" w:lineRule="auto"/>
                      <w:rPr>
                        <w:sz w:val="80"/>
                        <w:szCs w:val="80"/>
                      </w:rPr>
                    </w:pPr>
                    <w:r>
                      <w:rPr>
                        <w:rStyle w:val="TitleChar"/>
                        <w:rtl/>
                      </w:rPr>
                      <w:t>عنوان المشروع</w:t>
                    </w:r>
                  </w:p>
                </w:tc>
              </w:sdtContent>
            </w:sdt>
          </w:tr>
          <w:tr w:rsidR="008A7D76" w:rsidRPr="00025C89" w14:paraId="5ED5E0A9" w14:textId="77777777" w:rsidTr="00925828">
            <w:trPr>
              <w:trHeight w:val="720"/>
              <w:jc w:val="center"/>
            </w:trPr>
            <w:sdt>
              <w:sdtPr>
                <w:rPr>
                  <w:rtl/>
                </w:rPr>
                <w:alias w:val="عنوان فرعي"/>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14:paraId="32D2DF86" w14:textId="77777777" w:rsidR="00857D11" w:rsidRPr="00025C89" w:rsidRDefault="00C712B9" w:rsidP="00771CCE">
                    <w:pPr>
                      <w:pStyle w:val="NoSpacing"/>
                      <w:spacing w:line="360" w:lineRule="auto"/>
                      <w:rPr>
                        <w:sz w:val="44"/>
                        <w:szCs w:val="44"/>
                      </w:rPr>
                    </w:pPr>
                    <w:r>
                      <w:rPr>
                        <w:rtl/>
                      </w:rPr>
                      <w:t>مشروع مقدم</w:t>
                    </w:r>
                  </w:p>
                </w:tc>
              </w:sdtContent>
            </w:sdt>
          </w:tr>
          <w:tr w:rsidR="008A7D76" w:rsidRPr="00025C89" w14:paraId="7066C894" w14:textId="77777777" w:rsidTr="00925828">
            <w:trPr>
              <w:trHeight w:val="360"/>
              <w:jc w:val="center"/>
            </w:trPr>
            <w:tc>
              <w:tcPr>
                <w:tcW w:w="5000" w:type="pct"/>
                <w:vAlign w:val="center"/>
              </w:tcPr>
              <w:p w14:paraId="4E189879" w14:textId="19C0EE17" w:rsidR="00857D11" w:rsidRPr="00025C89" w:rsidRDefault="00857D11" w:rsidP="00771CCE">
                <w:pPr>
                  <w:pStyle w:val="NoSpacing"/>
                  <w:spacing w:line="360" w:lineRule="auto"/>
                  <w:rPr>
                    <w:sz w:val="20"/>
                    <w:szCs w:val="20"/>
                    <w:rtl/>
                    <w:lang w:bidi="ar-LY"/>
                  </w:rPr>
                </w:pPr>
                <w:r w:rsidRPr="00025C89">
                  <w:rPr>
                    <w:rtl/>
                    <w:lang w:bidi="ar-LY"/>
                  </w:rPr>
                  <w:t xml:space="preserve">لقسم </w:t>
                </w:r>
                <w:r w:rsidR="00510C52" w:rsidRPr="00025C89">
                  <w:rPr>
                    <w:rtl/>
                    <w:lang w:bidi="ar-LY"/>
                  </w:rPr>
                  <w:t>تقنيات الانترنت</w:t>
                </w:r>
              </w:p>
              <w:p w14:paraId="209E3512" w14:textId="77777777" w:rsidR="00857D11" w:rsidRPr="00025C89" w:rsidRDefault="00857D11" w:rsidP="00771CCE">
                <w:pPr>
                  <w:pStyle w:val="NoSpacing"/>
                  <w:spacing w:line="360" w:lineRule="auto"/>
                </w:pPr>
                <w:r w:rsidRPr="00025C89">
                  <w:rPr>
                    <w:noProof/>
                  </w:rPr>
                  <mc:AlternateContent>
                    <mc:Choice Requires="wps">
                      <w:drawing>
                        <wp:anchor distT="0" distB="0" distL="114300" distR="114300" simplePos="0" relativeHeight="251671552" behindDoc="0" locked="0" layoutInCell="1" allowOverlap="1" wp14:anchorId="65D9F580" wp14:editId="75AC1267">
                          <wp:simplePos x="0" y="0"/>
                          <wp:positionH relativeFrom="column">
                            <wp:posOffset>-405130</wp:posOffset>
                          </wp:positionH>
                          <wp:positionV relativeFrom="paragraph">
                            <wp:posOffset>182880</wp:posOffset>
                          </wp:positionV>
                          <wp:extent cx="5943600" cy="48323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83235"/>
                                  </a:xfrm>
                                  <a:prstGeom prst="rect">
                                    <a:avLst/>
                                  </a:prstGeom>
                                  <a:solidFill>
                                    <a:srgbClr val="FFFFFF"/>
                                  </a:solidFill>
                                  <a:ln w="9525">
                                    <a:noFill/>
                                    <a:miter lim="800000"/>
                                    <a:headEnd/>
                                    <a:tailEnd/>
                                  </a:ln>
                                </wps:spPr>
                                <wps:txbx>
                                  <w:txbxContent>
                                    <w:p w14:paraId="07EB55AC" w14:textId="77777777" w:rsidR="00463ED8" w:rsidRPr="00083F43" w:rsidRDefault="00463ED8"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لاستيفاء متطلبات نيل درجة البكالوريس في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9F580" id="_x0000_s1030" type="#_x0000_t202" style="position:absolute;left:0;text-align:left;margin-left:-31.9pt;margin-top:14.4pt;width:468pt;height:3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" stroked="f">
                          <v:textbox>
                            <w:txbxContent>
                              <w:p w14:paraId="07EB55AC" w14:textId="77777777" w:rsidR="00463ED8" w:rsidRPr="00083F43" w:rsidRDefault="00463ED8"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لاستيفاء متطلبات نيل درجة البكالوريس في تقنية المعلومات</w:t>
                                </w:r>
                              </w:p>
                            </w:txbxContent>
                          </v:textbox>
                        </v:shape>
                      </w:pict>
                    </mc:Fallback>
                  </mc:AlternateContent>
                </w:r>
              </w:p>
            </w:tc>
          </w:tr>
        </w:tbl>
        <w:p w14:paraId="0AF0F22F" w14:textId="77777777" w:rsidR="00857D11" w:rsidRPr="00025C89" w:rsidRDefault="00857D11" w:rsidP="00771CCE">
          <w:pPr>
            <w:rPr>
              <w:rFonts w:ascii="Simplified Arabic" w:hAnsi="Simplified Arabic" w:cs="Simplified Arabic"/>
            </w:rPr>
          </w:pPr>
          <w:r w:rsidRPr="00025C89">
            <w:rPr>
              <w:rFonts w:ascii="Simplified Arabic" w:hAnsi="Simplified Arabic" w:cs="Simplified Arabic"/>
              <w:b/>
              <w:bCs/>
              <w:noProof/>
            </w:rPr>
            <mc:AlternateContent>
              <mc:Choice Requires="wps">
                <w:drawing>
                  <wp:anchor distT="0" distB="0" distL="114300" distR="114300" simplePos="0" relativeHeight="251673600" behindDoc="0" locked="0" layoutInCell="1" allowOverlap="1" wp14:anchorId="654AF0A0" wp14:editId="06FE2A08">
                    <wp:simplePos x="0" y="0"/>
                    <wp:positionH relativeFrom="column">
                      <wp:posOffset>-1165609</wp:posOffset>
                    </wp:positionH>
                    <wp:positionV relativeFrom="paragraph">
                      <wp:posOffset>321723</wp:posOffset>
                    </wp:positionV>
                    <wp:extent cx="7576185" cy="1935126"/>
                    <wp:effectExtent l="0" t="0" r="5715"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185" cy="1935126"/>
                            </a:xfrm>
                            <a:prstGeom prst="rect">
                              <a:avLst/>
                            </a:prstGeom>
                            <a:solidFill>
                              <a:srgbClr val="FFFFFF"/>
                            </a:solidFill>
                            <a:ln w="9525">
                              <a:noFill/>
                              <a:miter lim="800000"/>
                              <a:headEnd/>
                              <a:tailEnd/>
                            </a:ln>
                          </wps:spPr>
                          <wps:txbx>
                            <w:txbxContent>
                              <w:p w14:paraId="11AABE62" w14:textId="77777777" w:rsidR="00463ED8" w:rsidRPr="002E0F5D" w:rsidRDefault="00463ED8" w:rsidP="000D0B3D">
                                <w:pPr>
                                  <w:pStyle w:val="NormalText"/>
                                  <w:jc w:val="center"/>
                                  <w:rPr>
                                    <w:sz w:val="36"/>
                                    <w:szCs w:val="32"/>
                                    <w:rtl/>
                                  </w:rPr>
                                </w:pPr>
                                <w:r w:rsidRPr="002E0F5D">
                                  <w:rPr>
                                    <w:sz w:val="36"/>
                                    <w:szCs w:val="32"/>
                                    <w:rtl/>
                                  </w:rPr>
                                  <w:t>إعداد  :</w:t>
                                </w:r>
                              </w:p>
                              <w:p w14:paraId="04C3D437" w14:textId="77777777" w:rsidR="00463ED8" w:rsidRDefault="00463ED8" w:rsidP="009066BF">
                                <w:pPr>
                                  <w:spacing w:before="240"/>
                                  <w:jc w:val="center"/>
                                  <w:rPr>
                                    <w:rFonts w:asciiTheme="minorBidi" w:hAnsiTheme="minorBidi" w:cstheme="minorBidi"/>
                                    <w:sz w:val="32"/>
                                    <w:szCs w:val="32"/>
                                    <w:rtl/>
                                  </w:rPr>
                                </w:pP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أيوب البدري لويله     </w:t>
                                </w: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 رقم </w:t>
                                </w:r>
                                <w:r w:rsidRPr="004F74CF">
                                  <w:rPr>
                                    <w:rFonts w:asciiTheme="minorBidi" w:hAnsiTheme="minorBidi" w:cstheme="minorBidi" w:hint="cs"/>
                                    <w:sz w:val="32"/>
                                    <w:szCs w:val="32"/>
                                    <w:rtl/>
                                  </w:rPr>
                                  <w:t>القيد 213180106</w:t>
                                </w:r>
                              </w:p>
                              <w:p w14:paraId="67B0F1B5" w14:textId="77777777" w:rsidR="00463ED8" w:rsidRPr="004F74CF" w:rsidRDefault="00463ED8" w:rsidP="009066BF">
                                <w:pPr>
                                  <w:spacing w:before="240"/>
                                  <w:jc w:val="center"/>
                                  <w:rPr>
                                    <w:rFonts w:asciiTheme="minorBidi" w:eastAsia="Times New Roman" w:hAnsiTheme="minorBidi" w:cstheme="minorBidi"/>
                                    <w:sz w:val="32"/>
                                    <w:szCs w:val="32"/>
                                  </w:rPr>
                                </w:pPr>
                                <w:r w:rsidRPr="004F74CF">
                                  <w:rPr>
                                    <w:rFonts w:asciiTheme="minorBidi" w:hAnsiTheme="minorBidi" w:cstheme="minorBidi"/>
                                    <w:sz w:val="32"/>
                                    <w:szCs w:val="32"/>
                                    <w:rtl/>
                                  </w:rPr>
                                  <w:t xml:space="preserve">الحسن جمال الارناؤوط        رقم القيد </w:t>
                                </w:r>
                                <w:r w:rsidRPr="004F74CF">
                                  <w:rPr>
                                    <w:rFonts w:asciiTheme="minorBidi" w:eastAsia="Times New Roman" w:hAnsiTheme="minorBidi" w:cstheme="minorBidi"/>
                                    <w:sz w:val="32"/>
                                    <w:szCs w:val="32"/>
                                    <w:rtl/>
                                  </w:rPr>
                                  <w:t>213185032</w:t>
                                </w:r>
                              </w:p>
                              <w:p w14:paraId="352F28BF" w14:textId="176B26FF" w:rsidR="00463ED8" w:rsidRPr="009066BF" w:rsidRDefault="00463ED8" w:rsidP="009066BF">
                                <w:pPr>
                                  <w:pStyle w:val="NormalText"/>
                                  <w:jc w:val="center"/>
                                  <w:rPr>
                                    <w:sz w:val="36"/>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AF0A0" id="_x0000_s1031" type="#_x0000_t202" style="position:absolute;left:0;text-align:left;margin-left:-91.8pt;margin-top:25.35pt;width:596.55pt;height:15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" stroked="f">
                    <v:textbox>
                      <w:txbxContent>
                        <w:p w14:paraId="11AABE62" w14:textId="77777777" w:rsidR="00463ED8" w:rsidRPr="002E0F5D" w:rsidRDefault="00463ED8" w:rsidP="000D0B3D">
                          <w:pPr>
                            <w:pStyle w:val="NormalText"/>
                            <w:jc w:val="center"/>
                            <w:rPr>
                              <w:sz w:val="36"/>
                              <w:szCs w:val="32"/>
                              <w:rtl/>
                            </w:rPr>
                          </w:pPr>
                          <w:r w:rsidRPr="002E0F5D">
                            <w:rPr>
                              <w:sz w:val="36"/>
                              <w:szCs w:val="32"/>
                              <w:rtl/>
                            </w:rPr>
                            <w:t>إعداد  :</w:t>
                          </w:r>
                        </w:p>
                        <w:p w14:paraId="04C3D437" w14:textId="77777777" w:rsidR="00463ED8" w:rsidRDefault="00463ED8" w:rsidP="009066BF">
                          <w:pPr>
                            <w:spacing w:before="240"/>
                            <w:jc w:val="center"/>
                            <w:rPr>
                              <w:rFonts w:asciiTheme="minorBidi" w:hAnsiTheme="minorBidi" w:cstheme="minorBidi"/>
                              <w:sz w:val="32"/>
                              <w:szCs w:val="32"/>
                              <w:rtl/>
                            </w:rPr>
                          </w:pP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أيوب البدري لويله     </w:t>
                          </w: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 رقم </w:t>
                          </w:r>
                          <w:r w:rsidRPr="004F74CF">
                            <w:rPr>
                              <w:rFonts w:asciiTheme="minorBidi" w:hAnsiTheme="minorBidi" w:cstheme="minorBidi" w:hint="cs"/>
                              <w:sz w:val="32"/>
                              <w:szCs w:val="32"/>
                              <w:rtl/>
                            </w:rPr>
                            <w:t>القيد 213180106</w:t>
                          </w:r>
                        </w:p>
                        <w:p w14:paraId="67B0F1B5" w14:textId="77777777" w:rsidR="00463ED8" w:rsidRPr="004F74CF" w:rsidRDefault="00463ED8" w:rsidP="009066BF">
                          <w:pPr>
                            <w:spacing w:before="240"/>
                            <w:jc w:val="center"/>
                            <w:rPr>
                              <w:rFonts w:asciiTheme="minorBidi" w:eastAsia="Times New Roman" w:hAnsiTheme="minorBidi" w:cstheme="minorBidi"/>
                              <w:sz w:val="32"/>
                              <w:szCs w:val="32"/>
                            </w:rPr>
                          </w:pPr>
                          <w:r w:rsidRPr="004F74CF">
                            <w:rPr>
                              <w:rFonts w:asciiTheme="minorBidi" w:hAnsiTheme="minorBidi" w:cstheme="minorBidi"/>
                              <w:sz w:val="32"/>
                              <w:szCs w:val="32"/>
                              <w:rtl/>
                            </w:rPr>
                            <w:t xml:space="preserve">الحسن جمال الارناؤوط        رقم القيد </w:t>
                          </w:r>
                          <w:r w:rsidRPr="004F74CF">
                            <w:rPr>
                              <w:rFonts w:asciiTheme="minorBidi" w:eastAsia="Times New Roman" w:hAnsiTheme="minorBidi" w:cstheme="minorBidi"/>
                              <w:sz w:val="32"/>
                              <w:szCs w:val="32"/>
                              <w:rtl/>
                            </w:rPr>
                            <w:t>213185032</w:t>
                          </w:r>
                        </w:p>
                        <w:p w14:paraId="352F28BF" w14:textId="176B26FF" w:rsidR="00463ED8" w:rsidRPr="009066BF" w:rsidRDefault="00463ED8" w:rsidP="009066BF">
                          <w:pPr>
                            <w:pStyle w:val="NormalText"/>
                            <w:jc w:val="center"/>
                            <w:rPr>
                              <w:sz w:val="36"/>
                              <w:szCs w:val="32"/>
                            </w:rPr>
                          </w:pPr>
                        </w:p>
                      </w:txbxContent>
                    </v:textbox>
                  </v:shape>
                </w:pict>
              </mc:Fallback>
            </mc:AlternateContent>
          </w:r>
        </w:p>
        <w:p w14:paraId="5887B942" w14:textId="0CE280E2" w:rsidR="00857D11" w:rsidRPr="00025C89" w:rsidRDefault="00857D11" w:rsidP="00771CCE">
          <w:pPr>
            <w:rPr>
              <w:rFonts w:ascii="Simplified Arabic" w:hAnsi="Simplified Arabic" w:cs="Simplified Arabic"/>
              <w:rtl/>
              <w:lang w:bidi="ar-LY"/>
            </w:rPr>
          </w:pPr>
          <w:r w:rsidRPr="00025C89">
            <w:rPr>
              <w:rFonts w:ascii="Simplified Arabic" w:hAnsi="Simplified Arabic" w:cs="Simplified Arabic"/>
              <w:rtl/>
            </w:rPr>
            <w:tab/>
          </w:r>
        </w:p>
        <w:p w14:paraId="69DAFE0D" w14:textId="75651AC8" w:rsidR="00857D11" w:rsidRPr="00025C89" w:rsidRDefault="009066BF" w:rsidP="00771CCE">
          <w:pPr>
            <w:bidi w:val="0"/>
            <w:rPr>
              <w:rStyle w:val="BookTitle"/>
              <w:rFonts w:ascii="Simplified Arabic" w:hAnsi="Simplified Arabic" w:cs="Simplified Arabic"/>
            </w:rPr>
          </w:pPr>
          <w:r w:rsidRPr="00025C89">
            <w:rPr>
              <w:rFonts w:ascii="Simplified Arabic" w:hAnsi="Simplified Arabic" w:cs="Simplified Arabic"/>
              <w:noProof/>
            </w:rPr>
            <mc:AlternateContent>
              <mc:Choice Requires="wps">
                <w:drawing>
                  <wp:anchor distT="0" distB="0" distL="114300" distR="114300" simplePos="0" relativeHeight="251672576" behindDoc="0" locked="0" layoutInCell="1" allowOverlap="1" wp14:anchorId="50406E6E" wp14:editId="1A44CA06">
                    <wp:simplePos x="0" y="0"/>
                    <wp:positionH relativeFrom="page">
                      <wp:align>left</wp:align>
                    </wp:positionH>
                    <wp:positionV relativeFrom="paragraph">
                      <wp:posOffset>1123950</wp:posOffset>
                    </wp:positionV>
                    <wp:extent cx="7565390" cy="11239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390" cy="1123950"/>
                            </a:xfrm>
                            <a:prstGeom prst="rect">
                              <a:avLst/>
                            </a:prstGeom>
                            <a:solidFill>
                              <a:srgbClr val="FFFFFF"/>
                            </a:solidFill>
                            <a:ln w="9525">
                              <a:noFill/>
                              <a:miter lim="800000"/>
                              <a:headEnd/>
                              <a:tailEnd/>
                            </a:ln>
                          </wps:spPr>
                          <wps:txbx>
                            <w:txbxContent>
                              <w:p w14:paraId="00E254B9" w14:textId="77777777" w:rsidR="00463ED8" w:rsidRPr="00083F43" w:rsidRDefault="00463ED8" w:rsidP="00857D11">
                                <w:pPr>
                                  <w:jc w:val="center"/>
                                  <w:rPr>
                                    <w:rFonts w:ascii="Simplified Arabic" w:hAnsi="Simplified Arabic" w:cs="Simplified Arabic"/>
                                    <w:sz w:val="32"/>
                                    <w:szCs w:val="32"/>
                                    <w:rtl/>
                                    <w:lang w:bidi="ar-LY"/>
                                  </w:rPr>
                                </w:pPr>
                                <w:r w:rsidRPr="00083F43">
                                  <w:rPr>
                                    <w:rFonts w:ascii="Simplified Arabic" w:hAnsi="Simplified Arabic" w:cs="Simplified Arabic"/>
                                    <w:sz w:val="32"/>
                                    <w:szCs w:val="32"/>
                                    <w:rtl/>
                                    <w:lang w:bidi="ar-LY"/>
                                  </w:rPr>
                                  <w:t>إشراف :</w:t>
                                </w:r>
                              </w:p>
                              <w:p w14:paraId="42ECC4BF" w14:textId="5E95D12F" w:rsidR="00463ED8" w:rsidRPr="00083F43" w:rsidRDefault="00463ED8" w:rsidP="009066BF">
                                <w:pPr>
                                  <w:jc w:val="center"/>
                                  <w:rPr>
                                    <w:rFonts w:ascii="Simplified Arabic" w:hAnsi="Simplified Arabic" w:cs="Simplified Arabic"/>
                                    <w:sz w:val="32"/>
                                    <w:szCs w:val="32"/>
                                    <w:rtl/>
                                    <w:lang w:bidi="ar-LY"/>
                                  </w:rPr>
                                </w:pPr>
                                <w:r w:rsidRPr="00083F43">
                                  <w:rPr>
                                    <w:rFonts w:ascii="Simplified Arabic" w:hAnsi="Simplified Arabic" w:cs="Simplified Arabic" w:hint="cs"/>
                                    <w:sz w:val="32"/>
                                    <w:szCs w:val="32"/>
                                    <w:rtl/>
                                    <w:lang w:bidi="ar-LY"/>
                                  </w:rPr>
                                  <w:t>د.</w:t>
                                </w:r>
                                <w:r>
                                  <w:rPr>
                                    <w:rFonts w:ascii="Simplified Arabic" w:hAnsi="Simplified Arabic" w:cs="Simplified Arabic" w:hint="cs"/>
                                    <w:sz w:val="32"/>
                                    <w:szCs w:val="32"/>
                                    <w:rtl/>
                                    <w:lang w:bidi="ar-LY"/>
                                  </w:rPr>
                                  <w:t xml:space="preserve"> هاله الشاعري</w:t>
                                </w:r>
                              </w:p>
                              <w:p w14:paraId="05D8EEBD" w14:textId="4686F834" w:rsidR="00463ED8" w:rsidRPr="00083F43" w:rsidRDefault="00463ED8" w:rsidP="009066BF">
                                <w:pPr>
                                  <w:jc w:val="center"/>
                                  <w:rPr>
                                    <w:rFonts w:ascii="Simplified Arabic" w:hAnsi="Simplified Arabic" w:cs="Simplified Arabic"/>
                                    <w:sz w:val="32"/>
                                    <w:szCs w:val="32"/>
                                    <w:lang w:bidi="ar-L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06E6E" id="_x0000_s1032" type="#_x0000_t202" style="position:absolute;left:0;text-align:left;margin-left:0;margin-top:88.5pt;width:595.7pt;height:88.5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" stroked="f">
                    <v:textbox>
                      <w:txbxContent>
                        <w:p w14:paraId="00E254B9" w14:textId="77777777" w:rsidR="00463ED8" w:rsidRPr="00083F43" w:rsidRDefault="00463ED8" w:rsidP="00857D11">
                          <w:pPr>
                            <w:jc w:val="center"/>
                            <w:rPr>
                              <w:rFonts w:ascii="Simplified Arabic" w:hAnsi="Simplified Arabic" w:cs="Simplified Arabic"/>
                              <w:sz w:val="32"/>
                              <w:szCs w:val="32"/>
                              <w:rtl/>
                              <w:lang w:bidi="ar-LY"/>
                            </w:rPr>
                          </w:pPr>
                          <w:r w:rsidRPr="00083F43">
                            <w:rPr>
                              <w:rFonts w:ascii="Simplified Arabic" w:hAnsi="Simplified Arabic" w:cs="Simplified Arabic"/>
                              <w:sz w:val="32"/>
                              <w:szCs w:val="32"/>
                              <w:rtl/>
                              <w:lang w:bidi="ar-LY"/>
                            </w:rPr>
                            <w:t>إشراف :</w:t>
                          </w:r>
                        </w:p>
                        <w:p w14:paraId="42ECC4BF" w14:textId="5E95D12F" w:rsidR="00463ED8" w:rsidRPr="00083F43" w:rsidRDefault="00463ED8" w:rsidP="009066BF">
                          <w:pPr>
                            <w:jc w:val="center"/>
                            <w:rPr>
                              <w:rFonts w:ascii="Simplified Arabic" w:hAnsi="Simplified Arabic" w:cs="Simplified Arabic"/>
                              <w:sz w:val="32"/>
                              <w:szCs w:val="32"/>
                              <w:rtl/>
                              <w:lang w:bidi="ar-LY"/>
                            </w:rPr>
                          </w:pPr>
                          <w:r w:rsidRPr="00083F43">
                            <w:rPr>
                              <w:rFonts w:ascii="Simplified Arabic" w:hAnsi="Simplified Arabic" w:cs="Simplified Arabic" w:hint="cs"/>
                              <w:sz w:val="32"/>
                              <w:szCs w:val="32"/>
                              <w:rtl/>
                              <w:lang w:bidi="ar-LY"/>
                            </w:rPr>
                            <w:t>د.</w:t>
                          </w:r>
                          <w:r>
                            <w:rPr>
                              <w:rFonts w:ascii="Simplified Arabic" w:hAnsi="Simplified Arabic" w:cs="Simplified Arabic" w:hint="cs"/>
                              <w:sz w:val="32"/>
                              <w:szCs w:val="32"/>
                              <w:rtl/>
                              <w:lang w:bidi="ar-LY"/>
                            </w:rPr>
                            <w:t xml:space="preserve"> هاله الشاعري</w:t>
                          </w:r>
                        </w:p>
                        <w:p w14:paraId="05D8EEBD" w14:textId="4686F834" w:rsidR="00463ED8" w:rsidRPr="00083F43" w:rsidRDefault="00463ED8" w:rsidP="009066BF">
                          <w:pPr>
                            <w:jc w:val="center"/>
                            <w:rPr>
                              <w:rFonts w:ascii="Simplified Arabic" w:hAnsi="Simplified Arabic" w:cs="Simplified Arabic"/>
                              <w:sz w:val="32"/>
                              <w:szCs w:val="32"/>
                              <w:lang w:bidi="ar-LY"/>
                            </w:rPr>
                          </w:pPr>
                        </w:p>
                      </w:txbxContent>
                    </v:textbox>
                    <w10:wrap anchorx="page"/>
                  </v:shape>
                </w:pict>
              </mc:Fallback>
            </mc:AlternateContent>
          </w:r>
          <w:r w:rsidRPr="00025C89">
            <w:rPr>
              <w:rFonts w:ascii="Simplified Arabic" w:hAnsi="Simplified Arabic" w:cs="Simplified Arabic"/>
              <w:noProof/>
            </w:rPr>
            <mc:AlternateContent>
              <mc:Choice Requires="wps">
                <w:drawing>
                  <wp:anchor distT="0" distB="0" distL="114300" distR="114300" simplePos="0" relativeHeight="251676672" behindDoc="0" locked="0" layoutInCell="1" allowOverlap="1" wp14:anchorId="5F9F2AB4" wp14:editId="42C160E5">
                    <wp:simplePos x="0" y="0"/>
                    <wp:positionH relativeFrom="column">
                      <wp:posOffset>-937895</wp:posOffset>
                    </wp:positionH>
                    <wp:positionV relativeFrom="paragraph">
                      <wp:posOffset>3046730</wp:posOffset>
                    </wp:positionV>
                    <wp:extent cx="7565936" cy="8191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936" cy="819150"/>
                            </a:xfrm>
                            <a:prstGeom prst="rect">
                              <a:avLst/>
                            </a:prstGeom>
                            <a:solidFill>
                              <a:srgbClr val="FFFFFF"/>
                            </a:solidFill>
                            <a:ln w="9525">
                              <a:noFill/>
                              <a:miter lim="800000"/>
                              <a:headEnd/>
                              <a:tailEnd/>
                            </a:ln>
                          </wps:spPr>
                          <wps:txbx>
                            <w:txbxContent>
                              <w:p w14:paraId="4B4588F3" w14:textId="77777777" w:rsidR="00463ED8" w:rsidRDefault="00463ED8" w:rsidP="009066BF">
                                <w:pPr>
                                  <w:spacing w:before="240"/>
                                  <w:jc w:val="center"/>
                                  <w:rPr>
                                    <w:rFonts w:ascii="Simplified Arabic" w:hAnsi="Simplified Arabic" w:cs="Simplified Arabic"/>
                                    <w:sz w:val="32"/>
                                    <w:szCs w:val="32"/>
                                    <w:rtl/>
                                    <w:lang w:bidi="ar-LY"/>
                                  </w:rPr>
                                </w:pPr>
                                <w:r w:rsidRPr="00BA2D74">
                                  <w:rPr>
                                    <w:rFonts w:ascii="Simplified Arabic" w:hAnsi="Simplified Arabic" w:cs="Simplified Arabic"/>
                                    <w:sz w:val="32"/>
                                    <w:szCs w:val="32"/>
                                    <w:rtl/>
                                  </w:rPr>
                                  <w:t xml:space="preserve">ربيع </w:t>
                                </w:r>
                                <w:r>
                                  <w:rPr>
                                    <w:rFonts w:ascii="Simplified Arabic" w:hAnsi="Simplified Arabic" w:cs="Simplified Arabic"/>
                                    <w:sz w:val="32"/>
                                    <w:szCs w:val="32"/>
                                    <w:rtl/>
                                  </w:rPr>
                                  <w:t>–</w:t>
                                </w:r>
                                <w:r w:rsidRPr="00BA2D74">
                                  <w:rPr>
                                    <w:rFonts w:ascii="Simplified Arabic" w:hAnsi="Simplified Arabic" w:cs="Simplified Arabic"/>
                                    <w:sz w:val="32"/>
                                    <w:szCs w:val="32"/>
                                    <w:rtl/>
                                  </w:rPr>
                                  <w:t xml:space="preserve"> 201</w:t>
                                </w:r>
                                <w:r>
                                  <w:rPr>
                                    <w:rFonts w:ascii="Simplified Arabic" w:hAnsi="Simplified Arabic" w:cs="Simplified Arabic" w:hint="cs"/>
                                    <w:sz w:val="32"/>
                                    <w:szCs w:val="32"/>
                                    <w:rtl/>
                                  </w:rPr>
                                  <w:t>8</w:t>
                                </w:r>
                              </w:p>
                              <w:p w14:paraId="0BD8DDAD" w14:textId="36FE0D00" w:rsidR="00463ED8" w:rsidRPr="00083F43" w:rsidRDefault="00463ED8" w:rsidP="00857D11">
                                <w:pPr>
                                  <w:jc w:val="center"/>
                                  <w:rPr>
                                    <w:rFonts w:ascii="Simplified Arabic" w:hAnsi="Simplified Arabic" w:cs="Simplified Arabic"/>
                                    <w:sz w:val="32"/>
                                    <w:szCs w:val="32"/>
                                    <w:lang w:bidi="ar-L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F2AB4" id="_x0000_s1033" type="#_x0000_t202" style="position:absolute;left:0;text-align:left;margin-left:-73.85pt;margin-top:239.9pt;width:595.75pt;height:6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" stroked="f">
                    <v:textbox>
                      <w:txbxContent>
                        <w:p w14:paraId="4B4588F3" w14:textId="77777777" w:rsidR="00463ED8" w:rsidRDefault="00463ED8" w:rsidP="009066BF">
                          <w:pPr>
                            <w:spacing w:before="240"/>
                            <w:jc w:val="center"/>
                            <w:rPr>
                              <w:rFonts w:ascii="Simplified Arabic" w:hAnsi="Simplified Arabic" w:cs="Simplified Arabic"/>
                              <w:sz w:val="32"/>
                              <w:szCs w:val="32"/>
                              <w:rtl/>
                              <w:lang w:bidi="ar-LY"/>
                            </w:rPr>
                          </w:pPr>
                          <w:r w:rsidRPr="00BA2D74">
                            <w:rPr>
                              <w:rFonts w:ascii="Simplified Arabic" w:hAnsi="Simplified Arabic" w:cs="Simplified Arabic"/>
                              <w:sz w:val="32"/>
                              <w:szCs w:val="32"/>
                              <w:rtl/>
                            </w:rPr>
                            <w:t xml:space="preserve">ربيع </w:t>
                          </w:r>
                          <w:r>
                            <w:rPr>
                              <w:rFonts w:ascii="Simplified Arabic" w:hAnsi="Simplified Arabic" w:cs="Simplified Arabic"/>
                              <w:sz w:val="32"/>
                              <w:szCs w:val="32"/>
                              <w:rtl/>
                            </w:rPr>
                            <w:t>–</w:t>
                          </w:r>
                          <w:r w:rsidRPr="00BA2D74">
                            <w:rPr>
                              <w:rFonts w:ascii="Simplified Arabic" w:hAnsi="Simplified Arabic" w:cs="Simplified Arabic"/>
                              <w:sz w:val="32"/>
                              <w:szCs w:val="32"/>
                              <w:rtl/>
                            </w:rPr>
                            <w:t xml:space="preserve"> 201</w:t>
                          </w:r>
                          <w:r>
                            <w:rPr>
                              <w:rFonts w:ascii="Simplified Arabic" w:hAnsi="Simplified Arabic" w:cs="Simplified Arabic" w:hint="cs"/>
                              <w:sz w:val="32"/>
                              <w:szCs w:val="32"/>
                              <w:rtl/>
                            </w:rPr>
                            <w:t>8</w:t>
                          </w:r>
                        </w:p>
                        <w:p w14:paraId="0BD8DDAD" w14:textId="36FE0D00" w:rsidR="00463ED8" w:rsidRPr="00083F43" w:rsidRDefault="00463ED8" w:rsidP="00857D11">
                          <w:pPr>
                            <w:jc w:val="center"/>
                            <w:rPr>
                              <w:rFonts w:ascii="Simplified Arabic" w:hAnsi="Simplified Arabic" w:cs="Simplified Arabic"/>
                              <w:sz w:val="32"/>
                              <w:szCs w:val="32"/>
                              <w:lang w:bidi="ar-LY"/>
                            </w:rPr>
                          </w:pPr>
                        </w:p>
                      </w:txbxContent>
                    </v:textbox>
                  </v:shape>
                </w:pict>
              </mc:Fallback>
            </mc:AlternateContent>
          </w:r>
          <w:r w:rsidR="00857D11" w:rsidRPr="00025C89">
            <w:rPr>
              <w:rStyle w:val="BookTitle"/>
              <w:rFonts w:ascii="Simplified Arabic" w:hAnsi="Simplified Arabic" w:cs="Simplified Arabic"/>
              <w:rtl/>
            </w:rPr>
            <w:br w:type="page"/>
          </w:r>
        </w:p>
      </w:sdtContent>
    </w:sdt>
    <w:p w14:paraId="11513A34" w14:textId="77777777" w:rsidR="00647BB3" w:rsidRPr="00025C89" w:rsidRDefault="00647BB3" w:rsidP="00771CCE">
      <w:pPr>
        <w:pStyle w:val="Header"/>
        <w:tabs>
          <w:tab w:val="clear" w:pos="4153"/>
          <w:tab w:val="clear" w:pos="8306"/>
        </w:tabs>
        <w:spacing w:line="360" w:lineRule="auto"/>
        <w:jc w:val="center"/>
        <w:rPr>
          <w:rFonts w:ascii="Simplified Arabic" w:hAnsi="Simplified Arabic" w:cs="Simplified Arabic"/>
          <w:b/>
          <w:bCs/>
          <w:sz w:val="36"/>
          <w:szCs w:val="36"/>
          <w:rtl/>
        </w:rPr>
      </w:pPr>
      <w:r w:rsidRPr="00025C89">
        <w:rPr>
          <w:rFonts w:ascii="Simplified Arabic" w:hAnsi="Simplified Arabic" w:cs="Simplified Arabic"/>
          <w:b/>
          <w:bCs/>
          <w:sz w:val="36"/>
          <w:szCs w:val="36"/>
          <w:rtl/>
        </w:rPr>
        <w:lastRenderedPageBreak/>
        <w:t>جامعة طرابلس</w:t>
      </w:r>
    </w:p>
    <w:p w14:paraId="74328B91" w14:textId="77777777" w:rsidR="00647BB3" w:rsidRPr="00025C89" w:rsidRDefault="00647BB3" w:rsidP="00771CCE">
      <w:pPr>
        <w:pStyle w:val="Title"/>
        <w:spacing w:line="360" w:lineRule="auto"/>
        <w:rPr>
          <w:sz w:val="32"/>
          <w:szCs w:val="32"/>
        </w:rPr>
      </w:pPr>
      <w:r w:rsidRPr="00025C89">
        <w:rPr>
          <w:rtl/>
        </w:rPr>
        <w:t>كلية تقنية المعلومات</w:t>
      </w:r>
    </w:p>
    <w:p w14:paraId="52214019" w14:textId="77777777" w:rsidR="00647BB3" w:rsidRPr="00025C89" w:rsidRDefault="00647BB3" w:rsidP="00771CCE">
      <w:pPr>
        <w:ind w:left="360"/>
        <w:jc w:val="center"/>
        <w:rPr>
          <w:rFonts w:ascii="Simplified Arabic" w:hAnsi="Simplified Arabic" w:cs="Simplified Arabic"/>
          <w:b/>
          <w:bCs/>
          <w:sz w:val="32"/>
          <w:szCs w:val="32"/>
          <w:rtl/>
        </w:rPr>
      </w:pPr>
    </w:p>
    <w:p w14:paraId="60A4D3D3" w14:textId="77777777" w:rsidR="00647BB3" w:rsidRPr="00025C89" w:rsidRDefault="00647BB3" w:rsidP="00771CCE">
      <w:pPr>
        <w:pStyle w:val="Subtitlebold"/>
        <w:spacing w:line="360" w:lineRule="auto"/>
      </w:pPr>
      <w:r w:rsidRPr="00025C89">
        <w:rPr>
          <w:rtl/>
        </w:rPr>
        <w:t>تقرير اللجنة المناقشة</w:t>
      </w:r>
    </w:p>
    <w:p w14:paraId="2E5F3034" w14:textId="2F06788D" w:rsidR="00647BB3" w:rsidRPr="00025C89" w:rsidRDefault="00647BB3" w:rsidP="00771CCE">
      <w:pPr>
        <w:ind w:left="-2"/>
        <w:rPr>
          <w:rFonts w:ascii="Simplified Arabic" w:hAnsi="Simplified Arabic" w:cs="Simplified Arabic"/>
          <w:lang w:val="en-GB"/>
        </w:rPr>
      </w:pPr>
      <w:r w:rsidRPr="00025C89">
        <w:rPr>
          <w:rFonts w:ascii="Simplified Arabic" w:hAnsi="Simplified Arabic" w:cs="Simplified Arabic"/>
          <w:rtl/>
        </w:rPr>
        <w:t xml:space="preserve">نؤيد بأننا قرأنا هذا التقرير كلجنة مناقشة </w:t>
      </w:r>
      <w:r w:rsidR="00C66E6C" w:rsidRPr="00025C89">
        <w:rPr>
          <w:rFonts w:ascii="Simplified Arabic" w:hAnsi="Simplified Arabic" w:cs="Simplified Arabic"/>
          <w:rtl/>
        </w:rPr>
        <w:t>وامتحنا</w:t>
      </w:r>
      <w:r w:rsidRPr="00025C89">
        <w:rPr>
          <w:rFonts w:ascii="Simplified Arabic" w:hAnsi="Simplified Arabic" w:cs="Simplified Arabic"/>
          <w:rtl/>
        </w:rPr>
        <w:t xml:space="preserve"> الطلبة بمحتوياته ونشهد بأنها كافية كتقرير لمشروع تخرج لنيل درجة البكالوريوس في تخصص تقنية المعلومات.</w:t>
      </w:r>
    </w:p>
    <w:p w14:paraId="14C8F99C" w14:textId="16332561" w:rsidR="00647BB3" w:rsidRPr="00025C89" w:rsidRDefault="00C66E6C" w:rsidP="00771CCE">
      <w:pPr>
        <w:ind w:left="719" w:firstLine="721"/>
        <w:rPr>
          <w:rFonts w:ascii="Simplified Arabic" w:hAnsi="Simplified Arabic" w:cs="Simplified Arabic"/>
          <w:b/>
          <w:bCs/>
          <w:u w:val="single"/>
        </w:rPr>
      </w:pPr>
      <w:r w:rsidRPr="00025C89">
        <w:rPr>
          <w:rFonts w:ascii="Simplified Arabic" w:hAnsi="Simplified Arabic" w:cs="Simplified Arabic"/>
          <w:b/>
          <w:bCs/>
          <w:u w:val="single"/>
          <w:rtl/>
        </w:rPr>
        <w:t>المشرف:</w:t>
      </w:r>
      <w:r w:rsidRPr="00025C89">
        <w:rPr>
          <w:rFonts w:ascii="Simplified Arabic" w:hAnsi="Simplified Arabic" w:cs="Simplified Arabic"/>
          <w:b/>
          <w:bCs/>
          <w:rtl/>
        </w:rPr>
        <w:t xml:space="preserve">  </w:t>
      </w:r>
      <w:r w:rsidR="00647BB3" w:rsidRPr="00025C89">
        <w:rPr>
          <w:rFonts w:ascii="Simplified Arabic" w:hAnsi="Simplified Arabic" w:cs="Simplified Arabic"/>
          <w:b/>
          <w:bCs/>
          <w:rtl/>
        </w:rPr>
        <w:t xml:space="preserve">     </w:t>
      </w:r>
      <w:r w:rsidR="00647BB3" w:rsidRPr="00025C89">
        <w:rPr>
          <w:rFonts w:ascii="Simplified Arabic" w:hAnsi="Simplified Arabic" w:cs="Simplified Arabic"/>
          <w:b/>
          <w:bCs/>
        </w:rPr>
        <w:t xml:space="preserve">   </w:t>
      </w:r>
      <w:r w:rsidR="00647BB3" w:rsidRPr="00025C89">
        <w:rPr>
          <w:rFonts w:ascii="Simplified Arabic" w:hAnsi="Simplified Arabic" w:cs="Simplified Arabic"/>
          <w:b/>
          <w:bCs/>
        </w:rPr>
        <w:tab/>
      </w:r>
      <w:r w:rsidR="00647BB3" w:rsidRPr="00025C89">
        <w:rPr>
          <w:rFonts w:ascii="Simplified Arabic" w:hAnsi="Simplified Arabic" w:cs="Simplified Arabic"/>
          <w:b/>
          <w:bCs/>
        </w:rPr>
        <w:tab/>
        <w:t xml:space="preserve">            </w:t>
      </w:r>
      <w:r w:rsidR="00647BB3" w:rsidRPr="00025C89">
        <w:rPr>
          <w:rFonts w:ascii="Simplified Arabic" w:hAnsi="Simplified Arabic" w:cs="Simplified Arabic"/>
          <w:b/>
          <w:bCs/>
          <w:rtl/>
        </w:rPr>
        <w:t xml:space="preserve"> </w:t>
      </w:r>
      <w:r w:rsidR="00647BB3" w:rsidRPr="00025C89">
        <w:rPr>
          <w:rFonts w:ascii="Simplified Arabic" w:hAnsi="Simplified Arabic" w:cs="Simplified Arabic"/>
          <w:b/>
          <w:bCs/>
          <w:u w:val="single"/>
          <w:rtl/>
        </w:rPr>
        <w:t xml:space="preserve"> رئيس اللجنة:</w:t>
      </w:r>
    </w:p>
    <w:p w14:paraId="7D1C8A6B" w14:textId="77777777" w:rsidR="00647BB3" w:rsidRPr="00025C89" w:rsidRDefault="00647BB3" w:rsidP="00771CCE">
      <w:pPr>
        <w:ind w:left="-2" w:hanging="13"/>
        <w:rPr>
          <w:rFonts w:ascii="Simplified Arabic" w:hAnsi="Simplified Arabic" w:cs="Simplified Arabic"/>
          <w:rtl/>
        </w:rPr>
      </w:pPr>
      <w:r w:rsidRPr="00025C89">
        <w:rPr>
          <w:rFonts w:ascii="Simplified Arabic" w:hAnsi="Simplified Arabic" w:cs="Simplified Arabic"/>
          <w:rtl/>
        </w:rPr>
        <w:t xml:space="preserve">الاسم: ......................... </w:t>
      </w:r>
      <w:r w:rsidRPr="00025C89">
        <w:rPr>
          <w:rFonts w:ascii="Simplified Arabic" w:hAnsi="Simplified Arabic" w:cs="Simplified Arabic"/>
        </w:rPr>
        <w:t xml:space="preserve">                    </w:t>
      </w:r>
      <w:r w:rsidRPr="00025C89">
        <w:rPr>
          <w:rFonts w:ascii="Simplified Arabic" w:hAnsi="Simplified Arabic" w:cs="Simplified Arabic"/>
          <w:rtl/>
        </w:rPr>
        <w:t xml:space="preserve">    الاسم: .........................</w:t>
      </w:r>
    </w:p>
    <w:p w14:paraId="4AF72647" w14:textId="77777777" w:rsidR="00647BB3" w:rsidRPr="00025C89" w:rsidRDefault="00647BB3" w:rsidP="00771CCE">
      <w:pPr>
        <w:ind w:left="-2" w:hanging="13"/>
        <w:rPr>
          <w:rFonts w:ascii="Simplified Arabic" w:hAnsi="Simplified Arabic" w:cs="Simplified Arabic"/>
          <w:rtl/>
        </w:rPr>
      </w:pPr>
      <w:r w:rsidRPr="00025C89">
        <w:rPr>
          <w:rFonts w:ascii="Simplified Arabic" w:hAnsi="Simplified Arabic" w:cs="Simplified Arabic"/>
          <w:rtl/>
        </w:rPr>
        <w:t>التوقيع: .........................</w:t>
      </w:r>
      <w:r w:rsidRPr="00025C89">
        <w:rPr>
          <w:rFonts w:ascii="Simplified Arabic" w:hAnsi="Simplified Arabic" w:cs="Simplified Arabic"/>
        </w:rPr>
        <w:t xml:space="preserve">               </w:t>
      </w:r>
      <w:r w:rsidRPr="00025C89">
        <w:rPr>
          <w:rFonts w:ascii="Simplified Arabic" w:hAnsi="Simplified Arabic" w:cs="Simplified Arabic"/>
          <w:rtl/>
        </w:rPr>
        <w:t xml:space="preserve">         التوقيع: .........................</w:t>
      </w:r>
    </w:p>
    <w:p w14:paraId="068451EE" w14:textId="41323548" w:rsidR="00647BB3" w:rsidRPr="00025C89" w:rsidRDefault="00647BB3" w:rsidP="00771CCE">
      <w:pPr>
        <w:ind w:firstLine="360"/>
        <w:rPr>
          <w:rFonts w:ascii="Simplified Arabic" w:hAnsi="Simplified Arabic" w:cs="Simplified Arabic"/>
        </w:rPr>
      </w:pPr>
      <w:r w:rsidRPr="00025C89">
        <w:rPr>
          <w:rFonts w:ascii="Simplified Arabic" w:hAnsi="Simplified Arabic" w:cs="Simplified Arabic"/>
          <w:rtl/>
        </w:rPr>
        <w:t xml:space="preserve">     </w:t>
      </w:r>
      <w:r w:rsidR="00C66E6C" w:rsidRPr="00025C89">
        <w:rPr>
          <w:rFonts w:ascii="Simplified Arabic" w:hAnsi="Simplified Arabic" w:cs="Simplified Arabic"/>
          <w:rtl/>
        </w:rPr>
        <w:t>التاريخ: /</w:t>
      </w:r>
      <w:r w:rsidRPr="00025C89">
        <w:rPr>
          <w:rFonts w:ascii="Simplified Arabic" w:hAnsi="Simplified Arabic" w:cs="Simplified Arabic"/>
          <w:rtl/>
        </w:rPr>
        <w:t xml:space="preserve">      /        </w:t>
      </w:r>
      <w:r w:rsidRPr="00025C89">
        <w:rPr>
          <w:rFonts w:ascii="Simplified Arabic" w:hAnsi="Simplified Arabic" w:cs="Simplified Arabic"/>
        </w:rPr>
        <w:t xml:space="preserve">      </w:t>
      </w:r>
      <w:r w:rsidRPr="00025C89">
        <w:rPr>
          <w:rFonts w:ascii="Simplified Arabic" w:hAnsi="Simplified Arabic" w:cs="Simplified Arabic"/>
        </w:rPr>
        <w:tab/>
      </w:r>
      <w:r w:rsidRPr="00025C89">
        <w:rPr>
          <w:rFonts w:ascii="Simplified Arabic" w:hAnsi="Simplified Arabic" w:cs="Simplified Arabic"/>
        </w:rPr>
        <w:tab/>
        <w:t xml:space="preserve"> </w:t>
      </w:r>
      <w:r w:rsidRPr="00025C89">
        <w:rPr>
          <w:rFonts w:ascii="Simplified Arabic" w:hAnsi="Simplified Arabic" w:cs="Simplified Arabic"/>
          <w:rtl/>
        </w:rPr>
        <w:t xml:space="preserve">     </w:t>
      </w:r>
      <w:r w:rsidR="00C66E6C" w:rsidRPr="00025C89">
        <w:rPr>
          <w:rFonts w:ascii="Simplified Arabic" w:hAnsi="Simplified Arabic" w:cs="Simplified Arabic"/>
          <w:rtl/>
        </w:rPr>
        <w:t>التاريخ: /</w:t>
      </w:r>
      <w:r w:rsidRPr="00025C89">
        <w:rPr>
          <w:rFonts w:ascii="Simplified Arabic" w:hAnsi="Simplified Arabic" w:cs="Simplified Arabic"/>
          <w:rtl/>
        </w:rPr>
        <w:t xml:space="preserve">       /</w:t>
      </w:r>
    </w:p>
    <w:p w14:paraId="1D47CCAA" w14:textId="77777777" w:rsidR="00647BB3" w:rsidRPr="00025C89" w:rsidRDefault="00647BB3" w:rsidP="00771CCE">
      <w:pPr>
        <w:ind w:left="360"/>
        <w:jc w:val="center"/>
        <w:rPr>
          <w:rFonts w:ascii="Simplified Arabic" w:hAnsi="Simplified Arabic" w:cs="Simplified Arabic"/>
          <w:rtl/>
        </w:rPr>
      </w:pPr>
    </w:p>
    <w:p w14:paraId="668347E2" w14:textId="77777777" w:rsidR="00647BB3" w:rsidRPr="00025C89" w:rsidRDefault="00647BB3" w:rsidP="00771CCE">
      <w:pPr>
        <w:ind w:left="360"/>
        <w:jc w:val="center"/>
        <w:rPr>
          <w:rFonts w:ascii="Simplified Arabic" w:hAnsi="Simplified Arabic" w:cs="Simplified Arabic"/>
          <w:b/>
          <w:bCs/>
          <w:u w:val="single"/>
        </w:rPr>
      </w:pPr>
      <w:r w:rsidRPr="00025C89">
        <w:rPr>
          <w:rFonts w:ascii="Simplified Arabic" w:hAnsi="Simplified Arabic" w:cs="Simplified Arabic"/>
          <w:b/>
          <w:bCs/>
          <w:u w:val="single"/>
          <w:rtl/>
        </w:rPr>
        <w:t>الممتحنين:</w:t>
      </w:r>
    </w:p>
    <w:p w14:paraId="556996CC" w14:textId="77777777" w:rsidR="00647BB3" w:rsidRPr="00025C89" w:rsidRDefault="00647BB3" w:rsidP="00771CCE">
      <w:pPr>
        <w:ind w:left="-2"/>
        <w:jc w:val="center"/>
        <w:rPr>
          <w:rFonts w:ascii="Simplified Arabic" w:hAnsi="Simplified Arabic" w:cs="Simplified Arabic"/>
          <w:rtl/>
        </w:rPr>
      </w:pPr>
      <w:r w:rsidRPr="00025C89">
        <w:rPr>
          <w:rFonts w:ascii="Simplified Arabic" w:hAnsi="Simplified Arabic" w:cs="Simplified Arabic"/>
          <w:rtl/>
        </w:rPr>
        <w:t>الاسم: ..................</w:t>
      </w:r>
      <w:r w:rsidRPr="00025C89">
        <w:rPr>
          <w:rFonts w:ascii="Simplified Arabic" w:hAnsi="Simplified Arabic" w:cs="Simplified Arabic"/>
          <w:rtl/>
        </w:rPr>
        <w:tab/>
        <w:t>الاسم: .................        الاسم: ..................</w:t>
      </w:r>
    </w:p>
    <w:p w14:paraId="4ECAE6F3" w14:textId="77777777" w:rsidR="00647BB3" w:rsidRPr="00025C89" w:rsidRDefault="00647BB3" w:rsidP="00771CCE">
      <w:pPr>
        <w:ind w:left="360"/>
        <w:rPr>
          <w:rFonts w:ascii="Simplified Arabic" w:hAnsi="Simplified Arabic" w:cs="Simplified Arabic"/>
          <w:rtl/>
        </w:rPr>
      </w:pPr>
      <w:r w:rsidRPr="00025C89">
        <w:rPr>
          <w:rFonts w:ascii="Simplified Arabic" w:hAnsi="Simplified Arabic" w:cs="Simplified Arabic"/>
          <w:rtl/>
        </w:rPr>
        <w:t xml:space="preserve">التوقيع: .............. </w:t>
      </w:r>
      <w:r w:rsidRPr="00025C89">
        <w:rPr>
          <w:rFonts w:ascii="Simplified Arabic" w:hAnsi="Simplified Arabic" w:cs="Simplified Arabic"/>
          <w:rtl/>
        </w:rPr>
        <w:tab/>
        <w:t xml:space="preserve">   التوقيع: ................       التوقيع: ..................</w:t>
      </w:r>
    </w:p>
    <w:p w14:paraId="590AE61F" w14:textId="390EE25C" w:rsidR="00647BB3" w:rsidRPr="00025C89" w:rsidRDefault="00C66E6C" w:rsidP="00771CCE">
      <w:pPr>
        <w:ind w:left="360"/>
        <w:rPr>
          <w:rFonts w:ascii="Simplified Arabic" w:hAnsi="Simplified Arabic" w:cs="Simplified Arabic"/>
        </w:rPr>
      </w:pPr>
      <w:r w:rsidRPr="00025C89">
        <w:rPr>
          <w:rFonts w:ascii="Simplified Arabic" w:hAnsi="Simplified Arabic" w:cs="Simplified Arabic"/>
          <w:rtl/>
        </w:rPr>
        <w:t>التاريخ: /</w:t>
      </w:r>
      <w:r w:rsidR="00647BB3" w:rsidRPr="00025C89">
        <w:rPr>
          <w:rFonts w:ascii="Simplified Arabic" w:hAnsi="Simplified Arabic" w:cs="Simplified Arabic"/>
          <w:rtl/>
        </w:rPr>
        <w:t xml:space="preserve">      /</w:t>
      </w:r>
      <w:r w:rsidR="00647BB3" w:rsidRPr="00025C89">
        <w:rPr>
          <w:rFonts w:ascii="Simplified Arabic" w:hAnsi="Simplified Arabic" w:cs="Simplified Arabic"/>
          <w:rtl/>
        </w:rPr>
        <w:tab/>
      </w:r>
      <w:r w:rsidR="00647BB3" w:rsidRPr="00025C89">
        <w:rPr>
          <w:rFonts w:ascii="Simplified Arabic" w:hAnsi="Simplified Arabic" w:cs="Simplified Arabic"/>
          <w:rtl/>
        </w:rPr>
        <w:tab/>
        <w:t xml:space="preserve">   </w:t>
      </w:r>
      <w:r w:rsidRPr="00025C89">
        <w:rPr>
          <w:rFonts w:ascii="Simplified Arabic" w:hAnsi="Simplified Arabic" w:cs="Simplified Arabic"/>
          <w:rtl/>
        </w:rPr>
        <w:t>التاريخ: /</w:t>
      </w:r>
      <w:r w:rsidR="00647BB3" w:rsidRPr="00025C89">
        <w:rPr>
          <w:rFonts w:ascii="Simplified Arabic" w:hAnsi="Simplified Arabic" w:cs="Simplified Arabic"/>
          <w:rtl/>
        </w:rPr>
        <w:t xml:space="preserve">      </w:t>
      </w:r>
      <w:r w:rsidRPr="00025C89">
        <w:rPr>
          <w:rFonts w:ascii="Simplified Arabic" w:hAnsi="Simplified Arabic" w:cs="Simplified Arabic"/>
          <w:rtl/>
        </w:rPr>
        <w:t xml:space="preserve">/ </w:t>
      </w:r>
      <w:r w:rsidRPr="00025C89">
        <w:rPr>
          <w:rFonts w:ascii="Simplified Arabic" w:hAnsi="Simplified Arabic" w:cs="Simplified Arabic"/>
          <w:rtl/>
        </w:rPr>
        <w:tab/>
      </w:r>
      <w:r w:rsidR="00647BB3" w:rsidRPr="00025C89">
        <w:rPr>
          <w:rFonts w:ascii="Simplified Arabic" w:hAnsi="Simplified Arabic" w:cs="Simplified Arabic"/>
          <w:rtl/>
        </w:rPr>
        <w:t xml:space="preserve">   </w:t>
      </w:r>
      <w:r w:rsidRPr="00025C89">
        <w:rPr>
          <w:rFonts w:ascii="Simplified Arabic" w:hAnsi="Simplified Arabic" w:cs="Simplified Arabic"/>
          <w:rtl/>
        </w:rPr>
        <w:t>التاريخ: /</w:t>
      </w:r>
      <w:r w:rsidR="00647BB3" w:rsidRPr="00025C89">
        <w:rPr>
          <w:rFonts w:ascii="Simplified Arabic" w:hAnsi="Simplified Arabic" w:cs="Simplified Arabic"/>
          <w:rtl/>
        </w:rPr>
        <w:t xml:space="preserve">      /</w:t>
      </w:r>
    </w:p>
    <w:p w14:paraId="122B180B" w14:textId="77777777" w:rsidR="00DC6DA3" w:rsidRPr="00025C89" w:rsidRDefault="00DC6DA3" w:rsidP="00771CCE">
      <w:pPr>
        <w:ind w:left="360"/>
        <w:jc w:val="center"/>
        <w:rPr>
          <w:rFonts w:ascii="Simplified Arabic" w:hAnsi="Simplified Arabic" w:cs="Simplified Arabic"/>
          <w:rtl/>
        </w:rPr>
      </w:pPr>
    </w:p>
    <w:p w14:paraId="1A461D3D" w14:textId="77777777" w:rsidR="00807224" w:rsidRPr="00025C89" w:rsidRDefault="00807224" w:rsidP="00771CCE">
      <w:pPr>
        <w:ind w:left="360"/>
        <w:jc w:val="center"/>
        <w:rPr>
          <w:rFonts w:ascii="Simplified Arabic" w:hAnsi="Simplified Arabic" w:cs="Simplified Arabic"/>
          <w:rtl/>
        </w:rPr>
        <w:sectPr w:rsidR="00807224" w:rsidRPr="00025C89" w:rsidSect="00D27578">
          <w:headerReference w:type="default" r:id="rId11"/>
          <w:pgSz w:w="11906" w:h="16838"/>
          <w:pgMar w:top="1417" w:right="1984" w:bottom="1417" w:left="1417" w:header="706" w:footer="706" w:gutter="0"/>
          <w:cols w:space="708"/>
          <w:bidi/>
          <w:rtlGutter/>
          <w:docGrid w:linePitch="360"/>
        </w:sectPr>
      </w:pPr>
    </w:p>
    <w:p w14:paraId="0EDC6C54" w14:textId="77777777" w:rsidR="002975FC" w:rsidRPr="00025C89" w:rsidRDefault="002975FC" w:rsidP="00771CCE">
      <w:pPr>
        <w:pStyle w:val="Subtitlebold"/>
        <w:spacing w:line="360" w:lineRule="auto"/>
        <w:rPr>
          <w:rtl/>
        </w:rPr>
      </w:pPr>
      <w:r w:rsidRPr="00025C89">
        <w:rPr>
          <w:rtl/>
        </w:rPr>
        <w:lastRenderedPageBreak/>
        <w:t>الملخص</w:t>
      </w:r>
    </w:p>
    <w:p w14:paraId="39348AB6" w14:textId="77777777" w:rsidR="002975FC" w:rsidRPr="00025C89" w:rsidRDefault="002975FC" w:rsidP="00771CCE">
      <w:pPr>
        <w:pStyle w:val="NormalText"/>
      </w:pPr>
      <w:r w:rsidRPr="00025C89">
        <w:rPr>
          <w:rtl/>
        </w:rPr>
        <w:t xml:space="preserve">         يعتبر أمن البيانات من الاهمية بمكان في أغلب التطبيقات العملية للحواسيب الالكترونية. وهناك دائماً طرقاً جديدةً أو تطويراً لطرق سابقة لتشفير أو حماية المعلومات.</w:t>
      </w:r>
    </w:p>
    <w:p w14:paraId="2FBA4ACD" w14:textId="77777777" w:rsidR="002975FC" w:rsidRPr="00025C89" w:rsidRDefault="002975FC" w:rsidP="00771CCE">
      <w:pPr>
        <w:rPr>
          <w:rFonts w:ascii="Simplified Arabic" w:hAnsi="Simplified Arabic" w:cs="Simplified Arabic"/>
          <w:b/>
          <w:bCs/>
          <w:rtl/>
        </w:rPr>
      </w:pPr>
    </w:p>
    <w:p w14:paraId="18D4566B" w14:textId="77777777" w:rsidR="002975FC" w:rsidRPr="00025C89" w:rsidRDefault="002975FC" w:rsidP="00771CCE">
      <w:pPr>
        <w:rPr>
          <w:rFonts w:ascii="Simplified Arabic" w:hAnsi="Simplified Arabic" w:cs="Simplified Arabic"/>
          <w:b/>
          <w:bCs/>
          <w:rtl/>
        </w:rPr>
      </w:pPr>
    </w:p>
    <w:p w14:paraId="25040656" w14:textId="77777777" w:rsidR="002975FC" w:rsidRPr="00025C89" w:rsidRDefault="002975FC" w:rsidP="00771CCE">
      <w:pPr>
        <w:rPr>
          <w:rFonts w:ascii="Simplified Arabic" w:hAnsi="Simplified Arabic" w:cs="Simplified Arabic"/>
          <w:b/>
          <w:bCs/>
          <w:rtl/>
        </w:rPr>
      </w:pPr>
    </w:p>
    <w:p w14:paraId="2673E550" w14:textId="77777777" w:rsidR="002975FC" w:rsidRPr="00025C89" w:rsidRDefault="002975FC" w:rsidP="00771CCE">
      <w:pPr>
        <w:rPr>
          <w:rFonts w:ascii="Simplified Arabic" w:hAnsi="Simplified Arabic" w:cs="Simplified Arabic"/>
          <w:b/>
          <w:bCs/>
          <w:rtl/>
        </w:rPr>
      </w:pPr>
    </w:p>
    <w:p w14:paraId="47310042" w14:textId="77777777" w:rsidR="002975FC" w:rsidRPr="00025C89" w:rsidRDefault="002975FC" w:rsidP="00771CCE">
      <w:pPr>
        <w:rPr>
          <w:rFonts w:ascii="Simplified Arabic" w:hAnsi="Simplified Arabic" w:cs="Simplified Arabic"/>
          <w:b/>
          <w:bCs/>
          <w:rtl/>
        </w:rPr>
      </w:pPr>
    </w:p>
    <w:p w14:paraId="3DE3C7C8" w14:textId="77777777" w:rsidR="002975FC" w:rsidRPr="00025C89" w:rsidRDefault="002975FC" w:rsidP="00771CCE">
      <w:pPr>
        <w:rPr>
          <w:rFonts w:ascii="Simplified Arabic" w:hAnsi="Simplified Arabic" w:cs="Simplified Arabic"/>
          <w:b/>
          <w:bCs/>
          <w:rtl/>
        </w:rPr>
      </w:pPr>
    </w:p>
    <w:p w14:paraId="66741B65" w14:textId="77777777" w:rsidR="002975FC" w:rsidRPr="00025C89" w:rsidRDefault="002975FC" w:rsidP="00771CCE">
      <w:pPr>
        <w:rPr>
          <w:rFonts w:ascii="Simplified Arabic" w:hAnsi="Simplified Arabic" w:cs="Simplified Arabic"/>
          <w:b/>
          <w:bCs/>
          <w:rtl/>
        </w:rPr>
      </w:pPr>
    </w:p>
    <w:p w14:paraId="0F4BE66F" w14:textId="77777777" w:rsidR="002975FC" w:rsidRPr="00025C89" w:rsidRDefault="002975FC" w:rsidP="00771CCE">
      <w:pPr>
        <w:rPr>
          <w:rFonts w:ascii="Simplified Arabic" w:hAnsi="Simplified Arabic" w:cs="Simplified Arabic"/>
          <w:b/>
          <w:bCs/>
          <w:rtl/>
        </w:rPr>
      </w:pPr>
    </w:p>
    <w:p w14:paraId="6DD3E3A6" w14:textId="77777777" w:rsidR="002975FC" w:rsidRPr="00025C89" w:rsidRDefault="002975FC" w:rsidP="00771CCE">
      <w:pPr>
        <w:rPr>
          <w:rFonts w:ascii="Simplified Arabic" w:hAnsi="Simplified Arabic" w:cs="Simplified Arabic"/>
          <w:b/>
          <w:bCs/>
          <w:rtl/>
        </w:rPr>
      </w:pPr>
    </w:p>
    <w:p w14:paraId="74D14166" w14:textId="77777777" w:rsidR="002975FC" w:rsidRPr="00025C89" w:rsidRDefault="002975FC" w:rsidP="00771CCE">
      <w:pPr>
        <w:rPr>
          <w:rFonts w:ascii="Simplified Arabic" w:hAnsi="Simplified Arabic" w:cs="Simplified Arabic"/>
          <w:b/>
          <w:bCs/>
          <w:rtl/>
        </w:rPr>
      </w:pPr>
    </w:p>
    <w:p w14:paraId="1AC6EE0D" w14:textId="77777777" w:rsidR="002975FC" w:rsidRPr="00025C89" w:rsidRDefault="002975FC" w:rsidP="00771CCE">
      <w:pPr>
        <w:rPr>
          <w:rFonts w:ascii="Simplified Arabic" w:hAnsi="Simplified Arabic" w:cs="Simplified Arabic"/>
          <w:b/>
          <w:bCs/>
          <w:rtl/>
        </w:rPr>
      </w:pPr>
    </w:p>
    <w:p w14:paraId="5CA73646" w14:textId="77777777" w:rsidR="002975FC" w:rsidRPr="00025C89" w:rsidRDefault="002975FC" w:rsidP="00771CCE">
      <w:pPr>
        <w:rPr>
          <w:rFonts w:ascii="Simplified Arabic" w:hAnsi="Simplified Arabic" w:cs="Simplified Arabic"/>
          <w:b/>
          <w:bCs/>
          <w:rtl/>
        </w:rPr>
      </w:pPr>
    </w:p>
    <w:p w14:paraId="15D9F532" w14:textId="77777777" w:rsidR="00FB0592" w:rsidRPr="00025C89" w:rsidRDefault="00FB0592" w:rsidP="00771CCE">
      <w:pPr>
        <w:rPr>
          <w:rFonts w:ascii="Simplified Arabic" w:hAnsi="Simplified Arabic" w:cs="Simplified Arabic"/>
          <w:b/>
          <w:bCs/>
          <w:rtl/>
        </w:rPr>
      </w:pPr>
    </w:p>
    <w:p w14:paraId="65A049DE" w14:textId="77777777" w:rsidR="00FB0592" w:rsidRPr="00025C89" w:rsidRDefault="00FB0592" w:rsidP="00771CCE">
      <w:pPr>
        <w:rPr>
          <w:rFonts w:ascii="Simplified Arabic" w:hAnsi="Simplified Arabic" w:cs="Simplified Arabic"/>
          <w:b/>
          <w:bCs/>
          <w:rtl/>
        </w:rPr>
      </w:pPr>
    </w:p>
    <w:p w14:paraId="513EA729" w14:textId="77777777" w:rsidR="002975FC" w:rsidRPr="00025C89" w:rsidRDefault="002975FC" w:rsidP="00771CCE">
      <w:pPr>
        <w:rPr>
          <w:rFonts w:ascii="Simplified Arabic" w:hAnsi="Simplified Arabic" w:cs="Simplified Arabic"/>
          <w:b/>
          <w:bCs/>
          <w:rtl/>
        </w:rPr>
      </w:pPr>
    </w:p>
    <w:p w14:paraId="6B9F9DBE" w14:textId="77777777" w:rsidR="002975FC" w:rsidRPr="00025C89" w:rsidRDefault="002975FC" w:rsidP="00771CCE">
      <w:pPr>
        <w:pStyle w:val="Subtitlebold"/>
        <w:spacing w:line="360" w:lineRule="auto"/>
        <w:rPr>
          <w:rtl/>
        </w:rPr>
      </w:pPr>
      <w:r w:rsidRPr="00025C89">
        <w:rPr>
          <w:rtl/>
        </w:rPr>
        <w:t xml:space="preserve">الإهداء  </w:t>
      </w:r>
      <w:r w:rsidR="004F0C59" w:rsidRPr="00025C89">
        <w:rPr>
          <w:rtl/>
        </w:rPr>
        <w:t xml:space="preserve"> </w:t>
      </w:r>
    </w:p>
    <w:p w14:paraId="657377A9" w14:textId="4E7710E9" w:rsidR="002975FC" w:rsidRPr="00025C89" w:rsidRDefault="00C66E6C" w:rsidP="00771CCE">
      <w:pPr>
        <w:pStyle w:val="NormalText"/>
        <w:rPr>
          <w:rtl/>
        </w:rPr>
      </w:pPr>
      <w:r w:rsidRPr="00025C89">
        <w:rPr>
          <w:rtl/>
        </w:rPr>
        <w:t>أهدا</w:t>
      </w:r>
      <w:r w:rsidR="00E41F94" w:rsidRPr="00025C89">
        <w:rPr>
          <w:rtl/>
        </w:rPr>
        <w:t xml:space="preserve"> إلى ...................................................................</w:t>
      </w:r>
    </w:p>
    <w:p w14:paraId="19C26F21" w14:textId="77777777" w:rsidR="002975FC" w:rsidRPr="00025C89" w:rsidRDefault="00E41F94" w:rsidP="00771CCE">
      <w:pPr>
        <w:pStyle w:val="NormalText"/>
        <w:rPr>
          <w:rtl/>
        </w:rPr>
      </w:pPr>
      <w:r w:rsidRPr="00025C89">
        <w:rPr>
          <w:rtl/>
        </w:rPr>
        <w:t xml:space="preserve"> </w:t>
      </w:r>
    </w:p>
    <w:p w14:paraId="532E0B92" w14:textId="77777777" w:rsidR="00E41F94" w:rsidRPr="00025C89" w:rsidRDefault="00E41F94" w:rsidP="00771CCE">
      <w:pPr>
        <w:rPr>
          <w:rFonts w:ascii="Simplified Arabic" w:hAnsi="Simplified Arabic" w:cs="Simplified Arabic"/>
          <w:b/>
          <w:bCs/>
          <w:rtl/>
        </w:rPr>
      </w:pPr>
    </w:p>
    <w:p w14:paraId="287EBDED" w14:textId="77777777" w:rsidR="00E41F94" w:rsidRPr="00025C89" w:rsidRDefault="00E41F94" w:rsidP="00771CCE">
      <w:pPr>
        <w:rPr>
          <w:rFonts w:ascii="Simplified Arabic" w:hAnsi="Simplified Arabic" w:cs="Simplified Arabic"/>
          <w:b/>
          <w:bCs/>
          <w:rtl/>
        </w:rPr>
      </w:pPr>
    </w:p>
    <w:p w14:paraId="2148F76E" w14:textId="77777777" w:rsidR="00E41F94" w:rsidRPr="00025C89" w:rsidRDefault="00E41F94" w:rsidP="00771CCE">
      <w:pPr>
        <w:rPr>
          <w:rFonts w:ascii="Simplified Arabic" w:hAnsi="Simplified Arabic" w:cs="Simplified Arabic"/>
          <w:b/>
          <w:bCs/>
          <w:rtl/>
        </w:rPr>
      </w:pPr>
    </w:p>
    <w:p w14:paraId="0748F1A2" w14:textId="77777777" w:rsidR="00E41F94" w:rsidRPr="00025C89" w:rsidRDefault="00E41F94" w:rsidP="00771CCE">
      <w:pPr>
        <w:rPr>
          <w:rFonts w:ascii="Simplified Arabic" w:hAnsi="Simplified Arabic" w:cs="Simplified Arabic"/>
          <w:b/>
          <w:bCs/>
          <w:rtl/>
        </w:rPr>
      </w:pPr>
    </w:p>
    <w:p w14:paraId="146A8FF2" w14:textId="77777777" w:rsidR="00E41F94" w:rsidRPr="00025C89" w:rsidRDefault="00E41F94" w:rsidP="00771CCE">
      <w:pPr>
        <w:rPr>
          <w:rFonts w:ascii="Simplified Arabic" w:hAnsi="Simplified Arabic" w:cs="Simplified Arabic"/>
          <w:b/>
          <w:bCs/>
          <w:rtl/>
        </w:rPr>
      </w:pPr>
    </w:p>
    <w:p w14:paraId="57210450" w14:textId="77777777" w:rsidR="00E41F94" w:rsidRPr="00025C89" w:rsidRDefault="00E41F94" w:rsidP="00771CCE">
      <w:pPr>
        <w:rPr>
          <w:rFonts w:ascii="Simplified Arabic" w:hAnsi="Simplified Arabic" w:cs="Simplified Arabic"/>
          <w:b/>
          <w:bCs/>
          <w:rtl/>
        </w:rPr>
      </w:pPr>
    </w:p>
    <w:p w14:paraId="28AF6341" w14:textId="77777777" w:rsidR="00E41F94" w:rsidRPr="00025C89" w:rsidRDefault="00E41F94" w:rsidP="00771CCE">
      <w:pPr>
        <w:rPr>
          <w:rFonts w:ascii="Simplified Arabic" w:hAnsi="Simplified Arabic" w:cs="Simplified Arabic"/>
        </w:rPr>
      </w:pPr>
    </w:p>
    <w:p w14:paraId="6B7F878E" w14:textId="77777777" w:rsidR="002975FC" w:rsidRPr="00025C89" w:rsidRDefault="002975FC" w:rsidP="00771CCE">
      <w:pPr>
        <w:rPr>
          <w:rFonts w:ascii="Simplified Arabic" w:hAnsi="Simplified Arabic" w:cs="Simplified Arabic"/>
          <w:rtl/>
        </w:rPr>
      </w:pPr>
    </w:p>
    <w:p w14:paraId="168055B7" w14:textId="77777777" w:rsidR="002975FC" w:rsidRPr="00025C89" w:rsidRDefault="002975FC" w:rsidP="00771CCE">
      <w:pPr>
        <w:rPr>
          <w:rFonts w:ascii="Simplified Arabic" w:hAnsi="Simplified Arabic" w:cs="Simplified Arabic"/>
          <w:rtl/>
          <w:lang w:val="en-GB"/>
        </w:rPr>
      </w:pPr>
    </w:p>
    <w:p w14:paraId="5464FC29" w14:textId="77777777" w:rsidR="002975FC" w:rsidRPr="00025C89" w:rsidRDefault="002975FC" w:rsidP="00771CCE">
      <w:pPr>
        <w:rPr>
          <w:rFonts w:ascii="Simplified Arabic" w:hAnsi="Simplified Arabic" w:cs="Simplified Arabic"/>
          <w:rtl/>
          <w:lang w:val="en-GB"/>
        </w:rPr>
      </w:pPr>
    </w:p>
    <w:p w14:paraId="412A90F4" w14:textId="77777777" w:rsidR="002975FC" w:rsidRPr="00025C89" w:rsidRDefault="002975FC" w:rsidP="00771CCE">
      <w:pPr>
        <w:rPr>
          <w:rFonts w:ascii="Simplified Arabic" w:hAnsi="Simplified Arabic" w:cs="Simplified Arabic"/>
          <w:rtl/>
          <w:lang w:val="en-GB"/>
        </w:rPr>
      </w:pPr>
    </w:p>
    <w:p w14:paraId="1907B53D" w14:textId="77777777" w:rsidR="00FB0592" w:rsidRPr="00025C89" w:rsidRDefault="00FB0592" w:rsidP="00771CCE">
      <w:pPr>
        <w:rPr>
          <w:rFonts w:ascii="Simplified Arabic" w:hAnsi="Simplified Arabic" w:cs="Simplified Arabic"/>
          <w:rtl/>
          <w:lang w:val="en-GB"/>
        </w:rPr>
      </w:pPr>
    </w:p>
    <w:p w14:paraId="57C09B68" w14:textId="77777777" w:rsidR="00FB0592" w:rsidRPr="00025C89" w:rsidRDefault="00FB0592" w:rsidP="00771CCE">
      <w:pPr>
        <w:rPr>
          <w:rFonts w:ascii="Simplified Arabic" w:hAnsi="Simplified Arabic" w:cs="Simplified Arabic"/>
          <w:rtl/>
          <w:lang w:val="en-GB"/>
        </w:rPr>
      </w:pPr>
    </w:p>
    <w:p w14:paraId="1316D21B" w14:textId="77777777" w:rsidR="00FB0592" w:rsidRPr="00025C89" w:rsidRDefault="00FB0592" w:rsidP="00771CCE">
      <w:pPr>
        <w:rPr>
          <w:rFonts w:ascii="Simplified Arabic" w:hAnsi="Simplified Arabic" w:cs="Simplified Arabic"/>
          <w:rtl/>
          <w:lang w:val="en-GB"/>
        </w:rPr>
      </w:pPr>
    </w:p>
    <w:p w14:paraId="6D8709CE" w14:textId="77777777" w:rsidR="002975FC" w:rsidRPr="00025C89" w:rsidRDefault="002975FC" w:rsidP="00771CCE">
      <w:pPr>
        <w:rPr>
          <w:rFonts w:ascii="Simplified Arabic" w:hAnsi="Simplified Arabic" w:cs="Simplified Arabic"/>
          <w:rtl/>
          <w:lang w:val="en-GB"/>
        </w:rPr>
      </w:pPr>
    </w:p>
    <w:p w14:paraId="70902649" w14:textId="77777777" w:rsidR="002975FC" w:rsidRPr="00025C89" w:rsidRDefault="002975FC" w:rsidP="00771CCE">
      <w:pPr>
        <w:pStyle w:val="Subtitlebold"/>
        <w:spacing w:line="360" w:lineRule="auto"/>
        <w:rPr>
          <w:rtl/>
        </w:rPr>
      </w:pPr>
      <w:r w:rsidRPr="00025C89">
        <w:rPr>
          <w:rtl/>
        </w:rPr>
        <w:t>الشكر</w:t>
      </w:r>
      <w:r w:rsidR="004F0C59" w:rsidRPr="00025C89">
        <w:rPr>
          <w:rtl/>
        </w:rPr>
        <w:t xml:space="preserve"> </w:t>
      </w:r>
      <w:r w:rsidRPr="00025C89">
        <w:t xml:space="preserve"> </w:t>
      </w:r>
    </w:p>
    <w:p w14:paraId="6519A17F" w14:textId="77777777" w:rsidR="002975FC" w:rsidRPr="00025C89" w:rsidRDefault="002975FC" w:rsidP="00771CCE">
      <w:pPr>
        <w:pStyle w:val="NormalText"/>
        <w:rPr>
          <w:rtl/>
        </w:rPr>
      </w:pPr>
      <w:r w:rsidRPr="00025C89">
        <w:rPr>
          <w:rtl/>
        </w:rPr>
        <w:t>شكرنا</w:t>
      </w:r>
      <w:r w:rsidRPr="00025C89">
        <w:t xml:space="preserve"> </w:t>
      </w:r>
      <w:r w:rsidRPr="00025C89">
        <w:rPr>
          <w:rtl/>
        </w:rPr>
        <w:t>وتقديرنا</w:t>
      </w:r>
      <w:r w:rsidRPr="00025C89">
        <w:t xml:space="preserve"> </w:t>
      </w:r>
      <w:r w:rsidR="00E41F94" w:rsidRPr="00025C89">
        <w:rPr>
          <w:rtl/>
        </w:rPr>
        <w:t>......</w:t>
      </w:r>
    </w:p>
    <w:p w14:paraId="23558365" w14:textId="77777777" w:rsidR="00E41F94" w:rsidRPr="00025C89" w:rsidRDefault="00E41F94" w:rsidP="00771CCE">
      <w:pPr>
        <w:rPr>
          <w:rFonts w:ascii="Simplified Arabic" w:hAnsi="Simplified Arabic" w:cs="Simplified Arabic"/>
          <w:rtl/>
        </w:rPr>
      </w:pPr>
    </w:p>
    <w:p w14:paraId="229E6FA4" w14:textId="77777777" w:rsidR="00E41F94" w:rsidRPr="00025C89" w:rsidRDefault="00E41F94" w:rsidP="00771CCE">
      <w:pPr>
        <w:rPr>
          <w:rFonts w:ascii="Simplified Arabic" w:hAnsi="Simplified Arabic" w:cs="Simplified Arabic"/>
          <w:rtl/>
        </w:rPr>
      </w:pPr>
    </w:p>
    <w:p w14:paraId="332DB807" w14:textId="77777777" w:rsidR="00E41F94" w:rsidRPr="00025C89" w:rsidRDefault="00E41F94" w:rsidP="00771CCE">
      <w:pPr>
        <w:rPr>
          <w:rFonts w:ascii="Simplified Arabic" w:hAnsi="Simplified Arabic" w:cs="Simplified Arabic"/>
          <w:rtl/>
        </w:rPr>
      </w:pPr>
    </w:p>
    <w:p w14:paraId="7BF9A906" w14:textId="77777777" w:rsidR="00E41F94" w:rsidRPr="00025C89" w:rsidRDefault="00E41F94" w:rsidP="00771CCE">
      <w:pPr>
        <w:rPr>
          <w:rFonts w:ascii="Simplified Arabic" w:hAnsi="Simplified Arabic" w:cs="Simplified Arabic"/>
          <w:rtl/>
        </w:rPr>
      </w:pPr>
    </w:p>
    <w:p w14:paraId="33D64C22" w14:textId="77777777" w:rsidR="00E41F94" w:rsidRPr="00025C89" w:rsidRDefault="00E41F94" w:rsidP="00771CCE">
      <w:pPr>
        <w:rPr>
          <w:rFonts w:ascii="Simplified Arabic" w:hAnsi="Simplified Arabic" w:cs="Simplified Arabic"/>
          <w:rtl/>
        </w:rPr>
      </w:pPr>
    </w:p>
    <w:p w14:paraId="3F337F0E" w14:textId="77777777" w:rsidR="00E41F94" w:rsidRPr="00025C89" w:rsidRDefault="00E41F94" w:rsidP="00771CCE">
      <w:pPr>
        <w:rPr>
          <w:rFonts w:ascii="Simplified Arabic" w:hAnsi="Simplified Arabic" w:cs="Simplified Arabic"/>
          <w:rtl/>
        </w:rPr>
      </w:pPr>
    </w:p>
    <w:p w14:paraId="359E1999" w14:textId="77777777" w:rsidR="00E41F94" w:rsidRPr="00025C89" w:rsidRDefault="00E41F94" w:rsidP="00771CCE">
      <w:pPr>
        <w:rPr>
          <w:rFonts w:ascii="Simplified Arabic" w:hAnsi="Simplified Arabic" w:cs="Simplified Arabic"/>
          <w:b/>
          <w:bCs/>
          <w:rtl/>
        </w:rPr>
      </w:pPr>
    </w:p>
    <w:p w14:paraId="0D48D070" w14:textId="77777777" w:rsidR="002975FC" w:rsidRPr="00025C89" w:rsidRDefault="002975FC" w:rsidP="00771CCE">
      <w:pPr>
        <w:rPr>
          <w:rFonts w:ascii="Simplified Arabic" w:hAnsi="Simplified Arabic" w:cs="Simplified Arabic"/>
          <w:sz w:val="32"/>
          <w:szCs w:val="32"/>
          <w:rtl/>
        </w:rPr>
      </w:pPr>
    </w:p>
    <w:p w14:paraId="3D710199" w14:textId="77777777" w:rsidR="000F49DC" w:rsidRPr="00025C89" w:rsidRDefault="000F49DC" w:rsidP="00771CCE">
      <w:pPr>
        <w:rPr>
          <w:rStyle w:val="IntenseEmphasis"/>
          <w:rFonts w:ascii="Simplified Arabic" w:hAnsi="Simplified Arabic" w:cs="Simplified Arabic"/>
          <w:color w:val="auto"/>
          <w:rtl/>
          <w:lang w:bidi="ar-LY"/>
        </w:rPr>
      </w:pPr>
    </w:p>
    <w:p w14:paraId="33572B2A" w14:textId="77777777" w:rsidR="00CF13EF" w:rsidRPr="00025C89" w:rsidRDefault="00CF13EF" w:rsidP="00771CCE">
      <w:pPr>
        <w:rPr>
          <w:rFonts w:ascii="Simplified Arabic" w:hAnsi="Simplified Arabic" w:cs="Simplified Arabic"/>
          <w:rtl/>
        </w:rPr>
      </w:pPr>
    </w:p>
    <w:p w14:paraId="321FC945" w14:textId="77777777" w:rsidR="00647BB3" w:rsidRPr="00025C89" w:rsidRDefault="00647BB3" w:rsidP="00771CCE">
      <w:pPr>
        <w:rPr>
          <w:rFonts w:ascii="Simplified Arabic" w:hAnsi="Simplified Arabic" w:cs="Simplified Arabic"/>
          <w:rtl/>
        </w:rPr>
      </w:pPr>
    </w:p>
    <w:p w14:paraId="08791BD6" w14:textId="77777777" w:rsidR="002E0F5D" w:rsidRPr="00025C89" w:rsidRDefault="002E0F5D" w:rsidP="00771CCE">
      <w:pPr>
        <w:rPr>
          <w:rFonts w:ascii="Simplified Arabic" w:hAnsi="Simplified Arabic" w:cs="Simplified Arabic"/>
          <w:rtl/>
        </w:rPr>
      </w:pPr>
    </w:p>
    <w:p w14:paraId="292D83F6" w14:textId="77777777" w:rsidR="002975FC" w:rsidRPr="00025C89" w:rsidRDefault="002975FC" w:rsidP="00771CCE">
      <w:pPr>
        <w:rPr>
          <w:rFonts w:ascii="Simplified Arabic" w:hAnsi="Simplified Arabic" w:cs="Simplified Arabic"/>
          <w:rtl/>
        </w:rPr>
      </w:pPr>
    </w:p>
    <w:p w14:paraId="522C3614" w14:textId="77777777" w:rsidR="00FB0592" w:rsidRPr="00025C89" w:rsidRDefault="00FB0592" w:rsidP="00771CCE">
      <w:pPr>
        <w:rPr>
          <w:rFonts w:ascii="Simplified Arabic" w:hAnsi="Simplified Arabic" w:cs="Simplified Arabic"/>
          <w:rtl/>
        </w:rPr>
      </w:pPr>
    </w:p>
    <w:p w14:paraId="05238293" w14:textId="77777777" w:rsidR="00FB0592" w:rsidRPr="00025C89" w:rsidRDefault="00FB0592" w:rsidP="00771CCE">
      <w:pPr>
        <w:rPr>
          <w:rFonts w:ascii="Simplified Arabic" w:hAnsi="Simplified Arabic" w:cs="Simplified Arabic"/>
          <w:rtl/>
        </w:rPr>
      </w:pPr>
    </w:p>
    <w:p w14:paraId="3E54E4B2" w14:textId="77777777" w:rsidR="00FB0592" w:rsidRPr="00025C89" w:rsidRDefault="00FB0592" w:rsidP="00771CCE">
      <w:pPr>
        <w:rPr>
          <w:rFonts w:ascii="Simplified Arabic" w:hAnsi="Simplified Arabic" w:cs="Simplified Arabic"/>
          <w:rtl/>
        </w:rPr>
      </w:pPr>
    </w:p>
    <w:p w14:paraId="59D64958" w14:textId="77777777" w:rsidR="00EF76F5" w:rsidRPr="00025C89" w:rsidRDefault="00712E65" w:rsidP="00771CCE">
      <w:pPr>
        <w:pStyle w:val="Subtitlebold"/>
        <w:spacing w:line="360" w:lineRule="auto"/>
        <w:rPr>
          <w:rtl/>
        </w:rPr>
      </w:pPr>
      <w:r w:rsidRPr="00025C89">
        <w:rPr>
          <w:rtl/>
        </w:rPr>
        <w:t>جدول المحتويات</w:t>
      </w:r>
    </w:p>
    <w:p w14:paraId="0CC89627" w14:textId="75491C2F" w:rsidR="00D87100" w:rsidRPr="00025C89" w:rsidRDefault="00D87100" w:rsidP="00771CCE">
      <w:pPr>
        <w:pStyle w:val="TOC1"/>
        <w:rPr>
          <w:rFonts w:eastAsiaTheme="minorEastAsia"/>
          <w:sz w:val="22"/>
          <w:szCs w:val="22"/>
          <w:rtl/>
        </w:rPr>
      </w:pPr>
      <w:r w:rsidRPr="00025C89">
        <w:rPr>
          <w:rtl/>
        </w:rPr>
        <w:fldChar w:fldCharType="begin"/>
      </w:r>
      <w:r w:rsidRPr="00025C89">
        <w:rPr>
          <w:rtl/>
        </w:rPr>
        <w:instrText xml:space="preserve"> </w:instrText>
      </w:r>
      <w:r w:rsidRPr="00025C89">
        <w:instrText>TOC</w:instrText>
      </w:r>
      <w:r w:rsidRPr="00025C89">
        <w:rPr>
          <w:rtl/>
        </w:rPr>
        <w:instrText xml:space="preserve"> \</w:instrText>
      </w:r>
      <w:r w:rsidRPr="00025C89">
        <w:instrText>o "1-3" \h \z \u</w:instrText>
      </w:r>
      <w:r w:rsidRPr="00025C89">
        <w:rPr>
          <w:rtl/>
        </w:rPr>
        <w:instrText xml:space="preserve"> </w:instrText>
      </w:r>
      <w:r w:rsidRPr="00025C89">
        <w:rPr>
          <w:rtl/>
        </w:rPr>
        <w:fldChar w:fldCharType="separate"/>
      </w:r>
      <w:hyperlink w:anchor="_Toc480980059" w:history="1">
        <w:r w:rsidRPr="00025C89">
          <w:rPr>
            <w:rStyle w:val="Hyperlink"/>
            <w:color w:val="auto"/>
            <w:rtl/>
          </w:rPr>
          <w:t>1.</w:t>
        </w:r>
        <w:r w:rsidRPr="00025C89">
          <w:rPr>
            <w:rFonts w:eastAsiaTheme="minorEastAsia"/>
            <w:sz w:val="22"/>
            <w:szCs w:val="22"/>
            <w:rtl/>
          </w:rPr>
          <w:tab/>
        </w:r>
        <w:r w:rsidRPr="00025C89">
          <w:rPr>
            <w:rStyle w:val="Hyperlink"/>
            <w:color w:val="auto"/>
            <w:rtl/>
          </w:rPr>
          <w:t>الفصل الأول (المرحلة التمهيدية)</w:t>
        </w:r>
        <w:r w:rsidRPr="00025C89">
          <w:rPr>
            <w:webHidden/>
            <w:rtl/>
          </w:rPr>
          <w:tab/>
        </w:r>
        <w:r w:rsidRPr="00025C89">
          <w:rPr>
            <w:rStyle w:val="Hyperlink"/>
            <w:color w:val="auto"/>
            <w:rtl/>
          </w:rPr>
          <w:fldChar w:fldCharType="begin"/>
        </w:r>
        <w:r w:rsidRPr="00025C89">
          <w:rPr>
            <w:webHidden/>
            <w:rtl/>
          </w:rPr>
          <w:instrText xml:space="preserve"> </w:instrText>
        </w:r>
        <w:r w:rsidRPr="00025C89">
          <w:rPr>
            <w:webHidden/>
          </w:rPr>
          <w:instrText>PAGEREF</w:instrText>
        </w:r>
        <w:r w:rsidRPr="00025C89">
          <w:rPr>
            <w:webHidden/>
            <w:rtl/>
          </w:rPr>
          <w:instrText xml:space="preserve"> _</w:instrText>
        </w:r>
        <w:r w:rsidRPr="00025C89">
          <w:rPr>
            <w:webHidden/>
          </w:rPr>
          <w:instrText>Toc480980059 \h</w:instrText>
        </w:r>
        <w:r w:rsidRPr="00025C89">
          <w:rPr>
            <w:webHidden/>
            <w:rtl/>
          </w:rPr>
          <w:instrText xml:space="preserve"> </w:instrText>
        </w:r>
        <w:r w:rsidRPr="00025C89">
          <w:rPr>
            <w:rStyle w:val="Hyperlink"/>
            <w:color w:val="auto"/>
            <w:rtl/>
          </w:rPr>
        </w:r>
        <w:r w:rsidRPr="00025C89">
          <w:rPr>
            <w:rStyle w:val="Hyperlink"/>
            <w:color w:val="auto"/>
            <w:rtl/>
          </w:rPr>
          <w:fldChar w:fldCharType="separate"/>
        </w:r>
        <w:r w:rsidR="007D348E">
          <w:rPr>
            <w:webHidden/>
            <w:rtl/>
          </w:rPr>
          <w:t>1</w:t>
        </w:r>
        <w:r w:rsidRPr="00025C89">
          <w:rPr>
            <w:rStyle w:val="Hyperlink"/>
            <w:color w:val="auto"/>
            <w:rtl/>
          </w:rPr>
          <w:fldChar w:fldCharType="end"/>
        </w:r>
      </w:hyperlink>
    </w:p>
    <w:p w14:paraId="06352033" w14:textId="4639E73A" w:rsidR="00D87100" w:rsidRPr="00025C89" w:rsidRDefault="00463ED8" w:rsidP="00771CCE">
      <w:pPr>
        <w:pStyle w:val="TOC1"/>
        <w:rPr>
          <w:rFonts w:eastAsiaTheme="minorEastAsia"/>
          <w:sz w:val="22"/>
          <w:szCs w:val="22"/>
          <w:rtl/>
        </w:rPr>
      </w:pPr>
      <w:hyperlink w:anchor="_Toc480980060" w:history="1">
        <w:r w:rsidR="00D87100" w:rsidRPr="00025C89">
          <w:rPr>
            <w:rStyle w:val="Hyperlink"/>
            <w:color w:val="auto"/>
            <w:rtl/>
            <w14:scene3d>
              <w14:camera w14:prst="orthographicFront"/>
              <w14:lightRig w14:rig="threePt" w14:dir="t">
                <w14:rot w14:lat="0" w14:lon="0" w14:rev="0"/>
              </w14:lightRig>
            </w14:scene3d>
          </w:rPr>
          <w:t>1 .1.</w:t>
        </w:r>
        <w:r w:rsidR="00D87100" w:rsidRPr="00025C89">
          <w:rPr>
            <w:rStyle w:val="Hyperlink"/>
            <w:color w:val="auto"/>
            <w:rtl/>
          </w:rPr>
          <w:t xml:space="preserve"> المقدمة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Toc480980060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3F2109B0" w14:textId="4E6444F3" w:rsidR="00D87100" w:rsidRPr="00025C89" w:rsidRDefault="00463ED8" w:rsidP="00771CCE">
      <w:pPr>
        <w:pStyle w:val="TOC1"/>
        <w:rPr>
          <w:rFonts w:eastAsiaTheme="minorEastAsia"/>
          <w:sz w:val="22"/>
          <w:szCs w:val="22"/>
          <w:rtl/>
        </w:rPr>
      </w:pPr>
      <w:hyperlink w:anchor="_Toc480980061" w:history="1">
        <w:r w:rsidR="00D87100" w:rsidRPr="00025C89">
          <w:rPr>
            <w:rStyle w:val="Hyperlink"/>
            <w:color w:val="auto"/>
            <w:rtl/>
            <w14:scene3d>
              <w14:camera w14:prst="orthographicFront"/>
              <w14:lightRig w14:rig="threePt" w14:dir="t">
                <w14:rot w14:lat="0" w14:lon="0" w14:rev="0"/>
              </w14:lightRig>
            </w14:scene3d>
          </w:rPr>
          <w:t>1 .2.</w:t>
        </w:r>
        <w:r w:rsidR="00D87100" w:rsidRPr="00025C89">
          <w:rPr>
            <w:rStyle w:val="Hyperlink"/>
            <w:color w:val="auto"/>
            <w:rtl/>
          </w:rPr>
          <w:t xml:space="preserve"> خلفية المشروع</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Toc480980061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717D7183" w14:textId="670B7F48" w:rsidR="00D87100" w:rsidRPr="00025C89" w:rsidRDefault="00463ED8" w:rsidP="00771CCE">
      <w:pPr>
        <w:pStyle w:val="TOC1"/>
        <w:rPr>
          <w:rFonts w:eastAsiaTheme="minorEastAsia"/>
          <w:sz w:val="22"/>
          <w:szCs w:val="22"/>
          <w:rtl/>
        </w:rPr>
      </w:pPr>
      <w:hyperlink w:anchor="_Toc480980062" w:history="1">
        <w:r w:rsidR="00D87100" w:rsidRPr="00025C89">
          <w:rPr>
            <w:rStyle w:val="Hyperlink"/>
            <w:color w:val="auto"/>
            <w:rtl/>
            <w14:scene3d>
              <w14:camera w14:prst="orthographicFront"/>
              <w14:lightRig w14:rig="threePt" w14:dir="t">
                <w14:rot w14:lat="0" w14:lon="0" w14:rev="0"/>
              </w14:lightRig>
            </w14:scene3d>
          </w:rPr>
          <w:t>1 .3.</w:t>
        </w:r>
        <w:r w:rsidR="00D87100" w:rsidRPr="00025C89">
          <w:rPr>
            <w:rStyle w:val="Hyperlink"/>
            <w:color w:val="auto"/>
            <w:rtl/>
          </w:rPr>
          <w:t xml:space="preserve"> وصف النظام الحالي</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Toc480980062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7478A0DA" w14:textId="59E27A44" w:rsidR="00D87100" w:rsidRPr="00025C89" w:rsidRDefault="00463ED8" w:rsidP="00771CCE">
      <w:pPr>
        <w:pStyle w:val="TOC1"/>
        <w:rPr>
          <w:rFonts w:eastAsiaTheme="minorEastAsia"/>
          <w:sz w:val="22"/>
          <w:szCs w:val="22"/>
          <w:rtl/>
        </w:rPr>
      </w:pPr>
      <w:hyperlink w:anchor="_Toc480980063" w:history="1">
        <w:r w:rsidR="00D87100" w:rsidRPr="00025C89">
          <w:rPr>
            <w:rStyle w:val="Hyperlink"/>
            <w:color w:val="auto"/>
            <w14:scene3d>
              <w14:camera w14:prst="orthographicFront"/>
              <w14:lightRig w14:rig="threePt" w14:dir="t">
                <w14:rot w14:lat="0" w14:lon="0" w14:rev="0"/>
              </w14:lightRig>
            </w14:scene3d>
          </w:rPr>
          <w:t>1 .4.</w:t>
        </w:r>
        <w:r w:rsidR="00D87100" w:rsidRPr="00025C89">
          <w:rPr>
            <w:rStyle w:val="Hyperlink"/>
            <w:color w:val="auto"/>
            <w:rtl/>
          </w:rPr>
          <w:t xml:space="preserve"> مشاكل النظام الحالي</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Toc480980063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52BFCB8C" w14:textId="2D9D729D" w:rsidR="00D87100" w:rsidRPr="00025C89" w:rsidRDefault="00463ED8" w:rsidP="00771CCE">
      <w:pPr>
        <w:pStyle w:val="TOC1"/>
        <w:rPr>
          <w:rFonts w:eastAsiaTheme="minorEastAsia"/>
          <w:sz w:val="22"/>
          <w:szCs w:val="22"/>
          <w:rtl/>
        </w:rPr>
      </w:pPr>
      <w:hyperlink w:anchor="_Toc480980064" w:history="1">
        <w:r w:rsidR="00D87100" w:rsidRPr="00025C89">
          <w:rPr>
            <w:rStyle w:val="Hyperlink"/>
            <w:color w:val="auto"/>
            <w:rtl/>
            <w14:scene3d>
              <w14:camera w14:prst="orthographicFront"/>
              <w14:lightRig w14:rig="threePt" w14:dir="t">
                <w14:rot w14:lat="0" w14:lon="0" w14:rev="0"/>
              </w14:lightRig>
            </w14:scene3d>
          </w:rPr>
          <w:t>1 .5.</w:t>
        </w:r>
        <w:r w:rsidR="00D87100" w:rsidRPr="00025C89">
          <w:rPr>
            <w:rStyle w:val="Hyperlink"/>
            <w:color w:val="auto"/>
            <w:rtl/>
          </w:rPr>
          <w:t xml:space="preserve"> وصف النظام المقترح</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Toc480980064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2</w:t>
        </w:r>
        <w:r w:rsidR="00D87100" w:rsidRPr="00025C89">
          <w:rPr>
            <w:rStyle w:val="Hyperlink"/>
            <w:color w:val="auto"/>
            <w:rtl/>
          </w:rPr>
          <w:fldChar w:fldCharType="end"/>
        </w:r>
      </w:hyperlink>
    </w:p>
    <w:p w14:paraId="22F0998B" w14:textId="009E7AF0" w:rsidR="00D87100" w:rsidRPr="00025C89" w:rsidRDefault="00463ED8" w:rsidP="00771CCE">
      <w:pPr>
        <w:pStyle w:val="TOC1"/>
        <w:rPr>
          <w:rFonts w:eastAsiaTheme="minorEastAsia"/>
          <w:sz w:val="22"/>
          <w:szCs w:val="22"/>
          <w:rtl/>
        </w:rPr>
      </w:pPr>
      <w:hyperlink w:anchor="_Toc480980065" w:history="1">
        <w:r w:rsidR="00D87100" w:rsidRPr="00025C89">
          <w:rPr>
            <w:rStyle w:val="Hyperlink"/>
            <w:color w:val="auto"/>
            <w:rtl/>
            <w14:scene3d>
              <w14:camera w14:prst="orthographicFront"/>
              <w14:lightRig w14:rig="threePt" w14:dir="t">
                <w14:rot w14:lat="0" w14:lon="0" w14:rev="0"/>
              </w14:lightRig>
            </w14:scene3d>
          </w:rPr>
          <w:t>1 .6.</w:t>
        </w:r>
        <w:r w:rsidR="00D87100" w:rsidRPr="00025C89">
          <w:rPr>
            <w:rStyle w:val="Hyperlink"/>
            <w:color w:val="auto"/>
            <w:rtl/>
          </w:rPr>
          <w:t xml:space="preserve"> أهداف النظام المقترح</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Toc480980065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033F419E" w14:textId="392AE4F0" w:rsidR="00D87100" w:rsidRPr="00025C89" w:rsidRDefault="00463ED8" w:rsidP="00771CCE">
      <w:pPr>
        <w:pStyle w:val="TOC1"/>
        <w:rPr>
          <w:rFonts w:eastAsiaTheme="minorEastAsia"/>
          <w:sz w:val="22"/>
          <w:szCs w:val="22"/>
          <w:rtl/>
        </w:rPr>
      </w:pPr>
      <w:hyperlink w:anchor="_Toc480980066" w:history="1">
        <w:r w:rsidR="00D87100" w:rsidRPr="00025C89">
          <w:rPr>
            <w:rStyle w:val="Hyperlink"/>
            <w:color w:val="auto"/>
            <w:rtl/>
            <w14:scene3d>
              <w14:camera w14:prst="orthographicFront"/>
              <w14:lightRig w14:rig="threePt" w14:dir="t">
                <w14:rot w14:lat="0" w14:lon="0" w14:rev="0"/>
              </w14:lightRig>
            </w14:scene3d>
          </w:rPr>
          <w:t>1 .7.</w:t>
        </w:r>
        <w:r w:rsidR="00D87100" w:rsidRPr="00025C89">
          <w:rPr>
            <w:rStyle w:val="Hyperlink"/>
            <w:color w:val="auto"/>
            <w:rtl/>
          </w:rPr>
          <w:t xml:space="preserve"> دراسة الجدوى</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Toc480980066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3</w:t>
        </w:r>
        <w:r w:rsidR="00D87100" w:rsidRPr="00025C89">
          <w:rPr>
            <w:rStyle w:val="Hyperlink"/>
            <w:color w:val="auto"/>
            <w:rtl/>
          </w:rPr>
          <w:fldChar w:fldCharType="end"/>
        </w:r>
      </w:hyperlink>
    </w:p>
    <w:p w14:paraId="2CC4EEE4" w14:textId="63639421" w:rsidR="00D87100" w:rsidRPr="00025C89" w:rsidRDefault="00463ED8" w:rsidP="00771CCE">
      <w:pPr>
        <w:pStyle w:val="TOC1"/>
        <w:rPr>
          <w:rFonts w:eastAsiaTheme="minorEastAsia"/>
          <w:sz w:val="22"/>
          <w:szCs w:val="22"/>
          <w:rtl/>
        </w:rPr>
      </w:pPr>
      <w:hyperlink w:anchor="_Toc480980067" w:history="1">
        <w:r w:rsidR="00D87100" w:rsidRPr="00025C89">
          <w:rPr>
            <w:rStyle w:val="Hyperlink"/>
            <w:color w:val="auto"/>
            <w:rtl/>
          </w:rPr>
          <w:t>1 .7 .1. الجدوى الاقتصادية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Toc480980067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3</w:t>
        </w:r>
        <w:r w:rsidR="00D87100" w:rsidRPr="00025C89">
          <w:rPr>
            <w:rStyle w:val="Hyperlink"/>
            <w:color w:val="auto"/>
            <w:rtl/>
          </w:rPr>
          <w:fldChar w:fldCharType="end"/>
        </w:r>
      </w:hyperlink>
    </w:p>
    <w:p w14:paraId="1A0D65EB" w14:textId="0EA00509" w:rsidR="00D87100" w:rsidRPr="00025C89" w:rsidRDefault="00463ED8" w:rsidP="00771CCE">
      <w:pPr>
        <w:pStyle w:val="TOC1"/>
        <w:rPr>
          <w:rFonts w:eastAsiaTheme="minorEastAsia"/>
          <w:sz w:val="22"/>
          <w:szCs w:val="22"/>
          <w:rtl/>
        </w:rPr>
      </w:pPr>
      <w:hyperlink w:anchor="_Toc480980068" w:history="1">
        <w:r w:rsidR="00D87100" w:rsidRPr="00025C89">
          <w:rPr>
            <w:rStyle w:val="Hyperlink"/>
            <w:color w:val="auto"/>
            <w:rtl/>
          </w:rPr>
          <w:t>1 .7 .2. الجدوى التشغيلية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Toc480980068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3</w:t>
        </w:r>
        <w:r w:rsidR="00D87100" w:rsidRPr="00025C89">
          <w:rPr>
            <w:rStyle w:val="Hyperlink"/>
            <w:color w:val="auto"/>
            <w:rtl/>
          </w:rPr>
          <w:fldChar w:fldCharType="end"/>
        </w:r>
      </w:hyperlink>
    </w:p>
    <w:p w14:paraId="0F0B9E9F" w14:textId="1290D550" w:rsidR="00D87100" w:rsidRPr="00025C89" w:rsidRDefault="00463ED8" w:rsidP="00771CCE">
      <w:pPr>
        <w:pStyle w:val="TOC1"/>
        <w:rPr>
          <w:rFonts w:eastAsiaTheme="minorEastAsia"/>
          <w:sz w:val="22"/>
          <w:szCs w:val="22"/>
          <w:rtl/>
        </w:rPr>
      </w:pPr>
      <w:hyperlink w:anchor="_Toc480980069" w:history="1">
        <w:r w:rsidR="00D87100" w:rsidRPr="00025C89">
          <w:rPr>
            <w:rStyle w:val="Hyperlink"/>
            <w:color w:val="auto"/>
            <w:rtl/>
          </w:rPr>
          <w:t>2.</w:t>
        </w:r>
        <w:r w:rsidR="00D87100" w:rsidRPr="00025C89">
          <w:rPr>
            <w:rFonts w:eastAsiaTheme="minorEastAsia"/>
            <w:sz w:val="22"/>
            <w:szCs w:val="22"/>
            <w:rtl/>
          </w:rPr>
          <w:tab/>
        </w:r>
        <w:r w:rsidR="00D87100" w:rsidRPr="00025C89">
          <w:rPr>
            <w:rStyle w:val="Hyperlink"/>
            <w:color w:val="auto"/>
            <w:rtl/>
          </w:rPr>
          <w:t>الفصل الثاني( مرحلة التحليل )</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Toc480980069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4BD100B8" w14:textId="164C8A28" w:rsidR="00D87100" w:rsidRPr="00025C89" w:rsidRDefault="00463ED8" w:rsidP="00771CCE">
      <w:pPr>
        <w:pStyle w:val="TOC1"/>
        <w:rPr>
          <w:rFonts w:eastAsiaTheme="minorEastAsia"/>
          <w:sz w:val="22"/>
          <w:szCs w:val="22"/>
          <w:rtl/>
        </w:rPr>
      </w:pPr>
      <w:hyperlink w:anchor="_Toc480980070" w:history="1">
        <w:r w:rsidR="00D87100" w:rsidRPr="00025C89">
          <w:rPr>
            <w:rStyle w:val="Hyperlink"/>
            <w:color w:val="auto"/>
            <w:rtl/>
            <w14:scene3d>
              <w14:camera w14:prst="orthographicFront"/>
              <w14:lightRig w14:rig="threePt" w14:dir="t">
                <w14:rot w14:lat="0" w14:lon="0" w14:rev="0"/>
              </w14:lightRig>
            </w14:scene3d>
          </w:rPr>
          <w:t>2 .1.</w:t>
        </w:r>
        <w:r w:rsidR="00D87100" w:rsidRPr="00025C89">
          <w:rPr>
            <w:rStyle w:val="Hyperlink"/>
            <w:i/>
            <w:color w:val="auto"/>
            <w:rtl/>
          </w:rPr>
          <w:t xml:space="preserve"> المقدمة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Toc480980070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2C156D35" w14:textId="22A77143" w:rsidR="00D87100" w:rsidRPr="00025C89" w:rsidRDefault="00463ED8" w:rsidP="00771CCE">
      <w:pPr>
        <w:pStyle w:val="TOC1"/>
        <w:rPr>
          <w:rFonts w:eastAsiaTheme="minorEastAsia"/>
          <w:sz w:val="22"/>
          <w:szCs w:val="22"/>
          <w:rtl/>
        </w:rPr>
      </w:pPr>
      <w:hyperlink w:anchor="_Toc480980071" w:history="1">
        <w:r w:rsidR="00D87100" w:rsidRPr="00025C89">
          <w:rPr>
            <w:rStyle w:val="Hyperlink"/>
            <w:color w:val="auto"/>
            <w:rtl/>
            <w14:scene3d>
              <w14:camera w14:prst="orthographicFront"/>
              <w14:lightRig w14:rig="threePt" w14:dir="t">
                <w14:rot w14:lat="0" w14:lon="0" w14:rev="0"/>
              </w14:lightRig>
            </w14:scene3d>
          </w:rPr>
          <w:t>2 .2.</w:t>
        </w:r>
        <w:r w:rsidR="00D87100" w:rsidRPr="00025C89">
          <w:rPr>
            <w:rStyle w:val="Hyperlink"/>
            <w:rFonts w:eastAsia="Calibri"/>
            <w:i/>
            <w:iCs/>
            <w:color w:val="auto"/>
            <w:rtl/>
          </w:rPr>
          <w:t xml:space="preserve"> جمع أو استنباط المتطلبات</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Toc480980071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4D0B6657" w14:textId="7A8BCA1B" w:rsidR="00D87100" w:rsidRPr="00025C89" w:rsidRDefault="00463ED8" w:rsidP="00771CCE">
      <w:pPr>
        <w:pStyle w:val="TOC1"/>
        <w:rPr>
          <w:rFonts w:eastAsiaTheme="minorEastAsia"/>
          <w:sz w:val="22"/>
          <w:szCs w:val="22"/>
          <w:rtl/>
        </w:rPr>
      </w:pPr>
      <w:hyperlink w:anchor="_Toc480980072" w:history="1">
        <w:r w:rsidR="00D87100" w:rsidRPr="00025C89">
          <w:rPr>
            <w:rStyle w:val="Hyperlink"/>
            <w:color w:val="auto"/>
            <w:rtl/>
            <w14:scene3d>
              <w14:camera w14:prst="orthographicFront"/>
              <w14:lightRig w14:rig="threePt" w14:dir="t">
                <w14:rot w14:lat="0" w14:lon="0" w14:rev="0"/>
              </w14:lightRig>
            </w14:scene3d>
          </w:rPr>
          <w:t>2 .3.</w:t>
        </w:r>
        <w:r w:rsidR="00D87100" w:rsidRPr="00025C89">
          <w:rPr>
            <w:rStyle w:val="Hyperlink"/>
            <w:color w:val="auto"/>
            <w:rtl/>
          </w:rPr>
          <w:t xml:space="preserve"> المقابلة الشخصية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Toc480980072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10</w:t>
        </w:r>
        <w:r w:rsidR="00D87100" w:rsidRPr="00025C89">
          <w:rPr>
            <w:rStyle w:val="Hyperlink"/>
            <w:color w:val="auto"/>
            <w:rtl/>
          </w:rPr>
          <w:fldChar w:fldCharType="end"/>
        </w:r>
      </w:hyperlink>
    </w:p>
    <w:p w14:paraId="4961FA83" w14:textId="630DD758" w:rsidR="00D87100" w:rsidRPr="00025C89" w:rsidRDefault="00463ED8" w:rsidP="00771CCE">
      <w:pPr>
        <w:pStyle w:val="TOC1"/>
        <w:rPr>
          <w:rFonts w:eastAsiaTheme="minorEastAsia"/>
          <w:sz w:val="22"/>
          <w:szCs w:val="22"/>
          <w:rtl/>
        </w:rPr>
      </w:pPr>
      <w:hyperlink w:anchor="_Toc480980073" w:history="1">
        <w:r w:rsidR="00D87100" w:rsidRPr="00025C89">
          <w:rPr>
            <w:rStyle w:val="Hyperlink"/>
            <w:color w:val="auto"/>
            <w:rtl/>
            <w14:scene3d>
              <w14:camera w14:prst="orthographicFront"/>
              <w14:lightRig w14:rig="threePt" w14:dir="t">
                <w14:rot w14:lat="0" w14:lon="0" w14:rev="0"/>
              </w14:lightRig>
            </w14:scene3d>
          </w:rPr>
          <w:t>2 .4.</w:t>
        </w:r>
        <w:r w:rsidR="00D87100" w:rsidRPr="00025C89">
          <w:rPr>
            <w:rStyle w:val="Hyperlink"/>
            <w:color w:val="auto"/>
            <w:rtl/>
          </w:rPr>
          <w:t xml:space="preserve"> جلسة توليد الافكار</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Toc480980073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4ED44470" w14:textId="3B52DF8C" w:rsidR="00D87100" w:rsidRPr="00025C89" w:rsidRDefault="00463ED8" w:rsidP="00771CCE">
      <w:pPr>
        <w:pStyle w:val="TOC1"/>
        <w:rPr>
          <w:rFonts w:eastAsiaTheme="minorEastAsia"/>
          <w:sz w:val="22"/>
          <w:szCs w:val="22"/>
          <w:rtl/>
        </w:rPr>
      </w:pPr>
      <w:hyperlink w:anchor="_Toc480980074" w:history="1">
        <w:r w:rsidR="00D87100" w:rsidRPr="00025C89">
          <w:rPr>
            <w:rStyle w:val="Hyperlink"/>
            <w:rFonts w:eastAsia="Calibri"/>
            <w:color w:val="auto"/>
            <w:rtl/>
            <w14:scene3d>
              <w14:camera w14:prst="orthographicFront"/>
              <w14:lightRig w14:rig="threePt" w14:dir="t">
                <w14:rot w14:lat="0" w14:lon="0" w14:rev="0"/>
              </w14:lightRig>
            </w14:scene3d>
          </w:rPr>
          <w:t>2 .5.</w:t>
        </w:r>
        <w:r w:rsidR="00D87100" w:rsidRPr="00025C89">
          <w:rPr>
            <w:rStyle w:val="Hyperlink"/>
            <w:rFonts w:eastAsia="Calibri"/>
            <w:i/>
            <w:iCs/>
            <w:color w:val="auto"/>
            <w:rtl/>
          </w:rPr>
          <w:t xml:space="preserve"> توصيف أو تحديد متطلبات النظام</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Toc480980074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11</w:t>
        </w:r>
        <w:r w:rsidR="00D87100" w:rsidRPr="00025C89">
          <w:rPr>
            <w:rStyle w:val="Hyperlink"/>
            <w:color w:val="auto"/>
            <w:rtl/>
          </w:rPr>
          <w:fldChar w:fldCharType="end"/>
        </w:r>
      </w:hyperlink>
    </w:p>
    <w:p w14:paraId="40525627" w14:textId="1FA09F92" w:rsidR="00D87100" w:rsidRPr="00025C89" w:rsidRDefault="00463ED8" w:rsidP="00771CCE">
      <w:pPr>
        <w:pStyle w:val="TOC1"/>
        <w:rPr>
          <w:rFonts w:eastAsiaTheme="minorEastAsia"/>
          <w:sz w:val="22"/>
          <w:szCs w:val="22"/>
          <w:rtl/>
        </w:rPr>
      </w:pPr>
      <w:hyperlink w:anchor="_Toc480980075" w:history="1">
        <w:r w:rsidR="00D87100" w:rsidRPr="00025C89">
          <w:rPr>
            <w:rStyle w:val="Hyperlink"/>
            <w:color w:val="auto"/>
            <w:rtl/>
            <w14:scene3d>
              <w14:camera w14:prst="orthographicFront"/>
              <w14:lightRig w14:rig="threePt" w14:dir="t">
                <w14:rot w14:lat="0" w14:lon="0" w14:rev="0"/>
              </w14:lightRig>
            </w14:scene3d>
          </w:rPr>
          <w:t>2 .6.</w:t>
        </w:r>
        <w:r w:rsidR="00D87100" w:rsidRPr="00025C89">
          <w:rPr>
            <w:rStyle w:val="Hyperlink"/>
            <w:color w:val="auto"/>
            <w:rtl/>
          </w:rPr>
          <w:t xml:space="preserve"> المتطلبات الوظيفية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Toc480980075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12</w:t>
        </w:r>
        <w:r w:rsidR="00D87100" w:rsidRPr="00025C89">
          <w:rPr>
            <w:rStyle w:val="Hyperlink"/>
            <w:color w:val="auto"/>
            <w:rtl/>
          </w:rPr>
          <w:fldChar w:fldCharType="end"/>
        </w:r>
      </w:hyperlink>
    </w:p>
    <w:p w14:paraId="31BFEB5D" w14:textId="293B7A2C" w:rsidR="00D87100" w:rsidRPr="00025C89" w:rsidRDefault="00463ED8" w:rsidP="00771CCE">
      <w:pPr>
        <w:pStyle w:val="TOC1"/>
        <w:rPr>
          <w:rFonts w:eastAsiaTheme="minorEastAsia"/>
          <w:sz w:val="22"/>
          <w:szCs w:val="22"/>
          <w:rtl/>
        </w:rPr>
      </w:pPr>
      <w:hyperlink w:anchor="_Toc480980076" w:history="1">
        <w:r w:rsidR="00D87100" w:rsidRPr="00025C89">
          <w:rPr>
            <w:rStyle w:val="Hyperlink"/>
            <w:color w:val="auto"/>
            <w:rtl/>
            <w14:scene3d>
              <w14:camera w14:prst="orthographicFront"/>
              <w14:lightRig w14:rig="threePt" w14:dir="t">
                <w14:rot w14:lat="0" w14:lon="0" w14:rev="0"/>
              </w14:lightRig>
            </w14:scene3d>
          </w:rPr>
          <w:t>2 .7.</w:t>
        </w:r>
        <w:r w:rsidR="00D87100" w:rsidRPr="00025C89">
          <w:rPr>
            <w:rStyle w:val="Hyperlink"/>
            <w:color w:val="auto"/>
            <w:rtl/>
          </w:rPr>
          <w:t xml:space="preserve"> المتطلبات الغير وظيفية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Toc480980076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22</w:t>
        </w:r>
        <w:r w:rsidR="00D87100" w:rsidRPr="00025C89">
          <w:rPr>
            <w:rStyle w:val="Hyperlink"/>
            <w:color w:val="auto"/>
            <w:rtl/>
          </w:rPr>
          <w:fldChar w:fldCharType="end"/>
        </w:r>
      </w:hyperlink>
    </w:p>
    <w:p w14:paraId="2AB5166B" w14:textId="652EAC53" w:rsidR="00D87100" w:rsidRPr="00025C89" w:rsidRDefault="00463ED8" w:rsidP="00771CCE">
      <w:pPr>
        <w:pStyle w:val="TOC1"/>
        <w:rPr>
          <w:rFonts w:eastAsiaTheme="minorEastAsia"/>
          <w:sz w:val="22"/>
          <w:szCs w:val="22"/>
          <w:rtl/>
        </w:rPr>
      </w:pPr>
      <w:hyperlink w:anchor="_Toc480980077" w:history="1">
        <w:r w:rsidR="00D87100" w:rsidRPr="00025C89">
          <w:rPr>
            <w:rStyle w:val="Hyperlink"/>
            <w:color w:val="auto"/>
            <w:rtl/>
            <w14:scene3d>
              <w14:camera w14:prst="orthographicFront"/>
              <w14:lightRig w14:rig="threePt" w14:dir="t">
                <w14:rot w14:lat="0" w14:lon="0" w14:rev="0"/>
              </w14:lightRig>
            </w14:scene3d>
          </w:rPr>
          <w:t>2 .8.</w:t>
        </w:r>
        <w:r w:rsidR="00D87100" w:rsidRPr="00025C89">
          <w:rPr>
            <w:rStyle w:val="Hyperlink"/>
            <w:color w:val="auto"/>
            <w:rtl/>
          </w:rPr>
          <w:t xml:space="preserve"> تحليل متطلبات النظام</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Toc480980077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0029D33A" w14:textId="6F40EE49" w:rsidR="00D87100" w:rsidRPr="00025C89" w:rsidRDefault="00463ED8" w:rsidP="00771CCE">
      <w:pPr>
        <w:pStyle w:val="TOC1"/>
        <w:rPr>
          <w:rFonts w:eastAsiaTheme="minorEastAsia"/>
          <w:sz w:val="22"/>
          <w:szCs w:val="22"/>
          <w:rtl/>
        </w:rPr>
      </w:pPr>
      <w:hyperlink w:anchor="_Toc480980078" w:history="1">
        <w:r w:rsidR="00D87100" w:rsidRPr="00025C89">
          <w:rPr>
            <w:rStyle w:val="Hyperlink"/>
            <w:color w:val="auto"/>
            <w:rtl/>
          </w:rPr>
          <w:t>3.</w:t>
        </w:r>
        <w:r w:rsidR="00D87100" w:rsidRPr="00025C89">
          <w:rPr>
            <w:rFonts w:eastAsiaTheme="minorEastAsia"/>
            <w:sz w:val="22"/>
            <w:szCs w:val="22"/>
            <w:rtl/>
          </w:rPr>
          <w:tab/>
        </w:r>
        <w:r w:rsidR="00D87100" w:rsidRPr="00025C89">
          <w:rPr>
            <w:rStyle w:val="Hyperlink"/>
            <w:color w:val="auto"/>
            <w:rtl/>
          </w:rPr>
          <w:t>الفصل الثالث (مرحلة التصميم)</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Toc480980078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28</w:t>
        </w:r>
        <w:r w:rsidR="00D87100" w:rsidRPr="00025C89">
          <w:rPr>
            <w:rStyle w:val="Hyperlink"/>
            <w:color w:val="auto"/>
            <w:rtl/>
          </w:rPr>
          <w:fldChar w:fldCharType="end"/>
        </w:r>
      </w:hyperlink>
    </w:p>
    <w:p w14:paraId="5F990F11" w14:textId="5CDDD0EF" w:rsidR="00D87100" w:rsidRPr="00025C89" w:rsidRDefault="00463ED8" w:rsidP="00771CCE">
      <w:pPr>
        <w:pStyle w:val="TOC1"/>
        <w:rPr>
          <w:rFonts w:eastAsiaTheme="minorEastAsia"/>
          <w:sz w:val="22"/>
          <w:szCs w:val="22"/>
          <w:rtl/>
        </w:rPr>
      </w:pPr>
      <w:hyperlink w:anchor="_Toc480980079" w:history="1">
        <w:r w:rsidR="00D87100" w:rsidRPr="00025C89">
          <w:rPr>
            <w:rStyle w:val="Hyperlink"/>
            <w:color w:val="auto"/>
            <w:rtl/>
            <w:lang w:val="en-GB"/>
            <w14:scene3d>
              <w14:camera w14:prst="orthographicFront"/>
              <w14:lightRig w14:rig="threePt" w14:dir="t">
                <w14:rot w14:lat="0" w14:lon="0" w14:rev="0"/>
              </w14:lightRig>
            </w14:scene3d>
          </w:rPr>
          <w:t>3 .1.</w:t>
        </w:r>
        <w:r w:rsidR="00D87100" w:rsidRPr="00025C89">
          <w:rPr>
            <w:rStyle w:val="Hyperlink"/>
            <w:color w:val="auto"/>
            <w:rtl/>
          </w:rPr>
          <w:t xml:space="preserve"> المقدمـة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Toc480980079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29</w:t>
        </w:r>
        <w:r w:rsidR="00D87100" w:rsidRPr="00025C89">
          <w:rPr>
            <w:rStyle w:val="Hyperlink"/>
            <w:color w:val="auto"/>
            <w:rtl/>
          </w:rPr>
          <w:fldChar w:fldCharType="end"/>
        </w:r>
      </w:hyperlink>
    </w:p>
    <w:p w14:paraId="0DE3E575" w14:textId="77777777" w:rsidR="005C785B" w:rsidRPr="00025C89" w:rsidRDefault="00D87100" w:rsidP="00771CCE">
      <w:pPr>
        <w:rPr>
          <w:rFonts w:ascii="Simplified Arabic" w:hAnsi="Simplified Arabic" w:cs="Simplified Arabic"/>
          <w:rtl/>
          <w:lang w:bidi="ar-LY"/>
        </w:rPr>
      </w:pPr>
      <w:r w:rsidRPr="00025C89">
        <w:rPr>
          <w:rFonts w:ascii="Simplified Arabic" w:hAnsi="Simplified Arabic" w:cs="Simplified Arabic"/>
          <w:rtl/>
        </w:rPr>
        <w:fldChar w:fldCharType="end"/>
      </w:r>
    </w:p>
    <w:p w14:paraId="7AE6790A" w14:textId="77777777" w:rsidR="005C785B" w:rsidRPr="00025C89" w:rsidRDefault="005C785B" w:rsidP="00771CCE">
      <w:pPr>
        <w:rPr>
          <w:rFonts w:ascii="Simplified Arabic" w:hAnsi="Simplified Arabic" w:cs="Simplified Arabic"/>
          <w:rtl/>
        </w:rPr>
      </w:pPr>
    </w:p>
    <w:p w14:paraId="76BE7608" w14:textId="77777777" w:rsidR="005C785B" w:rsidRPr="00025C89" w:rsidRDefault="005C785B" w:rsidP="00771CCE">
      <w:pPr>
        <w:rPr>
          <w:rFonts w:ascii="Simplified Arabic" w:hAnsi="Simplified Arabic" w:cs="Simplified Arabic"/>
          <w:rtl/>
        </w:rPr>
      </w:pPr>
    </w:p>
    <w:p w14:paraId="03C3056C" w14:textId="77777777" w:rsidR="005C785B" w:rsidRPr="00025C89" w:rsidRDefault="005C785B" w:rsidP="00771CCE">
      <w:pPr>
        <w:rPr>
          <w:rFonts w:ascii="Simplified Arabic" w:hAnsi="Simplified Arabic" w:cs="Simplified Arabic"/>
          <w:rtl/>
        </w:rPr>
      </w:pPr>
    </w:p>
    <w:p w14:paraId="6BB3C517" w14:textId="77777777" w:rsidR="00FB0592" w:rsidRPr="00025C89" w:rsidRDefault="00FB0592" w:rsidP="00771CCE">
      <w:pPr>
        <w:rPr>
          <w:rFonts w:ascii="Simplified Arabic" w:hAnsi="Simplified Arabic" w:cs="Simplified Arabic"/>
          <w:rtl/>
        </w:rPr>
      </w:pPr>
    </w:p>
    <w:p w14:paraId="6A9D00C8" w14:textId="77777777" w:rsidR="00FB0592" w:rsidRPr="00025C89" w:rsidRDefault="00FB0592" w:rsidP="00771CCE">
      <w:pPr>
        <w:rPr>
          <w:rFonts w:ascii="Simplified Arabic" w:hAnsi="Simplified Arabic" w:cs="Simplified Arabic"/>
          <w:rtl/>
        </w:rPr>
      </w:pPr>
    </w:p>
    <w:p w14:paraId="2433FB8F" w14:textId="77777777" w:rsidR="00FB0592" w:rsidRPr="00025C89" w:rsidRDefault="00FB0592" w:rsidP="00771CCE">
      <w:pPr>
        <w:rPr>
          <w:rFonts w:ascii="Simplified Arabic" w:hAnsi="Simplified Arabic" w:cs="Simplified Arabic"/>
          <w:rtl/>
        </w:rPr>
      </w:pPr>
    </w:p>
    <w:p w14:paraId="79465CEF" w14:textId="77777777" w:rsidR="00FB0592" w:rsidRPr="00025C89" w:rsidRDefault="00FB0592" w:rsidP="00771CCE">
      <w:pPr>
        <w:rPr>
          <w:rFonts w:ascii="Simplified Arabic" w:hAnsi="Simplified Arabic" w:cs="Simplified Arabic"/>
          <w:rtl/>
        </w:rPr>
      </w:pPr>
    </w:p>
    <w:p w14:paraId="1B6841AD" w14:textId="77777777" w:rsidR="00FB0592" w:rsidRPr="00025C89" w:rsidRDefault="00FB0592" w:rsidP="00771CCE">
      <w:pPr>
        <w:rPr>
          <w:rFonts w:ascii="Simplified Arabic" w:hAnsi="Simplified Arabic" w:cs="Simplified Arabic"/>
          <w:rtl/>
        </w:rPr>
      </w:pPr>
    </w:p>
    <w:p w14:paraId="09AC3F46" w14:textId="77777777" w:rsidR="00FB0592" w:rsidRPr="00025C89" w:rsidRDefault="00FB0592" w:rsidP="00771CCE">
      <w:pPr>
        <w:rPr>
          <w:rFonts w:ascii="Simplified Arabic" w:hAnsi="Simplified Arabic" w:cs="Simplified Arabic"/>
          <w:rtl/>
        </w:rPr>
      </w:pPr>
    </w:p>
    <w:p w14:paraId="30042777" w14:textId="77777777" w:rsidR="00FB0592" w:rsidRPr="00025C89" w:rsidRDefault="00FB0592" w:rsidP="00771CCE">
      <w:pPr>
        <w:rPr>
          <w:rFonts w:ascii="Simplified Arabic" w:hAnsi="Simplified Arabic" w:cs="Simplified Arabic"/>
          <w:rtl/>
        </w:rPr>
      </w:pPr>
    </w:p>
    <w:p w14:paraId="2A6ABB33" w14:textId="77777777" w:rsidR="00FB0592" w:rsidRPr="00025C89" w:rsidRDefault="00FB0592" w:rsidP="00771CCE">
      <w:pPr>
        <w:rPr>
          <w:rFonts w:ascii="Simplified Arabic" w:hAnsi="Simplified Arabic" w:cs="Simplified Arabic"/>
          <w:rtl/>
        </w:rPr>
      </w:pPr>
    </w:p>
    <w:p w14:paraId="5B9C6B7E" w14:textId="77777777" w:rsidR="00F9319D" w:rsidRPr="00025C89" w:rsidRDefault="00F9319D" w:rsidP="00771CCE">
      <w:pPr>
        <w:rPr>
          <w:rFonts w:ascii="Simplified Arabic" w:hAnsi="Simplified Arabic" w:cs="Simplified Arabic"/>
          <w:rtl/>
        </w:rPr>
      </w:pPr>
    </w:p>
    <w:p w14:paraId="1AD4A40E" w14:textId="77777777" w:rsidR="00F9319D" w:rsidRPr="00025C89" w:rsidRDefault="00F9319D" w:rsidP="00771CCE">
      <w:pPr>
        <w:rPr>
          <w:rFonts w:ascii="Simplified Arabic" w:hAnsi="Simplified Arabic" w:cs="Simplified Arabic"/>
          <w:rtl/>
        </w:rPr>
      </w:pPr>
    </w:p>
    <w:p w14:paraId="6AA67A69" w14:textId="77777777" w:rsidR="00F9319D" w:rsidRPr="00025C89" w:rsidRDefault="00F9319D" w:rsidP="00771CCE">
      <w:pPr>
        <w:rPr>
          <w:rFonts w:ascii="Simplified Arabic" w:hAnsi="Simplified Arabic" w:cs="Simplified Arabic"/>
          <w:rtl/>
        </w:rPr>
      </w:pPr>
    </w:p>
    <w:p w14:paraId="0FB2F95F" w14:textId="77777777" w:rsidR="00F9319D" w:rsidRPr="00025C89" w:rsidRDefault="00F9319D" w:rsidP="00771CCE">
      <w:pPr>
        <w:rPr>
          <w:rFonts w:ascii="Simplified Arabic" w:hAnsi="Simplified Arabic" w:cs="Simplified Arabic"/>
          <w:rtl/>
        </w:rPr>
      </w:pPr>
    </w:p>
    <w:p w14:paraId="60156237" w14:textId="77777777" w:rsidR="00F9319D" w:rsidRPr="00025C89" w:rsidRDefault="00F9319D" w:rsidP="00771CCE">
      <w:pPr>
        <w:rPr>
          <w:rFonts w:ascii="Simplified Arabic" w:hAnsi="Simplified Arabic" w:cs="Simplified Arabic"/>
          <w:rtl/>
        </w:rPr>
      </w:pPr>
    </w:p>
    <w:p w14:paraId="2F65B45E" w14:textId="77777777" w:rsidR="00F9319D" w:rsidRPr="00025C89" w:rsidRDefault="00F9319D" w:rsidP="00771CCE">
      <w:pPr>
        <w:rPr>
          <w:rFonts w:ascii="Simplified Arabic" w:hAnsi="Simplified Arabic" w:cs="Simplified Arabic"/>
          <w:rtl/>
        </w:rPr>
      </w:pPr>
    </w:p>
    <w:p w14:paraId="6BC55290" w14:textId="77777777" w:rsidR="00F9319D" w:rsidRPr="00025C89" w:rsidRDefault="00F9319D" w:rsidP="00771CCE">
      <w:pPr>
        <w:rPr>
          <w:rFonts w:ascii="Simplified Arabic" w:hAnsi="Simplified Arabic" w:cs="Simplified Arabic"/>
          <w:rtl/>
        </w:rPr>
      </w:pPr>
    </w:p>
    <w:p w14:paraId="0BFD450B" w14:textId="77777777" w:rsidR="00F9319D" w:rsidRPr="00025C89" w:rsidRDefault="00F9319D" w:rsidP="00771CCE">
      <w:pPr>
        <w:rPr>
          <w:rFonts w:ascii="Simplified Arabic" w:hAnsi="Simplified Arabic" w:cs="Simplified Arabic"/>
          <w:rtl/>
        </w:rPr>
      </w:pPr>
    </w:p>
    <w:p w14:paraId="0E4E6BAD" w14:textId="77777777" w:rsidR="00FB0592" w:rsidRPr="00025C89" w:rsidRDefault="00FB0592" w:rsidP="00771CCE">
      <w:pPr>
        <w:rPr>
          <w:rFonts w:ascii="Simplified Arabic" w:hAnsi="Simplified Arabic" w:cs="Simplified Arabic"/>
          <w:rtl/>
        </w:rPr>
      </w:pPr>
    </w:p>
    <w:p w14:paraId="7185738F" w14:textId="77777777" w:rsidR="005C785B" w:rsidRPr="00025C89" w:rsidRDefault="005C785B" w:rsidP="00771CCE">
      <w:pPr>
        <w:rPr>
          <w:rFonts w:ascii="Simplified Arabic" w:hAnsi="Simplified Arabic" w:cs="Simplified Arabic"/>
          <w:rtl/>
        </w:rPr>
      </w:pPr>
    </w:p>
    <w:p w14:paraId="27AF1921" w14:textId="77777777" w:rsidR="005C785B" w:rsidRPr="00025C89" w:rsidRDefault="005C785B" w:rsidP="00771CCE">
      <w:pPr>
        <w:rPr>
          <w:rFonts w:ascii="Simplified Arabic" w:hAnsi="Simplified Arabic" w:cs="Simplified Arabic"/>
          <w:rtl/>
        </w:rPr>
      </w:pPr>
    </w:p>
    <w:p w14:paraId="0363DB49" w14:textId="77777777" w:rsidR="00712E65" w:rsidRPr="00025C89" w:rsidRDefault="00712E65" w:rsidP="00771CCE">
      <w:pPr>
        <w:pStyle w:val="Subtitlebold"/>
        <w:spacing w:line="360" w:lineRule="auto"/>
        <w:rPr>
          <w:rtl/>
        </w:rPr>
      </w:pPr>
      <w:r w:rsidRPr="00025C89">
        <w:rPr>
          <w:rtl/>
        </w:rPr>
        <w:t xml:space="preserve">قائمة الأشكال    </w:t>
      </w:r>
    </w:p>
    <w:p w14:paraId="28E04042" w14:textId="0E93D74A" w:rsidR="00D87100" w:rsidRPr="00025C89" w:rsidRDefault="00D87100" w:rsidP="00771CCE">
      <w:pPr>
        <w:pStyle w:val="TOC1"/>
        <w:rPr>
          <w:rFonts w:eastAsiaTheme="minorEastAsia"/>
          <w:sz w:val="22"/>
          <w:szCs w:val="22"/>
          <w:rtl/>
        </w:rPr>
      </w:pPr>
      <w:r w:rsidRPr="00025C89">
        <w:rPr>
          <w:rtl/>
        </w:rPr>
        <w:fldChar w:fldCharType="begin"/>
      </w:r>
      <w:r w:rsidRPr="00025C89">
        <w:rPr>
          <w:rtl/>
        </w:rPr>
        <w:instrText xml:space="preserve"> </w:instrText>
      </w:r>
      <w:r w:rsidRPr="00025C89">
        <w:instrText>TOC</w:instrText>
      </w:r>
      <w:r w:rsidRPr="00025C89">
        <w:rPr>
          <w:rtl/>
        </w:rPr>
        <w:instrText xml:space="preserve"> \</w:instrText>
      </w:r>
      <w:r w:rsidRPr="00025C89">
        <w:instrText>h \z \c</w:instrText>
      </w:r>
      <w:r w:rsidRPr="00025C89">
        <w:rPr>
          <w:rtl/>
        </w:rPr>
        <w:instrText xml:space="preserve"> "رسم توضيحي" </w:instrText>
      </w:r>
      <w:r w:rsidRPr="00025C89">
        <w:rPr>
          <w:rtl/>
        </w:rPr>
        <w:fldChar w:fldCharType="separate"/>
      </w:r>
      <w:hyperlink w:anchor="_Toc480980091" w:history="1">
        <w:r w:rsidRPr="00025C89">
          <w:rPr>
            <w:rStyle w:val="Hyperlink"/>
            <w:color w:val="auto"/>
            <w:rtl/>
          </w:rPr>
          <w:t>رسم توضيحي 1</w:t>
        </w:r>
        <w:r w:rsidRPr="00025C89">
          <w:rPr>
            <w:rStyle w:val="Hyperlink"/>
            <w:color w:val="auto"/>
            <w:rtl/>
            <w:lang w:bidi="ar-LY"/>
          </w:rPr>
          <w:t xml:space="preserve"> حالة الاستخدام</w:t>
        </w:r>
        <w:r w:rsidRPr="00025C89">
          <w:rPr>
            <w:webHidden/>
            <w:rtl/>
          </w:rPr>
          <w:tab/>
        </w:r>
        <w:r w:rsidRPr="00025C89">
          <w:rPr>
            <w:rStyle w:val="Hyperlink"/>
            <w:color w:val="auto"/>
            <w:rtl/>
          </w:rPr>
          <w:fldChar w:fldCharType="begin"/>
        </w:r>
        <w:r w:rsidRPr="00025C89">
          <w:rPr>
            <w:webHidden/>
            <w:rtl/>
          </w:rPr>
          <w:instrText xml:space="preserve"> </w:instrText>
        </w:r>
        <w:r w:rsidRPr="00025C89">
          <w:rPr>
            <w:webHidden/>
          </w:rPr>
          <w:instrText>PAGEREF</w:instrText>
        </w:r>
        <w:r w:rsidRPr="00025C89">
          <w:rPr>
            <w:webHidden/>
            <w:rtl/>
          </w:rPr>
          <w:instrText xml:space="preserve"> _</w:instrText>
        </w:r>
        <w:r w:rsidRPr="00025C89">
          <w:rPr>
            <w:webHidden/>
          </w:rPr>
          <w:instrText>Toc480980091 \h</w:instrText>
        </w:r>
        <w:r w:rsidRPr="00025C89">
          <w:rPr>
            <w:webHidden/>
            <w:rtl/>
          </w:rPr>
          <w:instrText xml:space="preserve"> </w:instrText>
        </w:r>
        <w:r w:rsidRPr="00025C89">
          <w:rPr>
            <w:rStyle w:val="Hyperlink"/>
            <w:color w:val="auto"/>
            <w:rtl/>
          </w:rPr>
        </w:r>
        <w:r w:rsidRPr="00025C89">
          <w:rPr>
            <w:rStyle w:val="Hyperlink"/>
            <w:color w:val="auto"/>
            <w:rtl/>
          </w:rPr>
          <w:fldChar w:fldCharType="separate"/>
        </w:r>
        <w:r w:rsidR="007D348E">
          <w:rPr>
            <w:rStyle w:val="Hyperlink"/>
            <w:b/>
            <w:bCs/>
            <w:color w:val="auto"/>
          </w:rPr>
          <w:t>Error! Bookmark not defined.</w:t>
        </w:r>
        <w:r w:rsidRPr="00025C89">
          <w:rPr>
            <w:rStyle w:val="Hyperlink"/>
            <w:color w:val="auto"/>
            <w:rtl/>
          </w:rPr>
          <w:fldChar w:fldCharType="end"/>
        </w:r>
      </w:hyperlink>
    </w:p>
    <w:p w14:paraId="3E0DFB6B" w14:textId="0207BA17" w:rsidR="00D87100" w:rsidRPr="00025C89" w:rsidRDefault="00463ED8" w:rsidP="00771CCE">
      <w:pPr>
        <w:pStyle w:val="TOC1"/>
        <w:rPr>
          <w:rFonts w:eastAsiaTheme="minorEastAsia"/>
          <w:sz w:val="22"/>
          <w:szCs w:val="22"/>
          <w:rtl/>
        </w:rPr>
      </w:pPr>
      <w:hyperlink w:anchor="_Toc480980092" w:history="1">
        <w:r w:rsidR="00D87100" w:rsidRPr="00025C89">
          <w:rPr>
            <w:rStyle w:val="Hyperlink"/>
            <w:color w:val="auto"/>
            <w:rtl/>
          </w:rPr>
          <w:t>رسم توضيحي 2</w:t>
        </w:r>
        <w:r w:rsidR="00D87100" w:rsidRPr="00025C89">
          <w:rPr>
            <w:rStyle w:val="Hyperlink"/>
            <w:color w:val="auto"/>
            <w:rtl/>
            <w:lang w:bidi="ar-LY"/>
          </w:rPr>
          <w:t xml:space="preserve"> حالة الاستخدام</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Toc480980092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397310BD" w14:textId="77777777" w:rsidR="00D87100" w:rsidRPr="00025C89" w:rsidRDefault="00D87100" w:rsidP="00771CCE">
      <w:pPr>
        <w:pStyle w:val="TOC1"/>
        <w:rPr>
          <w:rtl/>
          <w:lang w:bidi="ar-LY"/>
        </w:rPr>
      </w:pPr>
      <w:r w:rsidRPr="00025C89">
        <w:rPr>
          <w:rtl/>
        </w:rPr>
        <w:fldChar w:fldCharType="end"/>
      </w:r>
    </w:p>
    <w:p w14:paraId="0E55E679" w14:textId="77777777" w:rsidR="005C785B" w:rsidRPr="00025C89" w:rsidRDefault="005C785B" w:rsidP="00771CCE">
      <w:pPr>
        <w:pStyle w:val="TOC1"/>
        <w:rPr>
          <w:rtl/>
        </w:rPr>
      </w:pPr>
    </w:p>
    <w:p w14:paraId="10777232" w14:textId="77777777" w:rsidR="005C785B" w:rsidRPr="00025C89" w:rsidRDefault="005C785B" w:rsidP="00771CCE">
      <w:pPr>
        <w:rPr>
          <w:rFonts w:ascii="Simplified Arabic" w:hAnsi="Simplified Arabic" w:cs="Simplified Arabic"/>
          <w:rtl/>
        </w:rPr>
      </w:pPr>
    </w:p>
    <w:p w14:paraId="5164B185" w14:textId="77777777" w:rsidR="005C785B" w:rsidRPr="00025C89" w:rsidRDefault="005C785B" w:rsidP="00771CCE">
      <w:pPr>
        <w:rPr>
          <w:rFonts w:ascii="Simplified Arabic" w:hAnsi="Simplified Arabic" w:cs="Simplified Arabic"/>
          <w:rtl/>
        </w:rPr>
      </w:pPr>
    </w:p>
    <w:p w14:paraId="1EFB0E7D" w14:textId="77777777" w:rsidR="005C785B" w:rsidRPr="00025C89" w:rsidRDefault="005C785B" w:rsidP="00771CCE">
      <w:pPr>
        <w:rPr>
          <w:rFonts w:ascii="Simplified Arabic" w:hAnsi="Simplified Arabic" w:cs="Simplified Arabic"/>
          <w:rtl/>
        </w:rPr>
      </w:pPr>
    </w:p>
    <w:p w14:paraId="20679CB7" w14:textId="77777777" w:rsidR="00EF76F5" w:rsidRPr="00025C89" w:rsidRDefault="00EF76F5" w:rsidP="00771CCE">
      <w:pPr>
        <w:rPr>
          <w:rFonts w:ascii="Simplified Arabic" w:hAnsi="Simplified Arabic" w:cs="Simplified Arabic"/>
          <w:b/>
          <w:bCs/>
          <w:sz w:val="36"/>
          <w:szCs w:val="36"/>
          <w:rtl/>
        </w:rPr>
      </w:pPr>
    </w:p>
    <w:p w14:paraId="41F3E103" w14:textId="77777777" w:rsidR="005C785B" w:rsidRPr="00025C89" w:rsidRDefault="005C785B" w:rsidP="00771CCE">
      <w:pPr>
        <w:rPr>
          <w:rFonts w:ascii="Simplified Arabic" w:hAnsi="Simplified Arabic" w:cs="Simplified Arabic"/>
          <w:rtl/>
        </w:rPr>
      </w:pPr>
    </w:p>
    <w:p w14:paraId="440C0356" w14:textId="77777777" w:rsidR="005C785B" w:rsidRPr="00025C89" w:rsidRDefault="005C785B" w:rsidP="00771CCE">
      <w:pPr>
        <w:rPr>
          <w:rFonts w:ascii="Simplified Arabic" w:hAnsi="Simplified Arabic" w:cs="Simplified Arabic"/>
          <w:rtl/>
          <w:lang w:bidi="ar-LY"/>
        </w:rPr>
      </w:pPr>
    </w:p>
    <w:p w14:paraId="1BE8CC84" w14:textId="77777777" w:rsidR="003B0E86" w:rsidRPr="00025C89" w:rsidRDefault="003B0E86" w:rsidP="00771CCE">
      <w:pPr>
        <w:rPr>
          <w:rFonts w:ascii="Simplified Arabic" w:hAnsi="Simplified Arabic" w:cs="Simplified Arabic"/>
          <w:lang w:bidi="ar-LY"/>
        </w:rPr>
      </w:pPr>
    </w:p>
    <w:p w14:paraId="4CFAA85D" w14:textId="77777777" w:rsidR="0061562D" w:rsidRPr="00025C89" w:rsidRDefault="0061562D" w:rsidP="00771CCE">
      <w:pPr>
        <w:rPr>
          <w:rFonts w:ascii="Simplified Arabic" w:hAnsi="Simplified Arabic" w:cs="Simplified Arabic"/>
          <w:rtl/>
        </w:rPr>
      </w:pPr>
    </w:p>
    <w:p w14:paraId="4719CB68" w14:textId="77777777" w:rsidR="0061562D" w:rsidRPr="00025C89" w:rsidRDefault="0061562D" w:rsidP="00771CCE">
      <w:pPr>
        <w:rPr>
          <w:rFonts w:ascii="Simplified Arabic" w:hAnsi="Simplified Arabic" w:cs="Simplified Arabic"/>
          <w:rtl/>
        </w:rPr>
      </w:pPr>
    </w:p>
    <w:p w14:paraId="439D2388" w14:textId="77777777" w:rsidR="00FB0592" w:rsidRPr="00025C89" w:rsidRDefault="00FB0592" w:rsidP="00771CCE">
      <w:pPr>
        <w:rPr>
          <w:rFonts w:ascii="Simplified Arabic" w:hAnsi="Simplified Arabic" w:cs="Simplified Arabic"/>
          <w:rtl/>
        </w:rPr>
      </w:pPr>
    </w:p>
    <w:p w14:paraId="7E68EE92" w14:textId="77777777" w:rsidR="00FB0592" w:rsidRPr="00025C89" w:rsidRDefault="00FB0592" w:rsidP="00771CCE">
      <w:pPr>
        <w:rPr>
          <w:rFonts w:ascii="Simplified Arabic" w:hAnsi="Simplified Arabic" w:cs="Simplified Arabic"/>
          <w:rtl/>
        </w:rPr>
      </w:pPr>
    </w:p>
    <w:p w14:paraId="1A9552E6" w14:textId="77777777" w:rsidR="00FB0592" w:rsidRPr="00025C89" w:rsidRDefault="00FB0592" w:rsidP="00771CCE">
      <w:pPr>
        <w:rPr>
          <w:rFonts w:ascii="Simplified Arabic" w:hAnsi="Simplified Arabic" w:cs="Simplified Arabic"/>
          <w:rtl/>
        </w:rPr>
      </w:pPr>
    </w:p>
    <w:p w14:paraId="6D99FEC5" w14:textId="77777777" w:rsidR="00FB0592" w:rsidRPr="00025C89" w:rsidRDefault="00FB0592" w:rsidP="00771CCE">
      <w:pPr>
        <w:rPr>
          <w:rFonts w:ascii="Simplified Arabic" w:hAnsi="Simplified Arabic" w:cs="Simplified Arabic"/>
          <w:rtl/>
        </w:rPr>
      </w:pPr>
    </w:p>
    <w:p w14:paraId="47CFB4C4" w14:textId="77777777" w:rsidR="00FB0592" w:rsidRPr="00025C89" w:rsidRDefault="00FB0592" w:rsidP="00771CCE">
      <w:pPr>
        <w:rPr>
          <w:rFonts w:ascii="Simplified Arabic" w:hAnsi="Simplified Arabic" w:cs="Simplified Arabic"/>
          <w:rtl/>
        </w:rPr>
      </w:pPr>
    </w:p>
    <w:p w14:paraId="06569DF2" w14:textId="77777777" w:rsidR="00FB0592" w:rsidRPr="00025C89" w:rsidRDefault="00FB0592" w:rsidP="00771CCE">
      <w:pPr>
        <w:rPr>
          <w:rFonts w:ascii="Simplified Arabic" w:hAnsi="Simplified Arabic" w:cs="Simplified Arabic"/>
          <w:rtl/>
        </w:rPr>
      </w:pPr>
    </w:p>
    <w:p w14:paraId="43F5FF1E" w14:textId="77777777" w:rsidR="00FB0592" w:rsidRPr="00025C89" w:rsidRDefault="00FB0592" w:rsidP="00771CCE">
      <w:pPr>
        <w:rPr>
          <w:rFonts w:ascii="Simplified Arabic" w:hAnsi="Simplified Arabic" w:cs="Simplified Arabic"/>
          <w:rtl/>
        </w:rPr>
      </w:pPr>
    </w:p>
    <w:p w14:paraId="4F48F033" w14:textId="77777777" w:rsidR="007F1E56" w:rsidRPr="00025C89" w:rsidRDefault="007F1E56" w:rsidP="00771CCE">
      <w:pPr>
        <w:rPr>
          <w:rFonts w:ascii="Simplified Arabic" w:hAnsi="Simplified Arabic" w:cs="Simplified Arabic"/>
          <w:rtl/>
        </w:rPr>
      </w:pPr>
    </w:p>
    <w:p w14:paraId="3C33A740" w14:textId="77777777" w:rsidR="000949B4" w:rsidRPr="00025C89" w:rsidRDefault="000949B4" w:rsidP="00771CCE">
      <w:pPr>
        <w:pStyle w:val="Subtitlebold"/>
        <w:spacing w:line="360" w:lineRule="auto"/>
        <w:rPr>
          <w:rtl/>
        </w:rPr>
      </w:pPr>
      <w:r w:rsidRPr="00025C89">
        <w:rPr>
          <w:rtl/>
        </w:rPr>
        <w:t xml:space="preserve">قائمة الجداول   </w:t>
      </w:r>
    </w:p>
    <w:p w14:paraId="24A40A1C" w14:textId="77777777" w:rsidR="00D87100" w:rsidRPr="00025C89" w:rsidRDefault="005F215C" w:rsidP="00771CCE">
      <w:pPr>
        <w:pStyle w:val="TOC1"/>
      </w:pPr>
      <w:r w:rsidRPr="00025C89">
        <w:lastRenderedPageBreak/>
        <w:t xml:space="preserve"> </w:t>
      </w:r>
      <w:r w:rsidR="00D87100" w:rsidRPr="00025C89">
        <w:fldChar w:fldCharType="begin"/>
      </w:r>
      <w:r w:rsidR="00D87100" w:rsidRPr="00025C89">
        <w:instrText xml:space="preserve"> TOC \h \z \c "</w:instrText>
      </w:r>
      <w:r w:rsidR="00D87100" w:rsidRPr="00025C89">
        <w:rPr>
          <w:rtl/>
        </w:rPr>
        <w:instrText>جدول</w:instrText>
      </w:r>
      <w:r w:rsidR="00D87100" w:rsidRPr="00025C89">
        <w:instrText xml:space="preserve">" </w:instrText>
      </w:r>
      <w:r w:rsidR="00D87100" w:rsidRPr="00025C89">
        <w:fldChar w:fldCharType="separate"/>
      </w:r>
    </w:p>
    <w:p w14:paraId="44248F11" w14:textId="79392062" w:rsidR="00D87100" w:rsidRPr="00025C89" w:rsidRDefault="00463ED8" w:rsidP="00771CCE">
      <w:pPr>
        <w:pStyle w:val="TOC1"/>
        <w:rPr>
          <w:rFonts w:eastAsiaTheme="minorEastAsia"/>
          <w:sz w:val="22"/>
          <w:szCs w:val="22"/>
          <w:rtl/>
        </w:rPr>
      </w:pPr>
      <w:hyperlink w:anchor="_Toc480980108" w:history="1">
        <w:r w:rsidR="00D87100" w:rsidRPr="00025C89">
          <w:rPr>
            <w:rStyle w:val="Hyperlink"/>
            <w:color w:val="auto"/>
            <w:rtl/>
          </w:rPr>
          <w:t>جدول 1</w:t>
        </w:r>
        <w:r w:rsidR="00D87100" w:rsidRPr="00025C89">
          <w:rPr>
            <w:rStyle w:val="Hyperlink"/>
            <w:color w:val="auto"/>
            <w:rtl/>
            <w:lang w:bidi="ar-LY"/>
          </w:rPr>
          <w:t xml:space="preserve"> المتطلبات الوظيفية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Toc480980108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4991502C" w14:textId="77777777" w:rsidR="00B378A7" w:rsidRPr="00025C89" w:rsidRDefault="00D87100" w:rsidP="00771CCE">
      <w:pPr>
        <w:pStyle w:val="TOC1"/>
        <w:rPr>
          <w:rtl/>
          <w:lang w:bidi="ar-LY"/>
        </w:rPr>
      </w:pPr>
      <w:r w:rsidRPr="00025C89">
        <w:fldChar w:fldCharType="end"/>
      </w:r>
    </w:p>
    <w:p w14:paraId="66BD8F62" w14:textId="77777777" w:rsidR="007F1E56" w:rsidRPr="00025C89" w:rsidRDefault="007F1E56" w:rsidP="00771CCE">
      <w:pPr>
        <w:pStyle w:val="TOC1"/>
        <w:rPr>
          <w:rtl/>
        </w:rPr>
      </w:pPr>
    </w:p>
    <w:p w14:paraId="113295EB" w14:textId="77777777" w:rsidR="007F1E56" w:rsidRPr="00025C89" w:rsidRDefault="007F1E56" w:rsidP="00771CCE">
      <w:pPr>
        <w:rPr>
          <w:rFonts w:ascii="Simplified Arabic" w:hAnsi="Simplified Arabic" w:cs="Simplified Arabic"/>
          <w:rtl/>
        </w:rPr>
      </w:pPr>
    </w:p>
    <w:p w14:paraId="5CAE20C0" w14:textId="77777777" w:rsidR="002975FC" w:rsidRPr="00025C89" w:rsidRDefault="002975FC" w:rsidP="00771CCE">
      <w:pPr>
        <w:rPr>
          <w:rFonts w:ascii="Simplified Arabic" w:hAnsi="Simplified Arabic" w:cs="Simplified Arabic"/>
          <w:rtl/>
        </w:rPr>
      </w:pPr>
    </w:p>
    <w:p w14:paraId="1F2B516D" w14:textId="77777777" w:rsidR="00807224" w:rsidRPr="00025C89" w:rsidRDefault="00807224" w:rsidP="00771CCE">
      <w:pPr>
        <w:rPr>
          <w:rFonts w:ascii="Simplified Arabic" w:hAnsi="Simplified Arabic" w:cs="Simplified Arabic"/>
          <w:rtl/>
        </w:rPr>
        <w:sectPr w:rsidR="00807224" w:rsidRPr="00025C89" w:rsidSect="00807224">
          <w:footerReference w:type="default" r:id="rId12"/>
          <w:pgSz w:w="11906" w:h="16838"/>
          <w:pgMar w:top="1417" w:right="1984" w:bottom="1417" w:left="1417" w:header="706" w:footer="706" w:gutter="0"/>
          <w:pgNumType w:fmt="upperRoman" w:start="1"/>
          <w:cols w:space="708"/>
          <w:bidi/>
          <w:rtlGutter/>
          <w:docGrid w:linePitch="360"/>
        </w:sectPr>
      </w:pPr>
    </w:p>
    <w:p w14:paraId="5BDF76BF" w14:textId="77777777" w:rsidR="005C785B" w:rsidRPr="00025C89" w:rsidRDefault="005C785B" w:rsidP="00771CCE">
      <w:pPr>
        <w:rPr>
          <w:rFonts w:ascii="Simplified Arabic" w:hAnsi="Simplified Arabic" w:cs="Simplified Arabic"/>
          <w:rtl/>
          <w:lang w:bidi="ar-LY"/>
        </w:rPr>
      </w:pPr>
    </w:p>
    <w:p w14:paraId="26DB676A" w14:textId="77777777" w:rsidR="005C785B" w:rsidRPr="00025C89" w:rsidRDefault="005C785B" w:rsidP="00771CCE">
      <w:pPr>
        <w:rPr>
          <w:rFonts w:ascii="Simplified Arabic" w:hAnsi="Simplified Arabic" w:cs="Simplified Arabic"/>
          <w:rtl/>
        </w:rPr>
      </w:pPr>
    </w:p>
    <w:p w14:paraId="4A1B01CF" w14:textId="77777777" w:rsidR="005C785B" w:rsidRPr="00025C89" w:rsidRDefault="005C785B" w:rsidP="00771CCE">
      <w:pPr>
        <w:rPr>
          <w:rFonts w:ascii="Simplified Arabic" w:hAnsi="Simplified Arabic" w:cs="Simplified Arabic"/>
          <w:rtl/>
        </w:rPr>
      </w:pPr>
    </w:p>
    <w:p w14:paraId="092133CD" w14:textId="77777777" w:rsidR="005C785B" w:rsidRPr="00025C89" w:rsidRDefault="005C785B" w:rsidP="00771CCE">
      <w:pPr>
        <w:rPr>
          <w:rFonts w:ascii="Simplified Arabic" w:hAnsi="Simplified Arabic" w:cs="Simplified Arabic"/>
          <w:rtl/>
        </w:rPr>
      </w:pPr>
    </w:p>
    <w:p w14:paraId="640BBE7A" w14:textId="77777777" w:rsidR="009E655B" w:rsidRPr="00025C89" w:rsidRDefault="009E655B" w:rsidP="009E655B">
      <w:pPr>
        <w:rPr>
          <w:rFonts w:ascii="Simplified Arabic" w:hAnsi="Simplified Arabic" w:cs="Simplified Arabic"/>
          <w:rtl/>
        </w:rPr>
      </w:pPr>
    </w:p>
    <w:p w14:paraId="319749BA" w14:textId="77777777" w:rsidR="009E655B" w:rsidRPr="00025C89" w:rsidRDefault="009E655B" w:rsidP="009E655B">
      <w:pPr>
        <w:rPr>
          <w:rFonts w:ascii="Simplified Arabic" w:hAnsi="Simplified Arabic" w:cs="Simplified Arabic"/>
          <w:rtl/>
        </w:rPr>
      </w:pPr>
    </w:p>
    <w:p w14:paraId="13F444A2" w14:textId="77777777" w:rsidR="009E655B" w:rsidRPr="00025C89" w:rsidRDefault="009E655B" w:rsidP="009E655B">
      <w:pPr>
        <w:pStyle w:val="Heading1"/>
        <w:rPr>
          <w:rtl/>
        </w:rPr>
      </w:pPr>
      <w:bookmarkStart w:id="0" w:name="_Toc480926111"/>
      <w:bookmarkStart w:id="1" w:name="_Toc480965148"/>
      <w:bookmarkStart w:id="2" w:name="_Toc480980059"/>
      <w:r w:rsidRPr="00025C89">
        <w:rPr>
          <w:rtl/>
        </w:rPr>
        <w:t>الفصل الأول (</w:t>
      </w:r>
      <w:r w:rsidRPr="00025C89">
        <w:rPr>
          <w:rtl/>
          <w:lang w:bidi="ar-LY"/>
        </w:rPr>
        <w:t>المقدمة</w:t>
      </w:r>
      <w:r w:rsidRPr="00025C89">
        <w:rPr>
          <w:rtl/>
        </w:rPr>
        <w:t>)</w:t>
      </w:r>
      <w:bookmarkEnd w:id="0"/>
      <w:bookmarkEnd w:id="1"/>
      <w:bookmarkEnd w:id="2"/>
    </w:p>
    <w:p w14:paraId="1CF9A916" w14:textId="77777777" w:rsidR="009E655B" w:rsidRPr="00025C89" w:rsidRDefault="009E655B" w:rsidP="009E655B">
      <w:pPr>
        <w:pStyle w:val="NormalText"/>
        <w:rPr>
          <w:b/>
          <w:bCs/>
          <w:sz w:val="36"/>
          <w:szCs w:val="36"/>
          <w:rtl/>
        </w:rPr>
      </w:pPr>
      <w:r w:rsidRPr="00025C89">
        <w:rPr>
          <w:b/>
          <w:bCs/>
          <w:sz w:val="36"/>
          <w:szCs w:val="36"/>
          <w:rtl/>
        </w:rPr>
        <w:t xml:space="preserve"> </w:t>
      </w:r>
    </w:p>
    <w:p w14:paraId="6A61830A" w14:textId="6F81DD17" w:rsidR="00ED6466" w:rsidRPr="00025C89" w:rsidRDefault="00ED6466" w:rsidP="009E655B">
      <w:pPr>
        <w:rPr>
          <w:rFonts w:ascii="Simplified Arabic" w:hAnsi="Simplified Arabic" w:cs="Simplified Arabic"/>
          <w:rtl/>
          <w:lang w:bidi="ar-LY"/>
        </w:rPr>
      </w:pPr>
    </w:p>
    <w:p w14:paraId="52987AB4" w14:textId="3EA83B55" w:rsidR="00ED6466" w:rsidRPr="00025C89" w:rsidRDefault="00ED6466" w:rsidP="00771CCE">
      <w:pPr>
        <w:rPr>
          <w:rFonts w:ascii="Simplified Arabic" w:hAnsi="Simplified Arabic" w:cs="Simplified Arabic"/>
        </w:rPr>
      </w:pPr>
    </w:p>
    <w:p w14:paraId="56F913F4" w14:textId="2C7F5CF2" w:rsidR="00ED6466" w:rsidRPr="00025C89" w:rsidRDefault="00ED6466" w:rsidP="00771CCE">
      <w:pPr>
        <w:rPr>
          <w:rFonts w:ascii="Simplified Arabic" w:hAnsi="Simplified Arabic" w:cs="Simplified Arabic"/>
        </w:rPr>
      </w:pPr>
    </w:p>
    <w:p w14:paraId="2D1D7992" w14:textId="77777777" w:rsidR="00ED6466" w:rsidRPr="00025C89" w:rsidRDefault="00ED6466" w:rsidP="00771CCE">
      <w:pPr>
        <w:rPr>
          <w:rFonts w:ascii="Simplified Arabic" w:hAnsi="Simplified Arabic" w:cs="Simplified Arabic"/>
          <w:rtl/>
        </w:rPr>
      </w:pPr>
    </w:p>
    <w:p w14:paraId="7613228D" w14:textId="0557D2F5" w:rsidR="00D822BF" w:rsidRPr="00025C89" w:rsidRDefault="00B83505" w:rsidP="00771CCE">
      <w:pPr>
        <w:pStyle w:val="NormalText"/>
        <w:rPr>
          <w:b/>
          <w:bCs/>
          <w:sz w:val="36"/>
          <w:szCs w:val="36"/>
        </w:rPr>
      </w:pPr>
      <w:r w:rsidRPr="00025C89">
        <w:rPr>
          <w:b/>
          <w:bCs/>
          <w:sz w:val="36"/>
          <w:szCs w:val="36"/>
          <w:rtl/>
        </w:rPr>
        <w:t xml:space="preserve"> </w:t>
      </w:r>
    </w:p>
    <w:p w14:paraId="1544BC93" w14:textId="09031664" w:rsidR="00ED6466" w:rsidRPr="00025C89" w:rsidRDefault="00ED6466" w:rsidP="00771CCE">
      <w:pPr>
        <w:pStyle w:val="NormalText"/>
        <w:rPr>
          <w:b/>
          <w:bCs/>
          <w:sz w:val="36"/>
          <w:szCs w:val="36"/>
          <w:rtl/>
        </w:rPr>
      </w:pPr>
    </w:p>
    <w:p w14:paraId="740FCF0C" w14:textId="77777777" w:rsidR="00F07C9D" w:rsidRPr="00025C89" w:rsidRDefault="00F07C9D" w:rsidP="009E655B">
      <w:pPr>
        <w:pStyle w:val="NormalText"/>
        <w:rPr>
          <w:b/>
          <w:bCs/>
          <w:sz w:val="36"/>
          <w:szCs w:val="36"/>
        </w:rPr>
      </w:pPr>
    </w:p>
    <w:p w14:paraId="46F64E95" w14:textId="77777777" w:rsidR="00ED6466" w:rsidRPr="00025C89" w:rsidRDefault="00ED6466" w:rsidP="00771CCE">
      <w:pPr>
        <w:pStyle w:val="Heading2"/>
        <w:rPr>
          <w:rtl/>
        </w:rPr>
      </w:pPr>
      <w:r w:rsidRPr="00025C89">
        <w:rPr>
          <w:rtl/>
        </w:rPr>
        <w:t xml:space="preserve">   المقدمة  </w:t>
      </w:r>
    </w:p>
    <w:p w14:paraId="7231852A" w14:textId="6F390F1E" w:rsidR="00ED6466" w:rsidRPr="00025C89" w:rsidRDefault="00C66E6C" w:rsidP="00177028">
      <w:pPr>
        <w:pStyle w:val="Heading2"/>
        <w:numPr>
          <w:ilvl w:val="0"/>
          <w:numId w:val="0"/>
        </w:numPr>
        <w:ind w:left="432"/>
        <w:rPr>
          <w:b w:val="0"/>
          <w:bCs w:val="0"/>
          <w:sz w:val="28"/>
          <w:szCs w:val="28"/>
        </w:rPr>
      </w:pPr>
      <w:r w:rsidRPr="00025C89">
        <w:rPr>
          <w:b w:val="0"/>
          <w:bCs w:val="0"/>
          <w:sz w:val="28"/>
          <w:szCs w:val="28"/>
          <w:rtl/>
        </w:rPr>
        <w:t>التغذية</w:t>
      </w:r>
      <w:r w:rsidR="00ED6466" w:rsidRPr="00025C89">
        <w:rPr>
          <w:b w:val="0"/>
          <w:bCs w:val="0"/>
          <w:sz w:val="28"/>
          <w:szCs w:val="28"/>
          <w:rtl/>
        </w:rPr>
        <w:t xml:space="preserve"> </w:t>
      </w:r>
      <w:r w:rsidRPr="00025C89">
        <w:rPr>
          <w:b w:val="0"/>
          <w:bCs w:val="0"/>
          <w:sz w:val="28"/>
          <w:szCs w:val="28"/>
          <w:rtl/>
        </w:rPr>
        <w:t>شيء</w:t>
      </w:r>
      <w:r w:rsidR="00ED6466" w:rsidRPr="00025C89">
        <w:rPr>
          <w:b w:val="0"/>
          <w:bCs w:val="0"/>
          <w:sz w:val="28"/>
          <w:szCs w:val="28"/>
          <w:rtl/>
        </w:rPr>
        <w:t xml:space="preserve"> ضروري لحياة ونمو الانسان بل والحفاظ </w:t>
      </w:r>
      <w:r w:rsidRPr="00025C89">
        <w:rPr>
          <w:b w:val="0"/>
          <w:bCs w:val="0"/>
          <w:sz w:val="28"/>
          <w:szCs w:val="28"/>
          <w:rtl/>
        </w:rPr>
        <w:t>على</w:t>
      </w:r>
      <w:r w:rsidR="00ED6466" w:rsidRPr="00025C89">
        <w:rPr>
          <w:b w:val="0"/>
          <w:bCs w:val="0"/>
          <w:sz w:val="28"/>
          <w:szCs w:val="28"/>
          <w:rtl/>
        </w:rPr>
        <w:t xml:space="preserve"> صحته فالغداء بمثابة الوقود الذي يحركه. </w:t>
      </w:r>
      <w:r w:rsidRPr="00025C89">
        <w:rPr>
          <w:b w:val="0"/>
          <w:bCs w:val="0"/>
          <w:sz w:val="28"/>
          <w:szCs w:val="28"/>
          <w:rtl/>
        </w:rPr>
        <w:t>لتغديه</w:t>
      </w:r>
      <w:r w:rsidR="00ED6466" w:rsidRPr="00025C89">
        <w:rPr>
          <w:b w:val="0"/>
          <w:bCs w:val="0"/>
          <w:sz w:val="28"/>
          <w:szCs w:val="28"/>
          <w:rtl/>
        </w:rPr>
        <w:t xml:space="preserve"> سليمة لابد ان تكون المواد </w:t>
      </w:r>
      <w:r w:rsidRPr="00025C89">
        <w:rPr>
          <w:b w:val="0"/>
          <w:bCs w:val="0"/>
          <w:sz w:val="28"/>
          <w:szCs w:val="28"/>
          <w:rtl/>
        </w:rPr>
        <w:t>الغذائية</w:t>
      </w:r>
      <w:r w:rsidR="00ED6466" w:rsidRPr="00025C89">
        <w:rPr>
          <w:b w:val="0"/>
          <w:bCs w:val="0"/>
          <w:sz w:val="28"/>
          <w:szCs w:val="28"/>
          <w:rtl/>
        </w:rPr>
        <w:t xml:space="preserve"> التي يتناولها كل فرد متكاملة وبكميات ملائمة بحيث لا يتعرض </w:t>
      </w:r>
      <w:r w:rsidRPr="00025C89">
        <w:rPr>
          <w:b w:val="0"/>
          <w:bCs w:val="0"/>
          <w:sz w:val="28"/>
          <w:szCs w:val="28"/>
          <w:rtl/>
        </w:rPr>
        <w:t>الإنسان إلى</w:t>
      </w:r>
      <w:r w:rsidR="00ED6466" w:rsidRPr="00025C89">
        <w:rPr>
          <w:b w:val="0"/>
          <w:bCs w:val="0"/>
          <w:sz w:val="28"/>
          <w:szCs w:val="28"/>
          <w:rtl/>
        </w:rPr>
        <w:t xml:space="preserve"> مشاكل صحية لان العادات التي يتبعها الشخص طيلة حياته </w:t>
      </w:r>
      <w:r w:rsidRPr="00025C89">
        <w:rPr>
          <w:b w:val="0"/>
          <w:bCs w:val="0"/>
          <w:sz w:val="28"/>
          <w:szCs w:val="28"/>
          <w:rtl/>
        </w:rPr>
        <w:t>تبدأ</w:t>
      </w:r>
      <w:r w:rsidR="00ED6466" w:rsidRPr="00025C89">
        <w:rPr>
          <w:b w:val="0"/>
          <w:bCs w:val="0"/>
          <w:sz w:val="28"/>
          <w:szCs w:val="28"/>
          <w:rtl/>
        </w:rPr>
        <w:t xml:space="preserve"> منذ الطفولة ومن الصعب تغيرها في الكبر [1].</w:t>
      </w:r>
    </w:p>
    <w:p w14:paraId="3F91E0FE" w14:textId="654C2282" w:rsidR="00ED6466" w:rsidRPr="00025C89" w:rsidRDefault="00ED6466" w:rsidP="003E50C2">
      <w:pPr>
        <w:pStyle w:val="Heading2"/>
        <w:numPr>
          <w:ilvl w:val="0"/>
          <w:numId w:val="0"/>
        </w:numPr>
        <w:ind w:left="432"/>
        <w:rPr>
          <w:b w:val="0"/>
          <w:bCs w:val="0"/>
          <w:sz w:val="28"/>
          <w:szCs w:val="28"/>
        </w:rPr>
      </w:pPr>
      <w:r w:rsidRPr="00025C89">
        <w:rPr>
          <w:b w:val="0"/>
          <w:bCs w:val="0"/>
          <w:sz w:val="28"/>
          <w:szCs w:val="28"/>
          <w:rtl/>
        </w:rPr>
        <w:t xml:space="preserve">يعرف الغذاء </w:t>
      </w:r>
      <w:r w:rsidR="00C66E6C" w:rsidRPr="00025C89">
        <w:rPr>
          <w:b w:val="0"/>
          <w:bCs w:val="0"/>
          <w:sz w:val="28"/>
          <w:szCs w:val="28"/>
          <w:rtl/>
        </w:rPr>
        <w:t>بأنه أي</w:t>
      </w:r>
      <w:r w:rsidRPr="00025C89">
        <w:rPr>
          <w:b w:val="0"/>
          <w:bCs w:val="0"/>
          <w:sz w:val="28"/>
          <w:szCs w:val="28"/>
          <w:rtl/>
        </w:rPr>
        <w:t xml:space="preserve"> مادة صلبة أو سائلة تزود الجسم بالعناصر الغذائية </w:t>
      </w:r>
      <w:r w:rsidR="00C66E6C" w:rsidRPr="00025C89">
        <w:rPr>
          <w:b w:val="0"/>
          <w:bCs w:val="0"/>
          <w:sz w:val="28"/>
          <w:szCs w:val="28"/>
          <w:rtl/>
        </w:rPr>
        <w:t>وينتج عن</w:t>
      </w:r>
      <w:r w:rsidRPr="00025C89">
        <w:rPr>
          <w:b w:val="0"/>
          <w:bCs w:val="0"/>
          <w:sz w:val="28"/>
          <w:szCs w:val="28"/>
          <w:rtl/>
        </w:rPr>
        <w:t xml:space="preserve"> استهلاكها الطاقة </w:t>
      </w:r>
      <w:r w:rsidR="00C66E6C" w:rsidRPr="00025C89">
        <w:rPr>
          <w:b w:val="0"/>
          <w:bCs w:val="0"/>
          <w:sz w:val="28"/>
          <w:szCs w:val="28"/>
          <w:rtl/>
        </w:rPr>
        <w:t>والنمو وصيانة الجسم</w:t>
      </w:r>
      <w:r w:rsidRPr="00025C89">
        <w:rPr>
          <w:b w:val="0"/>
          <w:bCs w:val="0"/>
          <w:sz w:val="28"/>
          <w:szCs w:val="28"/>
          <w:rtl/>
        </w:rPr>
        <w:t xml:space="preserve"> </w:t>
      </w:r>
      <w:r w:rsidR="00C66E6C" w:rsidRPr="00025C89">
        <w:rPr>
          <w:b w:val="0"/>
          <w:bCs w:val="0"/>
          <w:sz w:val="28"/>
          <w:szCs w:val="28"/>
          <w:rtl/>
        </w:rPr>
        <w:t>والتكاثر وتنظيم العمليات</w:t>
      </w:r>
      <w:r w:rsidRPr="00025C89">
        <w:rPr>
          <w:b w:val="0"/>
          <w:bCs w:val="0"/>
          <w:sz w:val="28"/>
          <w:szCs w:val="28"/>
          <w:rtl/>
        </w:rPr>
        <w:t xml:space="preserve"> الحيوية في </w:t>
      </w:r>
      <w:r w:rsidR="00C66E6C" w:rsidRPr="00025C89">
        <w:rPr>
          <w:b w:val="0"/>
          <w:bCs w:val="0"/>
          <w:sz w:val="28"/>
          <w:szCs w:val="28"/>
          <w:rtl/>
        </w:rPr>
        <w:t>الجسم [</w:t>
      </w:r>
      <w:r w:rsidRPr="00025C89">
        <w:rPr>
          <w:b w:val="0"/>
          <w:bCs w:val="0"/>
          <w:sz w:val="28"/>
          <w:szCs w:val="28"/>
          <w:rtl/>
        </w:rPr>
        <w:t xml:space="preserve">2]. كما يحتوي الغذاء على العناصر الغذائية التي لا يستطيع الجسم تصنيعها أو لا يستطيع تصنيعها بكميات كافية، الأمر الذي يحتم ضرورة الحصول عليها عن طريق الغذاء. وتعد عملية التغذية مثالا للاتصال بين البيئة الخارجية والجسم البشري، إذ تحتوي المواد الغذائية على المواد الكيميائية الحيوية اللازمة لحياة الإنسان التي لها تأثير على وظائف الجهاز العصبي المركزي فضلا عن تأثيرها الفعال على سير العمليات البيولوجية </w:t>
      </w:r>
      <w:r w:rsidR="00C66E6C" w:rsidRPr="00025C89">
        <w:rPr>
          <w:b w:val="0"/>
          <w:bCs w:val="0"/>
          <w:sz w:val="28"/>
          <w:szCs w:val="28"/>
          <w:rtl/>
        </w:rPr>
        <w:t>للجسم [</w:t>
      </w:r>
      <w:r w:rsidRPr="00025C89">
        <w:rPr>
          <w:b w:val="0"/>
          <w:bCs w:val="0"/>
          <w:sz w:val="28"/>
          <w:szCs w:val="28"/>
          <w:rtl/>
        </w:rPr>
        <w:t>2].</w:t>
      </w:r>
    </w:p>
    <w:p w14:paraId="69E2D239" w14:textId="4249F394" w:rsidR="00E05F8A" w:rsidRPr="00E91904" w:rsidRDefault="00ED6466" w:rsidP="00E91904">
      <w:pPr>
        <w:pStyle w:val="Heading2"/>
        <w:numPr>
          <w:ilvl w:val="0"/>
          <w:numId w:val="0"/>
        </w:numPr>
        <w:ind w:left="432"/>
        <w:rPr>
          <w:b w:val="0"/>
          <w:bCs w:val="0"/>
          <w:sz w:val="28"/>
          <w:szCs w:val="28"/>
          <w:rtl/>
        </w:rPr>
      </w:pPr>
      <w:r w:rsidRPr="00025C89">
        <w:rPr>
          <w:b w:val="0"/>
          <w:bCs w:val="0"/>
          <w:sz w:val="28"/>
          <w:szCs w:val="28"/>
          <w:rtl/>
        </w:rPr>
        <w:t>يُعرّف الغذاء الصحي على أنّه مجموعة متنوعة من الأطعمة التي تزود الجسم بالعناصر الغذائية اللازمة للمحافظة عليه، كما تز</w:t>
      </w:r>
      <w:r w:rsidR="00A34CDD">
        <w:rPr>
          <w:rFonts w:hint="cs"/>
          <w:b w:val="0"/>
          <w:bCs w:val="0"/>
          <w:sz w:val="28"/>
          <w:szCs w:val="28"/>
          <w:rtl/>
        </w:rPr>
        <w:t>و</w:t>
      </w:r>
      <w:r w:rsidRPr="00025C89">
        <w:rPr>
          <w:b w:val="0"/>
          <w:bCs w:val="0"/>
          <w:sz w:val="28"/>
          <w:szCs w:val="28"/>
          <w:rtl/>
        </w:rPr>
        <w:t xml:space="preserve">ده بالطاقة، وتشمل هذه العناصر الكربوهيدرات، والبروتينات، والدهون، بالإضافة إلى المعادن، والفيتامينات، والماء[3]. </w:t>
      </w:r>
      <w:r w:rsidR="00C66E6C" w:rsidRPr="00025C89">
        <w:rPr>
          <w:b w:val="0"/>
          <w:bCs w:val="0"/>
          <w:sz w:val="28"/>
          <w:szCs w:val="28"/>
          <w:rtl/>
        </w:rPr>
        <w:t>ويساعد</w:t>
      </w:r>
      <w:r w:rsidR="00A34CDD">
        <w:rPr>
          <w:rFonts w:hint="cs"/>
          <w:b w:val="0"/>
          <w:bCs w:val="0"/>
          <w:sz w:val="28"/>
          <w:szCs w:val="28"/>
          <w:rtl/>
        </w:rPr>
        <w:t xml:space="preserve"> الغذاءالصحي</w:t>
      </w:r>
      <w:r w:rsidR="00C66E6C" w:rsidRPr="00025C89">
        <w:rPr>
          <w:b w:val="0"/>
          <w:bCs w:val="0"/>
          <w:sz w:val="28"/>
          <w:szCs w:val="28"/>
          <w:rtl/>
        </w:rPr>
        <w:t xml:space="preserve"> على</w:t>
      </w:r>
      <w:r w:rsidRPr="00025C89">
        <w:rPr>
          <w:b w:val="0"/>
          <w:bCs w:val="0"/>
          <w:sz w:val="28"/>
          <w:szCs w:val="28"/>
          <w:rtl/>
        </w:rPr>
        <w:t xml:space="preserve"> الوقاية من الإصابة بالأمراض غير السارية، مثل أمراض </w:t>
      </w:r>
      <w:r w:rsidR="00C66E6C" w:rsidRPr="00025C89">
        <w:rPr>
          <w:b w:val="0"/>
          <w:bCs w:val="0"/>
          <w:sz w:val="28"/>
          <w:szCs w:val="28"/>
          <w:rtl/>
        </w:rPr>
        <w:t>القلب، السكري والسرطان</w:t>
      </w:r>
      <w:r w:rsidRPr="00025C89">
        <w:rPr>
          <w:b w:val="0"/>
          <w:bCs w:val="0"/>
          <w:sz w:val="28"/>
          <w:szCs w:val="28"/>
          <w:rtl/>
        </w:rPr>
        <w:t xml:space="preserve"> [4]. في الحقيقة تبدأ الممارسات الغذائية الصحية في مرحلة مبكرة من حياة الإنسان؛ حيث تساعد الرضاعة الطبيعية على النمو الصحي، والنمو المعرفي، فضلاً عن فوائدها الصحية الأخرى على المدى </w:t>
      </w:r>
      <w:r w:rsidRPr="00025C89">
        <w:rPr>
          <w:b w:val="0"/>
          <w:bCs w:val="0"/>
          <w:sz w:val="28"/>
          <w:szCs w:val="28"/>
          <w:rtl/>
        </w:rPr>
        <w:lastRenderedPageBreak/>
        <w:t xml:space="preserve">الطويل، كالحد من خطر إصابة الإنسان بالسمنة أو زيادة الوزن وبعض الأمراض غير السارية في وقت لاحق من حياته [3]. </w:t>
      </w:r>
    </w:p>
    <w:p w14:paraId="633A8987" w14:textId="1218C641" w:rsidR="005A1DF4" w:rsidRPr="00025C89" w:rsidRDefault="00E91904" w:rsidP="00072B7D">
      <w:pPr>
        <w:ind w:left="432"/>
        <w:rPr>
          <w:rFonts w:ascii="Simplified Arabic" w:hAnsi="Simplified Arabic" w:cs="Simplified Arabic"/>
          <w:shd w:val="clear" w:color="auto" w:fill="FFFFFF"/>
          <w:rtl/>
        </w:rPr>
      </w:pPr>
      <w:r>
        <w:rPr>
          <w:rFonts w:ascii="Simplified Arabic" w:hAnsi="Simplified Arabic" w:cs="Simplified Arabic" w:hint="cs"/>
          <w:shd w:val="clear" w:color="auto" w:fill="FFFFFF"/>
          <w:rtl/>
        </w:rPr>
        <w:t xml:space="preserve">واخيرا و كأخر عنصر في منظومة التغذية الصحية نجد </w:t>
      </w:r>
      <w:r w:rsidRPr="00025C89">
        <w:rPr>
          <w:rFonts w:ascii="Simplified Arabic" w:hAnsi="Simplified Arabic" w:cs="Simplified Arabic"/>
          <w:shd w:val="clear" w:color="auto" w:fill="FFFFFF"/>
          <w:rtl/>
        </w:rPr>
        <w:t xml:space="preserve">أخصائي التغذية </w:t>
      </w:r>
      <w:r>
        <w:rPr>
          <w:rFonts w:ascii="Simplified Arabic" w:hAnsi="Simplified Arabic" w:cs="Simplified Arabic" w:hint="cs"/>
          <w:shd w:val="clear" w:color="auto" w:fill="FFFFFF"/>
          <w:rtl/>
        </w:rPr>
        <w:t xml:space="preserve">، و </w:t>
      </w:r>
      <w:r w:rsidR="005A1DF4" w:rsidRPr="00025C89">
        <w:rPr>
          <w:rFonts w:ascii="Simplified Arabic" w:hAnsi="Simplified Arabic" w:cs="Simplified Arabic"/>
          <w:shd w:val="clear" w:color="auto" w:fill="FFFFFF"/>
          <w:rtl/>
        </w:rPr>
        <w:t>أخصائي التغذية هو ذلك الشخص المؤهل تأهيلاً علمياً وعملياً في مجال التغذية بحيث تكون له القدرة على التعامل مع المريض وتخطيط البرنامج الغذائي المناسب للحالة الصحية التي يعاني منها</w:t>
      </w:r>
      <w:r w:rsidR="005A1DF4" w:rsidRPr="00025C89">
        <w:rPr>
          <w:rFonts w:ascii="Simplified Arabic" w:hAnsi="Simplified Arabic" w:cs="Simplified Arabic"/>
          <w:shd w:val="clear" w:color="auto" w:fill="FFFFFF"/>
          <w:rtl/>
          <w:lang w:bidi="ar-LY"/>
        </w:rPr>
        <w:t>،</w:t>
      </w:r>
      <w:r w:rsidR="005A1DF4" w:rsidRPr="00025C89">
        <w:rPr>
          <w:rFonts w:ascii="Simplified Arabic" w:hAnsi="Simplified Arabic" w:cs="Simplified Arabic"/>
        </w:rPr>
        <w:t xml:space="preserve"> </w:t>
      </w:r>
      <w:r w:rsidR="005A1DF4" w:rsidRPr="00025C89">
        <w:rPr>
          <w:rFonts w:ascii="Simplified Arabic" w:hAnsi="Simplified Arabic" w:cs="Simplified Arabic"/>
          <w:shd w:val="clear" w:color="auto" w:fill="FFFFFF"/>
          <w:rtl/>
        </w:rPr>
        <w:t>وهو ذلك الشخص الذي له القدرة على إعطاء المعلومات الغذائية للفرد والمجتمع بصورتها الصحيحة بعيدة كل البعد عن التزييف أو اللاواقعية</w:t>
      </w:r>
      <w:r w:rsidR="005A1DF4" w:rsidRPr="00025C89">
        <w:rPr>
          <w:rFonts w:ascii="Simplified Arabic" w:hAnsi="Simplified Arabic" w:cs="Simplified Arabic"/>
          <w:shd w:val="clear" w:color="auto" w:fill="FFFFFF"/>
          <w:rtl/>
          <w:lang w:bidi="ar-LY"/>
        </w:rPr>
        <w:t>،</w:t>
      </w:r>
      <w:r w:rsidR="008B0295">
        <w:rPr>
          <w:rFonts w:ascii="Simplified Arabic" w:hAnsi="Simplified Arabic" w:cs="Simplified Arabic" w:hint="cs"/>
          <w:shd w:val="clear" w:color="auto" w:fill="FFFFFF"/>
          <w:rtl/>
          <w:lang w:bidi="ar-LY"/>
        </w:rPr>
        <w:t xml:space="preserve"> </w:t>
      </w:r>
      <w:r w:rsidR="008B0295">
        <w:rPr>
          <w:rFonts w:ascii="Simplified Arabic" w:hAnsi="Simplified Arabic" w:cs="Simplified Arabic" w:hint="cs"/>
          <w:shd w:val="clear" w:color="auto" w:fill="FFFFFF"/>
          <w:rtl/>
        </w:rPr>
        <w:t xml:space="preserve">كما انه </w:t>
      </w:r>
      <w:r w:rsidR="005A1DF4" w:rsidRPr="00025C89">
        <w:rPr>
          <w:rFonts w:ascii="Simplified Arabic" w:hAnsi="Simplified Arabic" w:cs="Simplified Arabic"/>
          <w:shd w:val="clear" w:color="auto" w:fill="FFFFFF"/>
          <w:rtl/>
        </w:rPr>
        <w:t>القادر على تخطيط برامج غذائية توعوية من شأنها أن تسهم في تغيير العادات والسلوكيات الغذائية الخاطئة إلى أخرى صحيحة</w:t>
      </w:r>
      <w:r w:rsidR="005A1DF4" w:rsidRPr="00025C89">
        <w:rPr>
          <w:rFonts w:ascii="Simplified Arabic" w:hAnsi="Simplified Arabic" w:cs="Simplified Arabic"/>
          <w:shd w:val="clear" w:color="auto" w:fill="FFFFFF"/>
        </w:rPr>
        <w:t>.</w:t>
      </w:r>
    </w:p>
    <w:p w14:paraId="4876FDB9" w14:textId="07D60C46" w:rsidR="00ED6466" w:rsidRPr="00025C89" w:rsidRDefault="00ED6466" w:rsidP="00F85F33">
      <w:pPr>
        <w:pStyle w:val="Heading2"/>
        <w:numPr>
          <w:ilvl w:val="0"/>
          <w:numId w:val="0"/>
        </w:numPr>
        <w:ind w:left="360"/>
        <w:rPr>
          <w:b w:val="0"/>
          <w:bCs w:val="0"/>
          <w:sz w:val="28"/>
          <w:szCs w:val="28"/>
          <w:lang w:bidi="ar-LY"/>
        </w:rPr>
      </w:pPr>
      <w:r w:rsidRPr="00025C89">
        <w:rPr>
          <w:b w:val="0"/>
          <w:bCs w:val="0"/>
          <w:sz w:val="28"/>
          <w:szCs w:val="28"/>
          <w:rtl/>
        </w:rPr>
        <w:t xml:space="preserve">هذا المشروع </w:t>
      </w:r>
      <w:r w:rsidR="008D493F" w:rsidRPr="00025C89">
        <w:rPr>
          <w:b w:val="0"/>
          <w:bCs w:val="0"/>
          <w:sz w:val="28"/>
          <w:szCs w:val="28"/>
          <w:rtl/>
          <w:lang w:bidi="ar-LY"/>
        </w:rPr>
        <w:t>يهتم ببناء</w:t>
      </w:r>
      <w:r w:rsidRPr="00025C89">
        <w:rPr>
          <w:b w:val="0"/>
          <w:bCs w:val="0"/>
          <w:sz w:val="28"/>
          <w:szCs w:val="28"/>
          <w:rtl/>
        </w:rPr>
        <w:t xml:space="preserve"> نظام الكتروني </w:t>
      </w:r>
      <w:r w:rsidR="00C66E6C" w:rsidRPr="00025C89">
        <w:rPr>
          <w:b w:val="0"/>
          <w:bCs w:val="0"/>
          <w:sz w:val="28"/>
          <w:szCs w:val="28"/>
          <w:rtl/>
        </w:rPr>
        <w:t>مخصص للتغذية</w:t>
      </w:r>
      <w:r w:rsidRPr="00025C89">
        <w:rPr>
          <w:b w:val="0"/>
          <w:bCs w:val="0"/>
          <w:sz w:val="28"/>
          <w:szCs w:val="28"/>
          <w:rtl/>
        </w:rPr>
        <w:t xml:space="preserve"> </w:t>
      </w:r>
      <w:r w:rsidR="00C66E6C" w:rsidRPr="00025C89">
        <w:rPr>
          <w:b w:val="0"/>
          <w:bCs w:val="0"/>
          <w:sz w:val="28"/>
          <w:szCs w:val="28"/>
          <w:rtl/>
        </w:rPr>
        <w:t>الصحية</w:t>
      </w:r>
      <w:r w:rsidRPr="00025C89">
        <w:rPr>
          <w:b w:val="0"/>
          <w:bCs w:val="0"/>
          <w:sz w:val="28"/>
          <w:szCs w:val="28"/>
          <w:rtl/>
        </w:rPr>
        <w:t xml:space="preserve"> والمتوفر بالغة </w:t>
      </w:r>
      <w:r w:rsidR="00C66E6C" w:rsidRPr="00025C89">
        <w:rPr>
          <w:b w:val="0"/>
          <w:bCs w:val="0"/>
          <w:sz w:val="28"/>
          <w:szCs w:val="28"/>
          <w:rtl/>
        </w:rPr>
        <w:t>العربية عبر</w:t>
      </w:r>
      <w:r w:rsidRPr="00025C89">
        <w:rPr>
          <w:b w:val="0"/>
          <w:bCs w:val="0"/>
          <w:sz w:val="28"/>
          <w:szCs w:val="28"/>
          <w:rtl/>
        </w:rPr>
        <w:t xml:space="preserve"> موقع </w:t>
      </w:r>
      <w:r w:rsidR="00C66E6C" w:rsidRPr="00025C89">
        <w:rPr>
          <w:b w:val="0"/>
          <w:bCs w:val="0"/>
          <w:sz w:val="28"/>
          <w:szCs w:val="28"/>
          <w:rtl/>
        </w:rPr>
        <w:t>الإلكتروني وتطبيق هاتف</w:t>
      </w:r>
      <w:r w:rsidRPr="00025C89">
        <w:rPr>
          <w:b w:val="0"/>
          <w:bCs w:val="0"/>
          <w:sz w:val="28"/>
          <w:szCs w:val="28"/>
          <w:rtl/>
        </w:rPr>
        <w:t xml:space="preserve"> </w:t>
      </w:r>
      <w:r w:rsidR="00F85F33" w:rsidRPr="00025C89">
        <w:rPr>
          <w:b w:val="0"/>
          <w:bCs w:val="0"/>
          <w:sz w:val="28"/>
          <w:szCs w:val="28"/>
          <w:rtl/>
        </w:rPr>
        <w:t>ذكي</w:t>
      </w:r>
      <w:r w:rsidRPr="00025C89">
        <w:rPr>
          <w:b w:val="0"/>
          <w:bCs w:val="0"/>
          <w:sz w:val="28"/>
          <w:szCs w:val="28"/>
          <w:rtl/>
        </w:rPr>
        <w:t xml:space="preserve"> والذي يعمل </w:t>
      </w:r>
      <w:r w:rsidR="00C66E6C" w:rsidRPr="00025C89">
        <w:rPr>
          <w:b w:val="0"/>
          <w:bCs w:val="0"/>
          <w:sz w:val="28"/>
          <w:szCs w:val="28"/>
          <w:rtl/>
        </w:rPr>
        <w:t>على</w:t>
      </w:r>
      <w:r w:rsidRPr="00025C89">
        <w:rPr>
          <w:b w:val="0"/>
          <w:bCs w:val="0"/>
          <w:sz w:val="28"/>
          <w:szCs w:val="28"/>
          <w:rtl/>
        </w:rPr>
        <w:t xml:space="preserve"> نظام تشغيل </w:t>
      </w:r>
      <w:r w:rsidR="00E266D3" w:rsidRPr="00025C89">
        <w:rPr>
          <w:b w:val="0"/>
          <w:bCs w:val="0"/>
          <w:sz w:val="28"/>
          <w:szCs w:val="28"/>
          <w:rtl/>
        </w:rPr>
        <w:t>الاندرويد</w:t>
      </w:r>
      <w:r w:rsidR="000B3E20">
        <w:rPr>
          <w:rFonts w:hint="cs"/>
          <w:b w:val="0"/>
          <w:bCs w:val="0"/>
          <w:sz w:val="28"/>
          <w:szCs w:val="28"/>
          <w:rtl/>
        </w:rPr>
        <w:t>، يوفر الموقع مجموعة من الخدمات التي من شأنها تزويد المريض بنظام غذائي متكامل.</w:t>
      </w:r>
    </w:p>
    <w:p w14:paraId="17F07A67" w14:textId="77777777" w:rsidR="00ED6466" w:rsidRPr="00025C89" w:rsidRDefault="00ED6466" w:rsidP="00771CCE">
      <w:pPr>
        <w:pStyle w:val="Heading2"/>
        <w:rPr>
          <w:rtl/>
        </w:rPr>
      </w:pPr>
      <w:r w:rsidRPr="00025C89">
        <w:t xml:space="preserve"> </w:t>
      </w:r>
      <w:r w:rsidRPr="00025C89">
        <w:rPr>
          <w:rtl/>
        </w:rPr>
        <w:t xml:space="preserve"> الدافع وراء المشروع</w:t>
      </w:r>
      <w:r w:rsidRPr="00025C89">
        <w:rPr>
          <w:sz w:val="22"/>
          <w:szCs w:val="22"/>
        </w:rPr>
        <w:tab/>
      </w:r>
      <w:r w:rsidRPr="00025C89">
        <w:rPr>
          <w:sz w:val="22"/>
          <w:szCs w:val="22"/>
        </w:rPr>
        <w:tab/>
      </w:r>
      <w:r w:rsidRPr="00025C89">
        <w:rPr>
          <w:rtl/>
        </w:rPr>
        <w:t xml:space="preserve"> </w:t>
      </w:r>
    </w:p>
    <w:p w14:paraId="7F946CDF" w14:textId="77777777" w:rsidR="00ED6466" w:rsidRPr="00025C89" w:rsidRDefault="00ED6466" w:rsidP="00771CCE">
      <w:pPr>
        <w:rPr>
          <w:rFonts w:ascii="Simplified Arabic" w:hAnsi="Simplified Arabic" w:cs="Simplified Arabic"/>
          <w:rtl/>
        </w:rPr>
      </w:pPr>
      <w:r w:rsidRPr="00025C89">
        <w:rPr>
          <w:rFonts w:ascii="Simplified Arabic" w:hAnsi="Simplified Arabic" w:cs="Simplified Arabic"/>
          <w:rtl/>
        </w:rPr>
        <w:t>تعددت الاسباب التي دعت فريق المشروع الي اختيار هذه الفكرة ومن اهمها:</w:t>
      </w:r>
    </w:p>
    <w:p w14:paraId="22D5232C" w14:textId="1B6DE865" w:rsidR="004C4D4A" w:rsidRPr="00025C89" w:rsidRDefault="004C4D4A" w:rsidP="00FF126B">
      <w:pPr>
        <w:pStyle w:val="ListParagraph"/>
        <w:numPr>
          <w:ilvl w:val="0"/>
          <w:numId w:val="4"/>
        </w:numPr>
        <w:jc w:val="left"/>
        <w:rPr>
          <w:rFonts w:ascii="Simplified Arabic" w:hAnsi="Simplified Arabic" w:cs="Simplified Arabic"/>
        </w:rPr>
      </w:pPr>
      <w:r w:rsidRPr="00025C89">
        <w:rPr>
          <w:rFonts w:ascii="Simplified Arabic" w:hAnsi="Simplified Arabic" w:cs="Simplified Arabic"/>
          <w:rtl/>
        </w:rPr>
        <w:t>النظام الغذائي هو ثاني أكبر عامل يسبب الموت المبكر ب</w:t>
      </w:r>
      <w:r w:rsidR="00FF126B" w:rsidRPr="00025C89">
        <w:rPr>
          <w:rFonts w:ascii="Simplified Arabic" w:hAnsi="Simplified Arabic" w:cs="Simplified Arabic"/>
          <w:rtl/>
        </w:rPr>
        <w:t>عد التدخين[5].</w:t>
      </w:r>
    </w:p>
    <w:p w14:paraId="7C21B4B3" w14:textId="74D47B27" w:rsidR="00ED6466" w:rsidRPr="00025C89" w:rsidRDefault="004C4D4A" w:rsidP="004C4D4A">
      <w:pPr>
        <w:jc w:val="center"/>
        <w:rPr>
          <w:rFonts w:ascii="Simplified Arabic" w:hAnsi="Simplified Arabic" w:cs="Simplified Arabic"/>
          <w:rtl/>
        </w:rPr>
      </w:pPr>
      <w:r w:rsidRPr="00025C89">
        <w:rPr>
          <w:rFonts w:ascii="Simplified Arabic" w:hAnsi="Simplified Arabic" w:cs="Simplified Arabic"/>
          <w:noProof/>
        </w:rPr>
        <w:drawing>
          <wp:inline distT="0" distB="0" distL="0" distR="0" wp14:anchorId="168579A9" wp14:editId="7D05AFFC">
            <wp:extent cx="5438775" cy="1390650"/>
            <wp:effectExtent l="0" t="0" r="9525" b="0"/>
            <wp:docPr id="10" name="صورة 10" descr="C:\Users\Ayoub\Desktop\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oub\Desktop\111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1390650"/>
                    </a:xfrm>
                    <a:prstGeom prst="rect">
                      <a:avLst/>
                    </a:prstGeom>
                    <a:noFill/>
                    <a:ln>
                      <a:noFill/>
                    </a:ln>
                  </pic:spPr>
                </pic:pic>
              </a:graphicData>
            </a:graphic>
          </wp:inline>
        </w:drawing>
      </w:r>
    </w:p>
    <w:p w14:paraId="0D342BD4" w14:textId="1EC8CFFA" w:rsidR="00425FC2" w:rsidRPr="00025C89" w:rsidRDefault="00425FC2" w:rsidP="00D42C0B">
      <w:pPr>
        <w:bidi w:val="0"/>
        <w:jc w:val="center"/>
        <w:rPr>
          <w:rFonts w:ascii="Simplified Arabic" w:hAnsi="Simplified Arabic" w:cs="Simplified Arabic"/>
        </w:rPr>
      </w:pPr>
      <w:r w:rsidRPr="00025C89">
        <w:rPr>
          <w:rFonts w:ascii="Simplified Arabic" w:hAnsi="Simplified Arabic" w:cs="Simplified Arabic"/>
          <w:rtl/>
        </w:rPr>
        <w:lastRenderedPageBreak/>
        <w:t xml:space="preserve">الشكل 1: </w:t>
      </w:r>
      <w:r w:rsidR="00D42C0B" w:rsidRPr="00025C89">
        <w:rPr>
          <w:rFonts w:ascii="Simplified Arabic" w:hAnsi="Simplified Arabic" w:cs="Simplified Arabic"/>
          <w:rtl/>
        </w:rPr>
        <w:t>تصنيفات</w:t>
      </w:r>
      <w:r w:rsidRPr="00025C89">
        <w:rPr>
          <w:rFonts w:ascii="Simplified Arabic" w:hAnsi="Simplified Arabic" w:cs="Simplified Arabic"/>
          <w:rtl/>
        </w:rPr>
        <w:t xml:space="preserve"> </w:t>
      </w:r>
      <w:r w:rsidR="00D42C0B" w:rsidRPr="00025C89">
        <w:rPr>
          <w:rFonts w:ascii="Simplified Arabic" w:hAnsi="Simplified Arabic" w:cs="Simplified Arabic"/>
          <w:rtl/>
        </w:rPr>
        <w:t>ا</w:t>
      </w:r>
      <w:r w:rsidRPr="00025C89">
        <w:rPr>
          <w:rFonts w:ascii="Simplified Arabic" w:hAnsi="Simplified Arabic" w:cs="Simplified Arabic"/>
          <w:rtl/>
        </w:rPr>
        <w:t>لموت المبكر</w:t>
      </w:r>
    </w:p>
    <w:p w14:paraId="341E2373" w14:textId="21971C06" w:rsidR="00ED6466" w:rsidRPr="00025C89" w:rsidRDefault="00ED6466" w:rsidP="00D61C66">
      <w:pPr>
        <w:pStyle w:val="ListParagraph"/>
        <w:numPr>
          <w:ilvl w:val="0"/>
          <w:numId w:val="4"/>
        </w:numPr>
        <w:jc w:val="left"/>
        <w:rPr>
          <w:rFonts w:ascii="Simplified Arabic" w:hAnsi="Simplified Arabic" w:cs="Simplified Arabic"/>
        </w:rPr>
      </w:pPr>
      <w:r w:rsidRPr="00025C89">
        <w:rPr>
          <w:rFonts w:ascii="Simplified Arabic" w:hAnsi="Simplified Arabic" w:cs="Simplified Arabic"/>
          <w:rtl/>
        </w:rPr>
        <w:t xml:space="preserve">انتشار الامراض منها </w:t>
      </w:r>
      <w:r w:rsidR="00C66E6C" w:rsidRPr="00025C89">
        <w:rPr>
          <w:rFonts w:ascii="Simplified Arabic" w:hAnsi="Simplified Arabic" w:cs="Simplified Arabic"/>
          <w:rtl/>
        </w:rPr>
        <w:t>السمنة</w:t>
      </w:r>
      <w:r w:rsidR="00534D25" w:rsidRPr="00025C89">
        <w:rPr>
          <w:rFonts w:ascii="Simplified Arabic" w:hAnsi="Simplified Arabic" w:cs="Simplified Arabic"/>
          <w:rtl/>
        </w:rPr>
        <w:t xml:space="preserve"> بنسبة ترتفع عن 2.1 مليار في العالم</w:t>
      </w:r>
      <w:r w:rsidR="00D61C66" w:rsidRPr="00025C89">
        <w:rPr>
          <w:rFonts w:ascii="Simplified Arabic" w:hAnsi="Simplified Arabic" w:cs="Simplified Arabic"/>
          <w:rtl/>
        </w:rPr>
        <w:t>[6]</w:t>
      </w:r>
      <w:r w:rsidR="00534D25" w:rsidRPr="00025C89">
        <w:rPr>
          <w:rFonts w:ascii="Simplified Arabic" w:hAnsi="Simplified Arabic" w:cs="Simplified Arabic"/>
          <w:rtl/>
        </w:rPr>
        <w:t xml:space="preserve"> </w:t>
      </w:r>
      <w:r w:rsidRPr="00025C89">
        <w:rPr>
          <w:rFonts w:ascii="Simplified Arabic" w:hAnsi="Simplified Arabic" w:cs="Simplified Arabic"/>
          <w:rtl/>
        </w:rPr>
        <w:t>والسكري وامراض القلب.</w:t>
      </w:r>
    </w:p>
    <w:p w14:paraId="4AB20057" w14:textId="4D46B0A5" w:rsidR="00FF126B" w:rsidRPr="00025C89" w:rsidRDefault="00FF126B" w:rsidP="00FF126B">
      <w:pPr>
        <w:pStyle w:val="ListParagraph"/>
        <w:numPr>
          <w:ilvl w:val="0"/>
          <w:numId w:val="4"/>
        </w:numPr>
        <w:jc w:val="left"/>
        <w:rPr>
          <w:rFonts w:ascii="Simplified Arabic" w:hAnsi="Simplified Arabic" w:cs="Simplified Arabic"/>
        </w:rPr>
      </w:pPr>
      <w:r w:rsidRPr="00025C89">
        <w:rPr>
          <w:rFonts w:ascii="Simplified Arabic" w:hAnsi="Simplified Arabic" w:cs="Simplified Arabic"/>
          <w:rtl/>
        </w:rPr>
        <w:t>اغلب مواقع التغذية الصحية لا تدعم اللغة العربية</w:t>
      </w:r>
      <w:r w:rsidRPr="00025C89">
        <w:rPr>
          <w:rFonts w:ascii="Simplified Arabic" w:hAnsi="Simplified Arabic" w:cs="Simplified Arabic"/>
          <w:rtl/>
          <w:lang w:bidi="ar-LY"/>
        </w:rPr>
        <w:t>.</w:t>
      </w:r>
    </w:p>
    <w:p w14:paraId="5C4BF1EC" w14:textId="51605A90" w:rsidR="004C4D4A" w:rsidRPr="00025C89" w:rsidRDefault="00FF126B" w:rsidP="00072B7D">
      <w:pPr>
        <w:pStyle w:val="ListParagraph"/>
        <w:numPr>
          <w:ilvl w:val="0"/>
          <w:numId w:val="4"/>
        </w:numPr>
        <w:jc w:val="left"/>
        <w:rPr>
          <w:rFonts w:ascii="Simplified Arabic" w:hAnsi="Simplified Arabic" w:cs="Simplified Arabic"/>
          <w:rtl/>
        </w:rPr>
      </w:pPr>
      <w:r w:rsidRPr="00025C89">
        <w:rPr>
          <w:rFonts w:ascii="Simplified Arabic" w:hAnsi="Simplified Arabic" w:cs="Simplified Arabic"/>
          <w:rtl/>
        </w:rPr>
        <w:t>قلة الوعي في التغذية الصحية.</w:t>
      </w:r>
    </w:p>
    <w:p w14:paraId="040393F1" w14:textId="01C8FDC6" w:rsidR="00706E8C" w:rsidRPr="00025C89" w:rsidRDefault="00ED6466" w:rsidP="00072B7D">
      <w:pPr>
        <w:rPr>
          <w:rFonts w:ascii="Simplified Arabic" w:hAnsi="Simplified Arabic" w:cs="Simplified Arabic"/>
          <w:rtl/>
        </w:rPr>
      </w:pPr>
      <w:r w:rsidRPr="00025C89">
        <w:rPr>
          <w:rFonts w:ascii="Simplified Arabic" w:hAnsi="Simplified Arabic" w:cs="Simplified Arabic"/>
          <w:rtl/>
        </w:rPr>
        <w:t xml:space="preserve">ونظرا لكل هذه الاسباب قررنا نحن كفريق مشروع بناء هذا النظام وهو عباره عن نظام يعمل </w:t>
      </w:r>
      <w:r w:rsidR="00C66E6C" w:rsidRPr="00025C89">
        <w:rPr>
          <w:rFonts w:ascii="Simplified Arabic" w:hAnsi="Simplified Arabic" w:cs="Simplified Arabic"/>
          <w:rtl/>
        </w:rPr>
        <w:t>على</w:t>
      </w:r>
      <w:r w:rsidRPr="00025C89">
        <w:rPr>
          <w:rFonts w:ascii="Simplified Arabic" w:hAnsi="Simplified Arabic" w:cs="Simplified Arabic"/>
          <w:rtl/>
        </w:rPr>
        <w:t xml:space="preserve"> انشاء نظام غذائي صحي متوفر بلغة </w:t>
      </w:r>
      <w:r w:rsidR="00C66E6C" w:rsidRPr="00025C89">
        <w:rPr>
          <w:rFonts w:ascii="Simplified Arabic" w:hAnsi="Simplified Arabic" w:cs="Simplified Arabic"/>
          <w:rtl/>
        </w:rPr>
        <w:t>العربية</w:t>
      </w:r>
      <w:r w:rsidRPr="00025C89">
        <w:rPr>
          <w:rFonts w:ascii="Simplified Arabic" w:hAnsi="Simplified Arabic" w:cs="Simplified Arabic"/>
          <w:rtl/>
        </w:rPr>
        <w:t xml:space="preserve"> يحتوي علي عدت انظمة </w:t>
      </w:r>
      <w:r w:rsidR="00C66E6C" w:rsidRPr="00025C89">
        <w:rPr>
          <w:rFonts w:ascii="Simplified Arabic" w:hAnsi="Simplified Arabic" w:cs="Simplified Arabic"/>
          <w:rtl/>
        </w:rPr>
        <w:t>غذائية</w:t>
      </w:r>
      <w:r w:rsidRPr="00025C89">
        <w:rPr>
          <w:rFonts w:ascii="Simplified Arabic" w:hAnsi="Simplified Arabic" w:cs="Simplified Arabic"/>
          <w:rtl/>
        </w:rPr>
        <w:t xml:space="preserve"> وتمارين </w:t>
      </w:r>
      <w:r w:rsidR="00C66E6C" w:rsidRPr="00025C89">
        <w:rPr>
          <w:rFonts w:ascii="Simplified Arabic" w:hAnsi="Simplified Arabic" w:cs="Simplified Arabic"/>
          <w:rtl/>
        </w:rPr>
        <w:t>رياضيه.</w:t>
      </w:r>
    </w:p>
    <w:p w14:paraId="0F8670A9" w14:textId="7377BE97" w:rsidR="00ED6466" w:rsidRPr="00025C89" w:rsidRDefault="00ED6466" w:rsidP="00771CCE">
      <w:pPr>
        <w:pStyle w:val="Heading2"/>
        <w:rPr>
          <w:rtl/>
        </w:rPr>
      </w:pPr>
      <w:r w:rsidRPr="00025C89">
        <w:rPr>
          <w:rtl/>
        </w:rPr>
        <w:t xml:space="preserve">  </w:t>
      </w:r>
      <w:r w:rsidR="00706E8C" w:rsidRPr="00025C89">
        <w:rPr>
          <w:rtl/>
          <w:lang w:bidi="ar-LY"/>
        </w:rPr>
        <w:t>نطاق المشروع</w:t>
      </w:r>
      <w:r w:rsidRPr="00025C89">
        <w:rPr>
          <w:rtl/>
        </w:rPr>
        <w:t xml:space="preserve">  </w:t>
      </w:r>
    </w:p>
    <w:p w14:paraId="339CBAFE" w14:textId="459300B2" w:rsidR="00ED6466" w:rsidRPr="00025C89" w:rsidRDefault="00746385" w:rsidP="00746385">
      <w:pPr>
        <w:pStyle w:val="NormalText"/>
        <w:rPr>
          <w:b/>
          <w:bCs/>
        </w:rPr>
      </w:pPr>
      <w:r w:rsidRPr="00025C89">
        <w:rPr>
          <w:sz w:val="28"/>
          <w:rtl/>
        </w:rPr>
        <w:t>يتكون هذا النظام من جزأين الأول</w:t>
      </w:r>
      <w:r w:rsidR="00706E8C" w:rsidRPr="00025C89">
        <w:rPr>
          <w:sz w:val="28"/>
          <w:rtl/>
        </w:rPr>
        <w:t xml:space="preserve"> موقع الكتروني و</w:t>
      </w:r>
      <w:r w:rsidRPr="00025C89">
        <w:rPr>
          <w:sz w:val="28"/>
          <w:rtl/>
        </w:rPr>
        <w:t xml:space="preserve">الثاني </w:t>
      </w:r>
      <w:r w:rsidR="00706E8C" w:rsidRPr="00025C89">
        <w:rPr>
          <w:sz w:val="28"/>
          <w:rtl/>
        </w:rPr>
        <w:t>تطبيق للهاتف الذكي الذي يعمل</w:t>
      </w:r>
      <w:r w:rsidR="006B528F">
        <w:rPr>
          <w:rFonts w:hint="cs"/>
          <w:sz w:val="28"/>
          <w:rtl/>
        </w:rPr>
        <w:t xml:space="preserve"> مبدئيا</w:t>
      </w:r>
      <w:r w:rsidR="00706E8C" w:rsidRPr="00025C89">
        <w:rPr>
          <w:sz w:val="28"/>
          <w:rtl/>
        </w:rPr>
        <w:t xml:space="preserve"> </w:t>
      </w:r>
      <w:r w:rsidR="00C66E6C" w:rsidRPr="00025C89">
        <w:rPr>
          <w:sz w:val="28"/>
          <w:rtl/>
        </w:rPr>
        <w:t>على</w:t>
      </w:r>
      <w:r w:rsidR="00706E8C" w:rsidRPr="00025C89">
        <w:rPr>
          <w:sz w:val="28"/>
          <w:rtl/>
        </w:rPr>
        <w:t xml:space="preserve"> نظام التشغيل </w:t>
      </w:r>
      <w:r w:rsidR="000B0EBD" w:rsidRPr="00025C89">
        <w:rPr>
          <w:sz w:val="28"/>
          <w:rtl/>
        </w:rPr>
        <w:t>الأندر</w:t>
      </w:r>
      <w:r w:rsidR="00C66E6C" w:rsidRPr="00025C89">
        <w:rPr>
          <w:sz w:val="28"/>
          <w:rtl/>
        </w:rPr>
        <w:t>ويد</w:t>
      </w:r>
      <w:r w:rsidR="00706E8C" w:rsidRPr="00025C89">
        <w:rPr>
          <w:sz w:val="28"/>
          <w:rtl/>
        </w:rPr>
        <w:t xml:space="preserve"> </w:t>
      </w:r>
      <w:r w:rsidR="00C66E6C" w:rsidRPr="00025C89">
        <w:rPr>
          <w:sz w:val="28"/>
          <w:rtl/>
        </w:rPr>
        <w:t>فقط،</w:t>
      </w:r>
      <w:r w:rsidR="00706E8C" w:rsidRPr="00025C89">
        <w:rPr>
          <w:sz w:val="28"/>
          <w:rtl/>
        </w:rPr>
        <w:t xml:space="preserve"> وصمم هذا النظام </w:t>
      </w:r>
      <w:r w:rsidR="00C66E6C" w:rsidRPr="00025C89">
        <w:rPr>
          <w:sz w:val="28"/>
          <w:rtl/>
        </w:rPr>
        <w:t>للمهتمين</w:t>
      </w:r>
      <w:r w:rsidR="00706E8C" w:rsidRPr="00025C89">
        <w:rPr>
          <w:sz w:val="28"/>
          <w:rtl/>
        </w:rPr>
        <w:t xml:space="preserve"> بالتغذية </w:t>
      </w:r>
      <w:r w:rsidR="00C66E6C" w:rsidRPr="00025C89">
        <w:rPr>
          <w:sz w:val="28"/>
          <w:rtl/>
        </w:rPr>
        <w:t>الصحية للوقاية</w:t>
      </w:r>
      <w:r w:rsidR="00706E8C" w:rsidRPr="00025C89">
        <w:rPr>
          <w:sz w:val="28"/>
          <w:rtl/>
        </w:rPr>
        <w:t xml:space="preserve"> من الامراض التي تسببها التغذية الغير صحية ويشمل الفئات العمرية </w:t>
      </w:r>
      <w:r w:rsidRPr="00025C89">
        <w:rPr>
          <w:sz w:val="28"/>
          <w:rtl/>
        </w:rPr>
        <w:t>من (18</w:t>
      </w:r>
      <w:r w:rsidR="006B528F">
        <w:rPr>
          <w:rFonts w:hint="cs"/>
          <w:sz w:val="28"/>
          <w:rtl/>
        </w:rPr>
        <w:t>-</w:t>
      </w:r>
      <w:r w:rsidRPr="00025C89">
        <w:rPr>
          <w:sz w:val="28"/>
          <w:rtl/>
        </w:rPr>
        <w:t xml:space="preserve"> 50)</w:t>
      </w:r>
      <w:r w:rsidR="00F32316" w:rsidRPr="00025C89">
        <w:rPr>
          <w:rtl/>
        </w:rPr>
        <w:t xml:space="preserve"> [</w:t>
      </w:r>
      <w:r w:rsidR="005C1DD6" w:rsidRPr="00025C89">
        <w:t>7</w:t>
      </w:r>
      <w:r w:rsidR="00F32316" w:rsidRPr="00025C89">
        <w:rPr>
          <w:rtl/>
        </w:rPr>
        <w:t>]</w:t>
      </w:r>
      <w:r w:rsidRPr="00025C89">
        <w:rPr>
          <w:sz w:val="28"/>
          <w:rtl/>
        </w:rPr>
        <w:t xml:space="preserve"> </w:t>
      </w:r>
      <w:r w:rsidR="00706E8C" w:rsidRPr="00025C89">
        <w:rPr>
          <w:sz w:val="28"/>
          <w:rtl/>
        </w:rPr>
        <w:t xml:space="preserve">وللأشخاص الذين يعانون من </w:t>
      </w:r>
      <w:r w:rsidR="00C66E6C" w:rsidRPr="00025C89">
        <w:rPr>
          <w:sz w:val="28"/>
          <w:rtl/>
        </w:rPr>
        <w:t>هذه الأمراض</w:t>
      </w:r>
      <w:r w:rsidR="00706E8C" w:rsidRPr="00025C89">
        <w:rPr>
          <w:sz w:val="28"/>
          <w:rtl/>
        </w:rPr>
        <w:t xml:space="preserve"> </w:t>
      </w:r>
      <w:r w:rsidR="00C66E6C" w:rsidRPr="00025C89">
        <w:rPr>
          <w:sz w:val="28"/>
          <w:rtl/>
        </w:rPr>
        <w:t>المزمنة</w:t>
      </w:r>
      <w:r w:rsidR="00C66E6C" w:rsidRPr="00025C89">
        <w:rPr>
          <w:szCs w:val="32"/>
          <w:rtl/>
        </w:rPr>
        <w:t>.</w:t>
      </w:r>
      <w:r w:rsidR="00706E8C" w:rsidRPr="00025C89">
        <w:rPr>
          <w:szCs w:val="32"/>
          <w:rtl/>
        </w:rPr>
        <w:t xml:space="preserve"> </w:t>
      </w:r>
      <w:r w:rsidR="00ED6466" w:rsidRPr="00025C89">
        <w:rPr>
          <w:rtl/>
        </w:rPr>
        <w:t xml:space="preserve"> </w:t>
      </w:r>
    </w:p>
    <w:p w14:paraId="1EBE7393" w14:textId="4AB3FC5B" w:rsidR="00ED6466" w:rsidRPr="00025C89" w:rsidRDefault="00ED6466" w:rsidP="00771CCE">
      <w:pPr>
        <w:pStyle w:val="Heading2"/>
      </w:pPr>
      <w:r w:rsidRPr="00025C89">
        <w:rPr>
          <w:rtl/>
        </w:rPr>
        <w:t xml:space="preserve">  </w:t>
      </w:r>
      <w:r w:rsidR="00706E8C" w:rsidRPr="00025C89">
        <w:rPr>
          <w:rtl/>
        </w:rPr>
        <w:t>اهداف المشروع</w:t>
      </w:r>
      <w:r w:rsidRPr="00025C89">
        <w:rPr>
          <w:rtl/>
        </w:rPr>
        <w:t xml:space="preserve">  </w:t>
      </w:r>
    </w:p>
    <w:p w14:paraId="6895A451" w14:textId="54C039B4" w:rsidR="00706E8C" w:rsidRPr="00025C89" w:rsidRDefault="00706E8C" w:rsidP="000B2F69">
      <w:pPr>
        <w:rPr>
          <w:rFonts w:ascii="Simplified Arabic" w:hAnsi="Simplified Arabic" w:cs="Simplified Arabic"/>
          <w:rtl/>
        </w:rPr>
      </w:pPr>
      <w:r w:rsidRPr="00025C89">
        <w:rPr>
          <w:rFonts w:ascii="Simplified Arabic" w:hAnsi="Simplified Arabic" w:cs="Simplified Arabic"/>
          <w:rtl/>
        </w:rPr>
        <w:t xml:space="preserve">هدف المشروع المقترح لتحقيق النقاط </w:t>
      </w:r>
      <w:r w:rsidR="00C66E6C" w:rsidRPr="00025C89">
        <w:rPr>
          <w:rFonts w:ascii="Simplified Arabic" w:hAnsi="Simplified Arabic" w:cs="Simplified Arabic"/>
          <w:rtl/>
        </w:rPr>
        <w:t>الاتية:</w:t>
      </w:r>
    </w:p>
    <w:p w14:paraId="4FCDAFC3" w14:textId="17B190BC" w:rsidR="00706E8C" w:rsidRPr="00025C89" w:rsidRDefault="00706E8C" w:rsidP="00771CCE">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t xml:space="preserve">نشر </w:t>
      </w:r>
      <w:r w:rsidR="00C66E6C" w:rsidRPr="00025C89">
        <w:rPr>
          <w:rFonts w:ascii="Simplified Arabic" w:hAnsi="Simplified Arabic" w:cs="Simplified Arabic"/>
          <w:rtl/>
        </w:rPr>
        <w:t>تفافة</w:t>
      </w:r>
      <w:r w:rsidRPr="00025C89">
        <w:rPr>
          <w:rFonts w:ascii="Simplified Arabic" w:hAnsi="Simplified Arabic" w:cs="Simplified Arabic"/>
          <w:rtl/>
        </w:rPr>
        <w:t xml:space="preserve"> </w:t>
      </w:r>
      <w:r w:rsidR="00C66E6C" w:rsidRPr="00025C89">
        <w:rPr>
          <w:rFonts w:ascii="Simplified Arabic" w:hAnsi="Simplified Arabic" w:cs="Simplified Arabic"/>
          <w:rtl/>
        </w:rPr>
        <w:t>التغذية</w:t>
      </w:r>
      <w:r w:rsidR="00F9735F" w:rsidRPr="00025C89">
        <w:rPr>
          <w:rFonts w:ascii="Simplified Arabic" w:hAnsi="Simplified Arabic" w:cs="Simplified Arabic"/>
          <w:rtl/>
        </w:rPr>
        <w:t xml:space="preserve"> الصحية.</w:t>
      </w:r>
    </w:p>
    <w:p w14:paraId="20DC9ABE" w14:textId="1620034F" w:rsidR="00706E8C" w:rsidRPr="00025C89" w:rsidRDefault="00706E8C" w:rsidP="00771CCE">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t xml:space="preserve">مساعدة الأشخاص الذين يعانون </w:t>
      </w:r>
      <w:r w:rsidR="006B528F">
        <w:rPr>
          <w:rFonts w:ascii="Simplified Arabic" w:hAnsi="Simplified Arabic" w:cs="Simplified Arabic" w:hint="cs"/>
          <w:rtl/>
        </w:rPr>
        <w:t>زيادة في الوزن.</w:t>
      </w:r>
      <w:r w:rsidRPr="00025C89">
        <w:rPr>
          <w:rFonts w:ascii="Simplified Arabic" w:hAnsi="Simplified Arabic" w:cs="Simplified Arabic"/>
          <w:rtl/>
        </w:rPr>
        <w:t xml:space="preserve"> </w:t>
      </w:r>
    </w:p>
    <w:p w14:paraId="4A2928C4" w14:textId="70629663" w:rsidR="00706E8C" w:rsidRPr="00025C89" w:rsidRDefault="00706E8C" w:rsidP="00F9735F">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t xml:space="preserve">توفير الحميات </w:t>
      </w:r>
      <w:r w:rsidR="00F9735F" w:rsidRPr="00025C89">
        <w:rPr>
          <w:rFonts w:ascii="Simplified Arabic" w:hAnsi="Simplified Arabic" w:cs="Simplified Arabic"/>
          <w:rtl/>
        </w:rPr>
        <w:t>الغذائية</w:t>
      </w:r>
      <w:r w:rsidRPr="00025C89">
        <w:rPr>
          <w:rFonts w:ascii="Simplified Arabic" w:hAnsi="Simplified Arabic" w:cs="Simplified Arabic"/>
          <w:rtl/>
        </w:rPr>
        <w:t xml:space="preserve"> للمرضى </w:t>
      </w:r>
      <w:r w:rsidR="00C66E6C" w:rsidRPr="00025C89">
        <w:rPr>
          <w:rFonts w:ascii="Simplified Arabic" w:hAnsi="Simplified Arabic" w:cs="Simplified Arabic"/>
          <w:rtl/>
        </w:rPr>
        <w:t>والاطعمة الخاصة</w:t>
      </w:r>
      <w:r w:rsidR="00F9735F" w:rsidRPr="00025C89">
        <w:rPr>
          <w:rFonts w:ascii="Simplified Arabic" w:hAnsi="Simplified Arabic" w:cs="Simplified Arabic"/>
          <w:rtl/>
        </w:rPr>
        <w:t xml:space="preserve"> بهم. </w:t>
      </w:r>
    </w:p>
    <w:p w14:paraId="280DB475" w14:textId="54A25ABA" w:rsidR="00706E8C" w:rsidRPr="00025C89" w:rsidRDefault="00706E8C" w:rsidP="00F9735F">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lastRenderedPageBreak/>
        <w:t>تمكين الفئات العمرية</w:t>
      </w:r>
      <w:r w:rsidR="00F9735F" w:rsidRPr="00025C89">
        <w:rPr>
          <w:rFonts w:ascii="Simplified Arabic" w:hAnsi="Simplified Arabic" w:cs="Simplified Arabic"/>
          <w:rtl/>
        </w:rPr>
        <w:t xml:space="preserve"> من (18</w:t>
      </w:r>
      <w:r w:rsidR="006B528F">
        <w:rPr>
          <w:rFonts w:ascii="Simplified Arabic" w:hAnsi="Simplified Arabic" w:cs="Simplified Arabic" w:hint="cs"/>
          <w:rtl/>
        </w:rPr>
        <w:t>-</w:t>
      </w:r>
      <w:r w:rsidR="00F9735F" w:rsidRPr="00025C89">
        <w:rPr>
          <w:rFonts w:ascii="Simplified Arabic" w:hAnsi="Simplified Arabic" w:cs="Simplified Arabic"/>
          <w:rtl/>
        </w:rPr>
        <w:t>50) من</w:t>
      </w:r>
      <w:r w:rsidRPr="00025C89">
        <w:rPr>
          <w:rFonts w:ascii="Simplified Arabic" w:hAnsi="Simplified Arabic" w:cs="Simplified Arabic"/>
          <w:rtl/>
        </w:rPr>
        <w:t xml:space="preserve"> الاستفادة من هذا النظام</w:t>
      </w:r>
      <w:r w:rsidR="00F9735F" w:rsidRPr="00025C89">
        <w:rPr>
          <w:rFonts w:ascii="Simplified Arabic" w:hAnsi="Simplified Arabic" w:cs="Simplified Arabic"/>
          <w:rtl/>
        </w:rPr>
        <w:t>.</w:t>
      </w:r>
      <w:r w:rsidRPr="00025C89">
        <w:rPr>
          <w:rFonts w:ascii="Simplified Arabic" w:hAnsi="Simplified Arabic" w:cs="Simplified Arabic"/>
          <w:rtl/>
        </w:rPr>
        <w:t xml:space="preserve"> </w:t>
      </w:r>
    </w:p>
    <w:p w14:paraId="30D0AA65" w14:textId="02F380F6" w:rsidR="00706E8C" w:rsidRPr="00025C89" w:rsidRDefault="00706E8C" w:rsidP="00771CCE">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t>مساعدة الاشخاص الذين يعانون من صعوبة إيجاد الوجبات الصحية</w:t>
      </w:r>
      <w:r w:rsidR="00F9735F" w:rsidRPr="00025C89">
        <w:rPr>
          <w:rFonts w:ascii="Simplified Arabic" w:hAnsi="Simplified Arabic" w:cs="Simplified Arabic"/>
          <w:rtl/>
        </w:rPr>
        <w:t>.</w:t>
      </w:r>
    </w:p>
    <w:p w14:paraId="5025BFE1" w14:textId="48A8E0D2" w:rsidR="00706E8C" w:rsidRPr="00025C89" w:rsidRDefault="00F9735F" w:rsidP="00F9735F">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t>منح</w:t>
      </w:r>
      <w:r w:rsidR="00706E8C" w:rsidRPr="00025C89">
        <w:rPr>
          <w:rFonts w:ascii="Simplified Arabic" w:hAnsi="Simplified Arabic" w:cs="Simplified Arabic"/>
          <w:rtl/>
        </w:rPr>
        <w:t xml:space="preserve"> الفرصة </w:t>
      </w:r>
      <w:r w:rsidR="0002521F">
        <w:rPr>
          <w:rFonts w:ascii="Simplified Arabic" w:hAnsi="Simplified Arabic" w:cs="Simplified Arabic" w:hint="cs"/>
          <w:rtl/>
        </w:rPr>
        <w:t>للمرض</w:t>
      </w:r>
      <w:r w:rsidR="008E063A">
        <w:rPr>
          <w:rFonts w:ascii="Simplified Arabic" w:hAnsi="Simplified Arabic" w:cs="Simplified Arabic" w:hint="cs"/>
          <w:rtl/>
        </w:rPr>
        <w:t xml:space="preserve"> للاستفادة بكل</w:t>
      </w:r>
      <w:r w:rsidRPr="00025C89">
        <w:rPr>
          <w:rFonts w:ascii="Simplified Arabic" w:hAnsi="Simplified Arabic" w:cs="Simplified Arabic"/>
          <w:rtl/>
        </w:rPr>
        <w:t xml:space="preserve"> ما يتعلق</w:t>
      </w:r>
      <w:r w:rsidR="00706E8C" w:rsidRPr="00025C89">
        <w:rPr>
          <w:rFonts w:ascii="Simplified Arabic" w:hAnsi="Simplified Arabic" w:cs="Simplified Arabic"/>
          <w:rtl/>
        </w:rPr>
        <w:t xml:space="preserve"> </w:t>
      </w:r>
      <w:r w:rsidR="00C66E6C" w:rsidRPr="00025C89">
        <w:rPr>
          <w:rFonts w:ascii="Simplified Arabic" w:hAnsi="Simplified Arabic" w:cs="Simplified Arabic"/>
          <w:rtl/>
        </w:rPr>
        <w:t>بالتغذية</w:t>
      </w:r>
      <w:r w:rsidR="00706E8C" w:rsidRPr="00025C89">
        <w:rPr>
          <w:rFonts w:ascii="Simplified Arabic" w:hAnsi="Simplified Arabic" w:cs="Simplified Arabic"/>
          <w:rtl/>
        </w:rPr>
        <w:t xml:space="preserve"> الصحية</w:t>
      </w:r>
      <w:r w:rsidRPr="00025C89">
        <w:rPr>
          <w:rFonts w:ascii="Simplified Arabic" w:hAnsi="Simplified Arabic" w:cs="Simplified Arabic"/>
          <w:rtl/>
        </w:rPr>
        <w:t xml:space="preserve"> في هذا النظام.</w:t>
      </w:r>
      <w:r w:rsidR="00706E8C" w:rsidRPr="00025C89">
        <w:rPr>
          <w:rFonts w:ascii="Simplified Arabic" w:hAnsi="Simplified Arabic" w:cs="Simplified Arabic"/>
          <w:rtl/>
        </w:rPr>
        <w:t xml:space="preserve"> </w:t>
      </w:r>
    </w:p>
    <w:p w14:paraId="5D80D50C" w14:textId="6880AFD1" w:rsidR="00072B7D" w:rsidRDefault="00B452EC" w:rsidP="00072B7D">
      <w:pPr>
        <w:pStyle w:val="ListParagraph"/>
        <w:numPr>
          <w:ilvl w:val="0"/>
          <w:numId w:val="5"/>
        </w:numPr>
        <w:jc w:val="left"/>
        <w:rPr>
          <w:rFonts w:ascii="Simplified Arabic" w:hAnsi="Simplified Arabic" w:cs="Simplified Arabic"/>
        </w:rPr>
      </w:pPr>
      <w:r w:rsidRPr="00025C89">
        <w:rPr>
          <w:rFonts w:ascii="Simplified Arabic" w:hAnsi="Simplified Arabic" w:cs="Simplified Arabic"/>
          <w:rtl/>
        </w:rPr>
        <w:t xml:space="preserve">مساعدة ومنح الفرصة للأشخاص ذوي الانشغال الدائم </w:t>
      </w:r>
      <w:r w:rsidR="00C66E6C" w:rsidRPr="00025C89">
        <w:rPr>
          <w:rFonts w:ascii="Simplified Arabic" w:hAnsi="Simplified Arabic" w:cs="Simplified Arabic"/>
          <w:rtl/>
        </w:rPr>
        <w:t>على</w:t>
      </w:r>
      <w:r w:rsidR="00706E8C" w:rsidRPr="00025C89">
        <w:rPr>
          <w:rFonts w:ascii="Simplified Arabic" w:hAnsi="Simplified Arabic" w:cs="Simplified Arabic"/>
          <w:rtl/>
        </w:rPr>
        <w:t xml:space="preserve"> التقيد </w:t>
      </w:r>
      <w:r w:rsidR="00C66E6C" w:rsidRPr="00025C89">
        <w:rPr>
          <w:rFonts w:ascii="Simplified Arabic" w:hAnsi="Simplified Arabic" w:cs="Simplified Arabic"/>
          <w:rtl/>
        </w:rPr>
        <w:t>والالتزام بالنظام</w:t>
      </w:r>
      <w:r w:rsidR="00706E8C" w:rsidRPr="00025C89">
        <w:rPr>
          <w:rFonts w:ascii="Simplified Arabic" w:hAnsi="Simplified Arabic" w:cs="Simplified Arabic"/>
          <w:rtl/>
        </w:rPr>
        <w:t xml:space="preserve"> الغذائي</w:t>
      </w:r>
      <w:r w:rsidR="008E063A">
        <w:rPr>
          <w:rFonts w:ascii="Simplified Arabic" w:hAnsi="Simplified Arabic" w:cs="Simplified Arabic" w:hint="cs"/>
          <w:rtl/>
        </w:rPr>
        <w:t xml:space="preserve"> بسرعة ودقة وشكل دوري منتظم</w:t>
      </w:r>
      <w:r w:rsidR="00980162" w:rsidRPr="00025C89">
        <w:rPr>
          <w:rFonts w:ascii="Simplified Arabic" w:hAnsi="Simplified Arabic" w:cs="Simplified Arabic"/>
          <w:rtl/>
        </w:rPr>
        <w:t>.</w:t>
      </w:r>
    </w:p>
    <w:p w14:paraId="6701FCA9" w14:textId="0774F25A" w:rsidR="008E063A" w:rsidRPr="00025C89" w:rsidRDefault="008E063A" w:rsidP="00072B7D">
      <w:pPr>
        <w:pStyle w:val="ListParagraph"/>
        <w:numPr>
          <w:ilvl w:val="0"/>
          <w:numId w:val="5"/>
        </w:numPr>
        <w:jc w:val="left"/>
        <w:rPr>
          <w:rFonts w:ascii="Simplified Arabic" w:hAnsi="Simplified Arabic" w:cs="Simplified Arabic"/>
        </w:rPr>
      </w:pPr>
      <w:r>
        <w:rPr>
          <w:rFonts w:ascii="Simplified Arabic" w:hAnsi="Simplified Arabic" w:cs="Simplified Arabic" w:hint="cs"/>
          <w:rtl/>
        </w:rPr>
        <w:t>تزويد المرض (مواقع او وصفات صحيه).</w:t>
      </w:r>
    </w:p>
    <w:p w14:paraId="270FFF4B" w14:textId="409E7CB8" w:rsidR="00980162" w:rsidRPr="00025C89" w:rsidRDefault="00ED6466" w:rsidP="00771CCE">
      <w:pPr>
        <w:pStyle w:val="Heading2"/>
        <w:rPr>
          <w:rtl/>
        </w:rPr>
      </w:pPr>
      <w:r w:rsidRPr="00025C89">
        <w:rPr>
          <w:rtl/>
        </w:rPr>
        <w:t xml:space="preserve">  </w:t>
      </w:r>
      <w:r w:rsidR="00706E8C" w:rsidRPr="00025C89">
        <w:rPr>
          <w:rtl/>
        </w:rPr>
        <w:t>محتوى المشروع</w:t>
      </w:r>
      <w:r w:rsidRPr="00025C89">
        <w:rPr>
          <w:rtl/>
        </w:rPr>
        <w:t xml:space="preserve">  </w:t>
      </w:r>
    </w:p>
    <w:p w14:paraId="1B237C95" w14:textId="655C7261" w:rsidR="00980162" w:rsidRPr="00025C89" w:rsidRDefault="00980162" w:rsidP="00771CCE">
      <w:pPr>
        <w:pStyle w:val="ListParagraph"/>
        <w:numPr>
          <w:ilvl w:val="0"/>
          <w:numId w:val="6"/>
        </w:numPr>
        <w:tabs>
          <w:tab w:val="right" w:pos="-45"/>
          <w:tab w:val="right" w:pos="315"/>
          <w:tab w:val="right" w:pos="585"/>
        </w:tabs>
        <w:ind w:left="-405" w:firstLine="0"/>
        <w:rPr>
          <w:rFonts w:ascii="Simplified Arabic" w:hAnsi="Simplified Arabic" w:cs="Simplified Arabic"/>
          <w:b/>
          <w:bCs/>
          <w:rtl/>
        </w:rPr>
      </w:pPr>
      <w:r w:rsidRPr="00025C89">
        <w:rPr>
          <w:rFonts w:ascii="Simplified Arabic" w:hAnsi="Simplified Arabic" w:cs="Simplified Arabic"/>
          <w:b/>
          <w:bCs/>
          <w:rtl/>
        </w:rPr>
        <w:t xml:space="preserve">الباب </w:t>
      </w:r>
      <w:r w:rsidR="00C66E6C" w:rsidRPr="00025C89">
        <w:rPr>
          <w:rFonts w:ascii="Simplified Arabic" w:hAnsi="Simplified Arabic" w:cs="Simplified Arabic"/>
          <w:b/>
          <w:bCs/>
          <w:rtl/>
        </w:rPr>
        <w:t>الاول:</w:t>
      </w:r>
      <w:r w:rsidRPr="00025C89">
        <w:rPr>
          <w:rFonts w:ascii="Simplified Arabic" w:hAnsi="Simplified Arabic" w:cs="Simplified Arabic"/>
          <w:b/>
          <w:bCs/>
          <w:rtl/>
        </w:rPr>
        <w:t xml:space="preserve"> مقدمة</w:t>
      </w:r>
    </w:p>
    <w:p w14:paraId="2D8467E4" w14:textId="6934E145" w:rsidR="00980162" w:rsidRPr="00025C89" w:rsidRDefault="00980162" w:rsidP="00771CCE">
      <w:pPr>
        <w:rPr>
          <w:rFonts w:ascii="Simplified Arabic" w:hAnsi="Simplified Arabic" w:cs="Simplified Arabic"/>
          <w:rtl/>
          <w:lang w:bidi="ar-LY"/>
        </w:rPr>
      </w:pPr>
      <w:r w:rsidRPr="00025C89">
        <w:rPr>
          <w:rFonts w:ascii="Simplified Arabic" w:hAnsi="Simplified Arabic" w:cs="Simplified Arabic"/>
          <w:rtl/>
          <w:lang w:bidi="ar-LY"/>
        </w:rPr>
        <w:t xml:space="preserve">تتضمن هذه المرحلة اعطاء لمحة بسيطة عن </w:t>
      </w:r>
      <w:r w:rsidR="00C66E6C" w:rsidRPr="00025C89">
        <w:rPr>
          <w:rFonts w:ascii="Simplified Arabic" w:hAnsi="Simplified Arabic" w:cs="Simplified Arabic"/>
          <w:rtl/>
          <w:lang w:bidi="ar-LY"/>
        </w:rPr>
        <w:t>المشروع،</w:t>
      </w:r>
      <w:r w:rsidRPr="00025C89">
        <w:rPr>
          <w:rFonts w:ascii="Simplified Arabic" w:hAnsi="Simplified Arabic" w:cs="Simplified Arabic"/>
          <w:rtl/>
          <w:lang w:bidi="ar-LY"/>
        </w:rPr>
        <w:t xml:space="preserve"> وتعيين حدود نطاقه، وتحديد اهدافه والدافع من وراء اختيار فكرة هذا المشروع.</w:t>
      </w:r>
    </w:p>
    <w:p w14:paraId="686A6CDB" w14:textId="099B594B" w:rsidR="00980162" w:rsidRPr="00025C89" w:rsidRDefault="00980162" w:rsidP="00771CCE">
      <w:pPr>
        <w:pStyle w:val="ListParagraph"/>
        <w:numPr>
          <w:ilvl w:val="0"/>
          <w:numId w:val="6"/>
        </w:numPr>
        <w:ind w:left="-45"/>
        <w:rPr>
          <w:rFonts w:ascii="Simplified Arabic" w:hAnsi="Simplified Arabic" w:cs="Simplified Arabic"/>
          <w:b/>
          <w:bCs/>
          <w:lang w:bidi="ar-LY"/>
        </w:rPr>
      </w:pPr>
      <w:r w:rsidRPr="00025C89">
        <w:rPr>
          <w:rFonts w:ascii="Simplified Arabic" w:hAnsi="Simplified Arabic" w:cs="Simplified Arabic"/>
          <w:b/>
          <w:bCs/>
          <w:rtl/>
          <w:lang w:bidi="ar-LY"/>
        </w:rPr>
        <w:t xml:space="preserve">الباب </w:t>
      </w:r>
      <w:r w:rsidR="00C66E6C" w:rsidRPr="00025C89">
        <w:rPr>
          <w:rFonts w:ascii="Simplified Arabic" w:hAnsi="Simplified Arabic" w:cs="Simplified Arabic"/>
          <w:b/>
          <w:bCs/>
          <w:rtl/>
          <w:lang w:bidi="ar-LY"/>
        </w:rPr>
        <w:t>الثاني:</w:t>
      </w:r>
      <w:r w:rsidRPr="00025C89">
        <w:rPr>
          <w:rFonts w:ascii="Simplified Arabic" w:hAnsi="Simplified Arabic" w:cs="Simplified Arabic"/>
          <w:b/>
          <w:bCs/>
          <w:rtl/>
          <w:lang w:bidi="ar-LY"/>
        </w:rPr>
        <w:t xml:space="preserve"> الدراسة </w:t>
      </w:r>
      <w:r w:rsidR="00C66E6C" w:rsidRPr="00025C89">
        <w:rPr>
          <w:rFonts w:ascii="Simplified Arabic" w:hAnsi="Simplified Arabic" w:cs="Simplified Arabic"/>
          <w:b/>
          <w:bCs/>
          <w:rtl/>
          <w:lang w:bidi="ar-LY"/>
        </w:rPr>
        <w:t>والتخطيط</w:t>
      </w:r>
    </w:p>
    <w:p w14:paraId="799CFFF7" w14:textId="0724DF0C" w:rsidR="006B08FB" w:rsidRPr="00025C89" w:rsidRDefault="006B08FB" w:rsidP="00771CCE">
      <w:pPr>
        <w:rPr>
          <w:rFonts w:ascii="Simplified Arabic" w:hAnsi="Simplified Arabic" w:cs="Simplified Arabic"/>
        </w:rPr>
      </w:pPr>
      <w:r w:rsidRPr="00025C89">
        <w:rPr>
          <w:rFonts w:ascii="Simplified Arabic" w:hAnsi="Simplified Arabic" w:cs="Simplified Arabic"/>
          <w:rtl/>
        </w:rPr>
        <w:t xml:space="preserve">سيتم في هذا الباب التخطيط الكامل لتنفيذ كافة مراحل </w:t>
      </w:r>
      <w:r w:rsidR="00C83D29" w:rsidRPr="00025C89">
        <w:rPr>
          <w:rFonts w:ascii="Simplified Arabic" w:hAnsi="Simplified Arabic" w:cs="Simplified Arabic"/>
          <w:rtl/>
        </w:rPr>
        <w:t>المشروع من</w:t>
      </w:r>
      <w:r w:rsidRPr="00025C89">
        <w:rPr>
          <w:rFonts w:ascii="Simplified Arabic" w:hAnsi="Simplified Arabic" w:cs="Simplified Arabic"/>
          <w:rtl/>
        </w:rPr>
        <w:t xml:space="preserve"> حيث وصف النظام القائم ودراسة النظام </w:t>
      </w:r>
      <w:r w:rsidR="00C83D29" w:rsidRPr="00025C89">
        <w:rPr>
          <w:rFonts w:ascii="Simplified Arabic" w:hAnsi="Simplified Arabic" w:cs="Simplified Arabic"/>
          <w:rtl/>
        </w:rPr>
        <w:t>المقترح،</w:t>
      </w:r>
      <w:r w:rsidRPr="00025C89">
        <w:rPr>
          <w:rFonts w:ascii="Simplified Arabic" w:hAnsi="Simplified Arabic" w:cs="Simplified Arabic"/>
          <w:rtl/>
        </w:rPr>
        <w:t xml:space="preserve"> ودرا</w:t>
      </w:r>
      <w:r w:rsidR="00C83D29" w:rsidRPr="00025C89">
        <w:rPr>
          <w:rFonts w:ascii="Simplified Arabic" w:hAnsi="Simplified Arabic" w:cs="Simplified Arabic"/>
          <w:rtl/>
        </w:rPr>
        <w:t>سة الجدوى منه، وتحليل المخاطر</w:t>
      </w:r>
      <w:r w:rsidRPr="00025C89">
        <w:rPr>
          <w:rFonts w:ascii="Simplified Arabic" w:hAnsi="Simplified Arabic" w:cs="Simplified Arabic"/>
          <w:rtl/>
        </w:rPr>
        <w:t xml:space="preserve">، واعداد الجدول الزمني لتنفيذ المشروع.  </w:t>
      </w:r>
    </w:p>
    <w:p w14:paraId="23FA147F" w14:textId="228D62DD" w:rsidR="00980162" w:rsidRPr="00025C89" w:rsidRDefault="00980162" w:rsidP="00771CCE">
      <w:pPr>
        <w:pStyle w:val="ListParagraph"/>
        <w:numPr>
          <w:ilvl w:val="0"/>
          <w:numId w:val="6"/>
        </w:numPr>
        <w:ind w:left="-337" w:firstLine="0"/>
        <w:rPr>
          <w:rFonts w:ascii="Simplified Arabic" w:hAnsi="Simplified Arabic" w:cs="Simplified Arabic"/>
          <w:b/>
          <w:bCs/>
          <w:lang w:bidi="ar-LY"/>
        </w:rPr>
      </w:pPr>
      <w:r w:rsidRPr="00025C89">
        <w:rPr>
          <w:rFonts w:ascii="Simplified Arabic" w:hAnsi="Simplified Arabic" w:cs="Simplified Arabic"/>
          <w:b/>
          <w:bCs/>
          <w:rtl/>
          <w:lang w:bidi="ar-LY"/>
        </w:rPr>
        <w:t xml:space="preserve">الباب </w:t>
      </w:r>
      <w:r w:rsidR="00C66E6C" w:rsidRPr="00025C89">
        <w:rPr>
          <w:rFonts w:ascii="Simplified Arabic" w:hAnsi="Simplified Arabic" w:cs="Simplified Arabic"/>
          <w:b/>
          <w:bCs/>
          <w:rtl/>
          <w:lang w:bidi="ar-LY"/>
        </w:rPr>
        <w:t>الثالث:</w:t>
      </w:r>
      <w:r w:rsidRPr="00025C89">
        <w:rPr>
          <w:rFonts w:ascii="Simplified Arabic" w:hAnsi="Simplified Arabic" w:cs="Simplified Arabic"/>
          <w:b/>
          <w:bCs/>
          <w:rtl/>
          <w:lang w:bidi="ar-LY"/>
        </w:rPr>
        <w:t xml:space="preserve"> التحليل</w:t>
      </w:r>
    </w:p>
    <w:p w14:paraId="440B0F2B" w14:textId="159B6683" w:rsidR="00980162" w:rsidRPr="00025C89" w:rsidRDefault="00980162" w:rsidP="00771CCE">
      <w:pPr>
        <w:rPr>
          <w:rFonts w:ascii="Simplified Arabic" w:hAnsi="Simplified Arabic" w:cs="Simplified Arabic"/>
          <w:rtl/>
          <w:lang w:bidi="ar-LY"/>
        </w:rPr>
      </w:pPr>
      <w:r w:rsidRPr="00025C89">
        <w:rPr>
          <w:rFonts w:ascii="Simplified Arabic" w:hAnsi="Simplified Arabic" w:cs="Simplified Arabic"/>
          <w:rtl/>
          <w:lang w:bidi="ar-LY"/>
        </w:rPr>
        <w:t xml:space="preserve">خلال هذه المرحلة يقوم فريق المشروع بتحديد متطلبات المشروع سواء كانت وظيفية ام غير وظيفية </w:t>
      </w:r>
      <w:r w:rsidR="006B08FB" w:rsidRPr="00025C89">
        <w:rPr>
          <w:rFonts w:ascii="Simplified Arabic" w:hAnsi="Simplified Arabic" w:cs="Simplified Arabic"/>
          <w:rtl/>
          <w:lang w:bidi="ar-LY"/>
        </w:rPr>
        <w:t xml:space="preserve">   </w:t>
      </w:r>
      <w:r w:rsidRPr="00025C89">
        <w:rPr>
          <w:rFonts w:ascii="Simplified Arabic" w:hAnsi="Simplified Arabic" w:cs="Simplified Arabic"/>
          <w:rtl/>
          <w:lang w:bidi="ar-LY"/>
        </w:rPr>
        <w:t>عن طريق</w:t>
      </w:r>
      <w:r w:rsidR="0092509F" w:rsidRPr="00025C89">
        <w:rPr>
          <w:rFonts w:ascii="Simplified Arabic" w:hAnsi="Simplified Arabic" w:cs="Simplified Arabic"/>
          <w:rtl/>
          <w:lang w:bidi="ar-LY"/>
        </w:rPr>
        <w:t xml:space="preserve"> </w:t>
      </w:r>
      <w:r w:rsidR="008812B2">
        <w:rPr>
          <w:rFonts w:ascii="Simplified Arabic" w:hAnsi="Simplified Arabic" w:cs="Simplified Arabic" w:hint="cs"/>
          <w:rtl/>
          <w:lang w:bidi="ar-LY"/>
        </w:rPr>
        <w:t>ال</w:t>
      </w:r>
      <w:r w:rsidR="0092509F" w:rsidRPr="00025C89">
        <w:rPr>
          <w:rFonts w:ascii="Simplified Arabic" w:hAnsi="Simplified Arabic" w:cs="Simplified Arabic"/>
          <w:rtl/>
          <w:lang w:bidi="ar-LY"/>
        </w:rPr>
        <w:t xml:space="preserve">تقنيات </w:t>
      </w:r>
      <w:r w:rsidR="008812B2">
        <w:rPr>
          <w:rFonts w:ascii="Simplified Arabic" w:hAnsi="Simplified Arabic" w:cs="Simplified Arabic" w:hint="cs"/>
          <w:rtl/>
          <w:lang w:bidi="ar-LY"/>
        </w:rPr>
        <w:t>ال</w:t>
      </w:r>
      <w:r w:rsidR="0092509F" w:rsidRPr="00025C89">
        <w:rPr>
          <w:rFonts w:ascii="Simplified Arabic" w:hAnsi="Simplified Arabic" w:cs="Simplified Arabic"/>
          <w:rtl/>
          <w:lang w:bidi="ar-LY"/>
        </w:rPr>
        <w:t>مناسبة في جمع المتطلبات</w:t>
      </w:r>
      <w:r w:rsidRPr="00025C89">
        <w:rPr>
          <w:rFonts w:ascii="Simplified Arabic" w:hAnsi="Simplified Arabic" w:cs="Simplified Arabic"/>
          <w:rtl/>
          <w:lang w:bidi="ar-LY"/>
        </w:rPr>
        <w:t xml:space="preserve">، كذلك اعطاء وصف تفصيلي </w:t>
      </w:r>
      <w:r w:rsidR="007C7182" w:rsidRPr="00025C89">
        <w:rPr>
          <w:rFonts w:ascii="Simplified Arabic" w:hAnsi="Simplified Arabic" w:cs="Simplified Arabic"/>
          <w:rtl/>
          <w:lang w:bidi="ar-LY"/>
        </w:rPr>
        <w:t>للنظام،</w:t>
      </w:r>
      <w:r w:rsidRPr="00025C89">
        <w:rPr>
          <w:rFonts w:ascii="Simplified Arabic" w:hAnsi="Simplified Arabic" w:cs="Simplified Arabic"/>
          <w:rtl/>
          <w:lang w:bidi="ar-LY"/>
        </w:rPr>
        <w:t xml:space="preserve"> المقترح كما يقوم ايضا بعرض بعض من </w:t>
      </w:r>
      <w:r w:rsidR="00C66E6C" w:rsidRPr="00025C89">
        <w:rPr>
          <w:rFonts w:ascii="Simplified Arabic" w:hAnsi="Simplified Arabic" w:cs="Simplified Arabic"/>
          <w:rtl/>
          <w:lang w:bidi="ar-LY"/>
        </w:rPr>
        <w:t>مخططات</w:t>
      </w:r>
      <w:r w:rsidRPr="00025C89">
        <w:rPr>
          <w:rFonts w:ascii="Simplified Arabic" w:hAnsi="Simplified Arabic" w:cs="Simplified Arabic"/>
          <w:rtl/>
          <w:lang w:bidi="ar-LY"/>
        </w:rPr>
        <w:t xml:space="preserve"> </w:t>
      </w:r>
      <w:r w:rsidR="00C66E6C" w:rsidRPr="00025C89">
        <w:rPr>
          <w:rFonts w:ascii="Simplified Arabic" w:hAnsi="Simplified Arabic" w:cs="Simplified Arabic"/>
          <w:rtl/>
          <w:lang w:bidi="ar-LY"/>
        </w:rPr>
        <w:t>النمذجة</w:t>
      </w:r>
      <w:r w:rsidRPr="00025C89">
        <w:rPr>
          <w:rFonts w:ascii="Simplified Arabic" w:hAnsi="Simplified Arabic" w:cs="Simplified Arabic"/>
          <w:rtl/>
          <w:lang w:bidi="ar-LY"/>
        </w:rPr>
        <w:t xml:space="preserve"> لتوضيح طريقة سير عمل </w:t>
      </w:r>
      <w:r w:rsidR="007C7182" w:rsidRPr="00025C89">
        <w:rPr>
          <w:rFonts w:ascii="Simplified Arabic" w:hAnsi="Simplified Arabic" w:cs="Simplified Arabic"/>
          <w:rtl/>
          <w:lang w:bidi="ar-LY"/>
        </w:rPr>
        <w:t>النظام.</w:t>
      </w:r>
    </w:p>
    <w:p w14:paraId="4EDA1B94" w14:textId="77777777" w:rsidR="0067237B" w:rsidRPr="00025C89" w:rsidRDefault="0067237B" w:rsidP="00771CCE">
      <w:pPr>
        <w:rPr>
          <w:rFonts w:ascii="Simplified Arabic" w:hAnsi="Simplified Arabic" w:cs="Simplified Arabic"/>
          <w:rtl/>
          <w:lang w:bidi="ar-LY"/>
        </w:rPr>
      </w:pPr>
    </w:p>
    <w:p w14:paraId="2060CE11" w14:textId="77777777" w:rsidR="0067237B" w:rsidRPr="00025C89" w:rsidRDefault="0067237B" w:rsidP="00771CCE">
      <w:pPr>
        <w:rPr>
          <w:rFonts w:ascii="Simplified Arabic" w:hAnsi="Simplified Arabic" w:cs="Simplified Arabic"/>
          <w:rtl/>
          <w:lang w:bidi="ar-LY"/>
        </w:rPr>
      </w:pPr>
    </w:p>
    <w:p w14:paraId="3CCE18B9" w14:textId="77777777" w:rsidR="0067237B" w:rsidRPr="00025C89" w:rsidRDefault="0067237B" w:rsidP="00771CCE">
      <w:pPr>
        <w:rPr>
          <w:rFonts w:ascii="Simplified Arabic" w:hAnsi="Simplified Arabic" w:cs="Simplified Arabic"/>
          <w:lang w:bidi="ar-LY"/>
        </w:rPr>
      </w:pPr>
    </w:p>
    <w:p w14:paraId="34A6222E" w14:textId="1B72ECA1" w:rsidR="00980162" w:rsidRPr="00025C89" w:rsidRDefault="00980162" w:rsidP="00771CCE">
      <w:pPr>
        <w:pStyle w:val="ListParagraph"/>
        <w:numPr>
          <w:ilvl w:val="0"/>
          <w:numId w:val="6"/>
        </w:numPr>
        <w:ind w:left="-247" w:hanging="22"/>
        <w:rPr>
          <w:rFonts w:ascii="Simplified Arabic" w:hAnsi="Simplified Arabic" w:cs="Simplified Arabic"/>
          <w:b/>
          <w:bCs/>
          <w:lang w:bidi="ar-LY"/>
        </w:rPr>
      </w:pPr>
      <w:r w:rsidRPr="00025C89">
        <w:rPr>
          <w:rFonts w:ascii="Simplified Arabic" w:hAnsi="Simplified Arabic" w:cs="Simplified Arabic"/>
          <w:b/>
          <w:bCs/>
          <w:rtl/>
          <w:lang w:bidi="ar-LY"/>
        </w:rPr>
        <w:t xml:space="preserve">الباب </w:t>
      </w:r>
      <w:r w:rsidR="00C66E6C" w:rsidRPr="00025C89">
        <w:rPr>
          <w:rFonts w:ascii="Simplified Arabic" w:hAnsi="Simplified Arabic" w:cs="Simplified Arabic"/>
          <w:b/>
          <w:bCs/>
          <w:rtl/>
          <w:lang w:bidi="ar-LY"/>
        </w:rPr>
        <w:t>الرابع:</w:t>
      </w:r>
      <w:r w:rsidRPr="00025C89">
        <w:rPr>
          <w:rFonts w:ascii="Simplified Arabic" w:hAnsi="Simplified Arabic" w:cs="Simplified Arabic"/>
          <w:b/>
          <w:bCs/>
          <w:rtl/>
          <w:lang w:bidi="ar-LY"/>
        </w:rPr>
        <w:t xml:space="preserve"> التصميم</w:t>
      </w:r>
    </w:p>
    <w:p w14:paraId="5F2BF228" w14:textId="71F52193" w:rsidR="00F07C9D" w:rsidRPr="00025C89" w:rsidRDefault="00727C00" w:rsidP="00FF126B">
      <w:pPr>
        <w:rPr>
          <w:rFonts w:ascii="Simplified Arabic" w:hAnsi="Simplified Arabic" w:cs="Simplified Arabic"/>
        </w:rPr>
      </w:pPr>
      <w:r w:rsidRPr="00025C89">
        <w:rPr>
          <w:rFonts w:ascii="Simplified Arabic" w:hAnsi="Simplified Arabic" w:cs="Simplified Arabic"/>
          <w:rtl/>
        </w:rPr>
        <w:t xml:space="preserve">في مرحلة </w:t>
      </w:r>
      <w:r w:rsidR="00A33E3F" w:rsidRPr="00025C89">
        <w:rPr>
          <w:rFonts w:ascii="Simplified Arabic" w:hAnsi="Simplified Arabic" w:cs="Simplified Arabic"/>
          <w:rtl/>
        </w:rPr>
        <w:t>التصميم،</w:t>
      </w:r>
      <w:r w:rsidRPr="00025C89">
        <w:rPr>
          <w:rFonts w:ascii="Simplified Arabic" w:hAnsi="Simplified Arabic" w:cs="Simplified Arabic"/>
          <w:rtl/>
        </w:rPr>
        <w:t xml:space="preserve"> يضع فريق المشروع الافكار المتعلقة بشكل الخارجي</w:t>
      </w:r>
      <w:r w:rsidR="00A33E3F" w:rsidRPr="00025C89">
        <w:rPr>
          <w:rFonts w:ascii="Simplified Arabic" w:hAnsi="Simplified Arabic" w:cs="Simplified Arabic"/>
          <w:rtl/>
        </w:rPr>
        <w:t xml:space="preserve"> لتطبيق والموقع الالكتروني حيث</w:t>
      </w:r>
      <w:r w:rsidRPr="00025C89">
        <w:rPr>
          <w:rFonts w:ascii="Simplified Arabic" w:hAnsi="Simplified Arabic" w:cs="Simplified Arabic"/>
          <w:rtl/>
        </w:rPr>
        <w:t xml:space="preserve"> يتم تصميم الوجهات </w:t>
      </w:r>
      <w:r w:rsidR="00A33E3F" w:rsidRPr="00025C89">
        <w:rPr>
          <w:rFonts w:ascii="Simplified Arabic" w:hAnsi="Simplified Arabic" w:cs="Simplified Arabic"/>
          <w:rtl/>
        </w:rPr>
        <w:t>المبدئية التي يتكون منها النظام</w:t>
      </w:r>
      <w:r w:rsidRPr="00025C89">
        <w:rPr>
          <w:rFonts w:ascii="Simplified Arabic" w:hAnsi="Simplified Arabic" w:cs="Simplified Arabic"/>
          <w:rtl/>
        </w:rPr>
        <w:t>، كما يتم ايضا تصميم الجداول ال</w:t>
      </w:r>
      <w:r w:rsidR="00A33E3F" w:rsidRPr="00025C89">
        <w:rPr>
          <w:rFonts w:ascii="Simplified Arabic" w:hAnsi="Simplified Arabic" w:cs="Simplified Arabic"/>
          <w:rtl/>
        </w:rPr>
        <w:t>تي يحتاجها لبناء قواعد البيانات</w:t>
      </w:r>
      <w:r w:rsidRPr="00025C89">
        <w:rPr>
          <w:rFonts w:ascii="Simplified Arabic" w:hAnsi="Simplified Arabic" w:cs="Simplified Arabic"/>
          <w:rtl/>
        </w:rPr>
        <w:t>.</w:t>
      </w:r>
    </w:p>
    <w:p w14:paraId="2E44CA12" w14:textId="4AA20BC5" w:rsidR="00980162" w:rsidRPr="00025C89" w:rsidRDefault="00980162" w:rsidP="00771CCE">
      <w:pPr>
        <w:pStyle w:val="ListParagraph"/>
        <w:numPr>
          <w:ilvl w:val="0"/>
          <w:numId w:val="6"/>
        </w:numPr>
        <w:ind w:left="405"/>
        <w:rPr>
          <w:rFonts w:ascii="Simplified Arabic" w:hAnsi="Simplified Arabic" w:cs="Simplified Arabic"/>
          <w:b/>
          <w:bCs/>
          <w:lang w:bidi="ar-LY"/>
        </w:rPr>
      </w:pPr>
      <w:r w:rsidRPr="00025C89">
        <w:rPr>
          <w:rFonts w:ascii="Simplified Arabic" w:hAnsi="Simplified Arabic" w:cs="Simplified Arabic"/>
          <w:b/>
          <w:bCs/>
          <w:rtl/>
          <w:lang w:bidi="ar-LY"/>
        </w:rPr>
        <w:t xml:space="preserve">الباب </w:t>
      </w:r>
      <w:r w:rsidR="00C83D29" w:rsidRPr="00025C89">
        <w:rPr>
          <w:rFonts w:ascii="Simplified Arabic" w:hAnsi="Simplified Arabic" w:cs="Simplified Arabic"/>
          <w:b/>
          <w:bCs/>
          <w:rtl/>
          <w:lang w:bidi="ar-LY"/>
        </w:rPr>
        <w:t>الخامس:</w:t>
      </w:r>
      <w:r w:rsidRPr="00025C89">
        <w:rPr>
          <w:rFonts w:ascii="Simplified Arabic" w:hAnsi="Simplified Arabic" w:cs="Simplified Arabic"/>
          <w:b/>
          <w:bCs/>
          <w:rtl/>
          <w:lang w:bidi="ar-LY"/>
        </w:rPr>
        <w:t xml:space="preserve"> التنفيذ</w:t>
      </w:r>
    </w:p>
    <w:p w14:paraId="47117738" w14:textId="2F8CF974" w:rsidR="00727C00" w:rsidRPr="00025C89" w:rsidRDefault="00727C00" w:rsidP="00771CCE">
      <w:pPr>
        <w:rPr>
          <w:rFonts w:ascii="Simplified Arabic" w:hAnsi="Simplified Arabic" w:cs="Simplified Arabic"/>
          <w:b/>
          <w:bCs/>
        </w:rPr>
      </w:pPr>
      <w:r w:rsidRPr="00025C89">
        <w:rPr>
          <w:rFonts w:ascii="Simplified Arabic" w:hAnsi="Simplified Arabic" w:cs="Simplified Arabic"/>
          <w:rtl/>
        </w:rPr>
        <w:t xml:space="preserve">تعد مرحلة التنفيذ احدى مراحل دورة حياة </w:t>
      </w:r>
      <w:r w:rsidR="00C83D29" w:rsidRPr="00025C89">
        <w:rPr>
          <w:rFonts w:ascii="Simplified Arabic" w:hAnsi="Simplified Arabic" w:cs="Simplified Arabic"/>
          <w:rtl/>
        </w:rPr>
        <w:t>النظام،</w:t>
      </w:r>
      <w:r w:rsidRPr="00025C89">
        <w:rPr>
          <w:rFonts w:ascii="Simplified Arabic" w:hAnsi="Simplified Arabic" w:cs="Simplified Arabic"/>
          <w:rtl/>
        </w:rPr>
        <w:t xml:space="preserve"> اذ يتم من خلالها تحديد اللغات والأدوات المستخدمة في بناء المشروع كما يتم تنفيذ النظام فعليا اعتمادا </w:t>
      </w:r>
      <w:r w:rsidR="00C83D29" w:rsidRPr="00025C89">
        <w:rPr>
          <w:rFonts w:ascii="Simplified Arabic" w:hAnsi="Simplified Arabic" w:cs="Simplified Arabic"/>
          <w:rtl/>
        </w:rPr>
        <w:t>على</w:t>
      </w:r>
      <w:r w:rsidRPr="00025C89">
        <w:rPr>
          <w:rFonts w:ascii="Simplified Arabic" w:hAnsi="Simplified Arabic" w:cs="Simplified Arabic"/>
          <w:rtl/>
        </w:rPr>
        <w:t xml:space="preserve"> ما</w:t>
      </w:r>
      <w:r w:rsidR="00C83D29" w:rsidRPr="00025C89">
        <w:rPr>
          <w:rFonts w:ascii="Simplified Arabic" w:hAnsi="Simplified Arabic" w:cs="Simplified Arabic"/>
          <w:rtl/>
        </w:rPr>
        <w:t xml:space="preserve"> </w:t>
      </w:r>
      <w:r w:rsidRPr="00025C89">
        <w:rPr>
          <w:rFonts w:ascii="Simplified Arabic" w:hAnsi="Simplified Arabic" w:cs="Simplified Arabic"/>
          <w:rtl/>
        </w:rPr>
        <w:t>تم التوصل اليه سابقا من تصم</w:t>
      </w:r>
      <w:r w:rsidR="00C83D29" w:rsidRPr="00025C89">
        <w:rPr>
          <w:rFonts w:ascii="Simplified Arabic" w:hAnsi="Simplified Arabic" w:cs="Simplified Arabic"/>
          <w:rtl/>
        </w:rPr>
        <w:t>يم واجهات وتصميم قواعد البيانات</w:t>
      </w:r>
      <w:r w:rsidRPr="00025C89">
        <w:rPr>
          <w:rFonts w:ascii="Simplified Arabic" w:hAnsi="Simplified Arabic" w:cs="Simplified Arabic"/>
          <w:rtl/>
        </w:rPr>
        <w:t>.</w:t>
      </w:r>
    </w:p>
    <w:p w14:paraId="7C4C6159" w14:textId="67E5EDB4" w:rsidR="00980162" w:rsidRPr="00025C89" w:rsidRDefault="00980162" w:rsidP="00771CCE">
      <w:pPr>
        <w:pStyle w:val="ListParagraph"/>
        <w:numPr>
          <w:ilvl w:val="0"/>
          <w:numId w:val="6"/>
        </w:numPr>
        <w:tabs>
          <w:tab w:val="right" w:pos="203"/>
        </w:tabs>
        <w:ind w:left="-67" w:firstLine="0"/>
        <w:rPr>
          <w:rFonts w:ascii="Simplified Arabic" w:hAnsi="Simplified Arabic" w:cs="Simplified Arabic"/>
          <w:b/>
          <w:bCs/>
          <w:lang w:bidi="ar-LY"/>
        </w:rPr>
      </w:pPr>
      <w:r w:rsidRPr="00025C89">
        <w:rPr>
          <w:rFonts w:ascii="Simplified Arabic" w:hAnsi="Simplified Arabic" w:cs="Simplified Arabic"/>
          <w:b/>
          <w:bCs/>
          <w:rtl/>
          <w:lang w:bidi="ar-LY"/>
        </w:rPr>
        <w:t xml:space="preserve">الباب </w:t>
      </w:r>
      <w:r w:rsidR="00C66E6C" w:rsidRPr="00025C89">
        <w:rPr>
          <w:rFonts w:ascii="Simplified Arabic" w:hAnsi="Simplified Arabic" w:cs="Simplified Arabic"/>
          <w:b/>
          <w:bCs/>
          <w:rtl/>
          <w:lang w:bidi="ar-LY"/>
        </w:rPr>
        <w:t>السادس:</w:t>
      </w:r>
      <w:r w:rsidRPr="00025C89">
        <w:rPr>
          <w:rFonts w:ascii="Simplified Arabic" w:hAnsi="Simplified Arabic" w:cs="Simplified Arabic"/>
          <w:b/>
          <w:bCs/>
          <w:rtl/>
          <w:lang w:bidi="ar-LY"/>
        </w:rPr>
        <w:t xml:space="preserve"> الاختبار والنتائج</w:t>
      </w:r>
    </w:p>
    <w:p w14:paraId="2FB77763" w14:textId="649AC961" w:rsidR="00727C00" w:rsidRPr="00025C89" w:rsidRDefault="00B63D6E" w:rsidP="00771CCE">
      <w:pPr>
        <w:rPr>
          <w:rFonts w:ascii="Simplified Arabic" w:hAnsi="Simplified Arabic" w:cs="Simplified Arabic"/>
          <w:b/>
          <w:bCs/>
          <w:lang w:bidi="ar-LY"/>
        </w:rPr>
      </w:pPr>
      <w:r w:rsidRPr="00025C89">
        <w:rPr>
          <w:rFonts w:ascii="Simplified Arabic" w:hAnsi="Simplified Arabic" w:cs="Simplified Arabic"/>
          <w:rtl/>
        </w:rPr>
        <w:t>في هذه المرحلة</w:t>
      </w:r>
      <w:r w:rsidR="00727C00" w:rsidRPr="00025C89">
        <w:rPr>
          <w:rFonts w:ascii="Simplified Arabic" w:hAnsi="Simplified Arabic" w:cs="Simplified Arabic"/>
          <w:rtl/>
        </w:rPr>
        <w:t xml:space="preserve">، يقوم فريق المشروع </w:t>
      </w:r>
      <w:r w:rsidR="00C66E6C" w:rsidRPr="00025C89">
        <w:rPr>
          <w:rFonts w:ascii="Simplified Arabic" w:hAnsi="Simplified Arabic" w:cs="Simplified Arabic"/>
          <w:rtl/>
        </w:rPr>
        <w:t xml:space="preserve">باختبار </w:t>
      </w:r>
      <w:r w:rsidR="00727C00" w:rsidRPr="00025C89">
        <w:rPr>
          <w:rFonts w:ascii="Simplified Arabic" w:hAnsi="Simplified Arabic" w:cs="Simplified Arabic"/>
          <w:rtl/>
        </w:rPr>
        <w:t xml:space="preserve">النظام المعني والتأكد من </w:t>
      </w:r>
      <w:r w:rsidRPr="00025C89">
        <w:rPr>
          <w:rFonts w:ascii="Simplified Arabic" w:hAnsi="Simplified Arabic" w:cs="Simplified Arabic"/>
          <w:rtl/>
        </w:rPr>
        <w:t xml:space="preserve">انه يقوم بكافة الوظائف </w:t>
      </w:r>
      <w:r w:rsidR="00A477FF" w:rsidRPr="00025C89">
        <w:rPr>
          <w:rFonts w:ascii="Simplified Arabic" w:hAnsi="Simplified Arabic" w:cs="Simplified Arabic"/>
          <w:rtl/>
        </w:rPr>
        <w:t>المقترحة</w:t>
      </w:r>
      <w:r w:rsidR="00727C00" w:rsidRPr="00025C89">
        <w:rPr>
          <w:rFonts w:ascii="Simplified Arabic" w:hAnsi="Simplified Arabic" w:cs="Simplified Arabic"/>
          <w:rtl/>
        </w:rPr>
        <w:t xml:space="preserve">، ضمن المتطلبات المحدد سابقا، ومن ثم يتم تقييم نتائج هذا الاختبار.   </w:t>
      </w:r>
    </w:p>
    <w:p w14:paraId="396517EA" w14:textId="77777777" w:rsidR="0090063A" w:rsidRPr="00025C89" w:rsidRDefault="0090063A" w:rsidP="00771CCE">
      <w:pPr>
        <w:pStyle w:val="Heading2"/>
        <w:numPr>
          <w:ilvl w:val="0"/>
          <w:numId w:val="0"/>
        </w:numPr>
        <w:ind w:left="360"/>
        <w:rPr>
          <w:b w:val="0"/>
          <w:bCs w:val="0"/>
          <w:szCs w:val="28"/>
          <w:rtl/>
          <w:lang w:bidi="ar-LY"/>
        </w:rPr>
      </w:pPr>
    </w:p>
    <w:p w14:paraId="75719311" w14:textId="77777777" w:rsidR="0090063A" w:rsidRPr="00025C89" w:rsidRDefault="0090063A" w:rsidP="00771CCE">
      <w:pPr>
        <w:pStyle w:val="Heading2"/>
        <w:numPr>
          <w:ilvl w:val="0"/>
          <w:numId w:val="0"/>
        </w:numPr>
        <w:ind w:left="360"/>
        <w:rPr>
          <w:b w:val="0"/>
          <w:bCs w:val="0"/>
          <w:szCs w:val="28"/>
          <w:rtl/>
          <w:lang w:bidi="ar-LY"/>
        </w:rPr>
      </w:pPr>
    </w:p>
    <w:p w14:paraId="7B53A0F2" w14:textId="77777777" w:rsidR="0090063A" w:rsidRPr="00025C89" w:rsidRDefault="0090063A" w:rsidP="00771CCE">
      <w:pPr>
        <w:pStyle w:val="Heading2"/>
        <w:numPr>
          <w:ilvl w:val="0"/>
          <w:numId w:val="0"/>
        </w:numPr>
        <w:ind w:left="360"/>
        <w:rPr>
          <w:b w:val="0"/>
          <w:bCs w:val="0"/>
          <w:szCs w:val="28"/>
          <w:rtl/>
          <w:lang w:bidi="ar-LY"/>
        </w:rPr>
      </w:pPr>
    </w:p>
    <w:p w14:paraId="3FA0B028" w14:textId="77777777" w:rsidR="0090063A" w:rsidRPr="00025C89" w:rsidRDefault="0090063A" w:rsidP="00771CCE">
      <w:pPr>
        <w:pStyle w:val="Heading2"/>
        <w:numPr>
          <w:ilvl w:val="0"/>
          <w:numId w:val="0"/>
        </w:numPr>
        <w:ind w:left="360"/>
        <w:rPr>
          <w:b w:val="0"/>
          <w:bCs w:val="0"/>
          <w:szCs w:val="28"/>
          <w:rtl/>
          <w:lang w:bidi="ar-LY"/>
        </w:rPr>
      </w:pPr>
    </w:p>
    <w:p w14:paraId="2035550F" w14:textId="77777777" w:rsidR="0090063A" w:rsidRPr="00025C89" w:rsidRDefault="0090063A" w:rsidP="008D493F">
      <w:pPr>
        <w:pStyle w:val="Heading2"/>
        <w:numPr>
          <w:ilvl w:val="0"/>
          <w:numId w:val="0"/>
        </w:numPr>
        <w:ind w:left="432" w:hanging="432"/>
        <w:rPr>
          <w:b w:val="0"/>
          <w:bCs w:val="0"/>
          <w:szCs w:val="28"/>
          <w:rtl/>
          <w:lang w:bidi="ar-LY"/>
        </w:rPr>
      </w:pPr>
    </w:p>
    <w:p w14:paraId="3E27C5E1" w14:textId="77777777" w:rsidR="0090063A" w:rsidRPr="00025C89" w:rsidRDefault="0090063A" w:rsidP="00771CCE">
      <w:pPr>
        <w:pStyle w:val="Heading2"/>
        <w:numPr>
          <w:ilvl w:val="0"/>
          <w:numId w:val="0"/>
        </w:numPr>
        <w:ind w:left="360"/>
        <w:rPr>
          <w:b w:val="0"/>
          <w:bCs w:val="0"/>
          <w:szCs w:val="28"/>
          <w:rtl/>
          <w:lang w:bidi="ar-LY"/>
        </w:rPr>
      </w:pPr>
    </w:p>
    <w:p w14:paraId="0918FB1F" w14:textId="77777777" w:rsidR="0090063A" w:rsidRPr="00025C89" w:rsidRDefault="0090063A" w:rsidP="00771CCE">
      <w:pPr>
        <w:pStyle w:val="Heading2"/>
        <w:numPr>
          <w:ilvl w:val="0"/>
          <w:numId w:val="0"/>
        </w:numPr>
        <w:ind w:left="360"/>
        <w:rPr>
          <w:b w:val="0"/>
          <w:bCs w:val="0"/>
          <w:szCs w:val="28"/>
          <w:rtl/>
          <w:lang w:bidi="ar-LY"/>
        </w:rPr>
      </w:pPr>
    </w:p>
    <w:p w14:paraId="60A875DA" w14:textId="77777777" w:rsidR="0090063A" w:rsidRPr="00025C89" w:rsidRDefault="0090063A" w:rsidP="00771CCE">
      <w:pPr>
        <w:pStyle w:val="Heading2"/>
        <w:numPr>
          <w:ilvl w:val="0"/>
          <w:numId w:val="0"/>
        </w:numPr>
        <w:ind w:left="360"/>
        <w:rPr>
          <w:b w:val="0"/>
          <w:bCs w:val="0"/>
          <w:szCs w:val="28"/>
          <w:rtl/>
          <w:lang w:bidi="ar-LY"/>
        </w:rPr>
      </w:pPr>
    </w:p>
    <w:p w14:paraId="6415E67B" w14:textId="77777777" w:rsidR="00FF126B" w:rsidRPr="00025C89" w:rsidRDefault="00FF126B" w:rsidP="00FF126B">
      <w:pPr>
        <w:rPr>
          <w:rFonts w:ascii="Simplified Arabic" w:hAnsi="Simplified Arabic" w:cs="Simplified Arabic"/>
          <w:rtl/>
          <w:lang w:bidi="ar-LY"/>
        </w:rPr>
      </w:pPr>
    </w:p>
    <w:p w14:paraId="3737F40C" w14:textId="77777777" w:rsidR="00FF126B" w:rsidRPr="00025C89" w:rsidRDefault="00FF126B" w:rsidP="00FF126B">
      <w:pPr>
        <w:rPr>
          <w:rFonts w:ascii="Simplified Arabic" w:hAnsi="Simplified Arabic" w:cs="Simplified Arabic"/>
          <w:rtl/>
          <w:lang w:bidi="ar-LY"/>
        </w:rPr>
      </w:pPr>
    </w:p>
    <w:p w14:paraId="7C935EDE" w14:textId="77777777" w:rsidR="009E655B" w:rsidRPr="00025C89" w:rsidRDefault="009E655B" w:rsidP="009E655B">
      <w:pPr>
        <w:pStyle w:val="NormalText"/>
        <w:rPr>
          <w:rtl/>
        </w:rPr>
      </w:pPr>
    </w:p>
    <w:p w14:paraId="3CAB60D0" w14:textId="07994DFD" w:rsidR="009E655B" w:rsidRPr="00025C89" w:rsidRDefault="009E655B" w:rsidP="009E655B">
      <w:pPr>
        <w:pStyle w:val="Heading1"/>
        <w:rPr>
          <w:rtl/>
        </w:rPr>
      </w:pPr>
      <w:r w:rsidRPr="00025C89">
        <w:rPr>
          <w:rtl/>
        </w:rPr>
        <w:t xml:space="preserve">   الفصل الثاني (مرحلة التخطيط)</w:t>
      </w:r>
    </w:p>
    <w:p w14:paraId="15ADD046" w14:textId="77777777" w:rsidR="009E655B" w:rsidRPr="00025C89" w:rsidRDefault="009E655B" w:rsidP="009E655B">
      <w:pPr>
        <w:pStyle w:val="NormalText"/>
        <w:rPr>
          <w:b/>
          <w:bCs/>
          <w:sz w:val="36"/>
          <w:szCs w:val="36"/>
          <w:rtl/>
        </w:rPr>
      </w:pPr>
      <w:r w:rsidRPr="00025C89">
        <w:rPr>
          <w:b/>
          <w:bCs/>
          <w:sz w:val="36"/>
          <w:szCs w:val="36"/>
          <w:rtl/>
        </w:rPr>
        <w:t xml:space="preserve"> </w:t>
      </w:r>
      <w:r w:rsidRPr="00025C89">
        <w:rPr>
          <w:b/>
          <w:bCs/>
          <w:sz w:val="36"/>
          <w:szCs w:val="36"/>
        </w:rPr>
        <w:t xml:space="preserve"> </w:t>
      </w:r>
    </w:p>
    <w:p w14:paraId="67529BCD" w14:textId="77777777" w:rsidR="00F4799E" w:rsidRPr="00025C89" w:rsidRDefault="00F4799E" w:rsidP="00771CCE">
      <w:pPr>
        <w:pStyle w:val="NormalText"/>
        <w:rPr>
          <w:b/>
          <w:bCs/>
          <w:sz w:val="36"/>
          <w:szCs w:val="36"/>
          <w:rtl/>
        </w:rPr>
      </w:pPr>
    </w:p>
    <w:p w14:paraId="542C18D2" w14:textId="77777777" w:rsidR="00D822BF" w:rsidRPr="00025C89" w:rsidRDefault="00D822BF" w:rsidP="00771CCE">
      <w:pPr>
        <w:pStyle w:val="NormalText"/>
        <w:rPr>
          <w:b/>
          <w:bCs/>
          <w:sz w:val="36"/>
          <w:szCs w:val="36"/>
          <w:rtl/>
        </w:rPr>
      </w:pPr>
    </w:p>
    <w:p w14:paraId="3AC12328" w14:textId="77777777" w:rsidR="00D822BF" w:rsidRPr="00025C89" w:rsidRDefault="00D822BF" w:rsidP="00771CCE">
      <w:pPr>
        <w:pStyle w:val="NormalText"/>
        <w:rPr>
          <w:b/>
          <w:bCs/>
          <w:sz w:val="36"/>
          <w:szCs w:val="36"/>
          <w:rtl/>
        </w:rPr>
      </w:pPr>
    </w:p>
    <w:p w14:paraId="1E6E7A78" w14:textId="77777777" w:rsidR="00857D11" w:rsidRPr="00025C89" w:rsidRDefault="00857D11" w:rsidP="00771CCE">
      <w:pPr>
        <w:pStyle w:val="NormalText"/>
        <w:rPr>
          <w:b/>
          <w:bCs/>
          <w:sz w:val="36"/>
          <w:szCs w:val="36"/>
          <w:rtl/>
        </w:rPr>
      </w:pPr>
    </w:p>
    <w:p w14:paraId="7E9FD9F7" w14:textId="77777777" w:rsidR="003B0E86" w:rsidRPr="00025C89" w:rsidRDefault="003B0E86" w:rsidP="00771CCE">
      <w:pPr>
        <w:pStyle w:val="NormalText"/>
        <w:rPr>
          <w:b/>
          <w:bCs/>
          <w:sz w:val="36"/>
          <w:szCs w:val="36"/>
          <w:rtl/>
        </w:rPr>
        <w:sectPr w:rsidR="003B0E86" w:rsidRPr="00025C89" w:rsidSect="008D493F">
          <w:pgSz w:w="11906" w:h="16838"/>
          <w:pgMar w:top="1417" w:right="1916" w:bottom="1417" w:left="1417" w:header="706" w:footer="706" w:gutter="0"/>
          <w:pgNumType w:start="1"/>
          <w:cols w:space="708"/>
          <w:bidi/>
          <w:rtlGutter/>
          <w:docGrid w:linePitch="381"/>
        </w:sectPr>
      </w:pPr>
    </w:p>
    <w:p w14:paraId="12F71BDC" w14:textId="74C5CA2C" w:rsidR="00D822BF" w:rsidRPr="00025C89" w:rsidRDefault="00614E59" w:rsidP="003845F7">
      <w:pPr>
        <w:pStyle w:val="Heading1"/>
        <w:numPr>
          <w:ilvl w:val="0"/>
          <w:numId w:val="17"/>
        </w:numPr>
        <w:jc w:val="left"/>
        <w:rPr>
          <w:rtl/>
        </w:rPr>
      </w:pPr>
      <w:r w:rsidRPr="00025C89">
        <w:rPr>
          <w:rtl/>
        </w:rPr>
        <w:lastRenderedPageBreak/>
        <w:t>1.</w:t>
      </w:r>
      <w:r w:rsidR="00D822BF" w:rsidRPr="00025C89">
        <w:rPr>
          <w:rtl/>
        </w:rPr>
        <w:t xml:space="preserve">  </w:t>
      </w:r>
      <w:r w:rsidR="005F071A" w:rsidRPr="00025C89">
        <w:rPr>
          <w:rtl/>
        </w:rPr>
        <w:t>مقدمة</w:t>
      </w:r>
      <w:r w:rsidR="00D822BF" w:rsidRPr="00025C89">
        <w:rPr>
          <w:rtl/>
        </w:rPr>
        <w:t xml:space="preserve"> </w:t>
      </w:r>
      <w:r w:rsidR="004F0C59" w:rsidRPr="00025C89">
        <w:rPr>
          <w:rtl/>
        </w:rPr>
        <w:t xml:space="preserve"> </w:t>
      </w:r>
    </w:p>
    <w:p w14:paraId="2CF47D19" w14:textId="6414AB96" w:rsidR="00D822BF" w:rsidRPr="00025C89" w:rsidRDefault="00055A33" w:rsidP="00771CCE">
      <w:pPr>
        <w:pStyle w:val="NormalText"/>
        <w:rPr>
          <w:b/>
          <w:bCs/>
        </w:rPr>
      </w:pPr>
      <w:r w:rsidRPr="00025C89">
        <w:rPr>
          <w:rtl/>
        </w:rPr>
        <w:t xml:space="preserve">سيتم في هذه المرحلة </w:t>
      </w:r>
      <w:r w:rsidR="00975A2B">
        <w:rPr>
          <w:rFonts w:hint="cs"/>
          <w:rtl/>
        </w:rPr>
        <w:t>البدء ب</w:t>
      </w:r>
      <w:r w:rsidRPr="00025C89">
        <w:rPr>
          <w:rtl/>
        </w:rPr>
        <w:t xml:space="preserve">تنفيذ المشروع من حيث دراسة النظام </w:t>
      </w:r>
      <w:r w:rsidR="00753018" w:rsidRPr="00025C89">
        <w:rPr>
          <w:rtl/>
        </w:rPr>
        <w:t>القائم،</w:t>
      </w:r>
      <w:r w:rsidR="007D6BE8" w:rsidRPr="00025C89">
        <w:rPr>
          <w:rtl/>
        </w:rPr>
        <w:t xml:space="preserve"> ووصف النظام </w:t>
      </w:r>
      <w:r w:rsidR="00753018" w:rsidRPr="00025C89">
        <w:rPr>
          <w:rtl/>
        </w:rPr>
        <w:t>المقترح،</w:t>
      </w:r>
      <w:r w:rsidR="007D6BE8" w:rsidRPr="00025C89">
        <w:rPr>
          <w:rtl/>
        </w:rPr>
        <w:t xml:space="preserve"> ثم دراسة الجدوى ال</w:t>
      </w:r>
      <w:r w:rsidR="00915E0F" w:rsidRPr="00025C89">
        <w:rPr>
          <w:rtl/>
        </w:rPr>
        <w:t>تقن</w:t>
      </w:r>
      <w:r w:rsidR="00753018" w:rsidRPr="00025C89">
        <w:rPr>
          <w:rtl/>
        </w:rPr>
        <w:t>ية والاقتصادية للنظام</w:t>
      </w:r>
      <w:r w:rsidR="007D6BE8" w:rsidRPr="00025C89">
        <w:rPr>
          <w:rtl/>
        </w:rPr>
        <w:t xml:space="preserve">، </w:t>
      </w:r>
      <w:r w:rsidR="00C66E6C" w:rsidRPr="00025C89">
        <w:rPr>
          <w:rtl/>
        </w:rPr>
        <w:t>وأخيرا</w:t>
      </w:r>
      <w:r w:rsidR="007D6BE8" w:rsidRPr="00025C89">
        <w:rPr>
          <w:rtl/>
        </w:rPr>
        <w:t xml:space="preserve"> تحليل المخاطر التي قد تواجه المشروع واعداد الجدول الزمني </w:t>
      </w:r>
      <w:r w:rsidR="00973A97" w:rsidRPr="00025C89">
        <w:rPr>
          <w:rtl/>
        </w:rPr>
        <w:t>المقترح لتنفيذ المشروع.</w:t>
      </w:r>
    </w:p>
    <w:p w14:paraId="3A6FE812" w14:textId="6A5B6C40" w:rsidR="00D822BF" w:rsidRPr="00025C89" w:rsidRDefault="00F4799E" w:rsidP="00F4799E">
      <w:pPr>
        <w:pStyle w:val="Heading2"/>
        <w:numPr>
          <w:ilvl w:val="0"/>
          <w:numId w:val="0"/>
        </w:numPr>
        <w:ind w:left="501"/>
        <w:jc w:val="left"/>
      </w:pPr>
      <w:r w:rsidRPr="00025C89">
        <w:rPr>
          <w:rtl/>
        </w:rPr>
        <w:t>2. 2.</w:t>
      </w:r>
      <w:r w:rsidR="00D822BF" w:rsidRPr="00025C89">
        <w:rPr>
          <w:rtl/>
        </w:rPr>
        <w:t xml:space="preserve">  </w:t>
      </w:r>
      <w:r w:rsidR="005F071A" w:rsidRPr="00025C89">
        <w:rPr>
          <w:rtl/>
        </w:rPr>
        <w:t>وصف النظام القائم</w:t>
      </w:r>
    </w:p>
    <w:p w14:paraId="0FAADC8C" w14:textId="52940DF2" w:rsidR="00992D8B" w:rsidRPr="00025C89" w:rsidRDefault="001B237C" w:rsidP="00992D8B">
      <w:pPr>
        <w:jc w:val="left"/>
        <w:rPr>
          <w:rFonts w:ascii="Simplified Arabic" w:hAnsi="Simplified Arabic" w:cs="Simplified Arabic"/>
          <w:rtl/>
          <w:lang w:bidi="ar-LY"/>
        </w:rPr>
      </w:pPr>
      <w:r w:rsidRPr="00025C89">
        <w:rPr>
          <w:rFonts w:ascii="Simplified Arabic" w:hAnsi="Simplified Arabic" w:cs="Simplified Arabic"/>
          <w:rtl/>
          <w:lang w:bidi="ar-LY"/>
        </w:rPr>
        <w:t>توجد</w:t>
      </w:r>
      <w:r w:rsidR="00753018" w:rsidRPr="00025C89">
        <w:rPr>
          <w:rFonts w:ascii="Simplified Arabic" w:hAnsi="Simplified Arabic" w:cs="Simplified Arabic"/>
          <w:rtl/>
          <w:lang w:bidi="ar-LY"/>
        </w:rPr>
        <w:t xml:space="preserve"> عدة</w:t>
      </w:r>
      <w:r w:rsidR="009F7663" w:rsidRPr="00025C89">
        <w:rPr>
          <w:rFonts w:ascii="Simplified Arabic" w:hAnsi="Simplified Arabic" w:cs="Simplified Arabic"/>
          <w:rtl/>
          <w:lang w:bidi="ar-LY"/>
        </w:rPr>
        <w:t xml:space="preserve"> طرق للحصول </w:t>
      </w:r>
      <w:r w:rsidR="00992D8B" w:rsidRPr="00025C89">
        <w:rPr>
          <w:rFonts w:ascii="Simplified Arabic" w:hAnsi="Simplified Arabic" w:cs="Simplified Arabic"/>
          <w:rtl/>
          <w:lang w:bidi="ar-LY"/>
        </w:rPr>
        <w:t>على</w:t>
      </w:r>
      <w:r w:rsidR="009F7663" w:rsidRPr="00025C89">
        <w:rPr>
          <w:rFonts w:ascii="Simplified Arabic" w:hAnsi="Simplified Arabic" w:cs="Simplified Arabic"/>
          <w:rtl/>
          <w:lang w:bidi="ar-LY"/>
        </w:rPr>
        <w:t xml:space="preserve"> نظام غذائي </w:t>
      </w:r>
      <w:r w:rsidRPr="00025C89">
        <w:rPr>
          <w:rFonts w:ascii="Simplified Arabic" w:hAnsi="Simplified Arabic" w:cs="Simplified Arabic"/>
          <w:rtl/>
          <w:lang w:bidi="ar-LY"/>
        </w:rPr>
        <w:t>إ</w:t>
      </w:r>
      <w:r w:rsidR="009F7663" w:rsidRPr="00025C89">
        <w:rPr>
          <w:rFonts w:ascii="Simplified Arabic" w:hAnsi="Simplified Arabic" w:cs="Simplified Arabic"/>
          <w:rtl/>
          <w:lang w:bidi="ar-LY"/>
        </w:rPr>
        <w:t xml:space="preserve">ما </w:t>
      </w:r>
      <w:r w:rsidR="00C66E6C" w:rsidRPr="00025C89">
        <w:rPr>
          <w:rFonts w:ascii="Simplified Arabic" w:hAnsi="Simplified Arabic" w:cs="Simplified Arabic"/>
          <w:rtl/>
          <w:lang w:bidi="ar-LY"/>
        </w:rPr>
        <w:t>بالطريقة</w:t>
      </w:r>
      <w:r w:rsidR="009F7663" w:rsidRPr="00025C89">
        <w:rPr>
          <w:rFonts w:ascii="Simplified Arabic" w:hAnsi="Simplified Arabic" w:cs="Simplified Arabic"/>
          <w:rtl/>
          <w:lang w:bidi="ar-LY"/>
        </w:rPr>
        <w:t xml:space="preserve"> التقليدية </w:t>
      </w:r>
      <w:r w:rsidR="000D0834" w:rsidRPr="00025C89">
        <w:rPr>
          <w:rFonts w:ascii="Simplified Arabic" w:hAnsi="Simplified Arabic" w:cs="Simplified Arabic"/>
          <w:rtl/>
          <w:lang w:bidi="ar-LY"/>
        </w:rPr>
        <w:t xml:space="preserve">وتتمثل في </w:t>
      </w:r>
      <w:r w:rsidR="009F7663" w:rsidRPr="00025C89">
        <w:rPr>
          <w:rFonts w:ascii="Simplified Arabic" w:hAnsi="Simplified Arabic" w:cs="Simplified Arabic"/>
          <w:rtl/>
          <w:lang w:bidi="ar-LY"/>
        </w:rPr>
        <w:t>ذه</w:t>
      </w:r>
      <w:r w:rsidR="000D0834" w:rsidRPr="00025C89">
        <w:rPr>
          <w:rFonts w:ascii="Simplified Arabic" w:hAnsi="Simplified Arabic" w:cs="Simplified Arabic"/>
          <w:rtl/>
          <w:lang w:bidi="ar-LY"/>
        </w:rPr>
        <w:t>ا</w:t>
      </w:r>
      <w:r w:rsidR="009F7663" w:rsidRPr="00025C89">
        <w:rPr>
          <w:rFonts w:ascii="Simplified Arabic" w:hAnsi="Simplified Arabic" w:cs="Simplified Arabic"/>
          <w:rtl/>
          <w:lang w:bidi="ar-LY"/>
        </w:rPr>
        <w:t xml:space="preserve">ب </w:t>
      </w:r>
      <w:r w:rsidR="00975A2B">
        <w:rPr>
          <w:rFonts w:ascii="Simplified Arabic" w:hAnsi="Simplified Arabic" w:cs="Simplified Arabic" w:hint="cs"/>
          <w:rtl/>
          <w:lang w:bidi="ar-LY"/>
        </w:rPr>
        <w:t xml:space="preserve">المريض </w:t>
      </w:r>
      <w:r w:rsidR="00992D8B" w:rsidRPr="00025C89">
        <w:rPr>
          <w:rFonts w:ascii="Simplified Arabic" w:hAnsi="Simplified Arabic" w:cs="Simplified Arabic"/>
          <w:rtl/>
          <w:lang w:bidi="ar-LY"/>
        </w:rPr>
        <w:t>إلى</w:t>
      </w:r>
      <w:r w:rsidR="009F7663" w:rsidRPr="00025C89">
        <w:rPr>
          <w:rFonts w:ascii="Simplified Arabic" w:hAnsi="Simplified Arabic" w:cs="Simplified Arabic"/>
          <w:rtl/>
          <w:lang w:bidi="ar-LY"/>
        </w:rPr>
        <w:t xml:space="preserve"> </w:t>
      </w:r>
      <w:r w:rsidR="000D0834" w:rsidRPr="00025C89">
        <w:rPr>
          <w:rFonts w:ascii="Simplified Arabic" w:hAnsi="Simplified Arabic" w:cs="Simplified Arabic"/>
          <w:rtl/>
          <w:lang w:bidi="ar-LY"/>
        </w:rPr>
        <w:t>أ</w:t>
      </w:r>
      <w:r w:rsidR="00992D8B" w:rsidRPr="00025C89">
        <w:rPr>
          <w:rFonts w:ascii="Simplified Arabic" w:hAnsi="Simplified Arabic" w:cs="Simplified Arabic"/>
          <w:rtl/>
          <w:lang w:bidi="ar-LY"/>
        </w:rPr>
        <w:t xml:space="preserve">خصائي تغذية </w:t>
      </w:r>
      <w:r w:rsidR="005B020E" w:rsidRPr="00025C89">
        <w:rPr>
          <w:rFonts w:ascii="Simplified Arabic" w:hAnsi="Simplified Arabic" w:cs="Simplified Arabic"/>
          <w:rtl/>
          <w:lang w:bidi="ar-LY"/>
        </w:rPr>
        <w:t>او سؤ</w:t>
      </w:r>
      <w:r w:rsidR="00B75C70" w:rsidRPr="00025C89">
        <w:rPr>
          <w:rFonts w:ascii="Simplified Arabic" w:hAnsi="Simplified Arabic" w:cs="Simplified Arabic"/>
          <w:rtl/>
          <w:lang w:bidi="ar-LY"/>
        </w:rPr>
        <w:t>ا</w:t>
      </w:r>
      <w:r w:rsidR="005B020E" w:rsidRPr="00025C89">
        <w:rPr>
          <w:rFonts w:ascii="Simplified Arabic" w:hAnsi="Simplified Arabic" w:cs="Simplified Arabic"/>
          <w:rtl/>
          <w:lang w:bidi="ar-LY"/>
        </w:rPr>
        <w:t>ل</w:t>
      </w:r>
      <w:r w:rsidR="004351B5" w:rsidRPr="00025C89">
        <w:rPr>
          <w:rFonts w:ascii="Simplified Arabic" w:hAnsi="Simplified Arabic" w:cs="Simplified Arabic"/>
          <w:rtl/>
          <w:lang w:bidi="ar-LY"/>
        </w:rPr>
        <w:t xml:space="preserve"> احد الاصدقاء</w:t>
      </w:r>
      <w:r w:rsidR="00B75C70" w:rsidRPr="00025C89">
        <w:rPr>
          <w:rFonts w:ascii="Simplified Arabic" w:hAnsi="Simplified Arabic" w:cs="Simplified Arabic"/>
          <w:rtl/>
          <w:lang w:bidi="ar-LY"/>
        </w:rPr>
        <w:t xml:space="preserve"> عن النظام الغدائي الذي اتبعه</w:t>
      </w:r>
      <w:r w:rsidR="005B020E" w:rsidRPr="00025C89">
        <w:rPr>
          <w:rFonts w:ascii="Simplified Arabic" w:hAnsi="Simplified Arabic" w:cs="Simplified Arabic"/>
          <w:rtl/>
          <w:lang w:bidi="ar-LY"/>
        </w:rPr>
        <w:t xml:space="preserve"> </w:t>
      </w:r>
      <w:r w:rsidR="00B75C70" w:rsidRPr="00025C89">
        <w:rPr>
          <w:rFonts w:ascii="Simplified Arabic" w:hAnsi="Simplified Arabic" w:cs="Simplified Arabic"/>
          <w:rtl/>
          <w:lang w:bidi="ar-LY"/>
        </w:rPr>
        <w:t>أو اللجوء</w:t>
      </w:r>
      <w:r w:rsidR="000D0834" w:rsidRPr="00025C89">
        <w:rPr>
          <w:rFonts w:ascii="Simplified Arabic" w:hAnsi="Simplified Arabic" w:cs="Simplified Arabic"/>
          <w:rtl/>
          <w:lang w:bidi="ar-LY"/>
        </w:rPr>
        <w:t xml:space="preserve"> للبحث عن مواقع خاصة بالتغذية في الشبكة العنكبوتية</w:t>
      </w:r>
      <w:r w:rsidR="004351B5" w:rsidRPr="00025C89">
        <w:rPr>
          <w:rFonts w:ascii="Simplified Arabic" w:hAnsi="Simplified Arabic" w:cs="Simplified Arabic"/>
          <w:rtl/>
          <w:lang w:bidi="ar-LY"/>
        </w:rPr>
        <w:t xml:space="preserve"> </w:t>
      </w:r>
      <w:r w:rsidR="009F7663" w:rsidRPr="00025C89">
        <w:rPr>
          <w:rFonts w:ascii="Simplified Arabic" w:hAnsi="Simplified Arabic" w:cs="Simplified Arabic"/>
          <w:rtl/>
          <w:lang w:bidi="ar-LY"/>
        </w:rPr>
        <w:t xml:space="preserve"> </w:t>
      </w:r>
      <w:r w:rsidR="00992D8B" w:rsidRPr="00025C89">
        <w:rPr>
          <w:rFonts w:ascii="Simplified Arabic" w:hAnsi="Simplified Arabic" w:cs="Simplified Arabic"/>
          <w:rtl/>
          <w:lang w:bidi="ar-LY"/>
        </w:rPr>
        <w:t>فيما يخص الطريقة</w:t>
      </w:r>
      <w:r w:rsidR="009F7663" w:rsidRPr="00025C89">
        <w:rPr>
          <w:rFonts w:ascii="Simplified Arabic" w:hAnsi="Simplified Arabic" w:cs="Simplified Arabic"/>
          <w:rtl/>
          <w:lang w:bidi="ar-LY"/>
        </w:rPr>
        <w:t xml:space="preserve"> </w:t>
      </w:r>
      <w:r w:rsidR="00C66E6C" w:rsidRPr="00025C89">
        <w:rPr>
          <w:rFonts w:ascii="Simplified Arabic" w:hAnsi="Simplified Arabic" w:cs="Simplified Arabic"/>
          <w:rtl/>
          <w:lang w:bidi="ar-LY"/>
        </w:rPr>
        <w:t>التقليدية</w:t>
      </w:r>
      <w:r w:rsidR="00765223">
        <w:rPr>
          <w:rFonts w:ascii="Simplified Arabic" w:hAnsi="Simplified Arabic" w:cs="Simplified Arabic" w:hint="cs"/>
          <w:rtl/>
          <w:lang w:bidi="ar-LY"/>
        </w:rPr>
        <w:t xml:space="preserve"> للحصول علي نظام غذائي من اخصائي تغذية</w:t>
      </w:r>
      <w:r w:rsidR="00992D8B" w:rsidRPr="00025C89">
        <w:rPr>
          <w:rFonts w:ascii="Simplified Arabic" w:hAnsi="Simplified Arabic" w:cs="Simplified Arabic"/>
          <w:rtl/>
          <w:lang w:bidi="ar-LY"/>
        </w:rPr>
        <w:t>:</w:t>
      </w:r>
    </w:p>
    <w:p w14:paraId="4D7FCD83" w14:textId="5875B3E8" w:rsidR="0067237B" w:rsidRPr="00025C89" w:rsidRDefault="009F7663" w:rsidP="0067237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يبحث </w:t>
      </w:r>
      <w:r w:rsidR="006228D5" w:rsidRPr="00025C89">
        <w:rPr>
          <w:rFonts w:ascii="Simplified Arabic" w:hAnsi="Simplified Arabic" w:cs="Simplified Arabic"/>
          <w:rtl/>
          <w:lang w:bidi="ar-LY"/>
        </w:rPr>
        <w:t>المريض</w:t>
      </w:r>
      <w:r w:rsidRPr="00025C89">
        <w:rPr>
          <w:rFonts w:ascii="Simplified Arabic" w:hAnsi="Simplified Arabic" w:cs="Simplified Arabic"/>
          <w:rtl/>
          <w:lang w:bidi="ar-LY"/>
        </w:rPr>
        <w:t xml:space="preserve"> عن أخصائي تغدية</w:t>
      </w:r>
      <w:r w:rsidR="001747C1" w:rsidRPr="00025C89">
        <w:rPr>
          <w:rFonts w:ascii="Simplified Arabic" w:hAnsi="Simplified Arabic" w:cs="Simplified Arabic"/>
          <w:rtl/>
          <w:lang w:bidi="ar-LY"/>
        </w:rPr>
        <w:t xml:space="preserve"> </w:t>
      </w:r>
      <w:r w:rsidR="0067237B" w:rsidRPr="00025C89">
        <w:rPr>
          <w:rFonts w:ascii="Simplified Arabic" w:hAnsi="Simplified Arabic" w:cs="Simplified Arabic"/>
          <w:rtl/>
          <w:lang w:bidi="ar-LY"/>
        </w:rPr>
        <w:t>بالسؤال العائلة او الأصدقاء عن افضل اخصائي تغدية</w:t>
      </w:r>
      <w:r w:rsidR="00DF4E0A" w:rsidRPr="00025C89">
        <w:rPr>
          <w:rFonts w:ascii="Simplified Arabic" w:hAnsi="Simplified Arabic" w:cs="Simplified Arabic"/>
          <w:rtl/>
          <w:lang w:bidi="ar-LY"/>
        </w:rPr>
        <w:t>.</w:t>
      </w:r>
    </w:p>
    <w:p w14:paraId="37D6264C" w14:textId="48202BD9" w:rsidR="00992D8B" w:rsidRPr="00025C89" w:rsidRDefault="009F7663" w:rsidP="0067237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 يتصل لحجز موعد لدى اخصائي تغذيه</w:t>
      </w:r>
      <w:r w:rsidR="00992D8B" w:rsidRPr="00025C89">
        <w:rPr>
          <w:rFonts w:ascii="Simplified Arabic" w:hAnsi="Simplified Arabic" w:cs="Simplified Arabic"/>
          <w:rtl/>
          <w:lang w:bidi="ar-LY"/>
        </w:rPr>
        <w:t>.</w:t>
      </w:r>
      <w:r w:rsidRPr="00025C89">
        <w:rPr>
          <w:rFonts w:ascii="Simplified Arabic" w:hAnsi="Simplified Arabic" w:cs="Simplified Arabic"/>
          <w:rtl/>
          <w:lang w:bidi="ar-LY"/>
        </w:rPr>
        <w:t xml:space="preserve"> </w:t>
      </w:r>
    </w:p>
    <w:p w14:paraId="51C50273" w14:textId="3A653D9F" w:rsidR="00992D8B" w:rsidRPr="00025C89" w:rsidRDefault="0067237B" w:rsidP="00992D8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وعند الحصول على الموعد </w:t>
      </w:r>
      <w:r w:rsidR="009F7663" w:rsidRPr="00025C89">
        <w:rPr>
          <w:rFonts w:ascii="Simplified Arabic" w:hAnsi="Simplified Arabic" w:cs="Simplified Arabic"/>
          <w:rtl/>
          <w:lang w:bidi="ar-LY"/>
        </w:rPr>
        <w:t>يذهب ا</w:t>
      </w:r>
      <w:r w:rsidR="00765223">
        <w:rPr>
          <w:rFonts w:ascii="Simplified Arabic" w:hAnsi="Simplified Arabic" w:cs="Simplified Arabic" w:hint="cs"/>
          <w:rtl/>
          <w:lang w:bidi="ar-LY"/>
        </w:rPr>
        <w:t>لمريض</w:t>
      </w:r>
      <w:r w:rsidR="009F7663" w:rsidRPr="00025C89">
        <w:rPr>
          <w:rFonts w:ascii="Simplified Arabic" w:hAnsi="Simplified Arabic" w:cs="Simplified Arabic"/>
          <w:rtl/>
          <w:lang w:bidi="ar-LY"/>
        </w:rPr>
        <w:t xml:space="preserve"> الي أخصائي التغذية</w:t>
      </w:r>
      <w:r w:rsidR="00992D8B" w:rsidRPr="00025C89">
        <w:rPr>
          <w:rFonts w:ascii="Simplified Arabic" w:hAnsi="Simplified Arabic" w:cs="Simplified Arabic"/>
          <w:rtl/>
          <w:lang w:bidi="ar-LY"/>
        </w:rPr>
        <w:t>.</w:t>
      </w:r>
      <w:r w:rsidR="009F7663" w:rsidRPr="00025C89">
        <w:rPr>
          <w:rFonts w:ascii="Simplified Arabic" w:hAnsi="Simplified Arabic" w:cs="Simplified Arabic"/>
          <w:rtl/>
          <w:lang w:bidi="ar-LY"/>
        </w:rPr>
        <w:t xml:space="preserve"> </w:t>
      </w:r>
    </w:p>
    <w:p w14:paraId="261FBE19" w14:textId="2ACC417A" w:rsidR="00992D8B" w:rsidRPr="00025C89" w:rsidRDefault="009F7663" w:rsidP="00992D8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يقوم الاخصائي </w:t>
      </w:r>
      <w:r w:rsidR="00992D8B" w:rsidRPr="00025C89">
        <w:rPr>
          <w:rFonts w:ascii="Simplified Arabic" w:hAnsi="Simplified Arabic" w:cs="Simplified Arabic"/>
          <w:rtl/>
          <w:lang w:bidi="ar-LY"/>
        </w:rPr>
        <w:t xml:space="preserve">بطرح أسئلة على </w:t>
      </w:r>
      <w:r w:rsidR="00765223" w:rsidRPr="00025C89">
        <w:rPr>
          <w:rFonts w:ascii="Simplified Arabic" w:hAnsi="Simplified Arabic" w:cs="Simplified Arabic"/>
          <w:rtl/>
          <w:lang w:bidi="ar-LY"/>
        </w:rPr>
        <w:t>ا</w:t>
      </w:r>
      <w:r w:rsidR="00765223">
        <w:rPr>
          <w:rFonts w:ascii="Simplified Arabic" w:hAnsi="Simplified Arabic" w:cs="Simplified Arabic" w:hint="cs"/>
          <w:rtl/>
          <w:lang w:bidi="ar-LY"/>
        </w:rPr>
        <w:t>لمريض</w:t>
      </w:r>
      <w:r w:rsidR="00992D8B" w:rsidRPr="00025C89">
        <w:rPr>
          <w:rFonts w:ascii="Simplified Arabic" w:hAnsi="Simplified Arabic" w:cs="Simplified Arabic"/>
          <w:rtl/>
          <w:lang w:bidi="ar-LY"/>
        </w:rPr>
        <w:t xml:space="preserve"> مثلا (طولك، عمرك</w:t>
      </w:r>
      <w:r w:rsidRPr="00025C89">
        <w:rPr>
          <w:rFonts w:ascii="Simplified Arabic" w:hAnsi="Simplified Arabic" w:cs="Simplified Arabic"/>
          <w:rtl/>
          <w:lang w:bidi="ar-LY"/>
        </w:rPr>
        <w:t>،</w:t>
      </w:r>
      <w:r w:rsidR="00C66E6C" w:rsidRPr="00025C89">
        <w:rPr>
          <w:rFonts w:ascii="Simplified Arabic" w:hAnsi="Simplified Arabic" w:cs="Simplified Arabic"/>
          <w:rtl/>
          <w:lang w:bidi="ar-LY"/>
        </w:rPr>
        <w:t xml:space="preserve"> </w:t>
      </w:r>
      <w:r w:rsidRPr="00025C89">
        <w:rPr>
          <w:rFonts w:ascii="Simplified Arabic" w:hAnsi="Simplified Arabic" w:cs="Simplified Arabic"/>
          <w:rtl/>
          <w:lang w:bidi="ar-LY"/>
        </w:rPr>
        <w:t xml:space="preserve">امراض </w:t>
      </w:r>
      <w:r w:rsidR="00992D8B" w:rsidRPr="00025C89">
        <w:rPr>
          <w:rFonts w:ascii="Simplified Arabic" w:hAnsi="Simplified Arabic" w:cs="Simplified Arabic"/>
          <w:rtl/>
          <w:lang w:bidi="ar-LY"/>
        </w:rPr>
        <w:t>مزمنة).</w:t>
      </w:r>
      <w:r w:rsidRPr="00025C89">
        <w:rPr>
          <w:rFonts w:ascii="Simplified Arabic" w:hAnsi="Simplified Arabic" w:cs="Simplified Arabic"/>
          <w:rtl/>
          <w:lang w:bidi="ar-LY"/>
        </w:rPr>
        <w:t xml:space="preserve"> </w:t>
      </w:r>
    </w:p>
    <w:p w14:paraId="536C2049" w14:textId="1ECAA672" w:rsidR="00992D8B" w:rsidRPr="00025C89" w:rsidRDefault="00992D8B" w:rsidP="00992D8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ثم يقوم بإجراء بعض</w:t>
      </w:r>
      <w:r w:rsidRPr="00025C89">
        <w:rPr>
          <w:rFonts w:ascii="Simplified Arabic" w:hAnsi="Simplified Arabic" w:cs="Simplified Arabic"/>
          <w:rtl/>
          <w:lang w:bidi="ar-LY"/>
        </w:rPr>
        <w:tab/>
        <w:t xml:space="preserve"> الفحوصات اللازمة.</w:t>
      </w:r>
    </w:p>
    <w:p w14:paraId="15F7C5A2" w14:textId="7682FF54" w:rsidR="00992D8B" w:rsidRPr="00025C89" w:rsidRDefault="009F7663" w:rsidP="00992D8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ليتم إنشاء نظام غذائي صحي خاص بهذا </w:t>
      </w:r>
      <w:r w:rsidR="00765223" w:rsidRPr="00025C89">
        <w:rPr>
          <w:rFonts w:ascii="Simplified Arabic" w:hAnsi="Simplified Arabic" w:cs="Simplified Arabic"/>
          <w:rtl/>
          <w:lang w:bidi="ar-LY"/>
        </w:rPr>
        <w:t>ا</w:t>
      </w:r>
      <w:r w:rsidR="00765223">
        <w:rPr>
          <w:rFonts w:ascii="Simplified Arabic" w:hAnsi="Simplified Arabic" w:cs="Simplified Arabic" w:hint="cs"/>
          <w:rtl/>
          <w:lang w:bidi="ar-LY"/>
        </w:rPr>
        <w:t>لمريض</w:t>
      </w:r>
      <w:r w:rsidR="00992D8B" w:rsidRPr="00025C89">
        <w:rPr>
          <w:rFonts w:ascii="Simplified Arabic" w:hAnsi="Simplified Arabic" w:cs="Simplified Arabic"/>
          <w:rtl/>
          <w:lang w:bidi="ar-LY"/>
        </w:rPr>
        <w:t>.</w:t>
      </w:r>
      <w:r w:rsidRPr="00025C89">
        <w:rPr>
          <w:rFonts w:ascii="Simplified Arabic" w:hAnsi="Simplified Arabic" w:cs="Simplified Arabic"/>
          <w:rtl/>
          <w:lang w:bidi="ar-LY"/>
        </w:rPr>
        <w:t xml:space="preserve"> </w:t>
      </w:r>
    </w:p>
    <w:p w14:paraId="04EB3381" w14:textId="11637BE4" w:rsidR="00992D8B" w:rsidRPr="00025C89" w:rsidRDefault="009F7663" w:rsidP="00992D8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تم ينبغي </w:t>
      </w:r>
      <w:r w:rsidR="00992D8B" w:rsidRPr="00025C89">
        <w:rPr>
          <w:rFonts w:ascii="Simplified Arabic" w:hAnsi="Simplified Arabic" w:cs="Simplified Arabic"/>
          <w:rtl/>
          <w:lang w:bidi="ar-LY"/>
        </w:rPr>
        <w:t>على</w:t>
      </w:r>
      <w:r w:rsidRPr="00025C89">
        <w:rPr>
          <w:rFonts w:ascii="Simplified Arabic" w:hAnsi="Simplified Arabic" w:cs="Simplified Arabic"/>
          <w:rtl/>
          <w:lang w:bidi="ar-LY"/>
        </w:rPr>
        <w:t xml:space="preserve"> </w:t>
      </w:r>
      <w:r w:rsidR="00765223" w:rsidRPr="00025C89">
        <w:rPr>
          <w:rFonts w:ascii="Simplified Arabic" w:hAnsi="Simplified Arabic" w:cs="Simplified Arabic"/>
          <w:rtl/>
          <w:lang w:bidi="ar-LY"/>
        </w:rPr>
        <w:t>ا</w:t>
      </w:r>
      <w:r w:rsidR="00765223">
        <w:rPr>
          <w:rFonts w:ascii="Simplified Arabic" w:hAnsi="Simplified Arabic" w:cs="Simplified Arabic" w:hint="cs"/>
          <w:rtl/>
          <w:lang w:bidi="ar-LY"/>
        </w:rPr>
        <w:t>لمريض</w:t>
      </w:r>
      <w:r w:rsidRPr="00025C89">
        <w:rPr>
          <w:rFonts w:ascii="Simplified Arabic" w:hAnsi="Simplified Arabic" w:cs="Simplified Arabic"/>
          <w:rtl/>
          <w:lang w:bidi="ar-LY"/>
        </w:rPr>
        <w:t xml:space="preserve"> مراجع</w:t>
      </w:r>
      <w:r w:rsidR="00992D8B" w:rsidRPr="00025C89">
        <w:rPr>
          <w:rFonts w:ascii="Simplified Arabic" w:hAnsi="Simplified Arabic" w:cs="Simplified Arabic"/>
          <w:rtl/>
          <w:lang w:bidi="ar-LY"/>
        </w:rPr>
        <w:t>ة الاخصائي بعد فتره زمنية معينة</w:t>
      </w:r>
      <w:r w:rsidRPr="00025C89">
        <w:rPr>
          <w:rFonts w:ascii="Simplified Arabic" w:hAnsi="Simplified Arabic" w:cs="Simplified Arabic"/>
          <w:rtl/>
          <w:lang w:bidi="ar-LY"/>
        </w:rPr>
        <w:t>.</w:t>
      </w:r>
    </w:p>
    <w:p w14:paraId="3E2CDE38" w14:textId="30CA5C58" w:rsidR="00992D8B" w:rsidRPr="00025C89" w:rsidRDefault="009F7663" w:rsidP="008946F9">
      <w:pPr>
        <w:jc w:val="left"/>
        <w:rPr>
          <w:rFonts w:ascii="Simplified Arabic" w:hAnsi="Simplified Arabic" w:cs="Simplified Arabic"/>
          <w:rtl/>
          <w:lang w:bidi="ar-LY"/>
        </w:rPr>
      </w:pPr>
      <w:r w:rsidRPr="00025C89">
        <w:rPr>
          <w:rFonts w:ascii="Simplified Arabic" w:hAnsi="Simplified Arabic" w:cs="Simplified Arabic"/>
          <w:rtl/>
          <w:lang w:bidi="ar-LY"/>
        </w:rPr>
        <w:t xml:space="preserve"> برغم من الامتيازات التي </w:t>
      </w:r>
      <w:r w:rsidR="001B237C" w:rsidRPr="00025C89">
        <w:rPr>
          <w:rFonts w:ascii="Simplified Arabic" w:hAnsi="Simplified Arabic" w:cs="Simplified Arabic"/>
          <w:rtl/>
          <w:lang w:bidi="ar-LY"/>
        </w:rPr>
        <w:t>ت</w:t>
      </w:r>
      <w:r w:rsidRPr="00025C89">
        <w:rPr>
          <w:rFonts w:ascii="Simplified Arabic" w:hAnsi="Simplified Arabic" w:cs="Simplified Arabic"/>
          <w:rtl/>
          <w:lang w:bidi="ar-LY"/>
        </w:rPr>
        <w:t xml:space="preserve">وفرها هذه </w:t>
      </w:r>
      <w:r w:rsidR="00C66E6C" w:rsidRPr="00025C89">
        <w:rPr>
          <w:rFonts w:ascii="Simplified Arabic" w:hAnsi="Simplified Arabic" w:cs="Simplified Arabic"/>
          <w:rtl/>
          <w:lang w:bidi="ar-LY"/>
        </w:rPr>
        <w:t>الأساليب</w:t>
      </w:r>
      <w:r w:rsidRPr="00025C89">
        <w:rPr>
          <w:rFonts w:ascii="Simplified Arabic" w:hAnsi="Simplified Arabic" w:cs="Simplified Arabic"/>
          <w:rtl/>
          <w:lang w:bidi="ar-LY"/>
        </w:rPr>
        <w:t xml:space="preserve"> الا انه يوجد بعض العيوب منها اهدار الوقت</w:t>
      </w:r>
      <w:r w:rsidR="008946F9" w:rsidRPr="00025C89">
        <w:rPr>
          <w:rFonts w:ascii="Simplified Arabic" w:hAnsi="Simplified Arabic" w:cs="Simplified Arabic"/>
          <w:rtl/>
          <w:lang w:bidi="ar-LY"/>
        </w:rPr>
        <w:t xml:space="preserve"> والجهد</w:t>
      </w:r>
      <w:r w:rsidRPr="00025C89">
        <w:rPr>
          <w:rFonts w:ascii="Simplified Arabic" w:hAnsi="Simplified Arabic" w:cs="Simplified Arabic"/>
          <w:rtl/>
          <w:lang w:bidi="ar-LY"/>
        </w:rPr>
        <w:t xml:space="preserve">. </w:t>
      </w:r>
    </w:p>
    <w:p w14:paraId="44EDF069" w14:textId="15217D40" w:rsidR="00FF1744" w:rsidRPr="00025C89" w:rsidRDefault="00FF1744" w:rsidP="003950F6">
      <w:pPr>
        <w:jc w:val="left"/>
        <w:rPr>
          <w:rFonts w:ascii="Simplified Arabic" w:hAnsi="Simplified Arabic" w:cs="Simplified Arabic"/>
          <w:rtl/>
          <w:lang w:bidi="ar-LY"/>
        </w:rPr>
      </w:pPr>
      <w:r w:rsidRPr="00025C89">
        <w:rPr>
          <w:rFonts w:ascii="Simplified Arabic" w:hAnsi="Simplified Arabic" w:cs="Simplified Arabic"/>
          <w:rtl/>
          <w:lang w:bidi="ar-LY"/>
        </w:rPr>
        <w:lastRenderedPageBreak/>
        <w:t>اما فيما يخص سؤال احد الاصدقاء عن النظام الغدائي الذي اتبعه</w:t>
      </w:r>
      <w:r w:rsidR="003950F6" w:rsidRPr="00025C89">
        <w:rPr>
          <w:rFonts w:ascii="Simplified Arabic" w:hAnsi="Simplified Arabic" w:cs="Simplified Arabic"/>
          <w:rtl/>
          <w:lang w:bidi="ar-LY"/>
        </w:rPr>
        <w:t xml:space="preserve">                           </w:t>
      </w:r>
      <w:r w:rsidR="006228D5" w:rsidRPr="00025C89">
        <w:rPr>
          <w:rFonts w:ascii="Simplified Arabic" w:hAnsi="Simplified Arabic" w:cs="Simplified Arabic"/>
          <w:rtl/>
          <w:lang w:bidi="ar-LY"/>
        </w:rPr>
        <w:t>ي</w:t>
      </w:r>
      <w:r w:rsidR="00801689" w:rsidRPr="00025C89">
        <w:rPr>
          <w:rFonts w:ascii="Simplified Arabic" w:hAnsi="Simplified Arabic" w:cs="Simplified Arabic"/>
          <w:rtl/>
          <w:lang w:bidi="ar-LY"/>
        </w:rPr>
        <w:t>لاحظ</w:t>
      </w:r>
      <w:r w:rsidR="006228D5" w:rsidRPr="00025C89">
        <w:rPr>
          <w:rFonts w:ascii="Simplified Arabic" w:hAnsi="Simplified Arabic" w:cs="Simplified Arabic"/>
          <w:rtl/>
          <w:lang w:bidi="ar-LY"/>
        </w:rPr>
        <w:t xml:space="preserve"> المريض احد اصدقا</w:t>
      </w:r>
      <w:r w:rsidR="007A79E6" w:rsidRPr="00025C89">
        <w:rPr>
          <w:rFonts w:ascii="Simplified Arabic" w:hAnsi="Simplified Arabic" w:cs="Simplified Arabic"/>
          <w:rtl/>
          <w:lang w:bidi="ar-LY"/>
        </w:rPr>
        <w:t>ئه</w:t>
      </w:r>
      <w:r w:rsidR="006228D5" w:rsidRPr="00025C89">
        <w:rPr>
          <w:rFonts w:ascii="Simplified Arabic" w:hAnsi="Simplified Arabic" w:cs="Simplified Arabic"/>
          <w:rtl/>
          <w:lang w:bidi="ar-LY"/>
        </w:rPr>
        <w:t xml:space="preserve"> </w:t>
      </w:r>
      <w:r w:rsidR="00801689" w:rsidRPr="00025C89">
        <w:rPr>
          <w:rFonts w:ascii="Simplified Arabic" w:hAnsi="Simplified Arabic" w:cs="Simplified Arabic"/>
          <w:rtl/>
          <w:lang w:bidi="ar-LY"/>
        </w:rPr>
        <w:t xml:space="preserve">اتبع نظام غذائي وقلت نسبة السمنة لديه واصبح بحاله افضل من ذي قبل </w:t>
      </w:r>
      <w:r w:rsidR="007A79E6" w:rsidRPr="00025C89">
        <w:rPr>
          <w:rFonts w:ascii="Simplified Arabic" w:hAnsi="Simplified Arabic" w:cs="Simplified Arabic"/>
          <w:rtl/>
          <w:lang w:bidi="ar-LY"/>
        </w:rPr>
        <w:t>فيقرر المريض ان يتبع نفس النظام الغذائ</w:t>
      </w:r>
      <w:r w:rsidR="003A48F0" w:rsidRPr="00025C89">
        <w:rPr>
          <w:rFonts w:ascii="Simplified Arabic" w:hAnsi="Simplified Arabic" w:cs="Simplified Arabic"/>
          <w:rtl/>
          <w:lang w:bidi="ar-LY"/>
        </w:rPr>
        <w:t>ي</w:t>
      </w:r>
      <w:r w:rsidR="007A79E6" w:rsidRPr="00025C89">
        <w:rPr>
          <w:rFonts w:ascii="Simplified Arabic" w:hAnsi="Simplified Arabic" w:cs="Simplified Arabic"/>
          <w:rtl/>
          <w:lang w:bidi="ar-LY"/>
        </w:rPr>
        <w:t xml:space="preserve"> من غير الذهاب الي اخصائي تغدية وهنا تحدث المشاكل لان المريض لا يعلم بان لكل شخص نظام غدائي يختلف علي الاخر لاختلاف البنية بين شخص واخر</w:t>
      </w:r>
      <w:r w:rsidR="003A48F0" w:rsidRPr="00025C89">
        <w:rPr>
          <w:rFonts w:ascii="Simplified Arabic" w:hAnsi="Simplified Arabic" w:cs="Simplified Arabic"/>
          <w:rtl/>
          <w:lang w:bidi="ar-LY"/>
        </w:rPr>
        <w:t xml:space="preserve"> وفي هذه الحالة قد تحدث اعراض جانبية قد لايعلمها المريض لانه غير مراقب من قبل اخصائي تغذية</w:t>
      </w:r>
      <w:r w:rsidR="007A79E6" w:rsidRPr="00025C89">
        <w:rPr>
          <w:rFonts w:ascii="Simplified Arabic" w:hAnsi="Simplified Arabic" w:cs="Simplified Arabic"/>
          <w:rtl/>
          <w:lang w:bidi="ar-LY"/>
        </w:rPr>
        <w:t>.</w:t>
      </w:r>
    </w:p>
    <w:p w14:paraId="3D8CBC46" w14:textId="234C65E6" w:rsidR="009F7663" w:rsidRPr="00025C89" w:rsidRDefault="009F7663" w:rsidP="0067237B">
      <w:pPr>
        <w:jc w:val="left"/>
        <w:rPr>
          <w:rFonts w:ascii="Simplified Arabic" w:hAnsi="Simplified Arabic" w:cs="Simplified Arabic"/>
          <w:rtl/>
          <w:lang w:bidi="ar-LY"/>
        </w:rPr>
      </w:pPr>
      <w:r w:rsidRPr="00025C89">
        <w:rPr>
          <w:rFonts w:ascii="Simplified Arabic" w:hAnsi="Simplified Arabic" w:cs="Simplified Arabic"/>
          <w:rtl/>
          <w:lang w:bidi="ar-LY"/>
        </w:rPr>
        <w:t xml:space="preserve">اما </w:t>
      </w:r>
      <w:r w:rsidR="001B237C" w:rsidRPr="00025C89">
        <w:rPr>
          <w:rFonts w:ascii="Simplified Arabic" w:hAnsi="Simplified Arabic" w:cs="Simplified Arabic"/>
          <w:rtl/>
          <w:lang w:bidi="ar-LY"/>
        </w:rPr>
        <w:t>فيما يخص ا</w:t>
      </w:r>
      <w:r w:rsidRPr="00025C89">
        <w:rPr>
          <w:rFonts w:ascii="Simplified Arabic" w:hAnsi="Simplified Arabic" w:cs="Simplified Arabic"/>
          <w:rtl/>
          <w:lang w:bidi="ar-LY"/>
        </w:rPr>
        <w:t>لبحث في المواقع الالكترونية فأغلب المواقع تكون باللغات الاجنبية ف</w:t>
      </w:r>
      <w:r w:rsidR="008946F9" w:rsidRPr="00025C89">
        <w:rPr>
          <w:rFonts w:ascii="Simplified Arabic" w:hAnsi="Simplified Arabic" w:cs="Simplified Arabic"/>
          <w:rtl/>
          <w:lang w:bidi="ar-LY"/>
        </w:rPr>
        <w:t>ت</w:t>
      </w:r>
      <w:r w:rsidRPr="00025C89">
        <w:rPr>
          <w:rFonts w:ascii="Simplified Arabic" w:hAnsi="Simplified Arabic" w:cs="Simplified Arabic"/>
          <w:rtl/>
          <w:lang w:bidi="ar-LY"/>
        </w:rPr>
        <w:t xml:space="preserve">صعب الامر </w:t>
      </w:r>
      <w:r w:rsidR="00C66E6C" w:rsidRPr="00025C89">
        <w:rPr>
          <w:rFonts w:ascii="Simplified Arabic" w:hAnsi="Simplified Arabic" w:cs="Simplified Arabic"/>
          <w:rtl/>
          <w:lang w:bidi="ar-LY"/>
        </w:rPr>
        <w:t>على</w:t>
      </w:r>
      <w:r w:rsidRPr="00025C89">
        <w:rPr>
          <w:rFonts w:ascii="Simplified Arabic" w:hAnsi="Simplified Arabic" w:cs="Simplified Arabic"/>
          <w:rtl/>
          <w:lang w:bidi="ar-LY"/>
        </w:rPr>
        <w:t xml:space="preserve"> المس</w:t>
      </w:r>
      <w:r w:rsidR="008946F9" w:rsidRPr="00025C89">
        <w:rPr>
          <w:rFonts w:ascii="Simplified Arabic" w:hAnsi="Simplified Arabic" w:cs="Simplified Arabic"/>
          <w:rtl/>
          <w:lang w:bidi="ar-LY"/>
        </w:rPr>
        <w:t>تخدم ومنها الكثير يعتبر معقد بعض الشي</w:t>
      </w:r>
      <w:r w:rsidR="004A0111" w:rsidRPr="00025C89">
        <w:rPr>
          <w:rFonts w:ascii="Simplified Arabic" w:hAnsi="Simplified Arabic" w:cs="Simplified Arabic"/>
          <w:rtl/>
          <w:lang w:bidi="ar-LY"/>
        </w:rPr>
        <w:t>ء</w:t>
      </w:r>
      <w:r w:rsidR="008946F9" w:rsidRPr="00025C89">
        <w:rPr>
          <w:rFonts w:ascii="Simplified Arabic" w:hAnsi="Simplified Arabic" w:cs="Simplified Arabic"/>
          <w:rtl/>
          <w:lang w:bidi="ar-LY"/>
        </w:rPr>
        <w:t xml:space="preserve"> </w:t>
      </w:r>
      <w:r w:rsidR="006C1A81" w:rsidRPr="00025C89">
        <w:rPr>
          <w:rFonts w:ascii="Simplified Arabic" w:hAnsi="Simplified Arabic" w:cs="Simplified Arabic"/>
          <w:rtl/>
          <w:lang w:bidi="ar-LY"/>
        </w:rPr>
        <w:t>او ممل.</w:t>
      </w:r>
    </w:p>
    <w:p w14:paraId="4D52B4DC" w14:textId="77777777" w:rsidR="00DF4E0A" w:rsidRPr="00025C89" w:rsidRDefault="00DF4E0A" w:rsidP="0067237B">
      <w:pPr>
        <w:jc w:val="left"/>
        <w:rPr>
          <w:rFonts w:ascii="Simplified Arabic" w:hAnsi="Simplified Arabic" w:cs="Simplified Arabic"/>
          <w:rtl/>
          <w:lang w:bidi="ar-LY"/>
        </w:rPr>
      </w:pPr>
    </w:p>
    <w:p w14:paraId="576096E4" w14:textId="77777777" w:rsidR="00D822BF" w:rsidRPr="00025C89" w:rsidRDefault="00E2356A" w:rsidP="00771CCE">
      <w:pPr>
        <w:pStyle w:val="Heading2"/>
        <w:rPr>
          <w:rtl/>
        </w:rPr>
      </w:pPr>
      <w:r w:rsidRPr="00025C89">
        <w:rPr>
          <w:rtl/>
        </w:rPr>
        <w:t xml:space="preserve"> </w:t>
      </w:r>
      <w:r w:rsidR="00D822BF" w:rsidRPr="00025C89">
        <w:rPr>
          <w:rtl/>
        </w:rPr>
        <w:t xml:space="preserve"> </w:t>
      </w:r>
      <w:bookmarkStart w:id="3" w:name="_Toc480926116"/>
      <w:bookmarkStart w:id="4" w:name="_Toc480965153"/>
      <w:bookmarkStart w:id="5" w:name="_Toc480980064"/>
      <w:r w:rsidR="00D822BF" w:rsidRPr="00025C89">
        <w:rPr>
          <w:rtl/>
        </w:rPr>
        <w:t>وصف النظام المقترح</w:t>
      </w:r>
      <w:bookmarkEnd w:id="3"/>
      <w:bookmarkEnd w:id="4"/>
      <w:bookmarkEnd w:id="5"/>
      <w:r w:rsidR="00D822BF" w:rsidRPr="00025C89">
        <w:rPr>
          <w:rtl/>
        </w:rPr>
        <w:t xml:space="preserve"> </w:t>
      </w:r>
      <w:r w:rsidR="004F0C59" w:rsidRPr="00025C89">
        <w:rPr>
          <w:rtl/>
        </w:rPr>
        <w:t xml:space="preserve"> </w:t>
      </w:r>
    </w:p>
    <w:p w14:paraId="3BEBD5EE" w14:textId="026F4090" w:rsidR="001E6EB8" w:rsidRDefault="009F7663" w:rsidP="00422A92">
      <w:pPr>
        <w:pStyle w:val="Heading2"/>
        <w:numPr>
          <w:ilvl w:val="0"/>
          <w:numId w:val="0"/>
        </w:numPr>
        <w:ind w:left="45"/>
        <w:rPr>
          <w:b w:val="0"/>
          <w:bCs w:val="0"/>
          <w:sz w:val="28"/>
          <w:szCs w:val="28"/>
          <w:rtl/>
        </w:rPr>
      </w:pPr>
      <w:r w:rsidRPr="00025C89">
        <w:rPr>
          <w:b w:val="0"/>
          <w:bCs w:val="0"/>
          <w:sz w:val="28"/>
          <w:szCs w:val="28"/>
          <w:rtl/>
        </w:rPr>
        <w:t>قبل التطرق إلى الحديث عن وصف النظام الجديد ع</w:t>
      </w:r>
      <w:r w:rsidR="006C1A81" w:rsidRPr="00025C89">
        <w:rPr>
          <w:b w:val="0"/>
          <w:bCs w:val="0"/>
          <w:sz w:val="28"/>
          <w:szCs w:val="28"/>
          <w:rtl/>
        </w:rPr>
        <w:t>لينا ان ننوه اولا ان هذا النظام</w:t>
      </w:r>
      <w:r w:rsidR="00C66E6C" w:rsidRPr="00025C89">
        <w:rPr>
          <w:b w:val="0"/>
          <w:bCs w:val="0"/>
          <w:sz w:val="28"/>
          <w:szCs w:val="28"/>
          <w:rtl/>
        </w:rPr>
        <w:t xml:space="preserve"> يحل</w:t>
      </w:r>
      <w:r w:rsidR="006C1A81" w:rsidRPr="00025C89">
        <w:rPr>
          <w:b w:val="0"/>
          <w:bCs w:val="0"/>
          <w:sz w:val="28"/>
          <w:szCs w:val="28"/>
          <w:rtl/>
        </w:rPr>
        <w:t xml:space="preserve"> محل الانظمة القائمة</w:t>
      </w:r>
      <w:r w:rsidRPr="00025C89">
        <w:rPr>
          <w:b w:val="0"/>
          <w:bCs w:val="0"/>
          <w:sz w:val="28"/>
          <w:szCs w:val="28"/>
          <w:rtl/>
        </w:rPr>
        <w:t xml:space="preserve">، فهو نظام مخصص </w:t>
      </w:r>
      <w:r w:rsidR="00C66E6C" w:rsidRPr="00025C89">
        <w:rPr>
          <w:b w:val="0"/>
          <w:bCs w:val="0"/>
          <w:sz w:val="28"/>
          <w:szCs w:val="28"/>
          <w:rtl/>
        </w:rPr>
        <w:t>لأنشاء</w:t>
      </w:r>
      <w:r w:rsidRPr="00025C89">
        <w:rPr>
          <w:b w:val="0"/>
          <w:bCs w:val="0"/>
          <w:sz w:val="28"/>
          <w:szCs w:val="28"/>
          <w:rtl/>
        </w:rPr>
        <w:t xml:space="preserve"> نظام </w:t>
      </w:r>
      <w:r w:rsidR="00C66E6C" w:rsidRPr="00025C89">
        <w:rPr>
          <w:b w:val="0"/>
          <w:bCs w:val="0"/>
          <w:sz w:val="28"/>
          <w:szCs w:val="28"/>
          <w:rtl/>
        </w:rPr>
        <w:t>غذاء</w:t>
      </w:r>
      <w:r w:rsidRPr="00025C89">
        <w:rPr>
          <w:b w:val="0"/>
          <w:bCs w:val="0"/>
          <w:sz w:val="28"/>
          <w:szCs w:val="28"/>
          <w:rtl/>
        </w:rPr>
        <w:t xml:space="preserve"> صحي حسب المعطيات التي يختارها المستخدم ،وينقسم النظام </w:t>
      </w:r>
      <w:r w:rsidR="00E56456" w:rsidRPr="00025C89">
        <w:rPr>
          <w:b w:val="0"/>
          <w:bCs w:val="0"/>
          <w:sz w:val="28"/>
          <w:szCs w:val="28"/>
          <w:rtl/>
        </w:rPr>
        <w:t>المقترح</w:t>
      </w:r>
      <w:r w:rsidRPr="00025C89">
        <w:rPr>
          <w:b w:val="0"/>
          <w:bCs w:val="0"/>
          <w:sz w:val="28"/>
          <w:szCs w:val="28"/>
          <w:rtl/>
        </w:rPr>
        <w:t xml:space="preserve"> إلي موقع الالكتروني و تطبيق هاتف </w:t>
      </w:r>
      <w:r w:rsidR="00E56456" w:rsidRPr="00025C89">
        <w:rPr>
          <w:b w:val="0"/>
          <w:bCs w:val="0"/>
          <w:sz w:val="28"/>
          <w:szCs w:val="28"/>
          <w:rtl/>
        </w:rPr>
        <w:t>ذكي</w:t>
      </w:r>
      <w:r w:rsidR="00F5599C" w:rsidRPr="00025C89">
        <w:rPr>
          <w:b w:val="0"/>
          <w:bCs w:val="0"/>
          <w:sz w:val="28"/>
          <w:szCs w:val="28"/>
          <w:rtl/>
        </w:rPr>
        <w:t>،</w:t>
      </w:r>
      <w:r w:rsidRPr="00025C89">
        <w:rPr>
          <w:b w:val="0"/>
          <w:bCs w:val="0"/>
          <w:sz w:val="28"/>
          <w:szCs w:val="28"/>
          <w:rtl/>
        </w:rPr>
        <w:t xml:space="preserve"> </w:t>
      </w:r>
      <w:r w:rsidR="00E56456" w:rsidRPr="00025C89">
        <w:rPr>
          <w:b w:val="0"/>
          <w:bCs w:val="0"/>
          <w:sz w:val="28"/>
          <w:szCs w:val="28"/>
          <w:rtl/>
        </w:rPr>
        <w:t>فيما يخص ا</w:t>
      </w:r>
      <w:r w:rsidRPr="00025C89">
        <w:rPr>
          <w:b w:val="0"/>
          <w:bCs w:val="0"/>
          <w:sz w:val="28"/>
          <w:szCs w:val="28"/>
          <w:rtl/>
        </w:rPr>
        <w:t>لموقع الالكتروني يتم من خلاله التس</w:t>
      </w:r>
      <w:r w:rsidR="00967CEC" w:rsidRPr="00025C89">
        <w:rPr>
          <w:b w:val="0"/>
          <w:bCs w:val="0"/>
          <w:sz w:val="28"/>
          <w:szCs w:val="28"/>
          <w:rtl/>
        </w:rPr>
        <w:t>جيل و ادخال البيانات عن طريق عدة</w:t>
      </w:r>
      <w:r w:rsidRPr="00025C89">
        <w:rPr>
          <w:b w:val="0"/>
          <w:bCs w:val="0"/>
          <w:sz w:val="28"/>
          <w:szCs w:val="28"/>
          <w:rtl/>
        </w:rPr>
        <w:t xml:space="preserve"> اسئلة مختارة</w:t>
      </w:r>
      <w:r w:rsidR="00416D8D" w:rsidRPr="00025C89">
        <w:rPr>
          <w:b w:val="0"/>
          <w:bCs w:val="0"/>
          <w:sz w:val="28"/>
          <w:szCs w:val="28"/>
          <w:rtl/>
        </w:rPr>
        <w:t xml:space="preserve"> بعناية من قبل  اخصائيين تغدية ،</w:t>
      </w:r>
      <w:r w:rsidRPr="00025C89">
        <w:rPr>
          <w:b w:val="0"/>
          <w:bCs w:val="0"/>
          <w:sz w:val="28"/>
          <w:szCs w:val="28"/>
          <w:rtl/>
        </w:rPr>
        <w:t xml:space="preserve"> بعد معالجة هذه البيانات  ينتج عن هذه </w:t>
      </w:r>
      <w:r w:rsidR="00C66E6C" w:rsidRPr="00025C89">
        <w:rPr>
          <w:b w:val="0"/>
          <w:bCs w:val="0"/>
          <w:sz w:val="28"/>
          <w:szCs w:val="28"/>
          <w:rtl/>
        </w:rPr>
        <w:t>العملية</w:t>
      </w:r>
      <w:r w:rsidRPr="00025C89">
        <w:rPr>
          <w:b w:val="0"/>
          <w:bCs w:val="0"/>
          <w:sz w:val="28"/>
          <w:szCs w:val="28"/>
          <w:rtl/>
        </w:rPr>
        <w:t xml:space="preserve"> نظام غذائي صحي متكامل مدعوما </w:t>
      </w:r>
      <w:r w:rsidR="00C66E6C" w:rsidRPr="00025C89">
        <w:rPr>
          <w:b w:val="0"/>
          <w:bCs w:val="0"/>
          <w:sz w:val="28"/>
          <w:szCs w:val="28"/>
          <w:rtl/>
        </w:rPr>
        <w:t>بنظام</w:t>
      </w:r>
      <w:r w:rsidRPr="00025C89">
        <w:rPr>
          <w:b w:val="0"/>
          <w:bCs w:val="0"/>
          <w:sz w:val="28"/>
          <w:szCs w:val="28"/>
          <w:rtl/>
        </w:rPr>
        <w:t xml:space="preserve"> تمارين رياضيه </w:t>
      </w:r>
      <w:r w:rsidR="00967CEC" w:rsidRPr="00025C89">
        <w:rPr>
          <w:b w:val="0"/>
          <w:bCs w:val="0"/>
          <w:color w:val="000000" w:themeColor="text1"/>
          <w:sz w:val="28"/>
          <w:szCs w:val="28"/>
          <w:rtl/>
          <w:lang w:bidi="ar-LY"/>
        </w:rPr>
        <w:t>كما يتم تحديث هذه الأنظمة بشكل دوري بناء علي البيانات التي يتم استقبالها من التطبيق</w:t>
      </w:r>
      <w:r w:rsidR="00967CEC" w:rsidRPr="00025C89">
        <w:rPr>
          <w:b w:val="0"/>
          <w:bCs w:val="0"/>
          <w:sz w:val="28"/>
          <w:szCs w:val="28"/>
          <w:rtl/>
        </w:rPr>
        <w:t xml:space="preserve"> </w:t>
      </w:r>
      <w:r w:rsidRPr="00025C89">
        <w:rPr>
          <w:b w:val="0"/>
          <w:bCs w:val="0"/>
          <w:sz w:val="28"/>
          <w:szCs w:val="28"/>
          <w:rtl/>
        </w:rPr>
        <w:t>،</w:t>
      </w:r>
      <w:r w:rsidR="00416D8D" w:rsidRPr="00025C89">
        <w:rPr>
          <w:b w:val="0"/>
          <w:bCs w:val="0"/>
          <w:sz w:val="28"/>
          <w:szCs w:val="28"/>
          <w:rtl/>
        </w:rPr>
        <w:t xml:space="preserve"> و بهذه الطريقة </w:t>
      </w:r>
      <w:r w:rsidRPr="00025C89">
        <w:rPr>
          <w:b w:val="0"/>
          <w:bCs w:val="0"/>
          <w:sz w:val="28"/>
          <w:szCs w:val="28"/>
          <w:rtl/>
        </w:rPr>
        <w:t>يكون المستخدم قد ان</w:t>
      </w:r>
      <w:r w:rsidR="00416D8D" w:rsidRPr="00025C89">
        <w:rPr>
          <w:b w:val="0"/>
          <w:bCs w:val="0"/>
          <w:sz w:val="28"/>
          <w:szCs w:val="28"/>
          <w:rtl/>
        </w:rPr>
        <w:t>شاء حساب خاص به داخل هذا النظام</w:t>
      </w:r>
      <w:r w:rsidR="00ED1FB3">
        <w:rPr>
          <w:rFonts w:hint="cs"/>
          <w:b w:val="0"/>
          <w:bCs w:val="0"/>
          <w:sz w:val="28"/>
          <w:szCs w:val="28"/>
          <w:rtl/>
        </w:rPr>
        <w:t xml:space="preserve"> بالاضافة لمجموعة من الوظائف منها ارسال التنبيهات للمستخدم ،توفير معلومات عن اماكن توفر الوجبات الصحية وغيرها.</w:t>
      </w:r>
    </w:p>
    <w:p w14:paraId="043AC5AC" w14:textId="491168BC" w:rsidR="00F76E3A" w:rsidRPr="00025C89" w:rsidRDefault="00C66E6C" w:rsidP="00422A92">
      <w:pPr>
        <w:pStyle w:val="Heading2"/>
        <w:numPr>
          <w:ilvl w:val="0"/>
          <w:numId w:val="0"/>
        </w:numPr>
        <w:ind w:left="45"/>
        <w:rPr>
          <w:b w:val="0"/>
          <w:bCs w:val="0"/>
          <w:sz w:val="28"/>
          <w:szCs w:val="28"/>
          <w:rtl/>
        </w:rPr>
      </w:pPr>
      <w:r w:rsidRPr="00025C89">
        <w:rPr>
          <w:b w:val="0"/>
          <w:bCs w:val="0"/>
          <w:sz w:val="28"/>
          <w:szCs w:val="28"/>
          <w:rtl/>
        </w:rPr>
        <w:lastRenderedPageBreak/>
        <w:t xml:space="preserve"> </w:t>
      </w:r>
      <w:r w:rsidR="009F7663" w:rsidRPr="00025C89">
        <w:rPr>
          <w:b w:val="0"/>
          <w:bCs w:val="0"/>
          <w:sz w:val="28"/>
          <w:szCs w:val="28"/>
          <w:rtl/>
        </w:rPr>
        <w:t xml:space="preserve">اما </w:t>
      </w:r>
      <w:r w:rsidR="00E56456" w:rsidRPr="00025C89">
        <w:rPr>
          <w:b w:val="0"/>
          <w:bCs w:val="0"/>
          <w:sz w:val="28"/>
          <w:szCs w:val="28"/>
          <w:rtl/>
        </w:rPr>
        <w:t>فيما يخص</w:t>
      </w:r>
      <w:r w:rsidR="009F7663" w:rsidRPr="00025C89">
        <w:rPr>
          <w:b w:val="0"/>
          <w:bCs w:val="0"/>
          <w:sz w:val="28"/>
          <w:szCs w:val="28"/>
          <w:rtl/>
        </w:rPr>
        <w:t xml:space="preserve"> </w:t>
      </w:r>
      <w:r w:rsidR="00E56456" w:rsidRPr="00025C89">
        <w:rPr>
          <w:b w:val="0"/>
          <w:bCs w:val="0"/>
          <w:sz w:val="28"/>
          <w:szCs w:val="28"/>
          <w:rtl/>
        </w:rPr>
        <w:t>ا</w:t>
      </w:r>
      <w:r w:rsidR="009F7663" w:rsidRPr="00025C89">
        <w:rPr>
          <w:b w:val="0"/>
          <w:bCs w:val="0"/>
          <w:sz w:val="28"/>
          <w:szCs w:val="28"/>
          <w:rtl/>
        </w:rPr>
        <w:t>لتطبيق فهو متاح علي متجر</w:t>
      </w:r>
      <w:r w:rsidR="00416D8D" w:rsidRPr="00025C89">
        <w:rPr>
          <w:b w:val="0"/>
          <w:bCs w:val="0"/>
          <w:sz w:val="28"/>
          <w:szCs w:val="28"/>
          <w:rtl/>
        </w:rPr>
        <w:t xml:space="preserve"> (" </w:t>
      </w:r>
      <w:r w:rsidR="00416D8D" w:rsidRPr="00025C89">
        <w:rPr>
          <w:b w:val="0"/>
          <w:bCs w:val="0"/>
          <w:sz w:val="28"/>
          <w:szCs w:val="28"/>
        </w:rPr>
        <w:t>GOOGLE PLAY</w:t>
      </w:r>
      <w:r w:rsidR="00416D8D" w:rsidRPr="00025C89">
        <w:rPr>
          <w:b w:val="0"/>
          <w:bCs w:val="0"/>
          <w:sz w:val="28"/>
          <w:szCs w:val="28"/>
          <w:rtl/>
        </w:rPr>
        <w:t xml:space="preserve"> ") </w:t>
      </w:r>
      <w:r w:rsidR="009F7663" w:rsidRPr="00025C89">
        <w:rPr>
          <w:b w:val="0"/>
          <w:bCs w:val="0"/>
          <w:sz w:val="28"/>
          <w:szCs w:val="28"/>
          <w:rtl/>
        </w:rPr>
        <w:t xml:space="preserve">مجانا </w:t>
      </w:r>
      <w:r w:rsidR="00416D8D" w:rsidRPr="00025C89">
        <w:rPr>
          <w:b w:val="0"/>
          <w:bCs w:val="0"/>
          <w:sz w:val="28"/>
          <w:szCs w:val="28"/>
          <w:rtl/>
        </w:rPr>
        <w:t xml:space="preserve">و </w:t>
      </w:r>
      <w:r w:rsidR="009F7663" w:rsidRPr="00025C89">
        <w:rPr>
          <w:b w:val="0"/>
          <w:bCs w:val="0"/>
          <w:sz w:val="28"/>
          <w:szCs w:val="28"/>
          <w:rtl/>
        </w:rPr>
        <w:t xml:space="preserve">يقوم المستخدم بتسجيل الدخول عن طريق اسم المستخدم وكلمة </w:t>
      </w:r>
      <w:r w:rsidRPr="00025C89">
        <w:rPr>
          <w:b w:val="0"/>
          <w:bCs w:val="0"/>
          <w:sz w:val="28"/>
          <w:szCs w:val="28"/>
          <w:rtl/>
        </w:rPr>
        <w:t>المرور التي</w:t>
      </w:r>
      <w:r w:rsidR="009F7663" w:rsidRPr="00025C89">
        <w:rPr>
          <w:b w:val="0"/>
          <w:bCs w:val="0"/>
          <w:sz w:val="28"/>
          <w:szCs w:val="28"/>
          <w:rtl/>
        </w:rPr>
        <w:t xml:space="preserve"> تم </w:t>
      </w:r>
      <w:r w:rsidR="008E68F1" w:rsidRPr="00025C89">
        <w:rPr>
          <w:b w:val="0"/>
          <w:bCs w:val="0"/>
          <w:sz w:val="28"/>
          <w:szCs w:val="28"/>
          <w:rtl/>
        </w:rPr>
        <w:t>أنشاؤها</w:t>
      </w:r>
      <w:r w:rsidR="009F7663" w:rsidRPr="00025C89">
        <w:rPr>
          <w:b w:val="0"/>
          <w:bCs w:val="0"/>
          <w:sz w:val="28"/>
          <w:szCs w:val="28"/>
          <w:rtl/>
        </w:rPr>
        <w:t xml:space="preserve"> في الموقع</w:t>
      </w:r>
      <w:r w:rsidR="00422A92" w:rsidRPr="00025C89">
        <w:rPr>
          <w:b w:val="0"/>
          <w:bCs w:val="0"/>
          <w:sz w:val="28"/>
          <w:szCs w:val="28"/>
          <w:rtl/>
        </w:rPr>
        <w:t>،</w:t>
      </w:r>
      <w:r w:rsidR="009F7663" w:rsidRPr="00025C89">
        <w:rPr>
          <w:b w:val="0"/>
          <w:bCs w:val="0"/>
          <w:sz w:val="28"/>
          <w:szCs w:val="28"/>
          <w:rtl/>
        </w:rPr>
        <w:t xml:space="preserve"> ثم يظهر في هذا التطبيق نظامه الغذائي الخاص به مرفقا بالتمارين </w:t>
      </w:r>
      <w:r w:rsidR="008E68F1" w:rsidRPr="00025C89">
        <w:rPr>
          <w:b w:val="0"/>
          <w:bCs w:val="0"/>
          <w:sz w:val="28"/>
          <w:szCs w:val="28"/>
          <w:rtl/>
        </w:rPr>
        <w:t>الرياضية</w:t>
      </w:r>
      <w:r w:rsidR="009F7663" w:rsidRPr="00025C89">
        <w:rPr>
          <w:b w:val="0"/>
          <w:bCs w:val="0"/>
          <w:sz w:val="28"/>
          <w:szCs w:val="28"/>
          <w:rtl/>
        </w:rPr>
        <w:t xml:space="preserve"> ،ويتميز التطبيق بأرسال التنبيهات لتذكير المستخدم بالوجبات والتمارين </w:t>
      </w:r>
      <w:r w:rsidR="00F76E3A" w:rsidRPr="00025C89">
        <w:rPr>
          <w:b w:val="0"/>
          <w:bCs w:val="0"/>
          <w:sz w:val="28"/>
          <w:szCs w:val="28"/>
          <w:rtl/>
        </w:rPr>
        <w:t>الرياضية</w:t>
      </w:r>
      <w:r w:rsidR="009F7663" w:rsidRPr="00025C89">
        <w:rPr>
          <w:b w:val="0"/>
          <w:bCs w:val="0"/>
          <w:sz w:val="28"/>
          <w:szCs w:val="28"/>
          <w:rtl/>
        </w:rPr>
        <w:t>.</w:t>
      </w:r>
    </w:p>
    <w:p w14:paraId="19F56999" w14:textId="77777777" w:rsidR="00005DD6" w:rsidRPr="00025C89" w:rsidRDefault="00005DD6" w:rsidP="00771CCE">
      <w:pPr>
        <w:pStyle w:val="Heading2"/>
        <w:rPr>
          <w:rtl/>
        </w:rPr>
      </w:pPr>
      <w:bookmarkStart w:id="6" w:name="_Toc480926118"/>
      <w:bookmarkStart w:id="7" w:name="_Toc480965155"/>
      <w:bookmarkStart w:id="8" w:name="_Toc480980066"/>
      <w:r w:rsidRPr="00025C89">
        <w:rPr>
          <w:rtl/>
        </w:rPr>
        <w:t>دراسة الجدوى</w:t>
      </w:r>
      <w:bookmarkEnd w:id="6"/>
      <w:bookmarkEnd w:id="7"/>
      <w:bookmarkEnd w:id="8"/>
    </w:p>
    <w:p w14:paraId="49F7B239" w14:textId="135E21E1" w:rsidR="00F76E3A" w:rsidRPr="00643F47" w:rsidRDefault="00F76E3A" w:rsidP="002A3411">
      <w:pPr>
        <w:rPr>
          <w:rFonts w:ascii="Simplified Arabic" w:hAnsi="Simplified Arabic" w:cs="Simplified Arabic"/>
          <w:rtl/>
          <w:lang w:bidi="ar-LY"/>
        </w:rPr>
      </w:pPr>
      <w:r w:rsidRPr="00025C89">
        <w:rPr>
          <w:rFonts w:ascii="Simplified Arabic" w:hAnsi="Simplified Arabic" w:cs="Simplified Arabic"/>
          <w:shd w:val="clear" w:color="auto" w:fill="FFFFFF"/>
          <w:rtl/>
        </w:rPr>
        <w:t xml:space="preserve">دراسة </w:t>
      </w:r>
      <w:r w:rsidR="00ED1FB3">
        <w:rPr>
          <w:rFonts w:ascii="Simplified Arabic" w:hAnsi="Simplified Arabic" w:cs="Simplified Arabic" w:hint="cs"/>
          <w:shd w:val="clear" w:color="auto" w:fill="FFFFFF"/>
          <w:rtl/>
        </w:rPr>
        <w:t>ال</w:t>
      </w:r>
      <w:r w:rsidRPr="00025C89">
        <w:rPr>
          <w:rFonts w:ascii="Simplified Arabic" w:hAnsi="Simplified Arabic" w:cs="Simplified Arabic"/>
          <w:shd w:val="clear" w:color="auto" w:fill="FFFFFF"/>
          <w:rtl/>
        </w:rPr>
        <w:t xml:space="preserve">جدوى </w:t>
      </w:r>
      <w:r w:rsidR="00656E50">
        <w:rPr>
          <w:rFonts w:ascii="Simplified Arabic" w:hAnsi="Simplified Arabic" w:cs="Simplified Arabic" w:hint="cs"/>
          <w:shd w:val="clear" w:color="auto" w:fill="FFFFFF"/>
          <w:rtl/>
        </w:rPr>
        <w:t>ل</w:t>
      </w:r>
      <w:r w:rsidRPr="00025C89">
        <w:rPr>
          <w:rFonts w:ascii="Simplified Arabic" w:hAnsi="Simplified Arabic" w:cs="Simplified Arabic"/>
          <w:shd w:val="clear" w:color="auto" w:fill="FFFFFF"/>
          <w:rtl/>
        </w:rPr>
        <w:t xml:space="preserve">مشروع </w:t>
      </w:r>
      <w:r w:rsidR="00656E50">
        <w:rPr>
          <w:rFonts w:ascii="Simplified Arabic" w:hAnsi="Simplified Arabic" w:cs="Simplified Arabic" w:hint="cs"/>
          <w:shd w:val="clear" w:color="auto" w:fill="FFFFFF"/>
          <w:rtl/>
        </w:rPr>
        <w:t xml:space="preserve">ما </w:t>
      </w:r>
      <w:r w:rsidRPr="00025C89">
        <w:rPr>
          <w:rFonts w:ascii="Simplified Arabic" w:hAnsi="Simplified Arabic" w:cs="Simplified Arabic"/>
          <w:shd w:val="clear" w:color="auto" w:fill="FFFFFF"/>
          <w:rtl/>
        </w:rPr>
        <w:t>هي عبارة عن دراسة يقوم بها صاحب المشروع لوحده أو إحدى الشركات المتخصصة في إنجاز دراسات الجدوى من أجل دراسة مشروع جديد أو التوسع في مشروع قائم، لمعرفة مدى الجدوى لتنفيذ المشروع ونسبة نجاحه، وتوضح دراسة الجدوى الإمكانيات المطلوبة لكل مشروع وتكاليفه الاستثمارية والفرص التسويقية وإيراداته المتوقعة والتحديات التي تقابله</w:t>
      </w:r>
      <w:r w:rsidR="00656E50">
        <w:rPr>
          <w:rFonts w:ascii="Simplified Arabic" w:hAnsi="Simplified Arabic" w:cs="Simplified Arabic" w:hint="cs"/>
          <w:shd w:val="clear" w:color="auto" w:fill="FFFFFF"/>
          <w:rtl/>
        </w:rPr>
        <w:t xml:space="preserve"> </w:t>
      </w:r>
      <w:r w:rsidRPr="00025C89">
        <w:rPr>
          <w:rFonts w:ascii="Simplified Arabic" w:hAnsi="Simplified Arabic" w:cs="Simplified Arabic"/>
          <w:lang w:bidi="ar-LY"/>
        </w:rPr>
        <w:t>[</w:t>
      </w:r>
      <w:r w:rsidR="005C1DD6" w:rsidRPr="00025C89">
        <w:rPr>
          <w:rFonts w:ascii="Simplified Arabic" w:hAnsi="Simplified Arabic" w:cs="Simplified Arabic"/>
          <w:lang w:bidi="ar-LY"/>
        </w:rPr>
        <w:t>8</w:t>
      </w:r>
      <w:r w:rsidRPr="00025C89">
        <w:rPr>
          <w:rFonts w:ascii="Simplified Arabic" w:hAnsi="Simplified Arabic" w:cs="Simplified Arabic"/>
          <w:lang w:bidi="ar-LY"/>
        </w:rPr>
        <w:t>]</w:t>
      </w:r>
      <w:r w:rsidR="00643F47">
        <w:rPr>
          <w:rFonts w:ascii="Simplified Arabic" w:hAnsi="Simplified Arabic" w:cs="Simplified Arabic" w:hint="cs"/>
          <w:rtl/>
          <w:lang w:bidi="ar-LY"/>
        </w:rPr>
        <w:t xml:space="preserve"> وتشمل دراسة الجدوى عدة جوانب منها مايلي:</w:t>
      </w:r>
    </w:p>
    <w:p w14:paraId="2A542584" w14:textId="77777777" w:rsidR="00D822BF" w:rsidRPr="00025C89" w:rsidRDefault="00E2356A" w:rsidP="00771CCE">
      <w:pPr>
        <w:pStyle w:val="Heading3"/>
        <w:rPr>
          <w:rtl/>
        </w:rPr>
      </w:pPr>
      <w:r w:rsidRPr="00025C89">
        <w:rPr>
          <w:rtl/>
        </w:rPr>
        <w:t xml:space="preserve"> </w:t>
      </w:r>
      <w:r w:rsidR="00D822BF" w:rsidRPr="00025C89">
        <w:rPr>
          <w:rtl/>
        </w:rPr>
        <w:t xml:space="preserve"> </w:t>
      </w:r>
      <w:bookmarkStart w:id="9" w:name="_Toc480926119"/>
      <w:bookmarkStart w:id="10" w:name="_Toc480965156"/>
      <w:bookmarkStart w:id="11" w:name="_Toc480980067"/>
      <w:r w:rsidR="00D822BF" w:rsidRPr="00025C89">
        <w:rPr>
          <w:rtl/>
        </w:rPr>
        <w:t>الجدوى الاقتصادية</w:t>
      </w:r>
      <w:bookmarkEnd w:id="9"/>
      <w:bookmarkEnd w:id="10"/>
      <w:bookmarkEnd w:id="11"/>
    </w:p>
    <w:p w14:paraId="1DEFBC0B" w14:textId="70464D85" w:rsidR="00EE2BF0" w:rsidRPr="00025C89" w:rsidRDefault="00E56456" w:rsidP="002A3411">
      <w:pPr>
        <w:jc w:val="left"/>
        <w:rPr>
          <w:rFonts w:ascii="Simplified Arabic" w:hAnsi="Simplified Arabic" w:cs="Simplified Arabic"/>
          <w:rtl/>
        </w:rPr>
      </w:pPr>
      <w:r w:rsidRPr="00025C89">
        <w:rPr>
          <w:rFonts w:ascii="Simplified Arabic" w:hAnsi="Simplified Arabic" w:cs="Simplified Arabic"/>
          <w:rtl/>
        </w:rPr>
        <w:t xml:space="preserve">الهدف منها دراسة كافة جوانب النظام المقترح وتقيم مدى نجاحه، فإذا كانت </w:t>
      </w:r>
      <w:r w:rsidR="001653E9" w:rsidRPr="00025C89">
        <w:rPr>
          <w:rFonts w:ascii="Simplified Arabic" w:hAnsi="Simplified Arabic" w:cs="Simplified Arabic"/>
          <w:rtl/>
        </w:rPr>
        <w:t xml:space="preserve">الفوائد تفوق او مساوية للتكاليف عندها يتم اتخاذ القرار لتنفيذ النظام </w:t>
      </w:r>
      <w:r w:rsidR="00780B65" w:rsidRPr="00025C89">
        <w:rPr>
          <w:rFonts w:ascii="Simplified Arabic" w:hAnsi="Simplified Arabic" w:cs="Simplified Arabic"/>
        </w:rPr>
        <w:t>[</w:t>
      </w:r>
      <w:r w:rsidR="005C1DD6" w:rsidRPr="00025C89">
        <w:rPr>
          <w:rFonts w:ascii="Simplified Arabic" w:hAnsi="Simplified Arabic" w:cs="Simplified Arabic"/>
        </w:rPr>
        <w:t>9</w:t>
      </w:r>
      <w:r w:rsidR="00780B65" w:rsidRPr="00025C89">
        <w:rPr>
          <w:rFonts w:ascii="Simplified Arabic" w:hAnsi="Simplified Arabic" w:cs="Simplified Arabic"/>
        </w:rPr>
        <w:t>]</w:t>
      </w:r>
      <w:r w:rsidR="00780B65" w:rsidRPr="00025C89">
        <w:rPr>
          <w:rFonts w:ascii="Simplified Arabic" w:hAnsi="Simplified Arabic" w:cs="Simplified Arabic"/>
          <w:rtl/>
        </w:rPr>
        <w:t>،</w:t>
      </w:r>
      <w:r w:rsidR="001653E9" w:rsidRPr="00025C89">
        <w:rPr>
          <w:rFonts w:ascii="Simplified Arabic" w:hAnsi="Simplified Arabic" w:cs="Simplified Arabic"/>
          <w:rtl/>
        </w:rPr>
        <w:t xml:space="preserve"> ويوفر النظام اقتصاديا الفوائد </w:t>
      </w:r>
      <w:r w:rsidR="00780B65" w:rsidRPr="00025C89">
        <w:rPr>
          <w:rFonts w:ascii="Simplified Arabic" w:hAnsi="Simplified Arabic" w:cs="Simplified Arabic"/>
          <w:rtl/>
        </w:rPr>
        <w:t>التالية:</w:t>
      </w:r>
    </w:p>
    <w:p w14:paraId="110DB0CA" w14:textId="15CCF9EB" w:rsidR="00EE2BF0" w:rsidRPr="00025C89" w:rsidRDefault="00EE2BF0" w:rsidP="00771CCE">
      <w:pPr>
        <w:pStyle w:val="ListParagraph"/>
        <w:numPr>
          <w:ilvl w:val="0"/>
          <w:numId w:val="6"/>
        </w:numPr>
        <w:jc w:val="left"/>
        <w:rPr>
          <w:rFonts w:ascii="Simplified Arabic" w:hAnsi="Simplified Arabic" w:cs="Simplified Arabic"/>
          <w:rtl/>
        </w:rPr>
      </w:pPr>
      <w:r w:rsidRPr="00025C89">
        <w:rPr>
          <w:rFonts w:ascii="Simplified Arabic" w:hAnsi="Simplified Arabic" w:cs="Simplified Arabic"/>
          <w:rtl/>
        </w:rPr>
        <w:t xml:space="preserve">سيكون التطبيق مجانا مبدئيا ولن يكون هناك اي مقابل </w:t>
      </w:r>
      <w:r w:rsidR="008E68F1" w:rsidRPr="00025C89">
        <w:rPr>
          <w:rFonts w:ascii="Simplified Arabic" w:hAnsi="Simplified Arabic" w:cs="Simplified Arabic"/>
          <w:rtl/>
        </w:rPr>
        <w:t>مادي.</w:t>
      </w:r>
    </w:p>
    <w:p w14:paraId="28B86462" w14:textId="77777777" w:rsidR="00431AF4" w:rsidRPr="00025C89" w:rsidRDefault="00431AF4" w:rsidP="00771CCE">
      <w:pPr>
        <w:pStyle w:val="ListParagraph"/>
        <w:numPr>
          <w:ilvl w:val="0"/>
          <w:numId w:val="6"/>
        </w:numPr>
        <w:jc w:val="left"/>
        <w:rPr>
          <w:rFonts w:ascii="Simplified Arabic" w:hAnsi="Simplified Arabic" w:cs="Simplified Arabic"/>
          <w:rtl/>
        </w:rPr>
      </w:pPr>
      <w:r w:rsidRPr="00025C89">
        <w:rPr>
          <w:rFonts w:ascii="Simplified Arabic" w:hAnsi="Simplified Arabic" w:cs="Simplified Arabic"/>
          <w:rtl/>
        </w:rPr>
        <w:t>تسهيل عملية التعامل معا النظام للمستخدم العربي فلا يحتاج الي ان تكون لديه خلفية عن لغات أجنبية.</w:t>
      </w:r>
    </w:p>
    <w:p w14:paraId="3104B88F" w14:textId="77777777" w:rsidR="00643F47" w:rsidRDefault="00431AF4" w:rsidP="00780B65">
      <w:pPr>
        <w:pStyle w:val="ListParagraph"/>
        <w:numPr>
          <w:ilvl w:val="0"/>
          <w:numId w:val="6"/>
        </w:numPr>
        <w:jc w:val="left"/>
        <w:rPr>
          <w:rFonts w:ascii="Simplified Arabic" w:hAnsi="Simplified Arabic" w:cs="Simplified Arabic"/>
        </w:rPr>
      </w:pPr>
      <w:r w:rsidRPr="00025C89">
        <w:rPr>
          <w:rFonts w:ascii="Simplified Arabic" w:hAnsi="Simplified Arabic" w:cs="Simplified Arabic"/>
          <w:rtl/>
        </w:rPr>
        <w:t xml:space="preserve">التقليل من وقت وجهد المستخدم في عملية البحث عن انظمة غذائية في </w:t>
      </w:r>
      <w:r w:rsidR="00780B65" w:rsidRPr="00025C89">
        <w:rPr>
          <w:rFonts w:ascii="Simplified Arabic" w:hAnsi="Simplified Arabic" w:cs="Simplified Arabic"/>
          <w:rtl/>
        </w:rPr>
        <w:t xml:space="preserve">الشبكة العنكبوتية </w:t>
      </w:r>
      <w:r w:rsidRPr="00025C89">
        <w:rPr>
          <w:rFonts w:ascii="Simplified Arabic" w:hAnsi="Simplified Arabic" w:cs="Simplified Arabic"/>
          <w:rtl/>
        </w:rPr>
        <w:t xml:space="preserve">وتواجدها في </w:t>
      </w:r>
      <w:r w:rsidR="00780B65" w:rsidRPr="00025C89">
        <w:rPr>
          <w:rFonts w:ascii="Simplified Arabic" w:hAnsi="Simplified Arabic" w:cs="Simplified Arabic"/>
          <w:rtl/>
        </w:rPr>
        <w:t>نظام</w:t>
      </w:r>
      <w:r w:rsidRPr="00025C89">
        <w:rPr>
          <w:rFonts w:ascii="Simplified Arabic" w:hAnsi="Simplified Arabic" w:cs="Simplified Arabic"/>
          <w:rtl/>
        </w:rPr>
        <w:t xml:space="preserve"> واحد</w:t>
      </w:r>
      <w:r w:rsidR="00780B65" w:rsidRPr="00025C89">
        <w:rPr>
          <w:rFonts w:ascii="Simplified Arabic" w:hAnsi="Simplified Arabic" w:cs="Simplified Arabic"/>
          <w:rtl/>
        </w:rPr>
        <w:t xml:space="preserve"> متكامل</w:t>
      </w:r>
      <w:r w:rsidRPr="00025C89">
        <w:rPr>
          <w:rFonts w:ascii="Simplified Arabic" w:hAnsi="Simplified Arabic" w:cs="Simplified Arabic"/>
          <w:rtl/>
        </w:rPr>
        <w:t xml:space="preserve">. </w:t>
      </w:r>
    </w:p>
    <w:p w14:paraId="2A85435F" w14:textId="7DF08935" w:rsidR="00EE2BF0" w:rsidRPr="00025C89" w:rsidRDefault="00643F47" w:rsidP="00780B65">
      <w:pPr>
        <w:pStyle w:val="ListParagraph"/>
        <w:numPr>
          <w:ilvl w:val="0"/>
          <w:numId w:val="6"/>
        </w:numPr>
        <w:jc w:val="left"/>
        <w:rPr>
          <w:rFonts w:ascii="Simplified Arabic" w:hAnsi="Simplified Arabic" w:cs="Simplified Arabic"/>
          <w:rtl/>
        </w:rPr>
      </w:pPr>
      <w:r>
        <w:rPr>
          <w:rFonts w:ascii="Simplified Arabic" w:hAnsi="Simplified Arabic" w:cs="Simplified Arabic" w:hint="cs"/>
          <w:rtl/>
        </w:rPr>
        <w:lastRenderedPageBreak/>
        <w:t>كما توفر الوقت للبحث عن اماكن توفر الوجبات الصحية.78</w:t>
      </w:r>
      <w:r w:rsidR="00431AF4" w:rsidRPr="00025C89">
        <w:rPr>
          <w:rFonts w:ascii="Simplified Arabic" w:hAnsi="Simplified Arabic" w:cs="Simplified Arabic"/>
          <w:rtl/>
        </w:rPr>
        <w:t xml:space="preserve"> </w:t>
      </w:r>
      <w:r w:rsidR="00EE2BF0" w:rsidRPr="00025C89">
        <w:rPr>
          <w:rFonts w:ascii="Simplified Arabic" w:hAnsi="Simplified Arabic" w:cs="Simplified Arabic"/>
          <w:rtl/>
        </w:rPr>
        <w:t xml:space="preserve"> </w:t>
      </w:r>
    </w:p>
    <w:p w14:paraId="2AD36296" w14:textId="3AD7C7F4" w:rsidR="00482C1E" w:rsidRDefault="00E2356A" w:rsidP="00771CCE">
      <w:pPr>
        <w:pStyle w:val="Heading3"/>
      </w:pPr>
      <w:r w:rsidRPr="00025C89">
        <w:rPr>
          <w:rtl/>
        </w:rPr>
        <w:t xml:space="preserve"> </w:t>
      </w:r>
      <w:r w:rsidR="00D822BF" w:rsidRPr="00025C89">
        <w:rPr>
          <w:rtl/>
        </w:rPr>
        <w:t xml:space="preserve"> </w:t>
      </w:r>
      <w:bookmarkStart w:id="12" w:name="_Toc480926120"/>
      <w:bookmarkStart w:id="13" w:name="_Toc480965157"/>
      <w:bookmarkStart w:id="14" w:name="_Toc480980068"/>
      <w:r w:rsidR="00D822BF" w:rsidRPr="00025C89">
        <w:rPr>
          <w:rtl/>
        </w:rPr>
        <w:t xml:space="preserve">الجدوى </w:t>
      </w:r>
      <w:bookmarkEnd w:id="12"/>
      <w:bookmarkEnd w:id="13"/>
      <w:bookmarkEnd w:id="14"/>
      <w:r w:rsidR="00EE2BF0" w:rsidRPr="00025C89">
        <w:rPr>
          <w:rtl/>
        </w:rPr>
        <w:t>ال</w:t>
      </w:r>
      <w:r w:rsidR="00870E95" w:rsidRPr="00025C89">
        <w:rPr>
          <w:rtl/>
        </w:rPr>
        <w:t>تقنية</w:t>
      </w:r>
      <w:r w:rsidR="00EE2BF0" w:rsidRPr="00025C89">
        <w:rPr>
          <w:rtl/>
        </w:rPr>
        <w:t xml:space="preserve"> </w:t>
      </w:r>
    </w:p>
    <w:p w14:paraId="1E127DDA" w14:textId="680418FD" w:rsidR="00463ED8" w:rsidRDefault="00463ED8" w:rsidP="00463ED8">
      <w:pPr>
        <w:rPr>
          <w:rFonts w:ascii="Simplified Arabic" w:hAnsi="Simplified Arabic" w:cs="Simplified Arabic"/>
          <w:rtl/>
        </w:rPr>
      </w:pPr>
      <w:r>
        <w:rPr>
          <w:rFonts w:ascii="Simplified Arabic" w:hAnsi="Simplified Arabic" w:cs="Simplified Arabic" w:hint="cs"/>
          <w:rtl/>
        </w:rPr>
        <w:t>تحدد الجدوى التقنية احتمالات تنفيذ المشروع ضمن الإمكانيات التقنية (الفنية)المتاحة ، وتبين العوائق المتوقعة المرتبطة بالجوانب الفنية ومحدداتها</w:t>
      </w:r>
      <w:r w:rsidR="00346905">
        <w:rPr>
          <w:rFonts w:ascii="Simplified Arabic" w:hAnsi="Simplified Arabic" w:cs="Simplified Arabic"/>
        </w:rPr>
        <w:t>10</w:t>
      </w:r>
      <w:r>
        <w:rPr>
          <w:rFonts w:ascii="Simplified Arabic" w:hAnsi="Simplified Arabic" w:cs="Simplified Arabic" w:hint="cs"/>
          <w:rtl/>
        </w:rPr>
        <w:t>.</w:t>
      </w:r>
    </w:p>
    <w:p w14:paraId="5E548A79" w14:textId="1995ACCA" w:rsidR="00EE2BF0" w:rsidRPr="00463ED8" w:rsidRDefault="00780B65" w:rsidP="00463ED8">
      <w:pPr>
        <w:rPr>
          <w:rFonts w:ascii="Simplified Arabic" w:hAnsi="Simplified Arabic" w:cs="Simplified Arabic"/>
          <w:shd w:val="clear" w:color="auto" w:fill="FFFFFF"/>
          <w:rtl/>
        </w:rPr>
      </w:pPr>
      <w:r w:rsidRPr="00025C89">
        <w:rPr>
          <w:rFonts w:ascii="Simplified Arabic" w:hAnsi="Simplified Arabic" w:cs="Simplified Arabic"/>
          <w:rtl/>
        </w:rPr>
        <w:t>بعد دراسة الجدوى الاقتصادية تم التأكد من إمكانية بناء النظام المقترح، ومن مزايا هذا النظام</w:t>
      </w:r>
      <w:r w:rsidR="00431AF4" w:rsidRPr="00025C89">
        <w:rPr>
          <w:rFonts w:ascii="Simplified Arabic" w:hAnsi="Simplified Arabic" w:cs="Simplified Arabic"/>
          <w:rtl/>
        </w:rPr>
        <w:t>:</w:t>
      </w:r>
    </w:p>
    <w:p w14:paraId="49BE0276" w14:textId="002C4D5C" w:rsidR="00EE2BF0" w:rsidRPr="00025C89" w:rsidRDefault="00431AF4" w:rsidP="00771CCE">
      <w:pPr>
        <w:pStyle w:val="ListParagraph"/>
        <w:numPr>
          <w:ilvl w:val="0"/>
          <w:numId w:val="6"/>
        </w:numPr>
        <w:jc w:val="left"/>
        <w:rPr>
          <w:rFonts w:ascii="Simplified Arabic" w:hAnsi="Simplified Arabic" w:cs="Simplified Arabic"/>
          <w:rtl/>
        </w:rPr>
      </w:pPr>
      <w:r w:rsidRPr="00025C89">
        <w:rPr>
          <w:rFonts w:ascii="Simplified Arabic" w:hAnsi="Simplified Arabic" w:cs="Simplified Arabic"/>
          <w:rtl/>
        </w:rPr>
        <w:t>يتوفر النظام في كل وقت ويمكن الوصول اليه من اي مكان، ويوفر الدقة والسرعة في اعطاء المعلومات الصحيحة.</w:t>
      </w:r>
    </w:p>
    <w:p w14:paraId="0F1E5C58" w14:textId="7A0A5CBE" w:rsidR="00431AF4" w:rsidRPr="00025C89" w:rsidRDefault="00431AF4" w:rsidP="00771CCE">
      <w:pPr>
        <w:pStyle w:val="ListParagraph"/>
        <w:numPr>
          <w:ilvl w:val="0"/>
          <w:numId w:val="6"/>
        </w:numPr>
        <w:jc w:val="left"/>
        <w:rPr>
          <w:rFonts w:ascii="Simplified Arabic" w:hAnsi="Simplified Arabic" w:cs="Simplified Arabic"/>
        </w:rPr>
      </w:pPr>
      <w:r w:rsidRPr="00025C89">
        <w:rPr>
          <w:rFonts w:ascii="Simplified Arabic" w:hAnsi="Simplified Arabic" w:cs="Simplified Arabic"/>
          <w:rtl/>
        </w:rPr>
        <w:t>يسهل التقيد بالنظام الغذائي عن طريق التطبيق الموجود على الهاتف الذكي بواسطة التنبيهات.</w:t>
      </w:r>
    </w:p>
    <w:p w14:paraId="49866DE3" w14:textId="5B963FD9" w:rsidR="007D6BE8" w:rsidRPr="00025C89" w:rsidRDefault="008E68F1" w:rsidP="00771CCE">
      <w:pPr>
        <w:pStyle w:val="ListParagraph"/>
        <w:numPr>
          <w:ilvl w:val="0"/>
          <w:numId w:val="6"/>
        </w:numPr>
        <w:jc w:val="left"/>
        <w:rPr>
          <w:rFonts w:ascii="Simplified Arabic" w:hAnsi="Simplified Arabic" w:cs="Simplified Arabic"/>
          <w:rtl/>
        </w:rPr>
      </w:pPr>
      <w:r w:rsidRPr="00025C89">
        <w:rPr>
          <w:rFonts w:ascii="Simplified Arabic" w:hAnsi="Simplified Arabic" w:cs="Simplified Arabic"/>
          <w:rtl/>
        </w:rPr>
        <w:t>لا يحتاج</w:t>
      </w:r>
      <w:r w:rsidR="007D6BE8" w:rsidRPr="00025C89">
        <w:rPr>
          <w:rFonts w:ascii="Simplified Arabic" w:hAnsi="Simplified Arabic" w:cs="Simplified Arabic"/>
          <w:rtl/>
        </w:rPr>
        <w:t xml:space="preserve"> إلى تقنيات جديدة او متطورة لاستخدامه.</w:t>
      </w:r>
    </w:p>
    <w:p w14:paraId="2447C9AD" w14:textId="77777777" w:rsidR="00482C1E" w:rsidRPr="00025C89" w:rsidRDefault="00482C1E" w:rsidP="00771CCE">
      <w:pPr>
        <w:pStyle w:val="Heading2"/>
        <w:rPr>
          <w:rtl/>
        </w:rPr>
      </w:pPr>
      <w:r w:rsidRPr="00025C89">
        <w:rPr>
          <w:rtl/>
        </w:rPr>
        <w:t xml:space="preserve">تحليل مخاطر المشروع </w:t>
      </w:r>
    </w:p>
    <w:p w14:paraId="65145BAD" w14:textId="61244C58" w:rsidR="008E4881" w:rsidRPr="00025C89" w:rsidRDefault="008E4881" w:rsidP="002A3411">
      <w:pPr>
        <w:pStyle w:val="NormalText"/>
        <w:rPr>
          <w:rtl/>
          <w:lang w:bidi="ar-SA"/>
        </w:rPr>
      </w:pPr>
      <w:r w:rsidRPr="00025C89">
        <w:rPr>
          <w:rtl/>
          <w:lang w:bidi="ar-SA"/>
        </w:rPr>
        <w:t xml:space="preserve">الخطر هو حادث احتمالي غير مؤكد الوقوع، وينتج عند وقوعه نتائج غير مرغوبة </w:t>
      </w:r>
      <w:r w:rsidRPr="00025C89">
        <w:rPr>
          <w:sz w:val="28"/>
          <w:szCs w:val="24"/>
          <w:lang w:bidi="ar-SA"/>
        </w:rPr>
        <w:t>[</w:t>
      </w:r>
      <w:r w:rsidR="005C1DD6" w:rsidRPr="00025C89">
        <w:rPr>
          <w:sz w:val="28"/>
          <w:szCs w:val="24"/>
          <w:lang w:bidi="ar-SA"/>
        </w:rPr>
        <w:t>1</w:t>
      </w:r>
      <w:r w:rsidR="008A59A5">
        <w:rPr>
          <w:sz w:val="28"/>
          <w:szCs w:val="24"/>
          <w:lang w:bidi="ar-SA"/>
        </w:rPr>
        <w:t>1</w:t>
      </w:r>
      <w:r w:rsidRPr="00025C89">
        <w:rPr>
          <w:sz w:val="28"/>
          <w:szCs w:val="24"/>
          <w:lang w:bidi="ar-SA"/>
        </w:rPr>
        <w:t>]</w:t>
      </w:r>
      <w:r w:rsidRPr="00025C89">
        <w:rPr>
          <w:sz w:val="24"/>
          <w:szCs w:val="22"/>
          <w:rtl/>
          <w:lang w:bidi="ar-SA"/>
        </w:rPr>
        <w:t xml:space="preserve">، </w:t>
      </w:r>
      <w:r w:rsidRPr="00025C89">
        <w:rPr>
          <w:rtl/>
          <w:lang w:bidi="ar-SA"/>
        </w:rPr>
        <w:t>اذ أصبح تحليل المخاطر من المواضيع المهمة في تخطيط المشاريع فهو ذو علاقة وطيدة مع نجاح المشروع او فشله لأنه يعمل على تفادي الخطر المحتمل أو التقليل منه فمن خلال هذا الجز</w:t>
      </w:r>
      <w:r w:rsidR="005A104B">
        <w:rPr>
          <w:rFonts w:hint="cs"/>
          <w:rtl/>
          <w:lang w:bidi="ar-SA"/>
        </w:rPr>
        <w:t>ء</w:t>
      </w:r>
      <w:r w:rsidRPr="00025C89">
        <w:rPr>
          <w:rtl/>
          <w:lang w:bidi="ar-SA"/>
        </w:rPr>
        <w:t xml:space="preserve"> يتم التعرف على الخطر المحتمل حدوثه، والنسب التقديرية له، ومن </w:t>
      </w:r>
      <w:r w:rsidRPr="00025C89">
        <w:rPr>
          <w:sz w:val="36"/>
          <w:szCs w:val="32"/>
          <w:rtl/>
          <w:lang w:bidi="ar-SA"/>
        </w:rPr>
        <w:t>ثم وضع حلول لتفادي هذا الخطر قبل وقوعه</w:t>
      </w:r>
      <w:r w:rsidRPr="00025C89">
        <w:rPr>
          <w:rtl/>
          <w:lang w:bidi="ar-SA"/>
        </w:rPr>
        <w:t>.</w:t>
      </w:r>
    </w:p>
    <w:p w14:paraId="7B48428C" w14:textId="100FB2A1" w:rsidR="00797D12" w:rsidRPr="00025C89" w:rsidRDefault="00220AD2" w:rsidP="00771CCE">
      <w:pPr>
        <w:pStyle w:val="NormalText"/>
        <w:jc w:val="center"/>
        <w:rPr>
          <w:rtl/>
          <w:lang w:bidi="ar-SA"/>
        </w:rPr>
      </w:pPr>
      <w:r w:rsidRPr="00025C89">
        <w:rPr>
          <w:rtl/>
          <w:lang w:bidi="ar-SA"/>
        </w:rPr>
        <w:t xml:space="preserve">جدول </w:t>
      </w:r>
      <w:r w:rsidR="008E68F1" w:rsidRPr="00025C89">
        <w:rPr>
          <w:rtl/>
          <w:lang w:bidi="ar-SA"/>
        </w:rPr>
        <w:t>1:</w:t>
      </w:r>
      <w:r w:rsidR="00170DC1" w:rsidRPr="00025C89">
        <w:rPr>
          <w:rtl/>
          <w:lang w:bidi="ar-SA"/>
        </w:rPr>
        <w:t xml:space="preserve"> تحليل مخاطر المشروع </w:t>
      </w:r>
    </w:p>
    <w:tbl>
      <w:tblPr>
        <w:tblStyle w:val="GridTable6Colorful-Accent1"/>
        <w:bidiVisual/>
        <w:tblW w:w="0" w:type="auto"/>
        <w:tblLook w:val="04A0" w:firstRow="1" w:lastRow="0" w:firstColumn="1" w:lastColumn="0" w:noHBand="0" w:noVBand="1"/>
      </w:tblPr>
      <w:tblGrid>
        <w:gridCol w:w="2831"/>
        <w:gridCol w:w="2832"/>
        <w:gridCol w:w="2832"/>
      </w:tblGrid>
      <w:tr w:rsidR="008A7D76" w:rsidRPr="00025C89" w14:paraId="5A7EBE7F" w14:textId="77777777" w:rsidTr="0017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01DC07" w14:textId="48438AA5" w:rsidR="00170DC1" w:rsidRPr="00025C89" w:rsidRDefault="00170DC1" w:rsidP="00771CCE">
            <w:pPr>
              <w:pStyle w:val="NormalText"/>
              <w:jc w:val="center"/>
              <w:rPr>
                <w:color w:val="auto"/>
                <w:rtl/>
                <w:lang w:bidi="ar-SA"/>
              </w:rPr>
            </w:pPr>
            <w:r w:rsidRPr="00025C89">
              <w:rPr>
                <w:color w:val="auto"/>
                <w:rtl/>
                <w:lang w:bidi="ar-SA"/>
              </w:rPr>
              <w:lastRenderedPageBreak/>
              <w:t>الخطر</w:t>
            </w:r>
          </w:p>
        </w:tc>
        <w:tc>
          <w:tcPr>
            <w:tcW w:w="2832" w:type="dxa"/>
          </w:tcPr>
          <w:p w14:paraId="5962E0FE" w14:textId="4FFC3B12" w:rsidR="00170DC1" w:rsidRPr="00025C89" w:rsidRDefault="00170DC1" w:rsidP="00771CCE">
            <w:pPr>
              <w:pStyle w:val="NormalText"/>
              <w:jc w:val="center"/>
              <w:cnfStyle w:val="100000000000" w:firstRow="1"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نسبة حدوث الخطر</w:t>
            </w:r>
          </w:p>
        </w:tc>
        <w:tc>
          <w:tcPr>
            <w:tcW w:w="2832" w:type="dxa"/>
          </w:tcPr>
          <w:p w14:paraId="415E520E" w14:textId="6AAF732B" w:rsidR="00170DC1" w:rsidRPr="00025C89" w:rsidRDefault="00170DC1" w:rsidP="00771CCE">
            <w:pPr>
              <w:pStyle w:val="NormalText"/>
              <w:jc w:val="center"/>
              <w:cnfStyle w:val="100000000000" w:firstRow="1"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الحلول المتوقعة</w:t>
            </w:r>
          </w:p>
        </w:tc>
      </w:tr>
      <w:tr w:rsidR="008A7D76" w:rsidRPr="00025C89" w14:paraId="572191EF"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5EFF0E" w14:textId="2EF75B06" w:rsidR="00170DC1" w:rsidRPr="00025C89" w:rsidRDefault="00170DC1" w:rsidP="00771CCE">
            <w:pPr>
              <w:pStyle w:val="NormalText"/>
              <w:jc w:val="left"/>
              <w:rPr>
                <w:b w:val="0"/>
                <w:bCs w:val="0"/>
                <w:color w:val="auto"/>
                <w:rtl/>
                <w:lang w:bidi="ar-SA"/>
              </w:rPr>
            </w:pPr>
            <w:r w:rsidRPr="00025C89">
              <w:rPr>
                <w:b w:val="0"/>
                <w:bCs w:val="0"/>
                <w:color w:val="auto"/>
                <w:rtl/>
                <w:lang w:bidi="ar-SA"/>
              </w:rPr>
              <w:t xml:space="preserve">عدم إنجاز المشروع في الوقت المطلوب </w:t>
            </w:r>
            <w:r w:rsidR="008E68F1" w:rsidRPr="00025C89">
              <w:rPr>
                <w:b w:val="0"/>
                <w:bCs w:val="0"/>
                <w:color w:val="auto"/>
                <w:rtl/>
                <w:lang w:bidi="ar-SA"/>
              </w:rPr>
              <w:t>أو عدم</w:t>
            </w:r>
            <w:r w:rsidRPr="00025C89">
              <w:rPr>
                <w:b w:val="0"/>
                <w:bCs w:val="0"/>
                <w:color w:val="auto"/>
                <w:rtl/>
                <w:lang w:bidi="ar-SA"/>
              </w:rPr>
              <w:t xml:space="preserve"> اكمال احدى المراحل في الفترة المحدد لها</w:t>
            </w:r>
          </w:p>
        </w:tc>
        <w:tc>
          <w:tcPr>
            <w:tcW w:w="2832" w:type="dxa"/>
          </w:tcPr>
          <w:p w14:paraId="166B8BAA" w14:textId="7EE5F4B7" w:rsidR="00170DC1" w:rsidRPr="00025C89" w:rsidRDefault="00AF4A72"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5</w:t>
            </w:r>
            <w:r w:rsidR="00170DC1" w:rsidRPr="00025C89">
              <w:rPr>
                <w:color w:val="auto"/>
                <w:rtl/>
                <w:lang w:bidi="ar-SA"/>
              </w:rPr>
              <w:t>%</w:t>
            </w:r>
          </w:p>
        </w:tc>
        <w:tc>
          <w:tcPr>
            <w:tcW w:w="2832" w:type="dxa"/>
          </w:tcPr>
          <w:p w14:paraId="36D9A87D" w14:textId="012D653C" w:rsidR="00170DC1" w:rsidRPr="00025C89" w:rsidRDefault="00170DC1"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 xml:space="preserve">وضع خطة زمنية محدد بدقة لكل مرحلة من مراحل </w:t>
            </w:r>
            <w:r w:rsidR="008E68F1" w:rsidRPr="00025C89">
              <w:rPr>
                <w:color w:val="auto"/>
                <w:rtl/>
                <w:lang w:bidi="ar-SA"/>
              </w:rPr>
              <w:t>المشروع، مع</w:t>
            </w:r>
            <w:r w:rsidRPr="00025C89">
              <w:rPr>
                <w:color w:val="auto"/>
                <w:rtl/>
                <w:lang w:bidi="ar-SA"/>
              </w:rPr>
              <w:t xml:space="preserve"> زيادة وقت اضافي في كل مرحلة من لجدول الزمني</w:t>
            </w:r>
          </w:p>
        </w:tc>
      </w:tr>
      <w:tr w:rsidR="008A7D76" w:rsidRPr="00025C89" w14:paraId="282B673B" w14:textId="77777777" w:rsidTr="00170DC1">
        <w:tc>
          <w:tcPr>
            <w:cnfStyle w:val="001000000000" w:firstRow="0" w:lastRow="0" w:firstColumn="1" w:lastColumn="0" w:oddVBand="0" w:evenVBand="0" w:oddHBand="0" w:evenHBand="0" w:firstRowFirstColumn="0" w:firstRowLastColumn="0" w:lastRowFirstColumn="0" w:lastRowLastColumn="0"/>
            <w:tcW w:w="2831" w:type="dxa"/>
          </w:tcPr>
          <w:p w14:paraId="3DE86573" w14:textId="29661E2D" w:rsidR="00170DC1" w:rsidRPr="00025C89" w:rsidRDefault="00170DC1" w:rsidP="00771CCE">
            <w:pPr>
              <w:pStyle w:val="NormalText"/>
              <w:rPr>
                <w:b w:val="0"/>
                <w:bCs w:val="0"/>
                <w:color w:val="auto"/>
                <w:rtl/>
                <w:lang w:bidi="ar-SA"/>
              </w:rPr>
            </w:pPr>
            <w:r w:rsidRPr="00025C89">
              <w:rPr>
                <w:b w:val="0"/>
                <w:bCs w:val="0"/>
                <w:color w:val="auto"/>
                <w:rtl/>
                <w:lang w:bidi="ar-SA"/>
              </w:rPr>
              <w:t>عطل جهاز الحاسوب الذي يتيم فيه تنفيذ المشروع أو إصابته بالفيروسات</w:t>
            </w:r>
          </w:p>
        </w:tc>
        <w:tc>
          <w:tcPr>
            <w:tcW w:w="2832" w:type="dxa"/>
          </w:tcPr>
          <w:p w14:paraId="1788CEA3" w14:textId="1ECE435D" w:rsidR="00170DC1" w:rsidRPr="00025C89" w:rsidRDefault="00170DC1" w:rsidP="00771CCE">
            <w:pPr>
              <w:pStyle w:val="NormalText"/>
              <w:jc w:val="left"/>
              <w:cnfStyle w:val="000000000000" w:firstRow="0"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5%</w:t>
            </w:r>
          </w:p>
        </w:tc>
        <w:tc>
          <w:tcPr>
            <w:tcW w:w="2832" w:type="dxa"/>
          </w:tcPr>
          <w:p w14:paraId="766BFF3B" w14:textId="5F22622D" w:rsidR="00170DC1" w:rsidRPr="00025C89" w:rsidRDefault="00170DC1" w:rsidP="00771CCE">
            <w:pPr>
              <w:pStyle w:val="NormalText"/>
              <w:jc w:val="center"/>
              <w:cnfStyle w:val="000000000000" w:firstRow="0"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 xml:space="preserve">عمل أكثر من نسخة احتياطية للمشروع عن طريق وحدات التخزين الثانوية </w:t>
            </w:r>
            <w:r w:rsidR="00A1058B" w:rsidRPr="00025C89">
              <w:rPr>
                <w:color w:val="auto"/>
                <w:rtl/>
                <w:lang w:bidi="ar-SA"/>
              </w:rPr>
              <w:t xml:space="preserve">لضمان </w:t>
            </w:r>
            <w:r w:rsidR="00C120C5" w:rsidRPr="00025C89">
              <w:rPr>
                <w:color w:val="auto"/>
                <w:rtl/>
                <w:lang w:bidi="ar-SA"/>
              </w:rPr>
              <w:t>عدم ضياعها</w:t>
            </w:r>
          </w:p>
        </w:tc>
      </w:tr>
      <w:tr w:rsidR="008A7D76" w:rsidRPr="00025C89" w14:paraId="23511E34"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241262" w14:textId="1880EF54" w:rsidR="00170DC1" w:rsidRPr="00025C89" w:rsidRDefault="00C120C5" w:rsidP="00771CCE">
            <w:pPr>
              <w:pStyle w:val="NormalText"/>
              <w:rPr>
                <w:b w:val="0"/>
                <w:bCs w:val="0"/>
                <w:color w:val="auto"/>
                <w:rtl/>
                <w:lang w:bidi="ar-SA"/>
              </w:rPr>
            </w:pPr>
            <w:r w:rsidRPr="00025C89">
              <w:rPr>
                <w:b w:val="0"/>
                <w:bCs w:val="0"/>
                <w:color w:val="auto"/>
                <w:rtl/>
                <w:lang w:bidi="ar-SA"/>
              </w:rPr>
              <w:t xml:space="preserve">التأخر في فهم قاعدة البيانات او لغة البرمجة المستخدمة خصوصا ان التقنيات المستخدمة في إنجاز المشروع </w:t>
            </w:r>
            <w:r w:rsidR="008E68F1" w:rsidRPr="00025C89">
              <w:rPr>
                <w:b w:val="0"/>
                <w:bCs w:val="0"/>
                <w:color w:val="auto"/>
                <w:rtl/>
                <w:lang w:bidi="ar-SA"/>
              </w:rPr>
              <w:t>لا توجد</w:t>
            </w:r>
            <w:r w:rsidRPr="00025C89">
              <w:rPr>
                <w:b w:val="0"/>
                <w:bCs w:val="0"/>
                <w:color w:val="auto"/>
                <w:rtl/>
                <w:lang w:bidi="ar-SA"/>
              </w:rPr>
              <w:t xml:space="preserve"> لدي فريق المشروع فكرة عنها </w:t>
            </w:r>
          </w:p>
        </w:tc>
        <w:tc>
          <w:tcPr>
            <w:tcW w:w="2832" w:type="dxa"/>
          </w:tcPr>
          <w:p w14:paraId="16E20C2D" w14:textId="64E4550E" w:rsidR="00170DC1" w:rsidRPr="00025C89"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3%</w:t>
            </w:r>
          </w:p>
        </w:tc>
        <w:tc>
          <w:tcPr>
            <w:tcW w:w="2832" w:type="dxa"/>
          </w:tcPr>
          <w:p w14:paraId="78F9D444" w14:textId="0072A7A0" w:rsidR="00170DC1" w:rsidRPr="00025C89"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 xml:space="preserve">الاستعانة ببعض الاساتذة والاطلاع </w:t>
            </w:r>
            <w:r w:rsidR="008E68F1" w:rsidRPr="00025C89">
              <w:rPr>
                <w:color w:val="auto"/>
                <w:rtl/>
                <w:lang w:bidi="ar-SA"/>
              </w:rPr>
              <w:t>على</w:t>
            </w:r>
            <w:r w:rsidRPr="00025C89">
              <w:rPr>
                <w:color w:val="auto"/>
                <w:rtl/>
                <w:lang w:bidi="ar-SA"/>
              </w:rPr>
              <w:t xml:space="preserve"> المشاريع </w:t>
            </w:r>
            <w:r w:rsidR="008E68F1" w:rsidRPr="00025C89">
              <w:rPr>
                <w:color w:val="auto"/>
                <w:rtl/>
                <w:lang w:bidi="ar-SA"/>
              </w:rPr>
              <w:t>السابقة،</w:t>
            </w:r>
            <w:r w:rsidRPr="00025C89">
              <w:rPr>
                <w:color w:val="auto"/>
                <w:rtl/>
                <w:lang w:bidi="ar-SA"/>
              </w:rPr>
              <w:t xml:space="preserve"> مع تكثيف الجهود ومتابعة احدى الدورات التعليمية</w:t>
            </w:r>
          </w:p>
        </w:tc>
      </w:tr>
      <w:tr w:rsidR="008A7D76" w:rsidRPr="00025C89" w14:paraId="1A90AF0B" w14:textId="77777777" w:rsidTr="00170DC1">
        <w:tc>
          <w:tcPr>
            <w:cnfStyle w:val="001000000000" w:firstRow="0" w:lastRow="0" w:firstColumn="1" w:lastColumn="0" w:oddVBand="0" w:evenVBand="0" w:oddHBand="0" w:evenHBand="0" w:firstRowFirstColumn="0" w:firstRowLastColumn="0" w:lastRowFirstColumn="0" w:lastRowLastColumn="0"/>
            <w:tcW w:w="2831" w:type="dxa"/>
          </w:tcPr>
          <w:p w14:paraId="7A008123" w14:textId="78A5363D" w:rsidR="00170DC1" w:rsidRPr="00025C89" w:rsidRDefault="00C120C5" w:rsidP="00771CCE">
            <w:pPr>
              <w:pStyle w:val="NormalText"/>
              <w:rPr>
                <w:b w:val="0"/>
                <w:bCs w:val="0"/>
                <w:color w:val="auto"/>
                <w:rtl/>
                <w:lang w:bidi="ar-SA"/>
              </w:rPr>
            </w:pPr>
            <w:r w:rsidRPr="00025C89">
              <w:rPr>
                <w:b w:val="0"/>
                <w:bCs w:val="0"/>
                <w:color w:val="auto"/>
                <w:rtl/>
                <w:lang w:bidi="ar-SA"/>
              </w:rPr>
              <w:t>تغيير المتطلبات</w:t>
            </w:r>
          </w:p>
        </w:tc>
        <w:tc>
          <w:tcPr>
            <w:tcW w:w="2832" w:type="dxa"/>
          </w:tcPr>
          <w:p w14:paraId="00670A2A" w14:textId="545504F1" w:rsidR="00170DC1" w:rsidRPr="00025C89" w:rsidRDefault="00C120C5" w:rsidP="00771CCE">
            <w:pPr>
              <w:pStyle w:val="NormalText"/>
              <w:jc w:val="left"/>
              <w:cnfStyle w:val="000000000000" w:firstRow="0"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2%</w:t>
            </w:r>
          </w:p>
        </w:tc>
        <w:tc>
          <w:tcPr>
            <w:tcW w:w="2832" w:type="dxa"/>
          </w:tcPr>
          <w:p w14:paraId="0BFD96D9" w14:textId="03800616" w:rsidR="00170DC1" w:rsidRPr="00025C89" w:rsidRDefault="00C120C5" w:rsidP="00771CCE">
            <w:pPr>
              <w:pStyle w:val="NormalText"/>
              <w:cnfStyle w:val="000000000000" w:firstRow="0"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 xml:space="preserve">استخدام تقنيات مرنة لتنفيذ المشروع </w:t>
            </w:r>
            <w:r w:rsidR="008E68F1" w:rsidRPr="00025C89">
              <w:rPr>
                <w:color w:val="auto"/>
                <w:rtl/>
                <w:lang w:bidi="ar-SA"/>
              </w:rPr>
              <w:t>حتى</w:t>
            </w:r>
            <w:r w:rsidRPr="00025C89">
              <w:rPr>
                <w:color w:val="auto"/>
                <w:rtl/>
                <w:lang w:bidi="ar-SA"/>
              </w:rPr>
              <w:t xml:space="preserve"> لا يتأثر بشكل كبير بتغيير المتطلبات </w:t>
            </w:r>
          </w:p>
        </w:tc>
      </w:tr>
      <w:tr w:rsidR="008A7D76" w:rsidRPr="00025C89" w14:paraId="16DE2D7B"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B98014B" w14:textId="0D81CF38" w:rsidR="00170DC1" w:rsidRPr="00025C89" w:rsidRDefault="00C120C5" w:rsidP="00771CCE">
            <w:pPr>
              <w:pStyle w:val="NormalText"/>
              <w:rPr>
                <w:b w:val="0"/>
                <w:bCs w:val="0"/>
                <w:color w:val="auto"/>
                <w:rtl/>
                <w:lang w:bidi="ar-SA"/>
              </w:rPr>
            </w:pPr>
            <w:r w:rsidRPr="00025C89">
              <w:rPr>
                <w:b w:val="0"/>
                <w:bCs w:val="0"/>
                <w:color w:val="auto"/>
                <w:rtl/>
                <w:lang w:bidi="ar-SA"/>
              </w:rPr>
              <w:lastRenderedPageBreak/>
              <w:t>انقطاع الكهرباء</w:t>
            </w:r>
          </w:p>
        </w:tc>
        <w:tc>
          <w:tcPr>
            <w:tcW w:w="2832" w:type="dxa"/>
          </w:tcPr>
          <w:p w14:paraId="51766FB3" w14:textId="6D491569" w:rsidR="00170DC1" w:rsidRPr="00025C89" w:rsidRDefault="00334C77"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3</w:t>
            </w:r>
            <w:r w:rsidR="00720B57" w:rsidRPr="00025C89">
              <w:rPr>
                <w:color w:val="auto"/>
                <w:rtl/>
                <w:lang w:bidi="ar-SA"/>
              </w:rPr>
              <w:t>%</w:t>
            </w:r>
          </w:p>
        </w:tc>
        <w:tc>
          <w:tcPr>
            <w:tcW w:w="2832" w:type="dxa"/>
          </w:tcPr>
          <w:p w14:paraId="47A81944" w14:textId="6A4922DA" w:rsidR="00170DC1" w:rsidRPr="00025C89"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 xml:space="preserve">مضاعفة ساعات العمل </w:t>
            </w:r>
            <w:r w:rsidR="008E68F1" w:rsidRPr="00025C89">
              <w:rPr>
                <w:color w:val="auto"/>
                <w:rtl/>
                <w:lang w:bidi="ar-SA"/>
              </w:rPr>
              <w:t>وعمل نسخ</w:t>
            </w:r>
            <w:r w:rsidRPr="00025C89">
              <w:rPr>
                <w:color w:val="auto"/>
                <w:rtl/>
                <w:lang w:bidi="ar-SA"/>
              </w:rPr>
              <w:t xml:space="preserve"> احتياطية</w:t>
            </w:r>
          </w:p>
        </w:tc>
      </w:tr>
    </w:tbl>
    <w:p w14:paraId="63AA7F4E" w14:textId="3EADE8EF" w:rsidR="00720B57" w:rsidRPr="00025C89" w:rsidRDefault="00720B57" w:rsidP="00771CCE">
      <w:pPr>
        <w:pStyle w:val="NormalText"/>
        <w:jc w:val="left"/>
        <w:rPr>
          <w:rtl/>
          <w:lang w:bidi="ar-SA"/>
        </w:rPr>
      </w:pPr>
    </w:p>
    <w:p w14:paraId="6A4804AA" w14:textId="4B49AECD" w:rsidR="00720B57" w:rsidRPr="00025C89" w:rsidRDefault="00720B57" w:rsidP="00771CCE">
      <w:pPr>
        <w:pStyle w:val="Heading2"/>
        <w:rPr>
          <w:szCs w:val="28"/>
        </w:rPr>
      </w:pPr>
      <w:r w:rsidRPr="00025C89">
        <w:rPr>
          <w:rtl/>
        </w:rPr>
        <w:t>المنهجية المتبعة في المشروع</w:t>
      </w:r>
    </w:p>
    <w:p w14:paraId="7338D463" w14:textId="182DD561" w:rsidR="001427AD" w:rsidRPr="00025C89" w:rsidRDefault="00014F75" w:rsidP="00083B8C">
      <w:pPr>
        <w:pStyle w:val="NormalText"/>
        <w:rPr>
          <w:rtl/>
        </w:rPr>
      </w:pPr>
      <w:r>
        <w:rPr>
          <w:noProof/>
          <w:rtl/>
          <w:lang w:val="ar-LY"/>
        </w:rPr>
        <mc:AlternateContent>
          <mc:Choice Requires="wps">
            <w:drawing>
              <wp:anchor distT="0" distB="0" distL="114300" distR="114300" simplePos="0" relativeHeight="251692032" behindDoc="0" locked="0" layoutInCell="1" allowOverlap="1" wp14:anchorId="3709AF9E" wp14:editId="589EC57D">
                <wp:simplePos x="0" y="0"/>
                <wp:positionH relativeFrom="column">
                  <wp:posOffset>-494665</wp:posOffset>
                </wp:positionH>
                <wp:positionV relativeFrom="paragraph">
                  <wp:posOffset>1856105</wp:posOffset>
                </wp:positionV>
                <wp:extent cx="1352550" cy="619125"/>
                <wp:effectExtent l="0" t="0" r="19050" b="28575"/>
                <wp:wrapNone/>
                <wp:docPr id="17" name="Rectangle: Rounded Corners 17"/>
                <wp:cNvGraphicFramePr/>
                <a:graphic xmlns:a="http://schemas.openxmlformats.org/drawingml/2006/main">
                  <a:graphicData uri="http://schemas.microsoft.com/office/word/2010/wordprocessingShape">
                    <wps:wsp>
                      <wps:cNvSpPr/>
                      <wps:spPr>
                        <a:xfrm>
                          <a:off x="0" y="0"/>
                          <a:ext cx="13525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1C427" w14:textId="29DBD7E7" w:rsidR="00463ED8" w:rsidRPr="00014F75" w:rsidRDefault="00463ED8" w:rsidP="00014F75">
                            <w:pPr>
                              <w:jc w:val="center"/>
                              <w:rPr>
                                <w:rFonts w:ascii="Simplified Arabic" w:hAnsi="Simplified Arabic" w:cs="Simplified Arabic"/>
                                <w:rtl/>
                              </w:rPr>
                            </w:pPr>
                            <w:r w:rsidRPr="00014F75">
                              <w:rPr>
                                <w:rFonts w:ascii="Simplified Arabic" w:hAnsi="Simplified Arabic" w:cs="Simplified Arabic"/>
                                <w:rtl/>
                              </w:rPr>
                              <w:t>التحليل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09AF9E" id="Rectangle: Rounded Corners 17" o:spid="_x0000_s1034" style="position:absolute;left:0;text-align:left;margin-left:-38.95pt;margin-top:146.15pt;width:106.5pt;height:4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" fillcolor="#4f81bd [3204]" strokecolor="#243f60 [1604]" strokeweight="2pt">
                <v:textbox>
                  <w:txbxContent>
                    <w:p w14:paraId="2411C427" w14:textId="29DBD7E7" w:rsidR="00463ED8" w:rsidRPr="00014F75" w:rsidRDefault="00463ED8" w:rsidP="00014F75">
                      <w:pPr>
                        <w:jc w:val="center"/>
                        <w:rPr>
                          <w:rFonts w:ascii="Simplified Arabic" w:hAnsi="Simplified Arabic" w:cs="Simplified Arabic"/>
                          <w:rtl/>
                        </w:rPr>
                      </w:pPr>
                      <w:r w:rsidRPr="00014F75">
                        <w:rPr>
                          <w:rFonts w:ascii="Simplified Arabic" w:hAnsi="Simplified Arabic" w:cs="Simplified Arabic"/>
                          <w:rtl/>
                        </w:rPr>
                        <w:t>التحليل</w:t>
                      </w:r>
                    </w:p>
                  </w:txbxContent>
                </v:textbox>
              </v:roundrect>
            </w:pict>
          </mc:Fallback>
        </mc:AlternateContent>
      </w:r>
      <w:r w:rsidR="000E10B3">
        <w:rPr>
          <w:noProof/>
          <w:rtl/>
          <w:lang w:val="ar-LY"/>
        </w:rPr>
        <mc:AlternateContent>
          <mc:Choice Requires="wps">
            <w:drawing>
              <wp:anchor distT="0" distB="0" distL="114300" distR="114300" simplePos="0" relativeHeight="251700224" behindDoc="0" locked="0" layoutInCell="1" allowOverlap="1" wp14:anchorId="40B2E479" wp14:editId="1C1CC513">
                <wp:simplePos x="0" y="0"/>
                <wp:positionH relativeFrom="column">
                  <wp:posOffset>873956</wp:posOffset>
                </wp:positionH>
                <wp:positionV relativeFrom="paragraph">
                  <wp:posOffset>1994536</wp:posOffset>
                </wp:positionV>
                <wp:extent cx="809625" cy="389785"/>
                <wp:effectExtent l="229235" t="0" r="162560" b="0"/>
                <wp:wrapNone/>
                <wp:docPr id="23" name="Arrow: Bent 23"/>
                <wp:cNvGraphicFramePr/>
                <a:graphic xmlns:a="http://schemas.openxmlformats.org/drawingml/2006/main">
                  <a:graphicData uri="http://schemas.microsoft.com/office/word/2010/wordprocessingShape">
                    <wps:wsp>
                      <wps:cNvSpPr/>
                      <wps:spPr>
                        <a:xfrm rot="3165424">
                          <a:off x="0" y="0"/>
                          <a:ext cx="809625" cy="38978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ABC13C" id="Arrow: Bent 23" o:spid="_x0000_s1026" style="position:absolute;margin-left:68.8pt;margin-top:157.05pt;width:63.75pt;height:30.7pt;rotation:3457487fd;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" path="m,389785l,219254c,125072,76349,48723,170531,48723r541648,l712179,r97446,97446l712179,194893r,-48724l170531,146169v-40364,,-73085,32721,-73085,73085l97446,389785,,389785xe" fillcolor="#dbe5f1 [660]" strokecolor="#243f60 [1604]" strokeweight="2pt">
                <v:path arrowok="t" o:connecttype="custom" o:connectlocs="0,389785;0,219254;170531,48723;712179,48723;712179,0;809625,97446;712179,194893;712179,146169;170531,146169;97446,219254;97446,389785;0,389785" o:connectangles="0,0,0,0,0,0,0,0,0,0,0,0"/>
              </v:shape>
            </w:pict>
          </mc:Fallback>
        </mc:AlternateContent>
      </w:r>
      <w:r w:rsidR="00720B57" w:rsidRPr="00025C89">
        <w:rPr>
          <w:rtl/>
        </w:rPr>
        <w:t xml:space="preserve">هناك العديد من المنهجيات المتبعة لبناء وتطوير البرمجيات اخترنا منها منهجية </w:t>
      </w:r>
      <w:r w:rsidR="008E68F1" w:rsidRPr="00025C89">
        <w:rPr>
          <w:rtl/>
        </w:rPr>
        <w:t>نموذج</w:t>
      </w:r>
      <w:r w:rsidR="00720B57" w:rsidRPr="00025C89">
        <w:rPr>
          <w:rtl/>
        </w:rPr>
        <w:t xml:space="preserve"> الشلال المائي المعدل </w:t>
      </w:r>
      <w:r w:rsidR="00422A92" w:rsidRPr="00025C89">
        <w:t>(</w:t>
      </w:r>
      <w:r w:rsidR="000C243E" w:rsidRPr="00025C89">
        <w:t>modified</w:t>
      </w:r>
      <w:r w:rsidR="00720B57" w:rsidRPr="00025C89">
        <w:t xml:space="preserve"> waterfall </w:t>
      </w:r>
      <w:r w:rsidR="000C243E" w:rsidRPr="00025C89">
        <w:t>model)</w:t>
      </w:r>
      <w:r w:rsidR="005A104B">
        <w:rPr>
          <w:rFonts w:hint="cs"/>
          <w:rtl/>
        </w:rPr>
        <w:t xml:space="preserve"> </w:t>
      </w:r>
      <w:r w:rsidR="000C243E" w:rsidRPr="00025C89">
        <w:t xml:space="preserve"> </w:t>
      </w:r>
      <w:r w:rsidR="000C243E" w:rsidRPr="00025C89">
        <w:rPr>
          <w:rtl/>
          <w:lang w:bidi="ar-SA"/>
        </w:rPr>
        <w:t>كمنهجية</w:t>
      </w:r>
      <w:r w:rsidR="00720B57" w:rsidRPr="00025C89">
        <w:rPr>
          <w:rtl/>
          <w:lang w:bidi="ar-SA"/>
        </w:rPr>
        <w:t xml:space="preserve"> متبعة لبناء هذا النظام بسبب بساطته ووضوح المتطلبات حيث انه لا يمنع من إجراء بعض </w:t>
      </w:r>
      <w:r w:rsidR="008E4881" w:rsidRPr="00025C89">
        <w:rPr>
          <w:rtl/>
          <w:lang w:bidi="ar-SA"/>
        </w:rPr>
        <w:t xml:space="preserve">التعديلات </w:t>
      </w:r>
      <w:r w:rsidR="000C243E" w:rsidRPr="00025C89">
        <w:rPr>
          <w:rtl/>
          <w:lang w:bidi="ar-SA"/>
        </w:rPr>
        <w:t>على</w:t>
      </w:r>
      <w:r w:rsidR="008E4881" w:rsidRPr="00025C89">
        <w:rPr>
          <w:rtl/>
          <w:lang w:bidi="ar-SA"/>
        </w:rPr>
        <w:t xml:space="preserve"> المراحل الاول فقط</w:t>
      </w:r>
      <w:r w:rsidR="001C7327" w:rsidRPr="00025C89">
        <w:rPr>
          <w:rtl/>
          <w:lang w:bidi="ar-SA"/>
        </w:rPr>
        <w:t xml:space="preserve">، وهو يتكون من خمس مراحل وهي </w:t>
      </w:r>
      <w:r w:rsidR="000C243E" w:rsidRPr="00025C89">
        <w:rPr>
          <w:rtl/>
          <w:lang w:bidi="ar-SA"/>
        </w:rPr>
        <w:t>(التحليل،</w:t>
      </w:r>
      <w:r w:rsidR="001C7327" w:rsidRPr="00025C89">
        <w:rPr>
          <w:rtl/>
          <w:lang w:bidi="ar-SA"/>
        </w:rPr>
        <w:t xml:space="preserve"> </w:t>
      </w:r>
      <w:r w:rsidR="000C243E" w:rsidRPr="00025C89">
        <w:rPr>
          <w:rtl/>
          <w:lang w:bidi="ar-SA"/>
        </w:rPr>
        <w:t>التصميم،</w:t>
      </w:r>
      <w:r w:rsidR="001C7327" w:rsidRPr="00025C89">
        <w:rPr>
          <w:rtl/>
          <w:lang w:bidi="ar-SA"/>
        </w:rPr>
        <w:t xml:space="preserve"> </w:t>
      </w:r>
      <w:r w:rsidR="000C243E" w:rsidRPr="00025C89">
        <w:rPr>
          <w:rtl/>
          <w:lang w:bidi="ar-SA"/>
        </w:rPr>
        <w:t>التنفيذ،</w:t>
      </w:r>
      <w:r w:rsidR="001C7327" w:rsidRPr="00025C89">
        <w:rPr>
          <w:rtl/>
          <w:lang w:bidi="ar-SA"/>
        </w:rPr>
        <w:t xml:space="preserve"> </w:t>
      </w:r>
      <w:r w:rsidR="000C243E" w:rsidRPr="00025C89">
        <w:rPr>
          <w:rtl/>
          <w:lang w:bidi="ar-SA"/>
        </w:rPr>
        <w:t>الاختبار،</w:t>
      </w:r>
      <w:r w:rsidR="001C7327" w:rsidRPr="00025C89">
        <w:rPr>
          <w:rtl/>
          <w:lang w:bidi="ar-SA"/>
        </w:rPr>
        <w:t xml:space="preserve"> </w:t>
      </w:r>
      <w:r w:rsidR="000C243E" w:rsidRPr="00025C89">
        <w:rPr>
          <w:rtl/>
          <w:lang w:bidi="ar-SA"/>
        </w:rPr>
        <w:t>الصيانة)</w:t>
      </w:r>
      <w:r w:rsidR="009E7E1F" w:rsidRPr="00025C89">
        <w:t xml:space="preserve"> [</w:t>
      </w:r>
      <w:r w:rsidR="002A3411" w:rsidRPr="00025C89">
        <w:t>1</w:t>
      </w:r>
      <w:r w:rsidR="008A59A5">
        <w:t>2</w:t>
      </w:r>
      <w:r w:rsidR="009E7E1F" w:rsidRPr="00025C89">
        <w:t>]</w:t>
      </w:r>
      <w:r w:rsidR="009E7E1F" w:rsidRPr="00025C89">
        <w:rPr>
          <w:rtl/>
        </w:rPr>
        <w:t>.</w:t>
      </w:r>
      <w:r w:rsidR="006F2533" w:rsidRPr="006F2533">
        <w:rPr>
          <w:noProof/>
          <w:rtl/>
          <w:lang w:val="ar-LY"/>
        </w:rPr>
        <w:t xml:space="preserve"> </w:t>
      </w:r>
      <w:r>
        <w:rPr>
          <w:rFonts w:hint="cs"/>
          <w:noProof/>
          <w:rtl/>
          <w:lang w:val="ar-LY"/>
        </w:rPr>
        <w:t xml:space="preserve">                 </w:t>
      </w:r>
    </w:p>
    <w:p w14:paraId="40702816" w14:textId="03CDFABB" w:rsidR="00E872E7" w:rsidRDefault="000E10B3" w:rsidP="00824860">
      <w:pPr>
        <w:pStyle w:val="NormalText"/>
        <w:jc w:val="center"/>
        <w:rPr>
          <w:rtl/>
          <w:lang w:bidi="ar-SA"/>
        </w:rPr>
      </w:pPr>
      <w:r>
        <w:rPr>
          <w:noProof/>
          <w:rtl/>
          <w:lang w:val="ar-LY"/>
        </w:rPr>
        <mc:AlternateContent>
          <mc:Choice Requires="wps">
            <w:drawing>
              <wp:anchor distT="0" distB="0" distL="114300" distR="114300" simplePos="0" relativeHeight="251704320" behindDoc="0" locked="0" layoutInCell="1" allowOverlap="1" wp14:anchorId="7457327A" wp14:editId="1CBDCA57">
                <wp:simplePos x="0" y="0"/>
                <wp:positionH relativeFrom="column">
                  <wp:posOffset>2301875</wp:posOffset>
                </wp:positionH>
                <wp:positionV relativeFrom="paragraph">
                  <wp:posOffset>460375</wp:posOffset>
                </wp:positionV>
                <wp:extent cx="809625" cy="389785"/>
                <wp:effectExtent l="229235" t="0" r="162560" b="0"/>
                <wp:wrapNone/>
                <wp:docPr id="25" name="Arrow: Bent 25"/>
                <wp:cNvGraphicFramePr/>
                <a:graphic xmlns:a="http://schemas.openxmlformats.org/drawingml/2006/main">
                  <a:graphicData uri="http://schemas.microsoft.com/office/word/2010/wordprocessingShape">
                    <wps:wsp>
                      <wps:cNvSpPr/>
                      <wps:spPr>
                        <a:xfrm rot="3165424">
                          <a:off x="0" y="0"/>
                          <a:ext cx="809625" cy="38978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CF7674" id="Arrow: Bent 25" o:spid="_x0000_s1026" style="position:absolute;margin-left:181.25pt;margin-top:36.25pt;width:63.75pt;height:30.7pt;rotation:3457487fd;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" path="m,389785l,219254c,125072,76349,48723,170531,48723r541648,l712179,r97446,97446l712179,194893r,-48724l170531,146169v-40364,,-73085,32721,-73085,73085l97446,389785,,389785xe" fillcolor="#dbe5f1 [660]" strokecolor="#243f60 [1604]" strokeweight="2pt">
                <v:path arrowok="t" o:connecttype="custom" o:connectlocs="0,389785;0,219254;170531,48723;712179,48723;712179,0;809625,97446;712179,194893;712179,146169;170531,146169;97446,219254;97446,389785;0,389785" o:connectangles="0,0,0,0,0,0,0,0,0,0,0,0"/>
              </v:shape>
            </w:pict>
          </mc:Fallback>
        </mc:AlternateContent>
      </w:r>
      <w:r w:rsidR="006F2533">
        <w:rPr>
          <w:noProof/>
          <w:rtl/>
          <w:lang w:val="ar-LY"/>
        </w:rPr>
        <mc:AlternateContent>
          <mc:Choice Requires="wps">
            <w:drawing>
              <wp:anchor distT="0" distB="0" distL="114300" distR="114300" simplePos="0" relativeHeight="251702272" behindDoc="0" locked="0" layoutInCell="1" allowOverlap="1" wp14:anchorId="502210CA" wp14:editId="6BB3F012">
                <wp:simplePos x="0" y="0"/>
                <wp:positionH relativeFrom="column">
                  <wp:posOffset>118745</wp:posOffset>
                </wp:positionH>
                <wp:positionV relativeFrom="paragraph">
                  <wp:posOffset>540385</wp:posOffset>
                </wp:positionV>
                <wp:extent cx="809625" cy="389785"/>
                <wp:effectExtent l="172085" t="0" r="238760" b="0"/>
                <wp:wrapNone/>
                <wp:docPr id="24" name="Arrow: Bent 24"/>
                <wp:cNvGraphicFramePr/>
                <a:graphic xmlns:a="http://schemas.openxmlformats.org/drawingml/2006/main">
                  <a:graphicData uri="http://schemas.microsoft.com/office/word/2010/wordprocessingShape">
                    <wps:wsp>
                      <wps:cNvSpPr/>
                      <wps:spPr>
                        <a:xfrm rot="13749635">
                          <a:off x="0" y="0"/>
                          <a:ext cx="809625" cy="38978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56B261" id="Arrow: Bent 24" o:spid="_x0000_s1026" style="position:absolute;margin-left:9.35pt;margin-top:42.55pt;width:63.75pt;height:30.7pt;rotation:-8574692fd;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" path="m,389785l,219254c,125072,76349,48723,170531,48723r541648,l712179,r97446,97446l712179,194893r,-48724l170531,146169v-40364,,-73085,32721,-73085,73085l97446,389785,,389785xe" fillcolor="#dbe5f1 [660]" strokecolor="#243f60 [1604]" strokeweight="2pt">
                <v:path arrowok="t" o:connecttype="custom" o:connectlocs="0,389785;0,219254;170531,48723;712179,48723;712179,0;809625,97446;712179,194893;712179,146169;170531,146169;97446,219254;97446,389785;0,389785" o:connectangles="0,0,0,0,0,0,0,0,0,0,0,0"/>
              </v:shape>
            </w:pict>
          </mc:Fallback>
        </mc:AlternateContent>
      </w:r>
      <w:r w:rsidR="006F2533">
        <w:rPr>
          <w:noProof/>
          <w:rtl/>
          <w:lang w:val="ar-LY"/>
        </w:rPr>
        <mc:AlternateContent>
          <mc:Choice Requires="wps">
            <w:drawing>
              <wp:anchor distT="0" distB="0" distL="114300" distR="114300" simplePos="0" relativeHeight="251694080" behindDoc="0" locked="0" layoutInCell="1" allowOverlap="1" wp14:anchorId="6D1A8A65" wp14:editId="02D284DE">
                <wp:simplePos x="0" y="0"/>
                <wp:positionH relativeFrom="column">
                  <wp:posOffset>957580</wp:posOffset>
                </wp:positionH>
                <wp:positionV relativeFrom="paragraph">
                  <wp:posOffset>435610</wp:posOffset>
                </wp:positionV>
                <wp:extent cx="1352550" cy="619125"/>
                <wp:effectExtent l="0" t="0" r="19050" b="28575"/>
                <wp:wrapNone/>
                <wp:docPr id="18" name="Rectangle: Rounded Corners 18"/>
                <wp:cNvGraphicFramePr/>
                <a:graphic xmlns:a="http://schemas.openxmlformats.org/drawingml/2006/main">
                  <a:graphicData uri="http://schemas.microsoft.com/office/word/2010/wordprocessingShape">
                    <wps:wsp>
                      <wps:cNvSpPr/>
                      <wps:spPr>
                        <a:xfrm>
                          <a:off x="0" y="0"/>
                          <a:ext cx="13525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A4415" w14:textId="7FC58798" w:rsidR="00463ED8" w:rsidRPr="00014F75" w:rsidRDefault="00463ED8" w:rsidP="00014F75">
                            <w:pPr>
                              <w:jc w:val="center"/>
                              <w:rPr>
                                <w:rFonts w:ascii="Simplified Arabic" w:hAnsi="Simplified Arabic" w:cs="Simplified Arabic"/>
                              </w:rPr>
                            </w:pPr>
                            <w:r w:rsidRPr="00014F75">
                              <w:rPr>
                                <w:rFonts w:ascii="Simplified Arabic" w:hAnsi="Simplified Arabic" w:cs="Simplified Arabic"/>
                                <w:rtl/>
                              </w:rPr>
                              <w:t>تصميم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A8A65" id="Rectangle: Rounded Corners 18" o:spid="_x0000_s1035" style="position:absolute;left:0;text-align:left;margin-left:75.4pt;margin-top:34.3pt;width:106.5pt;height:4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" fillcolor="#4f81bd [3204]" strokecolor="#243f60 [1604]" strokeweight="2pt">
                <v:textbox>
                  <w:txbxContent>
                    <w:p w14:paraId="16BA4415" w14:textId="7FC58798" w:rsidR="00463ED8" w:rsidRPr="00014F75" w:rsidRDefault="00463ED8" w:rsidP="00014F75">
                      <w:pPr>
                        <w:jc w:val="center"/>
                        <w:rPr>
                          <w:rFonts w:ascii="Simplified Arabic" w:hAnsi="Simplified Arabic" w:cs="Simplified Arabic"/>
                        </w:rPr>
                      </w:pPr>
                      <w:r w:rsidRPr="00014F75">
                        <w:rPr>
                          <w:rFonts w:ascii="Simplified Arabic" w:hAnsi="Simplified Arabic" w:cs="Simplified Arabic"/>
                          <w:rtl/>
                        </w:rPr>
                        <w:t>تصميم</w:t>
                      </w:r>
                    </w:p>
                  </w:txbxContent>
                </v:textbox>
              </v:roundrect>
            </w:pict>
          </mc:Fallback>
        </mc:AlternateContent>
      </w:r>
    </w:p>
    <w:p w14:paraId="1555DC94" w14:textId="4FCDC1E6" w:rsidR="00E872E7" w:rsidRDefault="00014F75" w:rsidP="00824860">
      <w:pPr>
        <w:pStyle w:val="NormalText"/>
        <w:jc w:val="center"/>
        <w:rPr>
          <w:rtl/>
          <w:lang w:bidi="ar-SA"/>
        </w:rPr>
      </w:pPr>
      <w:r>
        <w:rPr>
          <w:noProof/>
          <w:rtl/>
          <w:lang w:val="ar-LY"/>
        </w:rPr>
        <mc:AlternateContent>
          <mc:Choice Requires="wps">
            <w:drawing>
              <wp:anchor distT="0" distB="0" distL="114300" distR="114300" simplePos="0" relativeHeight="251706368" behindDoc="0" locked="0" layoutInCell="1" allowOverlap="1" wp14:anchorId="67B8E403" wp14:editId="11F8B0BF">
                <wp:simplePos x="0" y="0"/>
                <wp:positionH relativeFrom="column">
                  <wp:posOffset>3703955</wp:posOffset>
                </wp:positionH>
                <wp:positionV relativeFrom="paragraph">
                  <wp:posOffset>469265</wp:posOffset>
                </wp:positionV>
                <wp:extent cx="809625" cy="389255"/>
                <wp:effectExtent l="229235" t="0" r="162560" b="0"/>
                <wp:wrapNone/>
                <wp:docPr id="26" name="Arrow: Bent 26"/>
                <wp:cNvGraphicFramePr/>
                <a:graphic xmlns:a="http://schemas.openxmlformats.org/drawingml/2006/main">
                  <a:graphicData uri="http://schemas.microsoft.com/office/word/2010/wordprocessingShape">
                    <wps:wsp>
                      <wps:cNvSpPr/>
                      <wps:spPr>
                        <a:xfrm rot="3139301">
                          <a:off x="0" y="0"/>
                          <a:ext cx="809625" cy="38925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028D0C" id="Arrow: Bent 26" o:spid="_x0000_s1026" style="position:absolute;margin-left:291.65pt;margin-top:36.95pt;width:63.75pt;height:30.65pt;rotation:3428954fd;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" path="m,389255l,218956c,124902,76245,48657,170299,48657r542012,l712311,r97314,97314l712311,194628r,-48657l170299,145971v-40309,,-72985,32676,-72985,72985l97314,389255,,389255xe" fillcolor="#dbe5f1 [660]" strokecolor="#243f60 [1604]" strokeweight="2pt">
                <v:path arrowok="t" o:connecttype="custom" o:connectlocs="0,389255;0,218956;170299,48657;712311,48657;712311,0;809625,97314;712311,194628;712311,145971;170299,145971;97314,218956;97314,389255;0,389255" o:connectangles="0,0,0,0,0,0,0,0,0,0,0,0"/>
              </v:shape>
            </w:pict>
          </mc:Fallback>
        </mc:AlternateContent>
      </w:r>
      <w:r w:rsidR="000E10B3">
        <w:rPr>
          <w:noProof/>
          <w:rtl/>
          <w:lang w:val="ar-LY"/>
        </w:rPr>
        <mc:AlternateContent>
          <mc:Choice Requires="wps">
            <w:drawing>
              <wp:anchor distT="0" distB="0" distL="114300" distR="114300" simplePos="0" relativeHeight="251710464" behindDoc="0" locked="0" layoutInCell="1" allowOverlap="1" wp14:anchorId="0D37F5D3" wp14:editId="7023C85A">
                <wp:simplePos x="0" y="0"/>
                <wp:positionH relativeFrom="column">
                  <wp:posOffset>1518285</wp:posOffset>
                </wp:positionH>
                <wp:positionV relativeFrom="paragraph">
                  <wp:posOffset>564515</wp:posOffset>
                </wp:positionV>
                <wp:extent cx="809625" cy="389785"/>
                <wp:effectExtent l="172085" t="0" r="238760" b="0"/>
                <wp:wrapNone/>
                <wp:docPr id="28" name="Arrow: Bent 28"/>
                <wp:cNvGraphicFramePr/>
                <a:graphic xmlns:a="http://schemas.openxmlformats.org/drawingml/2006/main">
                  <a:graphicData uri="http://schemas.microsoft.com/office/word/2010/wordprocessingShape">
                    <wps:wsp>
                      <wps:cNvSpPr/>
                      <wps:spPr>
                        <a:xfrm rot="13749635">
                          <a:off x="0" y="0"/>
                          <a:ext cx="809625" cy="38978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11A0D4" id="Arrow: Bent 28" o:spid="_x0000_s1026" style="position:absolute;margin-left:119.55pt;margin-top:44.45pt;width:63.75pt;height:30.7pt;rotation:-8574692fd;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" path="m,389785l,219254c,125072,76349,48723,170531,48723r541648,l712179,r97446,97446l712179,194893r,-48724l170531,146169v-40364,,-73085,32721,-73085,73085l97446,389785,,389785xe" fillcolor="#dbe5f1 [660]" strokecolor="#243f60 [1604]" strokeweight="2pt">
                <v:path arrowok="t" o:connecttype="custom" o:connectlocs="0,389785;0,219254;170531,48723;712179,48723;712179,0;809625,97446;712179,194893;712179,146169;170531,146169;97446,219254;97446,389785;0,389785" o:connectangles="0,0,0,0,0,0,0,0,0,0,0,0"/>
              </v:shape>
            </w:pict>
          </mc:Fallback>
        </mc:AlternateContent>
      </w:r>
      <w:r w:rsidR="006F2533">
        <w:rPr>
          <w:noProof/>
          <w:rtl/>
          <w:lang w:val="ar-LY"/>
        </w:rPr>
        <mc:AlternateContent>
          <mc:Choice Requires="wps">
            <w:drawing>
              <wp:anchor distT="0" distB="0" distL="114300" distR="114300" simplePos="0" relativeHeight="251696128" behindDoc="0" locked="0" layoutInCell="1" allowOverlap="1" wp14:anchorId="623ABB4D" wp14:editId="1042802A">
                <wp:simplePos x="0" y="0"/>
                <wp:positionH relativeFrom="column">
                  <wp:posOffset>2338705</wp:posOffset>
                </wp:positionH>
                <wp:positionV relativeFrom="paragraph">
                  <wp:posOffset>393065</wp:posOffset>
                </wp:positionV>
                <wp:extent cx="1352550" cy="619125"/>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13525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B35EA4" w14:textId="592FB560" w:rsidR="00463ED8" w:rsidRPr="00014F75" w:rsidRDefault="00463ED8" w:rsidP="00014F75">
                            <w:pPr>
                              <w:jc w:val="center"/>
                              <w:rPr>
                                <w:rFonts w:ascii="Simplified Arabic" w:hAnsi="Simplified Arabic" w:cs="Simplified Arabic"/>
                              </w:rPr>
                            </w:pPr>
                            <w:r>
                              <w:rPr>
                                <w:rFonts w:ascii="Simplified Arabic" w:hAnsi="Simplified Arabic" w:cs="Simplified Arabic" w:hint="cs"/>
                                <w:rtl/>
                              </w:rPr>
                              <w:t>تنفيذ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ABB4D" id="Rectangle: Rounded Corners 19" o:spid="_x0000_s1036" style="position:absolute;left:0;text-align:left;margin-left:184.15pt;margin-top:30.95pt;width:106.5pt;height:4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" fillcolor="#4f81bd [3204]" strokecolor="#243f60 [1604]" strokeweight="2pt">
                <v:textbox>
                  <w:txbxContent>
                    <w:p w14:paraId="24B35EA4" w14:textId="592FB560" w:rsidR="00463ED8" w:rsidRPr="00014F75" w:rsidRDefault="00463ED8" w:rsidP="00014F75">
                      <w:pPr>
                        <w:jc w:val="center"/>
                        <w:rPr>
                          <w:rFonts w:ascii="Simplified Arabic" w:hAnsi="Simplified Arabic" w:cs="Simplified Arabic"/>
                        </w:rPr>
                      </w:pPr>
                      <w:r>
                        <w:rPr>
                          <w:rFonts w:ascii="Simplified Arabic" w:hAnsi="Simplified Arabic" w:cs="Simplified Arabic" w:hint="cs"/>
                          <w:rtl/>
                        </w:rPr>
                        <w:t>تنفيذ</w:t>
                      </w:r>
                    </w:p>
                  </w:txbxContent>
                </v:textbox>
              </v:roundrect>
            </w:pict>
          </mc:Fallback>
        </mc:AlternateContent>
      </w:r>
    </w:p>
    <w:p w14:paraId="6AFDC0B4" w14:textId="17E7E838" w:rsidR="00E872E7" w:rsidRDefault="00014F75" w:rsidP="00824860">
      <w:pPr>
        <w:pStyle w:val="NormalText"/>
        <w:jc w:val="center"/>
        <w:rPr>
          <w:rtl/>
          <w:lang w:bidi="ar-SA"/>
        </w:rPr>
      </w:pPr>
      <w:r>
        <w:rPr>
          <w:noProof/>
          <w:rtl/>
          <w:lang w:val="ar-LY"/>
        </w:rPr>
        <mc:AlternateContent>
          <mc:Choice Requires="wps">
            <w:drawing>
              <wp:anchor distT="0" distB="0" distL="114300" distR="114300" simplePos="0" relativeHeight="251708416" behindDoc="0" locked="0" layoutInCell="1" allowOverlap="1" wp14:anchorId="7CADC6FF" wp14:editId="6D4563AA">
                <wp:simplePos x="0" y="0"/>
                <wp:positionH relativeFrom="column">
                  <wp:posOffset>5027930</wp:posOffset>
                </wp:positionH>
                <wp:positionV relativeFrom="paragraph">
                  <wp:posOffset>474345</wp:posOffset>
                </wp:positionV>
                <wp:extent cx="809625" cy="389255"/>
                <wp:effectExtent l="229235" t="0" r="162560" b="0"/>
                <wp:wrapNone/>
                <wp:docPr id="27" name="Arrow: Bent 27"/>
                <wp:cNvGraphicFramePr/>
                <a:graphic xmlns:a="http://schemas.openxmlformats.org/drawingml/2006/main">
                  <a:graphicData uri="http://schemas.microsoft.com/office/word/2010/wordprocessingShape">
                    <wps:wsp>
                      <wps:cNvSpPr/>
                      <wps:spPr>
                        <a:xfrm rot="3165424">
                          <a:off x="0" y="0"/>
                          <a:ext cx="809625" cy="38925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BEE230" id="Arrow: Bent 27" o:spid="_x0000_s1026" style="position:absolute;margin-left:395.9pt;margin-top:37.35pt;width:63.75pt;height:30.65pt;rotation:3457487fd;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" path="m,389255l,218956c,124902,76245,48657,170299,48657r542012,l712311,r97314,97314l712311,194628r,-48657l170299,145971v-40309,,-72985,32676,-72985,72985l97314,389255,,389255xe" fillcolor="#dbe5f1 [660]" strokecolor="#243f60 [1604]" strokeweight="2pt">
                <v:path arrowok="t" o:connecttype="custom" o:connectlocs="0,389255;0,218956;170299,48657;712311,48657;712311,0;809625,97314;712311,194628;712311,145971;170299,145971;97314,218956;97314,389255;0,389255" o:connectangles="0,0,0,0,0,0,0,0,0,0,0,0"/>
              </v:shape>
            </w:pict>
          </mc:Fallback>
        </mc:AlternateContent>
      </w:r>
      <w:r>
        <w:rPr>
          <w:noProof/>
          <w:rtl/>
          <w:lang w:val="ar-LY"/>
        </w:rPr>
        <mc:AlternateContent>
          <mc:Choice Requires="wps">
            <w:drawing>
              <wp:anchor distT="0" distB="0" distL="114300" distR="114300" simplePos="0" relativeHeight="251712512" behindDoc="0" locked="0" layoutInCell="1" allowOverlap="1" wp14:anchorId="30B3C637" wp14:editId="37436630">
                <wp:simplePos x="0" y="0"/>
                <wp:positionH relativeFrom="column">
                  <wp:posOffset>2861310</wp:posOffset>
                </wp:positionH>
                <wp:positionV relativeFrom="paragraph">
                  <wp:posOffset>528320</wp:posOffset>
                </wp:positionV>
                <wp:extent cx="809625" cy="389255"/>
                <wp:effectExtent l="172085" t="0" r="238760" b="0"/>
                <wp:wrapNone/>
                <wp:docPr id="30" name="Arrow: Bent 30"/>
                <wp:cNvGraphicFramePr/>
                <a:graphic xmlns:a="http://schemas.openxmlformats.org/drawingml/2006/main">
                  <a:graphicData uri="http://schemas.microsoft.com/office/word/2010/wordprocessingShape">
                    <wps:wsp>
                      <wps:cNvSpPr/>
                      <wps:spPr>
                        <a:xfrm rot="13749635">
                          <a:off x="0" y="0"/>
                          <a:ext cx="809625" cy="38925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507BF5" id="Arrow: Bent 30" o:spid="_x0000_s1026" style="position:absolute;margin-left:225.3pt;margin-top:41.6pt;width:63.75pt;height:30.65pt;rotation:-8574692fd;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" path="m,389255l,218956c,124902,76245,48657,170299,48657r542012,l712311,r97314,97314l712311,194628r,-48657l170299,145971v-40309,,-72985,32676,-72985,72985l97314,389255,,389255xe" fillcolor="#dbe5f1 [660]" strokecolor="#243f60 [1604]" strokeweight="2pt">
                <v:path arrowok="t" o:connecttype="custom" o:connectlocs="0,389255;0,218956;170299,48657;712311,48657;712311,0;809625,97314;712311,194628;712311,145971;170299,145971;97314,218956;97314,389255;0,389255" o:connectangles="0,0,0,0,0,0,0,0,0,0,0,0"/>
              </v:shape>
            </w:pict>
          </mc:Fallback>
        </mc:AlternateContent>
      </w:r>
      <w:r>
        <w:rPr>
          <w:noProof/>
          <w:rtl/>
          <w:lang w:val="ar-LY"/>
        </w:rPr>
        <mc:AlternateContent>
          <mc:Choice Requires="wps">
            <w:drawing>
              <wp:anchor distT="0" distB="0" distL="114300" distR="114300" simplePos="0" relativeHeight="251698176" behindDoc="0" locked="0" layoutInCell="1" allowOverlap="1" wp14:anchorId="7AB2CFC8" wp14:editId="143C10AE">
                <wp:simplePos x="0" y="0"/>
                <wp:positionH relativeFrom="column">
                  <wp:posOffset>3672205</wp:posOffset>
                </wp:positionH>
                <wp:positionV relativeFrom="paragraph">
                  <wp:posOffset>394970</wp:posOffset>
                </wp:positionV>
                <wp:extent cx="1352550" cy="619125"/>
                <wp:effectExtent l="0" t="0" r="19050" b="28575"/>
                <wp:wrapNone/>
                <wp:docPr id="20" name="Rectangle: Rounded Corners 20"/>
                <wp:cNvGraphicFramePr/>
                <a:graphic xmlns:a="http://schemas.openxmlformats.org/drawingml/2006/main">
                  <a:graphicData uri="http://schemas.microsoft.com/office/word/2010/wordprocessingShape">
                    <wps:wsp>
                      <wps:cNvSpPr/>
                      <wps:spPr>
                        <a:xfrm>
                          <a:off x="0" y="0"/>
                          <a:ext cx="13525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7B0F2" w14:textId="43FF4C3E" w:rsidR="00463ED8" w:rsidRPr="00014F75" w:rsidRDefault="00463ED8" w:rsidP="00014F75">
                            <w:pPr>
                              <w:jc w:val="center"/>
                              <w:rPr>
                                <w:rFonts w:ascii="Simplified Arabic" w:hAnsi="Simplified Arabic" w:cs="Simplified Arabic"/>
                              </w:rPr>
                            </w:pPr>
                            <w:r w:rsidRPr="00014F75">
                              <w:rPr>
                                <w:rFonts w:ascii="Simplified Arabic" w:hAnsi="Simplified Arabic" w:cs="Simplified Arabic"/>
                                <w:rtl/>
                              </w:rPr>
                              <w:t>صيانة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2CFC8" id="Rectangle: Rounded Corners 20" o:spid="_x0000_s1037" style="position:absolute;left:0;text-align:left;margin-left:289.15pt;margin-top:31.1pt;width:106.5pt;height:4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" fillcolor="#4f81bd [3204]" strokecolor="#243f60 [1604]" strokeweight="2pt">
                <v:textbox>
                  <w:txbxContent>
                    <w:p w14:paraId="38A7B0F2" w14:textId="43FF4C3E" w:rsidR="00463ED8" w:rsidRPr="00014F75" w:rsidRDefault="00463ED8" w:rsidP="00014F75">
                      <w:pPr>
                        <w:jc w:val="center"/>
                        <w:rPr>
                          <w:rFonts w:ascii="Simplified Arabic" w:hAnsi="Simplified Arabic" w:cs="Simplified Arabic"/>
                        </w:rPr>
                      </w:pPr>
                      <w:r w:rsidRPr="00014F75">
                        <w:rPr>
                          <w:rFonts w:ascii="Simplified Arabic" w:hAnsi="Simplified Arabic" w:cs="Simplified Arabic"/>
                          <w:rtl/>
                        </w:rPr>
                        <w:t>صيانة</w:t>
                      </w:r>
                    </w:p>
                  </w:txbxContent>
                </v:textbox>
              </v:roundrect>
            </w:pict>
          </mc:Fallback>
        </mc:AlternateContent>
      </w:r>
    </w:p>
    <w:p w14:paraId="685C626A" w14:textId="70F681DE" w:rsidR="006F2533" w:rsidRDefault="00014F75" w:rsidP="00824860">
      <w:pPr>
        <w:pStyle w:val="NormalText"/>
        <w:jc w:val="center"/>
        <w:rPr>
          <w:rtl/>
          <w:lang w:bidi="ar-SA"/>
        </w:rPr>
      </w:pPr>
      <w:r>
        <w:rPr>
          <w:noProof/>
          <w:rtl/>
          <w:lang w:val="ar-LY"/>
        </w:rPr>
        <mc:AlternateContent>
          <mc:Choice Requires="wps">
            <w:drawing>
              <wp:anchor distT="0" distB="0" distL="114300" distR="114300" simplePos="0" relativeHeight="251714560" behindDoc="0" locked="0" layoutInCell="1" allowOverlap="1" wp14:anchorId="63CBD44B" wp14:editId="40BE3657">
                <wp:simplePos x="0" y="0"/>
                <wp:positionH relativeFrom="column">
                  <wp:posOffset>4197350</wp:posOffset>
                </wp:positionH>
                <wp:positionV relativeFrom="paragraph">
                  <wp:posOffset>521335</wp:posOffset>
                </wp:positionV>
                <wp:extent cx="809625" cy="389255"/>
                <wp:effectExtent l="172085" t="0" r="238760" b="0"/>
                <wp:wrapNone/>
                <wp:docPr id="31" name="Arrow: Bent 31"/>
                <wp:cNvGraphicFramePr/>
                <a:graphic xmlns:a="http://schemas.openxmlformats.org/drawingml/2006/main">
                  <a:graphicData uri="http://schemas.microsoft.com/office/word/2010/wordprocessingShape">
                    <wps:wsp>
                      <wps:cNvSpPr/>
                      <wps:spPr>
                        <a:xfrm rot="13749635">
                          <a:off x="0" y="0"/>
                          <a:ext cx="809625" cy="38925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D7B996" id="Arrow: Bent 31" o:spid="_x0000_s1026" style="position:absolute;margin-left:330.5pt;margin-top:41.05pt;width:63.75pt;height:30.65pt;rotation:-8574692fd;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" path="m,389255l,218956c,124902,76245,48657,170299,48657r542012,l712311,r97314,97314l712311,194628r,-48657l170299,145971v-40309,,-72985,32676,-72985,72985l97314,389255,,389255xe" fillcolor="#dbe5f1 [660]" strokecolor="#243f60 [1604]" strokeweight="2pt">
                <v:path arrowok="t" o:connecttype="custom" o:connectlocs="0,389255;0,218956;170299,48657;712311,48657;712311,0;809625,97314;712311,194628;712311,145971;170299,145971;97314,218956;97314,389255;0,389255" o:connectangles="0,0,0,0,0,0,0,0,0,0,0,0"/>
              </v:shape>
            </w:pict>
          </mc:Fallback>
        </mc:AlternateContent>
      </w:r>
      <w:r>
        <w:rPr>
          <w:noProof/>
          <w:rtl/>
          <w:lang w:val="ar-LY"/>
        </w:rPr>
        <mc:AlternateContent>
          <mc:Choice Requires="wps">
            <w:drawing>
              <wp:anchor distT="0" distB="0" distL="114300" distR="114300" simplePos="0" relativeHeight="251689984" behindDoc="0" locked="0" layoutInCell="1" allowOverlap="1" wp14:anchorId="30ECB826" wp14:editId="3941DF7C">
                <wp:simplePos x="0" y="0"/>
                <wp:positionH relativeFrom="column">
                  <wp:posOffset>5005705</wp:posOffset>
                </wp:positionH>
                <wp:positionV relativeFrom="paragraph">
                  <wp:posOffset>380365</wp:posOffset>
                </wp:positionV>
                <wp:extent cx="1352550" cy="619125"/>
                <wp:effectExtent l="0" t="0" r="19050" b="28575"/>
                <wp:wrapNone/>
                <wp:docPr id="16" name="Rectangle: Rounded Corners 16"/>
                <wp:cNvGraphicFramePr/>
                <a:graphic xmlns:a="http://schemas.openxmlformats.org/drawingml/2006/main">
                  <a:graphicData uri="http://schemas.microsoft.com/office/word/2010/wordprocessingShape">
                    <wps:wsp>
                      <wps:cNvSpPr/>
                      <wps:spPr>
                        <a:xfrm>
                          <a:off x="0" y="0"/>
                          <a:ext cx="13525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3C6E3" w14:textId="1A85838E" w:rsidR="00463ED8" w:rsidRPr="00014F75" w:rsidRDefault="00463ED8" w:rsidP="00014F75">
                            <w:pPr>
                              <w:jc w:val="center"/>
                              <w:rPr>
                                <w:rFonts w:ascii="Simplified Arabic" w:hAnsi="Simplified Arabic" w:cs="Simplified Arabic"/>
                              </w:rPr>
                            </w:pPr>
                            <w:r w:rsidRPr="00014F75">
                              <w:rPr>
                                <w:rFonts w:ascii="Simplified Arabic" w:hAnsi="Simplified Arabic" w:cs="Simplified Arabic"/>
                                <w:rtl/>
                              </w:rPr>
                              <w:t>اختبار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ECB826" id="Rectangle: Rounded Corners 16" o:spid="_x0000_s1038" style="position:absolute;left:0;text-align:left;margin-left:394.15pt;margin-top:29.95pt;width:106.5pt;height:4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" fillcolor="#4f81bd [3204]" strokecolor="#243f60 [1604]" strokeweight="2pt">
                <v:textbox>
                  <w:txbxContent>
                    <w:p w14:paraId="4D93C6E3" w14:textId="1A85838E" w:rsidR="00463ED8" w:rsidRPr="00014F75" w:rsidRDefault="00463ED8" w:rsidP="00014F75">
                      <w:pPr>
                        <w:jc w:val="center"/>
                        <w:rPr>
                          <w:rFonts w:ascii="Simplified Arabic" w:hAnsi="Simplified Arabic" w:cs="Simplified Arabic"/>
                        </w:rPr>
                      </w:pPr>
                      <w:r w:rsidRPr="00014F75">
                        <w:rPr>
                          <w:rFonts w:ascii="Simplified Arabic" w:hAnsi="Simplified Arabic" w:cs="Simplified Arabic"/>
                          <w:rtl/>
                        </w:rPr>
                        <w:t>اختبار</w:t>
                      </w:r>
                    </w:p>
                  </w:txbxContent>
                </v:textbox>
              </v:roundrect>
            </w:pict>
          </mc:Fallback>
        </mc:AlternateContent>
      </w:r>
    </w:p>
    <w:p w14:paraId="7EC4FE6D" w14:textId="2E81E769" w:rsidR="006F2533" w:rsidRDefault="006F2533" w:rsidP="00824860">
      <w:pPr>
        <w:pStyle w:val="NormalText"/>
        <w:jc w:val="center"/>
        <w:rPr>
          <w:rtl/>
          <w:lang w:bidi="ar-SA"/>
        </w:rPr>
      </w:pPr>
    </w:p>
    <w:p w14:paraId="64DE25BD" w14:textId="5E63EE4E" w:rsidR="00824860" w:rsidRPr="00025C89" w:rsidRDefault="00824860" w:rsidP="00014F75">
      <w:pPr>
        <w:pStyle w:val="NormalText"/>
        <w:rPr>
          <w:rtl/>
          <w:lang w:bidi="ar-SA"/>
        </w:rPr>
      </w:pPr>
    </w:p>
    <w:p w14:paraId="49B4CAFC" w14:textId="77777777" w:rsidR="00014F75" w:rsidRDefault="00014F75" w:rsidP="00824860">
      <w:pPr>
        <w:pStyle w:val="NormalText"/>
        <w:jc w:val="center"/>
        <w:rPr>
          <w:rtl/>
          <w:lang w:bidi="ar-SA"/>
        </w:rPr>
      </w:pPr>
    </w:p>
    <w:p w14:paraId="572238BD" w14:textId="164E0224" w:rsidR="00482C1E" w:rsidRPr="00025C89" w:rsidRDefault="001C7327" w:rsidP="00824860">
      <w:pPr>
        <w:pStyle w:val="NormalText"/>
        <w:jc w:val="center"/>
        <w:rPr>
          <w:rtl/>
          <w:lang w:bidi="ar-SA"/>
        </w:rPr>
      </w:pPr>
      <w:r w:rsidRPr="00025C89">
        <w:rPr>
          <w:rtl/>
          <w:lang w:bidi="ar-SA"/>
        </w:rPr>
        <w:t xml:space="preserve">الشكل </w:t>
      </w:r>
      <w:r w:rsidR="00425FC2" w:rsidRPr="00025C89">
        <w:rPr>
          <w:rtl/>
          <w:lang w:bidi="ar-SA"/>
        </w:rPr>
        <w:t>2</w:t>
      </w:r>
      <w:r w:rsidR="000C243E" w:rsidRPr="00025C89">
        <w:rPr>
          <w:rtl/>
          <w:lang w:bidi="ar-SA"/>
        </w:rPr>
        <w:t>:</w:t>
      </w:r>
      <w:r w:rsidRPr="00025C89">
        <w:rPr>
          <w:rtl/>
          <w:lang w:bidi="ar-SA"/>
        </w:rPr>
        <w:t xml:space="preserve"> </w:t>
      </w:r>
      <w:r w:rsidR="000C243E" w:rsidRPr="00025C89">
        <w:rPr>
          <w:rtl/>
          <w:lang w:bidi="ar-SA"/>
        </w:rPr>
        <w:t>نموذج</w:t>
      </w:r>
      <w:r w:rsidRPr="00025C89">
        <w:rPr>
          <w:rtl/>
          <w:lang w:bidi="ar-SA"/>
        </w:rPr>
        <w:t xml:space="preserve"> الشلال المائي المعدل</w:t>
      </w:r>
    </w:p>
    <w:p w14:paraId="66940DEC" w14:textId="5DB2C9CB" w:rsidR="002D7591" w:rsidRPr="00025C89" w:rsidRDefault="002D7591" w:rsidP="00771CCE">
      <w:pPr>
        <w:pStyle w:val="Heading2"/>
        <w:rPr>
          <w:szCs w:val="28"/>
          <w:rtl/>
        </w:rPr>
      </w:pPr>
      <w:r w:rsidRPr="00025C89">
        <w:rPr>
          <w:rtl/>
        </w:rPr>
        <w:lastRenderedPageBreak/>
        <w:t>الجدول الزمني</w:t>
      </w:r>
    </w:p>
    <w:tbl>
      <w:tblPr>
        <w:tblStyle w:val="TableGrid"/>
        <w:tblpPr w:leftFromText="180" w:rightFromText="180" w:vertAnchor="text" w:horzAnchor="margin" w:tblpXSpec="center" w:tblpY="2354"/>
        <w:bidiVisual/>
        <w:tblW w:w="10132" w:type="dxa"/>
        <w:tblLook w:val="04A0" w:firstRow="1" w:lastRow="0" w:firstColumn="1" w:lastColumn="0" w:noHBand="0" w:noVBand="1"/>
      </w:tblPr>
      <w:tblGrid>
        <w:gridCol w:w="992"/>
        <w:gridCol w:w="685"/>
        <w:gridCol w:w="352"/>
        <w:gridCol w:w="352"/>
        <w:gridCol w:w="353"/>
        <w:gridCol w:w="353"/>
        <w:gridCol w:w="353"/>
        <w:gridCol w:w="353"/>
        <w:gridCol w:w="353"/>
        <w:gridCol w:w="353"/>
        <w:gridCol w:w="352"/>
        <w:gridCol w:w="352"/>
        <w:gridCol w:w="352"/>
        <w:gridCol w:w="352"/>
        <w:gridCol w:w="352"/>
        <w:gridCol w:w="352"/>
        <w:gridCol w:w="352"/>
        <w:gridCol w:w="352"/>
        <w:gridCol w:w="352"/>
        <w:gridCol w:w="352"/>
        <w:gridCol w:w="242"/>
        <w:gridCol w:w="111"/>
        <w:gridCol w:w="216"/>
        <w:gridCol w:w="136"/>
        <w:gridCol w:w="216"/>
        <w:gridCol w:w="136"/>
        <w:gridCol w:w="216"/>
        <w:gridCol w:w="136"/>
        <w:gridCol w:w="216"/>
        <w:gridCol w:w="136"/>
        <w:gridCol w:w="352"/>
      </w:tblGrid>
      <w:tr w:rsidR="00204BBE" w14:paraId="0414F5DA" w14:textId="77777777" w:rsidTr="008C49E0">
        <w:trPr>
          <w:trHeight w:val="711"/>
        </w:trPr>
        <w:tc>
          <w:tcPr>
            <w:tcW w:w="992" w:type="dxa"/>
            <w:tcBorders>
              <w:bottom w:val="nil"/>
            </w:tcBorders>
          </w:tcPr>
          <w:p w14:paraId="15AF5932" w14:textId="55B6F66C" w:rsidR="00204BBE" w:rsidRPr="008D2CB7" w:rsidRDefault="008D2CB7" w:rsidP="008C49E0">
            <w:pPr>
              <w:pStyle w:val="NormalText"/>
              <w:spacing w:line="240" w:lineRule="auto"/>
              <w:ind w:left="11" w:right="-334"/>
              <w:jc w:val="left"/>
              <w:rPr>
                <w:sz w:val="28"/>
                <w:u w:val="single"/>
                <w:rtl/>
                <w:lang w:bidi="ar-SA"/>
              </w:rPr>
            </w:pPr>
            <w:r w:rsidRPr="008D2CB7">
              <w:rPr>
                <w:rFonts w:hint="cs"/>
                <w:sz w:val="28"/>
                <w:u w:val="single"/>
                <w:rtl/>
                <w:lang w:bidi="ar-SA"/>
              </w:rPr>
              <w:t>المهمة</w:t>
            </w:r>
          </w:p>
        </w:tc>
        <w:tc>
          <w:tcPr>
            <w:tcW w:w="685" w:type="dxa"/>
            <w:tcBorders>
              <w:bottom w:val="nil"/>
            </w:tcBorders>
          </w:tcPr>
          <w:p w14:paraId="02FD85BF" w14:textId="7FF1CEA7" w:rsidR="00204BBE" w:rsidRPr="00204BBE" w:rsidRDefault="00204BBE" w:rsidP="008C49E0">
            <w:pPr>
              <w:pStyle w:val="NormalText"/>
              <w:spacing w:line="240" w:lineRule="auto"/>
              <w:jc w:val="left"/>
              <w:rPr>
                <w:sz w:val="28"/>
                <w:rtl/>
              </w:rPr>
            </w:pPr>
          </w:p>
        </w:tc>
        <w:tc>
          <w:tcPr>
            <w:tcW w:w="352" w:type="dxa"/>
            <w:tcBorders>
              <w:right w:val="nil"/>
            </w:tcBorders>
          </w:tcPr>
          <w:p w14:paraId="530094CD" w14:textId="77777777" w:rsidR="00204BBE" w:rsidRDefault="00204BBE" w:rsidP="008C49E0">
            <w:pPr>
              <w:pStyle w:val="NormalText"/>
              <w:spacing w:line="240" w:lineRule="auto"/>
              <w:jc w:val="left"/>
              <w:rPr>
                <w:sz w:val="36"/>
                <w:szCs w:val="32"/>
                <w:rtl/>
              </w:rPr>
            </w:pPr>
          </w:p>
        </w:tc>
        <w:tc>
          <w:tcPr>
            <w:tcW w:w="352" w:type="dxa"/>
            <w:tcBorders>
              <w:left w:val="nil"/>
              <w:right w:val="nil"/>
            </w:tcBorders>
          </w:tcPr>
          <w:p w14:paraId="585960F4" w14:textId="77777777" w:rsidR="00204BBE" w:rsidRDefault="00204BBE" w:rsidP="008C49E0">
            <w:pPr>
              <w:pStyle w:val="NormalText"/>
              <w:spacing w:line="240" w:lineRule="auto"/>
              <w:jc w:val="left"/>
              <w:rPr>
                <w:sz w:val="36"/>
                <w:szCs w:val="32"/>
                <w:rtl/>
              </w:rPr>
            </w:pPr>
          </w:p>
        </w:tc>
        <w:tc>
          <w:tcPr>
            <w:tcW w:w="353" w:type="dxa"/>
            <w:tcBorders>
              <w:left w:val="nil"/>
              <w:right w:val="nil"/>
            </w:tcBorders>
          </w:tcPr>
          <w:p w14:paraId="77E9515F" w14:textId="77777777" w:rsidR="00204BBE" w:rsidRDefault="00204BBE" w:rsidP="008C49E0">
            <w:pPr>
              <w:pStyle w:val="NormalText"/>
              <w:spacing w:line="240" w:lineRule="auto"/>
              <w:jc w:val="left"/>
              <w:rPr>
                <w:sz w:val="36"/>
                <w:szCs w:val="32"/>
                <w:rtl/>
              </w:rPr>
            </w:pPr>
          </w:p>
        </w:tc>
        <w:tc>
          <w:tcPr>
            <w:tcW w:w="353" w:type="dxa"/>
            <w:tcBorders>
              <w:left w:val="nil"/>
            </w:tcBorders>
          </w:tcPr>
          <w:p w14:paraId="4CE39675" w14:textId="77777777" w:rsidR="00204BBE" w:rsidRDefault="00204BBE" w:rsidP="008C49E0">
            <w:pPr>
              <w:pStyle w:val="NormalText"/>
              <w:spacing w:line="240" w:lineRule="auto"/>
              <w:jc w:val="left"/>
              <w:rPr>
                <w:sz w:val="36"/>
                <w:szCs w:val="32"/>
                <w:rtl/>
              </w:rPr>
            </w:pPr>
          </w:p>
        </w:tc>
        <w:tc>
          <w:tcPr>
            <w:tcW w:w="353" w:type="dxa"/>
            <w:tcBorders>
              <w:right w:val="nil"/>
            </w:tcBorders>
          </w:tcPr>
          <w:p w14:paraId="520FE48A" w14:textId="77777777" w:rsidR="00204BBE" w:rsidRDefault="00204BBE" w:rsidP="008C49E0">
            <w:pPr>
              <w:pStyle w:val="NormalText"/>
              <w:spacing w:line="240" w:lineRule="auto"/>
              <w:jc w:val="left"/>
              <w:rPr>
                <w:sz w:val="36"/>
                <w:szCs w:val="32"/>
                <w:rtl/>
              </w:rPr>
            </w:pPr>
          </w:p>
        </w:tc>
        <w:tc>
          <w:tcPr>
            <w:tcW w:w="353" w:type="dxa"/>
            <w:tcBorders>
              <w:left w:val="nil"/>
              <w:right w:val="nil"/>
            </w:tcBorders>
          </w:tcPr>
          <w:p w14:paraId="46BF5A66" w14:textId="77777777" w:rsidR="00204BBE" w:rsidRDefault="00204BBE" w:rsidP="008C49E0">
            <w:pPr>
              <w:pStyle w:val="NormalText"/>
              <w:spacing w:line="240" w:lineRule="auto"/>
              <w:jc w:val="left"/>
              <w:rPr>
                <w:sz w:val="36"/>
                <w:szCs w:val="32"/>
                <w:rtl/>
              </w:rPr>
            </w:pPr>
          </w:p>
        </w:tc>
        <w:tc>
          <w:tcPr>
            <w:tcW w:w="353" w:type="dxa"/>
            <w:tcBorders>
              <w:left w:val="nil"/>
              <w:right w:val="nil"/>
            </w:tcBorders>
          </w:tcPr>
          <w:p w14:paraId="35FBD3D8" w14:textId="77777777" w:rsidR="00204BBE" w:rsidRDefault="00204BBE" w:rsidP="008C49E0">
            <w:pPr>
              <w:pStyle w:val="NormalText"/>
              <w:spacing w:line="240" w:lineRule="auto"/>
              <w:jc w:val="left"/>
              <w:rPr>
                <w:sz w:val="36"/>
                <w:szCs w:val="32"/>
                <w:rtl/>
              </w:rPr>
            </w:pPr>
          </w:p>
        </w:tc>
        <w:tc>
          <w:tcPr>
            <w:tcW w:w="353" w:type="dxa"/>
            <w:tcBorders>
              <w:left w:val="nil"/>
            </w:tcBorders>
          </w:tcPr>
          <w:p w14:paraId="18FAE8AD" w14:textId="77777777" w:rsidR="00204BBE" w:rsidRDefault="00204BBE" w:rsidP="008C49E0">
            <w:pPr>
              <w:pStyle w:val="NormalText"/>
              <w:spacing w:line="240" w:lineRule="auto"/>
              <w:jc w:val="left"/>
              <w:rPr>
                <w:sz w:val="36"/>
                <w:szCs w:val="32"/>
                <w:rtl/>
              </w:rPr>
            </w:pPr>
          </w:p>
        </w:tc>
        <w:tc>
          <w:tcPr>
            <w:tcW w:w="352" w:type="dxa"/>
            <w:tcBorders>
              <w:right w:val="nil"/>
            </w:tcBorders>
          </w:tcPr>
          <w:p w14:paraId="6CBCFB34" w14:textId="77777777" w:rsidR="00204BBE" w:rsidRDefault="00204BBE" w:rsidP="008C49E0">
            <w:pPr>
              <w:pStyle w:val="NormalText"/>
              <w:spacing w:line="240" w:lineRule="auto"/>
              <w:jc w:val="left"/>
              <w:rPr>
                <w:sz w:val="36"/>
                <w:szCs w:val="32"/>
                <w:rtl/>
              </w:rPr>
            </w:pPr>
          </w:p>
        </w:tc>
        <w:tc>
          <w:tcPr>
            <w:tcW w:w="352" w:type="dxa"/>
            <w:tcBorders>
              <w:left w:val="nil"/>
              <w:right w:val="nil"/>
            </w:tcBorders>
          </w:tcPr>
          <w:p w14:paraId="28FDE93C" w14:textId="77777777" w:rsidR="00204BBE" w:rsidRDefault="00204BBE" w:rsidP="008C49E0">
            <w:pPr>
              <w:pStyle w:val="NormalText"/>
              <w:spacing w:line="240" w:lineRule="auto"/>
              <w:jc w:val="left"/>
              <w:rPr>
                <w:sz w:val="36"/>
                <w:szCs w:val="32"/>
                <w:rtl/>
              </w:rPr>
            </w:pPr>
          </w:p>
        </w:tc>
        <w:tc>
          <w:tcPr>
            <w:tcW w:w="352" w:type="dxa"/>
            <w:tcBorders>
              <w:left w:val="nil"/>
              <w:right w:val="nil"/>
            </w:tcBorders>
          </w:tcPr>
          <w:p w14:paraId="2FE979A4" w14:textId="77777777" w:rsidR="00204BBE" w:rsidRDefault="00204BBE" w:rsidP="008C49E0">
            <w:pPr>
              <w:pStyle w:val="NormalText"/>
              <w:spacing w:line="240" w:lineRule="auto"/>
              <w:jc w:val="left"/>
              <w:rPr>
                <w:sz w:val="36"/>
                <w:szCs w:val="32"/>
                <w:rtl/>
              </w:rPr>
            </w:pPr>
          </w:p>
        </w:tc>
        <w:tc>
          <w:tcPr>
            <w:tcW w:w="352" w:type="dxa"/>
            <w:tcBorders>
              <w:left w:val="nil"/>
            </w:tcBorders>
          </w:tcPr>
          <w:p w14:paraId="2AEC5010" w14:textId="77777777" w:rsidR="00204BBE" w:rsidRDefault="00204BBE" w:rsidP="008C49E0">
            <w:pPr>
              <w:pStyle w:val="NormalText"/>
              <w:spacing w:line="240" w:lineRule="auto"/>
              <w:jc w:val="left"/>
              <w:rPr>
                <w:sz w:val="36"/>
                <w:szCs w:val="32"/>
                <w:rtl/>
              </w:rPr>
            </w:pPr>
          </w:p>
        </w:tc>
        <w:tc>
          <w:tcPr>
            <w:tcW w:w="352" w:type="dxa"/>
            <w:tcBorders>
              <w:right w:val="nil"/>
            </w:tcBorders>
          </w:tcPr>
          <w:p w14:paraId="46C8343A" w14:textId="77777777" w:rsidR="00204BBE" w:rsidRDefault="00204BBE" w:rsidP="008C49E0">
            <w:pPr>
              <w:pStyle w:val="NormalText"/>
              <w:spacing w:line="240" w:lineRule="auto"/>
              <w:jc w:val="left"/>
              <w:rPr>
                <w:sz w:val="36"/>
                <w:szCs w:val="32"/>
                <w:rtl/>
              </w:rPr>
            </w:pPr>
          </w:p>
        </w:tc>
        <w:tc>
          <w:tcPr>
            <w:tcW w:w="352" w:type="dxa"/>
            <w:tcBorders>
              <w:left w:val="nil"/>
              <w:right w:val="nil"/>
            </w:tcBorders>
          </w:tcPr>
          <w:p w14:paraId="09887AAD" w14:textId="77777777" w:rsidR="00204BBE" w:rsidRDefault="00204BBE" w:rsidP="008C49E0">
            <w:pPr>
              <w:pStyle w:val="NormalText"/>
              <w:spacing w:line="240" w:lineRule="auto"/>
              <w:jc w:val="left"/>
              <w:rPr>
                <w:sz w:val="36"/>
                <w:szCs w:val="32"/>
                <w:rtl/>
              </w:rPr>
            </w:pPr>
          </w:p>
        </w:tc>
        <w:tc>
          <w:tcPr>
            <w:tcW w:w="352" w:type="dxa"/>
            <w:tcBorders>
              <w:left w:val="nil"/>
              <w:right w:val="nil"/>
            </w:tcBorders>
          </w:tcPr>
          <w:p w14:paraId="53D6FE03" w14:textId="77777777" w:rsidR="00204BBE" w:rsidRDefault="00204BBE" w:rsidP="008C49E0">
            <w:pPr>
              <w:bidi w:val="0"/>
              <w:spacing w:line="240" w:lineRule="auto"/>
              <w:jc w:val="left"/>
              <w:rPr>
                <w:rFonts w:ascii="Simplified Arabic" w:hAnsi="Simplified Arabic" w:cs="Simplified Arabic"/>
                <w:sz w:val="32"/>
                <w:lang w:bidi="ar-LY"/>
              </w:rPr>
            </w:pPr>
          </w:p>
        </w:tc>
        <w:tc>
          <w:tcPr>
            <w:tcW w:w="352" w:type="dxa"/>
            <w:tcBorders>
              <w:left w:val="nil"/>
            </w:tcBorders>
          </w:tcPr>
          <w:p w14:paraId="79DB97A5" w14:textId="77777777" w:rsidR="00204BBE" w:rsidRDefault="00204BBE" w:rsidP="008C49E0">
            <w:pPr>
              <w:bidi w:val="0"/>
              <w:spacing w:line="240" w:lineRule="auto"/>
              <w:jc w:val="left"/>
              <w:rPr>
                <w:rFonts w:ascii="Simplified Arabic" w:hAnsi="Simplified Arabic" w:cs="Simplified Arabic"/>
                <w:sz w:val="32"/>
                <w:lang w:bidi="ar-LY"/>
              </w:rPr>
            </w:pPr>
          </w:p>
        </w:tc>
        <w:tc>
          <w:tcPr>
            <w:tcW w:w="352" w:type="dxa"/>
            <w:tcBorders>
              <w:right w:val="nil"/>
            </w:tcBorders>
          </w:tcPr>
          <w:p w14:paraId="78559DFB" w14:textId="77777777" w:rsidR="00204BBE" w:rsidRDefault="00204BBE" w:rsidP="008C49E0">
            <w:pPr>
              <w:bidi w:val="0"/>
              <w:spacing w:line="240" w:lineRule="auto"/>
              <w:jc w:val="left"/>
              <w:rPr>
                <w:rFonts w:ascii="Simplified Arabic" w:hAnsi="Simplified Arabic" w:cs="Simplified Arabic"/>
                <w:sz w:val="32"/>
                <w:lang w:bidi="ar-LY"/>
              </w:rPr>
            </w:pPr>
          </w:p>
        </w:tc>
        <w:tc>
          <w:tcPr>
            <w:tcW w:w="352" w:type="dxa"/>
            <w:tcBorders>
              <w:left w:val="nil"/>
              <w:right w:val="nil"/>
            </w:tcBorders>
          </w:tcPr>
          <w:p w14:paraId="079AAEEE" w14:textId="77777777" w:rsidR="00204BBE" w:rsidRDefault="00204BBE" w:rsidP="008C49E0">
            <w:pPr>
              <w:bidi w:val="0"/>
              <w:spacing w:line="240" w:lineRule="auto"/>
              <w:jc w:val="left"/>
              <w:rPr>
                <w:rFonts w:ascii="Simplified Arabic" w:hAnsi="Simplified Arabic" w:cs="Simplified Arabic"/>
                <w:sz w:val="32"/>
                <w:lang w:bidi="ar-LY"/>
              </w:rPr>
            </w:pPr>
          </w:p>
        </w:tc>
        <w:tc>
          <w:tcPr>
            <w:tcW w:w="353" w:type="dxa"/>
            <w:gridSpan w:val="2"/>
            <w:tcBorders>
              <w:left w:val="nil"/>
              <w:right w:val="nil"/>
            </w:tcBorders>
          </w:tcPr>
          <w:p w14:paraId="5435A6F8" w14:textId="77777777" w:rsidR="00204BBE" w:rsidRDefault="00204BBE" w:rsidP="008C49E0">
            <w:pPr>
              <w:bidi w:val="0"/>
              <w:spacing w:line="240" w:lineRule="auto"/>
              <w:jc w:val="left"/>
              <w:rPr>
                <w:rFonts w:ascii="Simplified Arabic" w:hAnsi="Simplified Arabic" w:cs="Simplified Arabic"/>
                <w:sz w:val="32"/>
                <w:lang w:bidi="ar-LY"/>
              </w:rPr>
            </w:pPr>
          </w:p>
        </w:tc>
        <w:tc>
          <w:tcPr>
            <w:tcW w:w="352" w:type="dxa"/>
            <w:gridSpan w:val="2"/>
            <w:tcBorders>
              <w:left w:val="nil"/>
            </w:tcBorders>
          </w:tcPr>
          <w:p w14:paraId="29534F03" w14:textId="77777777" w:rsidR="00204BBE" w:rsidRDefault="00204BBE" w:rsidP="008C49E0">
            <w:pPr>
              <w:bidi w:val="0"/>
              <w:spacing w:line="240" w:lineRule="auto"/>
              <w:jc w:val="left"/>
              <w:rPr>
                <w:rFonts w:ascii="Simplified Arabic" w:hAnsi="Simplified Arabic" w:cs="Simplified Arabic"/>
                <w:sz w:val="32"/>
                <w:lang w:bidi="ar-LY"/>
              </w:rPr>
            </w:pPr>
          </w:p>
        </w:tc>
        <w:tc>
          <w:tcPr>
            <w:tcW w:w="352" w:type="dxa"/>
            <w:gridSpan w:val="2"/>
            <w:tcBorders>
              <w:left w:val="nil"/>
              <w:right w:val="nil"/>
            </w:tcBorders>
          </w:tcPr>
          <w:p w14:paraId="7C0AF489" w14:textId="77777777" w:rsidR="00204BBE" w:rsidRDefault="00204BBE" w:rsidP="008C49E0">
            <w:pPr>
              <w:bidi w:val="0"/>
              <w:spacing w:line="240" w:lineRule="auto"/>
              <w:jc w:val="left"/>
              <w:rPr>
                <w:rFonts w:ascii="Simplified Arabic" w:hAnsi="Simplified Arabic" w:cs="Simplified Arabic"/>
                <w:sz w:val="32"/>
                <w:lang w:bidi="ar-LY"/>
              </w:rPr>
            </w:pPr>
          </w:p>
        </w:tc>
        <w:tc>
          <w:tcPr>
            <w:tcW w:w="352" w:type="dxa"/>
            <w:gridSpan w:val="2"/>
            <w:tcBorders>
              <w:left w:val="nil"/>
              <w:right w:val="nil"/>
            </w:tcBorders>
          </w:tcPr>
          <w:p w14:paraId="4B5432CA" w14:textId="77777777" w:rsidR="00204BBE" w:rsidRDefault="00204BBE" w:rsidP="008C49E0">
            <w:pPr>
              <w:bidi w:val="0"/>
              <w:spacing w:line="240" w:lineRule="auto"/>
              <w:jc w:val="left"/>
              <w:rPr>
                <w:rFonts w:ascii="Simplified Arabic" w:hAnsi="Simplified Arabic" w:cs="Simplified Arabic"/>
                <w:sz w:val="32"/>
                <w:lang w:bidi="ar-LY"/>
              </w:rPr>
            </w:pPr>
          </w:p>
        </w:tc>
        <w:tc>
          <w:tcPr>
            <w:tcW w:w="352" w:type="dxa"/>
            <w:gridSpan w:val="2"/>
            <w:tcBorders>
              <w:left w:val="nil"/>
              <w:right w:val="nil"/>
            </w:tcBorders>
          </w:tcPr>
          <w:p w14:paraId="782D5582" w14:textId="77777777" w:rsidR="00204BBE" w:rsidRDefault="00204BBE" w:rsidP="008C49E0">
            <w:pPr>
              <w:bidi w:val="0"/>
              <w:spacing w:line="240" w:lineRule="auto"/>
              <w:jc w:val="left"/>
              <w:rPr>
                <w:rFonts w:ascii="Simplified Arabic" w:hAnsi="Simplified Arabic" w:cs="Simplified Arabic"/>
                <w:sz w:val="32"/>
                <w:lang w:bidi="ar-LY"/>
              </w:rPr>
            </w:pPr>
          </w:p>
        </w:tc>
        <w:tc>
          <w:tcPr>
            <w:tcW w:w="352" w:type="dxa"/>
            <w:tcBorders>
              <w:left w:val="nil"/>
            </w:tcBorders>
          </w:tcPr>
          <w:p w14:paraId="7E364C2A" w14:textId="77777777" w:rsidR="00204BBE" w:rsidRDefault="00204BBE" w:rsidP="008C49E0">
            <w:pPr>
              <w:bidi w:val="0"/>
              <w:spacing w:line="240" w:lineRule="auto"/>
              <w:jc w:val="left"/>
              <w:rPr>
                <w:rFonts w:ascii="Simplified Arabic" w:hAnsi="Simplified Arabic" w:cs="Simplified Arabic"/>
                <w:sz w:val="32"/>
                <w:lang w:bidi="ar-LY"/>
              </w:rPr>
            </w:pPr>
          </w:p>
        </w:tc>
      </w:tr>
      <w:tr w:rsidR="00204BBE" w14:paraId="1AC1FEFF" w14:textId="77777777" w:rsidTr="008C49E0">
        <w:trPr>
          <w:trHeight w:val="839"/>
        </w:trPr>
        <w:tc>
          <w:tcPr>
            <w:tcW w:w="992" w:type="dxa"/>
            <w:tcBorders>
              <w:top w:val="nil"/>
            </w:tcBorders>
          </w:tcPr>
          <w:p w14:paraId="332852C9" w14:textId="419DA284" w:rsidR="00204BBE" w:rsidRPr="00204BBE" w:rsidRDefault="00204BBE" w:rsidP="008C49E0">
            <w:pPr>
              <w:pStyle w:val="NormalText"/>
              <w:spacing w:line="240" w:lineRule="auto"/>
              <w:jc w:val="left"/>
              <w:rPr>
                <w:sz w:val="28"/>
                <w:rtl/>
              </w:rPr>
            </w:pPr>
          </w:p>
        </w:tc>
        <w:tc>
          <w:tcPr>
            <w:tcW w:w="685" w:type="dxa"/>
            <w:tcBorders>
              <w:top w:val="nil"/>
            </w:tcBorders>
          </w:tcPr>
          <w:p w14:paraId="2CFCB167" w14:textId="29E85184" w:rsidR="00204BBE" w:rsidRPr="008D2CB7" w:rsidRDefault="008D2CB7" w:rsidP="008C49E0">
            <w:pPr>
              <w:pStyle w:val="NormalText"/>
              <w:spacing w:line="240" w:lineRule="auto"/>
              <w:jc w:val="left"/>
              <w:rPr>
                <w:sz w:val="28"/>
                <w:u w:val="single"/>
                <w:rtl/>
              </w:rPr>
            </w:pPr>
            <w:r w:rsidRPr="008D2CB7">
              <w:rPr>
                <w:rFonts w:hint="cs"/>
                <w:sz w:val="28"/>
                <w:u w:val="single"/>
                <w:rtl/>
              </w:rPr>
              <w:t>المدة</w:t>
            </w:r>
          </w:p>
        </w:tc>
        <w:tc>
          <w:tcPr>
            <w:tcW w:w="352" w:type="dxa"/>
          </w:tcPr>
          <w:p w14:paraId="752E81B9" w14:textId="77777777" w:rsidR="00204BBE" w:rsidRPr="00204BBE" w:rsidRDefault="00204BBE" w:rsidP="008C49E0">
            <w:pPr>
              <w:pStyle w:val="NormalText"/>
              <w:spacing w:line="240" w:lineRule="auto"/>
              <w:jc w:val="left"/>
              <w:rPr>
                <w:sz w:val="24"/>
                <w:szCs w:val="24"/>
                <w:rtl/>
              </w:rPr>
            </w:pPr>
            <w:r w:rsidRPr="00204BBE">
              <w:rPr>
                <w:rFonts w:hint="cs"/>
                <w:sz w:val="24"/>
                <w:szCs w:val="24"/>
                <w:rtl/>
              </w:rPr>
              <w:t>1</w:t>
            </w:r>
          </w:p>
        </w:tc>
        <w:tc>
          <w:tcPr>
            <w:tcW w:w="352" w:type="dxa"/>
          </w:tcPr>
          <w:p w14:paraId="14339716" w14:textId="77777777" w:rsidR="00204BBE" w:rsidRPr="00204BBE" w:rsidRDefault="00204BBE" w:rsidP="008C49E0">
            <w:pPr>
              <w:pStyle w:val="NormalText"/>
              <w:spacing w:line="240" w:lineRule="auto"/>
              <w:jc w:val="left"/>
              <w:rPr>
                <w:sz w:val="24"/>
                <w:szCs w:val="24"/>
                <w:rtl/>
              </w:rPr>
            </w:pPr>
            <w:r w:rsidRPr="00204BBE">
              <w:rPr>
                <w:rFonts w:hint="cs"/>
                <w:sz w:val="24"/>
                <w:szCs w:val="24"/>
                <w:rtl/>
              </w:rPr>
              <w:t>2</w:t>
            </w:r>
          </w:p>
        </w:tc>
        <w:tc>
          <w:tcPr>
            <w:tcW w:w="353" w:type="dxa"/>
          </w:tcPr>
          <w:p w14:paraId="1A37EAA8" w14:textId="77777777" w:rsidR="00204BBE" w:rsidRPr="00204BBE" w:rsidRDefault="00204BBE" w:rsidP="008C49E0">
            <w:pPr>
              <w:pStyle w:val="NormalText"/>
              <w:spacing w:line="240" w:lineRule="auto"/>
              <w:jc w:val="left"/>
              <w:rPr>
                <w:sz w:val="24"/>
                <w:szCs w:val="24"/>
                <w:rtl/>
              </w:rPr>
            </w:pPr>
            <w:r w:rsidRPr="00204BBE">
              <w:rPr>
                <w:rFonts w:hint="cs"/>
                <w:sz w:val="24"/>
                <w:szCs w:val="24"/>
                <w:rtl/>
              </w:rPr>
              <w:t>3</w:t>
            </w:r>
          </w:p>
        </w:tc>
        <w:tc>
          <w:tcPr>
            <w:tcW w:w="353" w:type="dxa"/>
          </w:tcPr>
          <w:p w14:paraId="6E31E354" w14:textId="77777777" w:rsidR="00204BBE" w:rsidRPr="00204BBE" w:rsidRDefault="00204BBE" w:rsidP="008C49E0">
            <w:pPr>
              <w:pStyle w:val="NormalText"/>
              <w:spacing w:line="240" w:lineRule="auto"/>
              <w:jc w:val="left"/>
              <w:rPr>
                <w:sz w:val="24"/>
                <w:szCs w:val="24"/>
                <w:rtl/>
              </w:rPr>
            </w:pPr>
            <w:r w:rsidRPr="00204BBE">
              <w:rPr>
                <w:rFonts w:hint="cs"/>
                <w:sz w:val="24"/>
                <w:szCs w:val="24"/>
                <w:rtl/>
              </w:rPr>
              <w:t>4</w:t>
            </w:r>
          </w:p>
        </w:tc>
        <w:tc>
          <w:tcPr>
            <w:tcW w:w="353" w:type="dxa"/>
          </w:tcPr>
          <w:p w14:paraId="0AEB057B" w14:textId="77777777" w:rsidR="00204BBE" w:rsidRPr="00204BBE" w:rsidRDefault="00204BBE" w:rsidP="008C49E0">
            <w:pPr>
              <w:pStyle w:val="NormalText"/>
              <w:spacing w:line="240" w:lineRule="auto"/>
              <w:jc w:val="left"/>
              <w:rPr>
                <w:sz w:val="24"/>
                <w:szCs w:val="24"/>
                <w:rtl/>
              </w:rPr>
            </w:pPr>
            <w:r w:rsidRPr="00204BBE">
              <w:rPr>
                <w:rFonts w:hint="cs"/>
                <w:sz w:val="24"/>
                <w:szCs w:val="24"/>
                <w:rtl/>
              </w:rPr>
              <w:t>1</w:t>
            </w:r>
          </w:p>
        </w:tc>
        <w:tc>
          <w:tcPr>
            <w:tcW w:w="353" w:type="dxa"/>
          </w:tcPr>
          <w:p w14:paraId="753DEBD0" w14:textId="77777777" w:rsidR="00204BBE" w:rsidRPr="00204BBE" w:rsidRDefault="00204BBE" w:rsidP="008C49E0">
            <w:pPr>
              <w:pStyle w:val="NormalText"/>
              <w:spacing w:line="240" w:lineRule="auto"/>
              <w:jc w:val="left"/>
              <w:rPr>
                <w:sz w:val="24"/>
                <w:szCs w:val="24"/>
                <w:rtl/>
              </w:rPr>
            </w:pPr>
            <w:r w:rsidRPr="00204BBE">
              <w:rPr>
                <w:rFonts w:hint="cs"/>
                <w:sz w:val="24"/>
                <w:szCs w:val="24"/>
                <w:rtl/>
              </w:rPr>
              <w:t>2</w:t>
            </w:r>
          </w:p>
        </w:tc>
        <w:tc>
          <w:tcPr>
            <w:tcW w:w="353" w:type="dxa"/>
          </w:tcPr>
          <w:p w14:paraId="638C8A3D" w14:textId="77777777" w:rsidR="00204BBE" w:rsidRPr="00204BBE" w:rsidRDefault="00204BBE" w:rsidP="008C49E0">
            <w:pPr>
              <w:pStyle w:val="NormalText"/>
              <w:spacing w:line="240" w:lineRule="auto"/>
              <w:jc w:val="left"/>
              <w:rPr>
                <w:sz w:val="24"/>
                <w:szCs w:val="24"/>
                <w:rtl/>
              </w:rPr>
            </w:pPr>
            <w:r w:rsidRPr="00204BBE">
              <w:rPr>
                <w:rFonts w:hint="cs"/>
                <w:sz w:val="24"/>
                <w:szCs w:val="24"/>
                <w:rtl/>
              </w:rPr>
              <w:t>3</w:t>
            </w:r>
          </w:p>
        </w:tc>
        <w:tc>
          <w:tcPr>
            <w:tcW w:w="353" w:type="dxa"/>
          </w:tcPr>
          <w:p w14:paraId="21A033C8" w14:textId="77777777" w:rsidR="00204BBE" w:rsidRPr="00204BBE" w:rsidRDefault="00204BBE" w:rsidP="008C49E0">
            <w:pPr>
              <w:pStyle w:val="NormalText"/>
              <w:spacing w:line="240" w:lineRule="auto"/>
              <w:jc w:val="left"/>
              <w:rPr>
                <w:sz w:val="24"/>
                <w:szCs w:val="24"/>
                <w:rtl/>
              </w:rPr>
            </w:pPr>
            <w:r w:rsidRPr="00204BBE">
              <w:rPr>
                <w:rFonts w:hint="cs"/>
                <w:sz w:val="24"/>
                <w:szCs w:val="24"/>
                <w:rtl/>
              </w:rPr>
              <w:t>4</w:t>
            </w:r>
          </w:p>
        </w:tc>
        <w:tc>
          <w:tcPr>
            <w:tcW w:w="352" w:type="dxa"/>
          </w:tcPr>
          <w:p w14:paraId="19EF4F88" w14:textId="77777777" w:rsidR="00204BBE" w:rsidRPr="00204BBE" w:rsidRDefault="00204BBE" w:rsidP="008C49E0">
            <w:pPr>
              <w:pStyle w:val="NormalText"/>
              <w:spacing w:line="240" w:lineRule="auto"/>
              <w:jc w:val="left"/>
              <w:rPr>
                <w:sz w:val="24"/>
                <w:szCs w:val="24"/>
                <w:rtl/>
              </w:rPr>
            </w:pPr>
            <w:r w:rsidRPr="00204BBE">
              <w:rPr>
                <w:rFonts w:hint="cs"/>
                <w:sz w:val="24"/>
                <w:szCs w:val="24"/>
                <w:rtl/>
              </w:rPr>
              <w:t>1</w:t>
            </w:r>
          </w:p>
        </w:tc>
        <w:tc>
          <w:tcPr>
            <w:tcW w:w="352" w:type="dxa"/>
          </w:tcPr>
          <w:p w14:paraId="0CCAE003" w14:textId="77777777" w:rsidR="00204BBE" w:rsidRPr="00204BBE" w:rsidRDefault="00204BBE" w:rsidP="008C49E0">
            <w:pPr>
              <w:pStyle w:val="NormalText"/>
              <w:spacing w:line="240" w:lineRule="auto"/>
              <w:jc w:val="left"/>
              <w:rPr>
                <w:sz w:val="24"/>
                <w:szCs w:val="24"/>
                <w:rtl/>
              </w:rPr>
            </w:pPr>
            <w:r w:rsidRPr="00204BBE">
              <w:rPr>
                <w:rFonts w:hint="cs"/>
                <w:sz w:val="24"/>
                <w:szCs w:val="24"/>
                <w:rtl/>
              </w:rPr>
              <w:t>2</w:t>
            </w:r>
          </w:p>
        </w:tc>
        <w:tc>
          <w:tcPr>
            <w:tcW w:w="352" w:type="dxa"/>
          </w:tcPr>
          <w:p w14:paraId="5E009121" w14:textId="77777777" w:rsidR="00204BBE" w:rsidRPr="00204BBE" w:rsidRDefault="00204BBE" w:rsidP="008C49E0">
            <w:pPr>
              <w:pStyle w:val="NormalText"/>
              <w:spacing w:line="240" w:lineRule="auto"/>
              <w:jc w:val="left"/>
              <w:rPr>
                <w:sz w:val="24"/>
                <w:szCs w:val="24"/>
                <w:rtl/>
              </w:rPr>
            </w:pPr>
            <w:r w:rsidRPr="00204BBE">
              <w:rPr>
                <w:rFonts w:hint="cs"/>
                <w:sz w:val="24"/>
                <w:szCs w:val="24"/>
                <w:rtl/>
              </w:rPr>
              <w:t>3</w:t>
            </w:r>
          </w:p>
        </w:tc>
        <w:tc>
          <w:tcPr>
            <w:tcW w:w="352" w:type="dxa"/>
          </w:tcPr>
          <w:p w14:paraId="56CC881D" w14:textId="77777777" w:rsidR="00204BBE" w:rsidRPr="00204BBE" w:rsidRDefault="00204BBE" w:rsidP="008C49E0">
            <w:pPr>
              <w:pStyle w:val="NormalText"/>
              <w:spacing w:line="240" w:lineRule="auto"/>
              <w:jc w:val="left"/>
              <w:rPr>
                <w:sz w:val="24"/>
                <w:szCs w:val="24"/>
                <w:rtl/>
              </w:rPr>
            </w:pPr>
            <w:r w:rsidRPr="00204BBE">
              <w:rPr>
                <w:rFonts w:hint="cs"/>
                <w:sz w:val="24"/>
                <w:szCs w:val="24"/>
                <w:rtl/>
              </w:rPr>
              <w:t>4</w:t>
            </w:r>
          </w:p>
        </w:tc>
        <w:tc>
          <w:tcPr>
            <w:tcW w:w="352" w:type="dxa"/>
          </w:tcPr>
          <w:p w14:paraId="7F8E944D" w14:textId="77777777" w:rsidR="00204BBE" w:rsidRPr="00204BBE" w:rsidRDefault="00204BBE" w:rsidP="008C49E0">
            <w:pPr>
              <w:pStyle w:val="NormalText"/>
              <w:spacing w:line="240" w:lineRule="auto"/>
              <w:jc w:val="left"/>
              <w:rPr>
                <w:sz w:val="24"/>
                <w:szCs w:val="24"/>
                <w:rtl/>
              </w:rPr>
            </w:pPr>
            <w:r w:rsidRPr="00204BBE">
              <w:rPr>
                <w:rFonts w:hint="cs"/>
                <w:sz w:val="24"/>
                <w:szCs w:val="24"/>
                <w:rtl/>
              </w:rPr>
              <w:t>1</w:t>
            </w:r>
          </w:p>
        </w:tc>
        <w:tc>
          <w:tcPr>
            <w:tcW w:w="352" w:type="dxa"/>
          </w:tcPr>
          <w:p w14:paraId="1BDC5106" w14:textId="77777777" w:rsidR="00204BBE" w:rsidRPr="00204BBE" w:rsidRDefault="00204BBE" w:rsidP="008C49E0">
            <w:pPr>
              <w:pStyle w:val="NormalText"/>
              <w:spacing w:line="240" w:lineRule="auto"/>
              <w:jc w:val="left"/>
              <w:rPr>
                <w:sz w:val="24"/>
                <w:szCs w:val="24"/>
                <w:rtl/>
              </w:rPr>
            </w:pPr>
            <w:r w:rsidRPr="00204BBE">
              <w:rPr>
                <w:rFonts w:hint="cs"/>
                <w:sz w:val="24"/>
                <w:szCs w:val="24"/>
                <w:rtl/>
              </w:rPr>
              <w:t>2</w:t>
            </w:r>
          </w:p>
        </w:tc>
        <w:tc>
          <w:tcPr>
            <w:tcW w:w="352" w:type="dxa"/>
          </w:tcPr>
          <w:p w14:paraId="6E1D212D" w14:textId="77777777" w:rsidR="00204BBE" w:rsidRPr="00204BBE" w:rsidRDefault="00204BBE" w:rsidP="008C49E0">
            <w:pPr>
              <w:bidi w:val="0"/>
              <w:spacing w:line="240"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3</w:t>
            </w:r>
          </w:p>
        </w:tc>
        <w:tc>
          <w:tcPr>
            <w:tcW w:w="352" w:type="dxa"/>
          </w:tcPr>
          <w:p w14:paraId="6E8EBEEB" w14:textId="77777777" w:rsidR="00204BBE" w:rsidRPr="00204BBE" w:rsidRDefault="00204BBE" w:rsidP="008C49E0">
            <w:pPr>
              <w:bidi w:val="0"/>
              <w:spacing w:line="240"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4</w:t>
            </w:r>
          </w:p>
        </w:tc>
        <w:tc>
          <w:tcPr>
            <w:tcW w:w="352" w:type="dxa"/>
          </w:tcPr>
          <w:p w14:paraId="753F3C12" w14:textId="77777777" w:rsidR="00204BBE" w:rsidRPr="00204BBE" w:rsidRDefault="00204BBE" w:rsidP="008C49E0">
            <w:pPr>
              <w:bidi w:val="0"/>
              <w:spacing w:line="240"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1</w:t>
            </w:r>
          </w:p>
        </w:tc>
        <w:tc>
          <w:tcPr>
            <w:tcW w:w="352" w:type="dxa"/>
          </w:tcPr>
          <w:p w14:paraId="15F084BD" w14:textId="77777777" w:rsidR="00204BBE" w:rsidRPr="00204BBE" w:rsidRDefault="00204BBE" w:rsidP="008C49E0">
            <w:pPr>
              <w:bidi w:val="0"/>
              <w:spacing w:line="240"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2</w:t>
            </w:r>
          </w:p>
        </w:tc>
        <w:tc>
          <w:tcPr>
            <w:tcW w:w="353" w:type="dxa"/>
            <w:gridSpan w:val="2"/>
          </w:tcPr>
          <w:p w14:paraId="4721066D" w14:textId="77777777" w:rsidR="00204BBE" w:rsidRPr="00204BBE" w:rsidRDefault="00204BBE" w:rsidP="008C49E0">
            <w:pPr>
              <w:bidi w:val="0"/>
              <w:spacing w:line="240"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3</w:t>
            </w:r>
          </w:p>
        </w:tc>
        <w:tc>
          <w:tcPr>
            <w:tcW w:w="352" w:type="dxa"/>
            <w:gridSpan w:val="2"/>
          </w:tcPr>
          <w:p w14:paraId="59004D2D" w14:textId="77777777" w:rsidR="00204BBE" w:rsidRPr="00204BBE" w:rsidRDefault="00204BBE" w:rsidP="008C49E0">
            <w:pPr>
              <w:bidi w:val="0"/>
              <w:spacing w:line="240"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4</w:t>
            </w:r>
          </w:p>
        </w:tc>
        <w:tc>
          <w:tcPr>
            <w:tcW w:w="352" w:type="dxa"/>
            <w:gridSpan w:val="2"/>
          </w:tcPr>
          <w:p w14:paraId="7B9D9F6B" w14:textId="77777777" w:rsidR="00204BBE" w:rsidRPr="00204BBE" w:rsidRDefault="00204BBE" w:rsidP="008C49E0">
            <w:pPr>
              <w:bidi w:val="0"/>
              <w:spacing w:line="240"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1</w:t>
            </w:r>
          </w:p>
        </w:tc>
        <w:tc>
          <w:tcPr>
            <w:tcW w:w="352" w:type="dxa"/>
            <w:gridSpan w:val="2"/>
          </w:tcPr>
          <w:p w14:paraId="68F9D789" w14:textId="77777777" w:rsidR="00204BBE" w:rsidRPr="00204BBE" w:rsidRDefault="00204BBE" w:rsidP="008C49E0">
            <w:pPr>
              <w:bidi w:val="0"/>
              <w:spacing w:line="240"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2</w:t>
            </w:r>
          </w:p>
        </w:tc>
        <w:tc>
          <w:tcPr>
            <w:tcW w:w="352" w:type="dxa"/>
            <w:gridSpan w:val="2"/>
          </w:tcPr>
          <w:p w14:paraId="53CE92C9" w14:textId="77777777" w:rsidR="00204BBE" w:rsidRPr="00204BBE" w:rsidRDefault="00204BBE" w:rsidP="008C49E0">
            <w:pPr>
              <w:bidi w:val="0"/>
              <w:spacing w:line="240"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3</w:t>
            </w:r>
          </w:p>
        </w:tc>
        <w:tc>
          <w:tcPr>
            <w:tcW w:w="352" w:type="dxa"/>
          </w:tcPr>
          <w:p w14:paraId="36E21810" w14:textId="77777777" w:rsidR="00204BBE" w:rsidRPr="00204BBE" w:rsidRDefault="00204BBE" w:rsidP="008C49E0">
            <w:pPr>
              <w:bidi w:val="0"/>
              <w:spacing w:line="240"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4</w:t>
            </w:r>
          </w:p>
        </w:tc>
      </w:tr>
      <w:tr w:rsidR="008D2CB7" w14:paraId="129EFA1F" w14:textId="77777777" w:rsidTr="008C49E0">
        <w:trPr>
          <w:trHeight w:val="400"/>
        </w:trPr>
        <w:tc>
          <w:tcPr>
            <w:tcW w:w="992" w:type="dxa"/>
          </w:tcPr>
          <w:p w14:paraId="1F6046AB" w14:textId="63406872" w:rsidR="008D2CB7" w:rsidRPr="00204BBE" w:rsidRDefault="008D2CB7" w:rsidP="008C49E0">
            <w:pPr>
              <w:pStyle w:val="NormalText"/>
              <w:spacing w:line="240" w:lineRule="auto"/>
              <w:jc w:val="left"/>
              <w:rPr>
                <w:sz w:val="28"/>
                <w:rtl/>
                <w:lang w:bidi="ar-SA"/>
              </w:rPr>
            </w:pPr>
            <w:r>
              <w:rPr>
                <w:rFonts w:hint="cs"/>
                <w:sz w:val="28"/>
                <w:rtl/>
              </w:rPr>
              <w:t>التخطيط</w:t>
            </w:r>
          </w:p>
        </w:tc>
        <w:tc>
          <w:tcPr>
            <w:tcW w:w="685" w:type="dxa"/>
          </w:tcPr>
          <w:p w14:paraId="4B83D348" w14:textId="77777777" w:rsidR="008D2CB7" w:rsidRPr="00204BBE" w:rsidRDefault="008D2CB7" w:rsidP="008C49E0">
            <w:pPr>
              <w:pStyle w:val="NormalText"/>
              <w:spacing w:line="240" w:lineRule="auto"/>
              <w:jc w:val="left"/>
              <w:rPr>
                <w:sz w:val="28"/>
                <w:rtl/>
              </w:rPr>
            </w:pPr>
          </w:p>
        </w:tc>
        <w:tc>
          <w:tcPr>
            <w:tcW w:w="352" w:type="dxa"/>
            <w:tcBorders>
              <w:bottom w:val="nil"/>
              <w:right w:val="nil"/>
            </w:tcBorders>
          </w:tcPr>
          <w:p w14:paraId="1B4D3DBC" w14:textId="661A1A61" w:rsidR="008D2CB7" w:rsidRDefault="008D2CB7" w:rsidP="008C49E0">
            <w:pPr>
              <w:pStyle w:val="NormalText"/>
              <w:spacing w:line="240" w:lineRule="auto"/>
              <w:jc w:val="left"/>
              <w:rPr>
                <w:sz w:val="36"/>
                <w:szCs w:val="32"/>
                <w:rtl/>
              </w:rPr>
            </w:pPr>
          </w:p>
        </w:tc>
        <w:tc>
          <w:tcPr>
            <w:tcW w:w="352" w:type="dxa"/>
            <w:tcBorders>
              <w:left w:val="nil"/>
              <w:bottom w:val="nil"/>
              <w:right w:val="nil"/>
            </w:tcBorders>
          </w:tcPr>
          <w:p w14:paraId="7D462132" w14:textId="18565785" w:rsidR="008D2CB7" w:rsidRDefault="008D2CB7" w:rsidP="008C49E0">
            <w:pPr>
              <w:pStyle w:val="NormalText"/>
              <w:spacing w:line="240" w:lineRule="auto"/>
              <w:jc w:val="left"/>
              <w:rPr>
                <w:sz w:val="36"/>
                <w:szCs w:val="32"/>
                <w:rtl/>
              </w:rPr>
            </w:pPr>
          </w:p>
        </w:tc>
        <w:tc>
          <w:tcPr>
            <w:tcW w:w="353" w:type="dxa"/>
            <w:tcBorders>
              <w:left w:val="nil"/>
              <w:bottom w:val="nil"/>
              <w:right w:val="nil"/>
            </w:tcBorders>
          </w:tcPr>
          <w:p w14:paraId="06747B72" w14:textId="20CAB369" w:rsidR="008D2CB7" w:rsidRDefault="008D2CB7" w:rsidP="008C49E0">
            <w:pPr>
              <w:pStyle w:val="NormalText"/>
              <w:spacing w:line="240" w:lineRule="auto"/>
              <w:jc w:val="left"/>
              <w:rPr>
                <w:sz w:val="36"/>
                <w:szCs w:val="32"/>
                <w:rtl/>
              </w:rPr>
            </w:pPr>
          </w:p>
        </w:tc>
        <w:tc>
          <w:tcPr>
            <w:tcW w:w="353" w:type="dxa"/>
            <w:tcBorders>
              <w:left w:val="nil"/>
              <w:bottom w:val="nil"/>
              <w:right w:val="nil"/>
            </w:tcBorders>
          </w:tcPr>
          <w:p w14:paraId="3DB076B1" w14:textId="26F3F046" w:rsidR="008D2CB7" w:rsidRDefault="008D2CB7" w:rsidP="008C49E0">
            <w:pPr>
              <w:pStyle w:val="NormalText"/>
              <w:spacing w:line="240" w:lineRule="auto"/>
              <w:jc w:val="left"/>
              <w:rPr>
                <w:sz w:val="36"/>
                <w:szCs w:val="32"/>
                <w:rtl/>
              </w:rPr>
            </w:pPr>
          </w:p>
        </w:tc>
        <w:tc>
          <w:tcPr>
            <w:tcW w:w="353" w:type="dxa"/>
            <w:tcBorders>
              <w:left w:val="nil"/>
              <w:bottom w:val="nil"/>
              <w:right w:val="nil"/>
            </w:tcBorders>
          </w:tcPr>
          <w:p w14:paraId="35C63992" w14:textId="77556207" w:rsidR="008D2CB7" w:rsidRDefault="008C49E0" w:rsidP="008C49E0">
            <w:pPr>
              <w:pStyle w:val="NormalText"/>
              <w:spacing w:line="240" w:lineRule="auto"/>
              <w:jc w:val="left"/>
              <w:rPr>
                <w:sz w:val="36"/>
                <w:szCs w:val="32"/>
                <w:rtl/>
              </w:rPr>
            </w:pPr>
            <w:r>
              <w:rPr>
                <w:noProof/>
                <w:sz w:val="36"/>
                <w:szCs w:val="32"/>
                <w:rtl/>
                <w:lang w:val="ar-LY"/>
              </w:rPr>
              <mc:AlternateContent>
                <mc:Choice Requires="wps">
                  <w:drawing>
                    <wp:anchor distT="0" distB="0" distL="114300" distR="114300" simplePos="0" relativeHeight="251721728" behindDoc="0" locked="0" layoutInCell="1" allowOverlap="1" wp14:anchorId="42B13650" wp14:editId="2089BE7F">
                      <wp:simplePos x="0" y="0"/>
                      <wp:positionH relativeFrom="column">
                        <wp:posOffset>149225</wp:posOffset>
                      </wp:positionH>
                      <wp:positionV relativeFrom="paragraph">
                        <wp:posOffset>3175</wp:posOffset>
                      </wp:positionV>
                      <wp:extent cx="887730" cy="316865"/>
                      <wp:effectExtent l="57150" t="38100" r="83820" b="102235"/>
                      <wp:wrapNone/>
                      <wp:docPr id="8" name="Rectangle 8"/>
                      <wp:cNvGraphicFramePr/>
                      <a:graphic xmlns:a="http://schemas.openxmlformats.org/drawingml/2006/main">
                        <a:graphicData uri="http://schemas.microsoft.com/office/word/2010/wordprocessingShape">
                          <wps:wsp>
                            <wps:cNvSpPr/>
                            <wps:spPr>
                              <a:xfrm>
                                <a:off x="0" y="0"/>
                                <a:ext cx="887730" cy="31686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CFEFA" id="Rectangle 8" o:spid="_x0000_s1026" style="position:absolute;margin-left:11.75pt;margin-top:.25pt;width:69.9pt;height:24.9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" fillcolor="#a7bfde [1620]" strokecolor="#4579b8 [3044]">
                      <v:fill color2="#e4ecf5 [500]" rotate="t" angle="180" colors="0 #a3c4ff;22938f #bfd5ff;1 #e5eeff" focus="100%" type="gradient"/>
                      <v:shadow on="t" color="black" opacity="24903f" origin=",.5" offset="0,.55556mm"/>
                    </v:rect>
                  </w:pict>
                </mc:Fallback>
              </mc:AlternateContent>
            </w:r>
          </w:p>
        </w:tc>
        <w:tc>
          <w:tcPr>
            <w:tcW w:w="353" w:type="dxa"/>
            <w:tcBorders>
              <w:left w:val="nil"/>
              <w:bottom w:val="nil"/>
              <w:right w:val="nil"/>
            </w:tcBorders>
          </w:tcPr>
          <w:p w14:paraId="109B64A4" w14:textId="77777777" w:rsidR="008D2CB7" w:rsidRDefault="008D2CB7" w:rsidP="008C49E0">
            <w:pPr>
              <w:pStyle w:val="NormalText"/>
              <w:spacing w:line="240" w:lineRule="auto"/>
              <w:jc w:val="left"/>
              <w:rPr>
                <w:sz w:val="36"/>
                <w:szCs w:val="32"/>
                <w:rtl/>
              </w:rPr>
            </w:pPr>
          </w:p>
        </w:tc>
        <w:tc>
          <w:tcPr>
            <w:tcW w:w="353" w:type="dxa"/>
            <w:tcBorders>
              <w:left w:val="nil"/>
              <w:bottom w:val="nil"/>
              <w:right w:val="nil"/>
            </w:tcBorders>
          </w:tcPr>
          <w:p w14:paraId="3470AFCF" w14:textId="77777777" w:rsidR="008D2CB7" w:rsidRDefault="008D2CB7" w:rsidP="008C49E0">
            <w:pPr>
              <w:pStyle w:val="NormalText"/>
              <w:spacing w:line="240" w:lineRule="auto"/>
              <w:jc w:val="left"/>
              <w:rPr>
                <w:sz w:val="36"/>
                <w:szCs w:val="32"/>
                <w:rtl/>
              </w:rPr>
            </w:pPr>
          </w:p>
        </w:tc>
        <w:tc>
          <w:tcPr>
            <w:tcW w:w="353" w:type="dxa"/>
            <w:tcBorders>
              <w:left w:val="nil"/>
              <w:bottom w:val="nil"/>
              <w:right w:val="nil"/>
            </w:tcBorders>
          </w:tcPr>
          <w:p w14:paraId="621575EF" w14:textId="77777777" w:rsidR="008D2CB7" w:rsidRDefault="008D2CB7" w:rsidP="008C49E0">
            <w:pPr>
              <w:pStyle w:val="NormalText"/>
              <w:spacing w:line="240" w:lineRule="auto"/>
              <w:jc w:val="left"/>
              <w:rPr>
                <w:sz w:val="36"/>
                <w:szCs w:val="32"/>
                <w:rtl/>
              </w:rPr>
            </w:pPr>
          </w:p>
        </w:tc>
        <w:tc>
          <w:tcPr>
            <w:tcW w:w="352" w:type="dxa"/>
            <w:tcBorders>
              <w:left w:val="nil"/>
              <w:bottom w:val="nil"/>
              <w:right w:val="nil"/>
            </w:tcBorders>
          </w:tcPr>
          <w:p w14:paraId="6C5A3494" w14:textId="77777777" w:rsidR="008D2CB7" w:rsidRDefault="008D2CB7" w:rsidP="008C49E0">
            <w:pPr>
              <w:pStyle w:val="NormalText"/>
              <w:spacing w:line="240" w:lineRule="auto"/>
              <w:jc w:val="left"/>
              <w:rPr>
                <w:sz w:val="36"/>
                <w:szCs w:val="32"/>
                <w:rtl/>
              </w:rPr>
            </w:pPr>
          </w:p>
        </w:tc>
        <w:tc>
          <w:tcPr>
            <w:tcW w:w="352" w:type="dxa"/>
            <w:tcBorders>
              <w:left w:val="nil"/>
              <w:bottom w:val="nil"/>
              <w:right w:val="nil"/>
            </w:tcBorders>
          </w:tcPr>
          <w:p w14:paraId="5B9FFB0A" w14:textId="77777777" w:rsidR="008D2CB7" w:rsidRDefault="008D2CB7" w:rsidP="008C49E0">
            <w:pPr>
              <w:pStyle w:val="NormalText"/>
              <w:spacing w:line="240" w:lineRule="auto"/>
              <w:jc w:val="left"/>
              <w:rPr>
                <w:sz w:val="36"/>
                <w:szCs w:val="32"/>
                <w:rtl/>
              </w:rPr>
            </w:pPr>
          </w:p>
        </w:tc>
        <w:tc>
          <w:tcPr>
            <w:tcW w:w="352" w:type="dxa"/>
            <w:tcBorders>
              <w:left w:val="nil"/>
              <w:bottom w:val="nil"/>
              <w:right w:val="nil"/>
            </w:tcBorders>
          </w:tcPr>
          <w:p w14:paraId="236E906B" w14:textId="77777777" w:rsidR="008D2CB7" w:rsidRDefault="008D2CB7" w:rsidP="008C49E0">
            <w:pPr>
              <w:pStyle w:val="NormalText"/>
              <w:spacing w:line="240" w:lineRule="auto"/>
              <w:jc w:val="left"/>
              <w:rPr>
                <w:sz w:val="36"/>
                <w:szCs w:val="32"/>
                <w:rtl/>
              </w:rPr>
            </w:pPr>
          </w:p>
        </w:tc>
        <w:tc>
          <w:tcPr>
            <w:tcW w:w="352" w:type="dxa"/>
            <w:tcBorders>
              <w:left w:val="nil"/>
              <w:bottom w:val="nil"/>
              <w:right w:val="nil"/>
            </w:tcBorders>
          </w:tcPr>
          <w:p w14:paraId="63A70DEB" w14:textId="47394686" w:rsidR="008D2CB7" w:rsidRDefault="008D2CB7" w:rsidP="008C49E0">
            <w:pPr>
              <w:pStyle w:val="NormalText"/>
              <w:spacing w:line="240" w:lineRule="auto"/>
              <w:jc w:val="left"/>
              <w:rPr>
                <w:sz w:val="36"/>
                <w:szCs w:val="32"/>
                <w:rtl/>
              </w:rPr>
            </w:pPr>
          </w:p>
        </w:tc>
        <w:tc>
          <w:tcPr>
            <w:tcW w:w="352" w:type="dxa"/>
            <w:tcBorders>
              <w:left w:val="nil"/>
              <w:bottom w:val="nil"/>
              <w:right w:val="nil"/>
            </w:tcBorders>
          </w:tcPr>
          <w:p w14:paraId="1ACDE14A" w14:textId="63408BB8" w:rsidR="008D2CB7" w:rsidRDefault="008C49E0" w:rsidP="008C49E0">
            <w:pPr>
              <w:pStyle w:val="NormalText"/>
              <w:spacing w:line="240" w:lineRule="auto"/>
              <w:jc w:val="left"/>
              <w:rPr>
                <w:sz w:val="36"/>
                <w:szCs w:val="32"/>
                <w:rtl/>
              </w:rPr>
            </w:pPr>
            <w:r>
              <w:rPr>
                <w:noProof/>
                <w:sz w:val="36"/>
                <w:szCs w:val="32"/>
                <w:rtl/>
                <w:lang w:val="ar-LY"/>
              </w:rPr>
              <mc:AlternateContent>
                <mc:Choice Requires="wps">
                  <w:drawing>
                    <wp:anchor distT="0" distB="0" distL="114300" distR="114300" simplePos="0" relativeHeight="251717632" behindDoc="0" locked="0" layoutInCell="1" allowOverlap="1" wp14:anchorId="0D592B3F" wp14:editId="1D0A828A">
                      <wp:simplePos x="0" y="0"/>
                      <wp:positionH relativeFrom="column">
                        <wp:posOffset>129969</wp:posOffset>
                      </wp:positionH>
                      <wp:positionV relativeFrom="paragraph">
                        <wp:posOffset>321945</wp:posOffset>
                      </wp:positionV>
                      <wp:extent cx="1807845" cy="316865"/>
                      <wp:effectExtent l="57150" t="38100" r="78105" b="102235"/>
                      <wp:wrapNone/>
                      <wp:docPr id="9" name="Rectangle 9"/>
                      <wp:cNvGraphicFramePr/>
                      <a:graphic xmlns:a="http://schemas.openxmlformats.org/drawingml/2006/main">
                        <a:graphicData uri="http://schemas.microsoft.com/office/word/2010/wordprocessingShape">
                          <wps:wsp>
                            <wps:cNvSpPr/>
                            <wps:spPr>
                              <a:xfrm>
                                <a:off x="0" y="0"/>
                                <a:ext cx="1807845" cy="31686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A61CE1" id="Rectangle 9" o:spid="_x0000_s1026" style="position:absolute;margin-left:10.25pt;margin-top:25.35pt;width:142.35pt;height:24.9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" fillcolor="#a7bfde [1620]" strokecolor="#4579b8 [3044]">
                      <v:fill color2="#e4ecf5 [500]" rotate="t" angle="180" colors="0 #a3c4ff;22938f #bfd5ff;1 #e5eeff" focus="100%" type="gradient"/>
                      <v:shadow on="t" color="black" opacity="24903f" origin=",.5" offset="0,.55556mm"/>
                    </v:rect>
                  </w:pict>
                </mc:Fallback>
              </mc:AlternateContent>
            </w:r>
          </w:p>
        </w:tc>
        <w:tc>
          <w:tcPr>
            <w:tcW w:w="352" w:type="dxa"/>
            <w:tcBorders>
              <w:left w:val="nil"/>
              <w:bottom w:val="nil"/>
              <w:right w:val="nil"/>
            </w:tcBorders>
          </w:tcPr>
          <w:p w14:paraId="6748A374" w14:textId="77777777" w:rsidR="008D2CB7" w:rsidRDefault="008D2CB7" w:rsidP="008C49E0">
            <w:pPr>
              <w:pStyle w:val="NormalText"/>
              <w:spacing w:line="240" w:lineRule="auto"/>
              <w:jc w:val="left"/>
              <w:rPr>
                <w:sz w:val="36"/>
                <w:szCs w:val="32"/>
                <w:rtl/>
              </w:rPr>
            </w:pPr>
          </w:p>
        </w:tc>
        <w:tc>
          <w:tcPr>
            <w:tcW w:w="1650" w:type="dxa"/>
            <w:gridSpan w:val="5"/>
            <w:tcBorders>
              <w:left w:val="nil"/>
              <w:bottom w:val="nil"/>
              <w:right w:val="nil"/>
            </w:tcBorders>
          </w:tcPr>
          <w:p w14:paraId="68B39598" w14:textId="2B0A2AD2" w:rsidR="008D2CB7" w:rsidRDefault="008D2CB7" w:rsidP="008C49E0">
            <w:pPr>
              <w:pStyle w:val="NormalText"/>
              <w:spacing w:line="240" w:lineRule="auto"/>
              <w:jc w:val="left"/>
              <w:rPr>
                <w:sz w:val="36"/>
                <w:szCs w:val="32"/>
                <w:rtl/>
              </w:rPr>
            </w:pPr>
          </w:p>
        </w:tc>
        <w:tc>
          <w:tcPr>
            <w:tcW w:w="327" w:type="dxa"/>
            <w:gridSpan w:val="2"/>
            <w:tcBorders>
              <w:left w:val="nil"/>
              <w:bottom w:val="nil"/>
              <w:right w:val="nil"/>
            </w:tcBorders>
          </w:tcPr>
          <w:p w14:paraId="4C7EDD1B" w14:textId="77777777" w:rsidR="008D2CB7" w:rsidRDefault="008D2CB7" w:rsidP="008C49E0">
            <w:pPr>
              <w:pStyle w:val="NormalText"/>
              <w:spacing w:line="240" w:lineRule="auto"/>
              <w:jc w:val="left"/>
              <w:rPr>
                <w:sz w:val="36"/>
                <w:szCs w:val="32"/>
                <w:rtl/>
              </w:rPr>
            </w:pPr>
          </w:p>
        </w:tc>
        <w:tc>
          <w:tcPr>
            <w:tcW w:w="352" w:type="dxa"/>
            <w:gridSpan w:val="2"/>
            <w:tcBorders>
              <w:left w:val="nil"/>
              <w:bottom w:val="nil"/>
              <w:right w:val="nil"/>
            </w:tcBorders>
          </w:tcPr>
          <w:p w14:paraId="39F53C6F" w14:textId="77777777" w:rsidR="008D2CB7" w:rsidRDefault="008D2CB7" w:rsidP="008C49E0">
            <w:pPr>
              <w:pStyle w:val="NormalText"/>
              <w:spacing w:line="240" w:lineRule="auto"/>
              <w:jc w:val="left"/>
              <w:rPr>
                <w:sz w:val="36"/>
                <w:szCs w:val="32"/>
                <w:rtl/>
              </w:rPr>
            </w:pPr>
          </w:p>
        </w:tc>
        <w:tc>
          <w:tcPr>
            <w:tcW w:w="352" w:type="dxa"/>
            <w:gridSpan w:val="2"/>
            <w:tcBorders>
              <w:left w:val="nil"/>
              <w:bottom w:val="nil"/>
              <w:right w:val="nil"/>
            </w:tcBorders>
          </w:tcPr>
          <w:p w14:paraId="101C502F" w14:textId="77777777" w:rsidR="008D2CB7" w:rsidRDefault="008D2CB7" w:rsidP="008C49E0">
            <w:pPr>
              <w:pStyle w:val="NormalText"/>
              <w:spacing w:line="240" w:lineRule="auto"/>
              <w:jc w:val="left"/>
              <w:rPr>
                <w:sz w:val="36"/>
                <w:szCs w:val="32"/>
                <w:rtl/>
              </w:rPr>
            </w:pPr>
          </w:p>
        </w:tc>
        <w:tc>
          <w:tcPr>
            <w:tcW w:w="352" w:type="dxa"/>
            <w:gridSpan w:val="2"/>
            <w:tcBorders>
              <w:left w:val="nil"/>
              <w:bottom w:val="nil"/>
              <w:right w:val="nil"/>
            </w:tcBorders>
          </w:tcPr>
          <w:p w14:paraId="293CD718" w14:textId="77777777" w:rsidR="008D2CB7" w:rsidRDefault="008D2CB7" w:rsidP="008C49E0">
            <w:pPr>
              <w:pStyle w:val="NormalText"/>
              <w:spacing w:line="240" w:lineRule="auto"/>
              <w:jc w:val="left"/>
              <w:rPr>
                <w:sz w:val="36"/>
                <w:szCs w:val="32"/>
                <w:rtl/>
              </w:rPr>
            </w:pPr>
          </w:p>
        </w:tc>
        <w:tc>
          <w:tcPr>
            <w:tcW w:w="488" w:type="dxa"/>
            <w:gridSpan w:val="2"/>
            <w:tcBorders>
              <w:left w:val="nil"/>
              <w:bottom w:val="nil"/>
            </w:tcBorders>
          </w:tcPr>
          <w:p w14:paraId="1E147A27" w14:textId="77777777" w:rsidR="008D2CB7" w:rsidRDefault="008D2CB7" w:rsidP="008C49E0">
            <w:pPr>
              <w:pStyle w:val="NormalText"/>
              <w:spacing w:line="240" w:lineRule="auto"/>
              <w:jc w:val="left"/>
              <w:rPr>
                <w:sz w:val="36"/>
                <w:szCs w:val="32"/>
                <w:rtl/>
              </w:rPr>
            </w:pPr>
          </w:p>
        </w:tc>
      </w:tr>
      <w:tr w:rsidR="008D2CB7" w14:paraId="07DABFA5" w14:textId="77777777" w:rsidTr="008C49E0">
        <w:trPr>
          <w:trHeight w:val="310"/>
        </w:trPr>
        <w:tc>
          <w:tcPr>
            <w:tcW w:w="992" w:type="dxa"/>
          </w:tcPr>
          <w:p w14:paraId="77EE2377" w14:textId="558C27D8" w:rsidR="008D2CB7" w:rsidRPr="00204BBE" w:rsidRDefault="008D2CB7" w:rsidP="008C49E0">
            <w:pPr>
              <w:pStyle w:val="NormalText"/>
              <w:spacing w:line="240" w:lineRule="auto"/>
              <w:jc w:val="left"/>
              <w:rPr>
                <w:sz w:val="28"/>
                <w:rtl/>
              </w:rPr>
            </w:pPr>
            <w:r>
              <w:rPr>
                <w:rFonts w:hint="cs"/>
                <w:sz w:val="28"/>
                <w:rtl/>
              </w:rPr>
              <w:t>التحليل</w:t>
            </w:r>
          </w:p>
        </w:tc>
        <w:tc>
          <w:tcPr>
            <w:tcW w:w="685" w:type="dxa"/>
          </w:tcPr>
          <w:p w14:paraId="05D392E1" w14:textId="77777777" w:rsidR="008D2CB7" w:rsidRPr="00204BBE" w:rsidRDefault="008D2CB7" w:rsidP="008C49E0">
            <w:pPr>
              <w:pStyle w:val="NormalText"/>
              <w:spacing w:line="240" w:lineRule="auto"/>
              <w:jc w:val="left"/>
              <w:rPr>
                <w:sz w:val="28"/>
                <w:rtl/>
              </w:rPr>
            </w:pPr>
          </w:p>
        </w:tc>
        <w:tc>
          <w:tcPr>
            <w:tcW w:w="352" w:type="dxa"/>
            <w:tcBorders>
              <w:top w:val="nil"/>
              <w:bottom w:val="nil"/>
              <w:right w:val="nil"/>
            </w:tcBorders>
          </w:tcPr>
          <w:p w14:paraId="20B684F4" w14:textId="77777777"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1517357F" w14:textId="6075631D"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366C0D19" w14:textId="5B771CC4"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6A3F4841" w14:textId="09EB4D41"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18C3CD18" w14:textId="63DCC736"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2A9FBF47" w14:textId="7571D8A0"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4D79CB0D" w14:textId="31F6863E"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546F9DC5" w14:textId="6A56EFA2"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5904658F" w14:textId="77777777"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18B8F45F" w14:textId="77777777"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0A8396B0" w14:textId="77777777"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75389DEC" w14:textId="77777777"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180F6B96" w14:textId="0B5ACB8E"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229F0EEB" w14:textId="40C2388C" w:rsidR="008D2CB7" w:rsidRDefault="008D2CB7" w:rsidP="008C49E0">
            <w:pPr>
              <w:pStyle w:val="NormalText"/>
              <w:spacing w:line="240" w:lineRule="auto"/>
              <w:jc w:val="left"/>
              <w:rPr>
                <w:sz w:val="36"/>
                <w:szCs w:val="32"/>
                <w:rtl/>
              </w:rPr>
            </w:pPr>
          </w:p>
        </w:tc>
        <w:tc>
          <w:tcPr>
            <w:tcW w:w="1650" w:type="dxa"/>
            <w:gridSpan w:val="5"/>
            <w:tcBorders>
              <w:top w:val="nil"/>
              <w:left w:val="nil"/>
              <w:bottom w:val="nil"/>
              <w:right w:val="nil"/>
            </w:tcBorders>
          </w:tcPr>
          <w:p w14:paraId="4B0C1467" w14:textId="401988F7" w:rsidR="008D2CB7" w:rsidRDefault="00BA4025" w:rsidP="008C49E0">
            <w:pPr>
              <w:pStyle w:val="NormalText"/>
              <w:spacing w:line="240" w:lineRule="auto"/>
              <w:jc w:val="left"/>
              <w:rPr>
                <w:sz w:val="36"/>
                <w:szCs w:val="32"/>
                <w:rtl/>
              </w:rPr>
            </w:pPr>
            <w:r>
              <w:rPr>
                <w:noProof/>
                <w:sz w:val="36"/>
                <w:szCs w:val="32"/>
                <w:rtl/>
                <w:lang w:val="ar-LY"/>
              </w:rPr>
              <mc:AlternateContent>
                <mc:Choice Requires="wps">
                  <w:drawing>
                    <wp:anchor distT="0" distB="0" distL="114300" distR="114300" simplePos="0" relativeHeight="251722752" behindDoc="0" locked="0" layoutInCell="1" allowOverlap="1" wp14:anchorId="1A32FC29" wp14:editId="7D6545C8">
                      <wp:simplePos x="0" y="0"/>
                      <wp:positionH relativeFrom="column">
                        <wp:posOffset>781050</wp:posOffset>
                      </wp:positionH>
                      <wp:positionV relativeFrom="paragraph">
                        <wp:posOffset>311414</wp:posOffset>
                      </wp:positionV>
                      <wp:extent cx="876935" cy="306070"/>
                      <wp:effectExtent l="57150" t="38100" r="75565" b="93980"/>
                      <wp:wrapNone/>
                      <wp:docPr id="14" name="Rectangle 14"/>
                      <wp:cNvGraphicFramePr/>
                      <a:graphic xmlns:a="http://schemas.openxmlformats.org/drawingml/2006/main">
                        <a:graphicData uri="http://schemas.microsoft.com/office/word/2010/wordprocessingShape">
                          <wps:wsp>
                            <wps:cNvSpPr/>
                            <wps:spPr>
                              <a:xfrm>
                                <a:off x="0" y="0"/>
                                <a:ext cx="876935" cy="30607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9E9299" id="Rectangle 14" o:spid="_x0000_s1026" style="position:absolute;margin-left:61.5pt;margin-top:24.5pt;width:69.05pt;height:24.1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" fillcolor="gray [1616]" strokecolor="black [3040]">
                      <v:fill color2="#d9d9d9 [496]" rotate="t" angle="180" colors="0 #bcbcbc;22938f #d0d0d0;1 #ededed" focus="100%" type="gradient"/>
                      <v:shadow on="t" color="black" opacity="24903f" origin=",.5" offset="0,.55556mm"/>
                    </v:rect>
                  </w:pict>
                </mc:Fallback>
              </mc:AlternateContent>
            </w:r>
          </w:p>
        </w:tc>
        <w:tc>
          <w:tcPr>
            <w:tcW w:w="327" w:type="dxa"/>
            <w:gridSpan w:val="2"/>
            <w:tcBorders>
              <w:top w:val="nil"/>
              <w:left w:val="nil"/>
              <w:bottom w:val="nil"/>
              <w:right w:val="nil"/>
            </w:tcBorders>
          </w:tcPr>
          <w:p w14:paraId="297794C0" w14:textId="77777777" w:rsidR="008D2CB7" w:rsidRDefault="008D2CB7" w:rsidP="008C49E0">
            <w:pPr>
              <w:pStyle w:val="NormalText"/>
              <w:spacing w:line="240" w:lineRule="auto"/>
              <w:jc w:val="left"/>
              <w:rPr>
                <w:sz w:val="36"/>
                <w:szCs w:val="32"/>
                <w:rtl/>
              </w:rPr>
            </w:pPr>
          </w:p>
        </w:tc>
        <w:tc>
          <w:tcPr>
            <w:tcW w:w="352" w:type="dxa"/>
            <w:gridSpan w:val="2"/>
            <w:tcBorders>
              <w:top w:val="nil"/>
              <w:left w:val="nil"/>
              <w:bottom w:val="nil"/>
              <w:right w:val="nil"/>
            </w:tcBorders>
          </w:tcPr>
          <w:p w14:paraId="6B9261B7" w14:textId="77777777" w:rsidR="008D2CB7" w:rsidRDefault="008D2CB7" w:rsidP="008C49E0">
            <w:pPr>
              <w:pStyle w:val="NormalText"/>
              <w:spacing w:line="240" w:lineRule="auto"/>
              <w:jc w:val="left"/>
              <w:rPr>
                <w:sz w:val="36"/>
                <w:szCs w:val="32"/>
                <w:rtl/>
              </w:rPr>
            </w:pPr>
          </w:p>
        </w:tc>
        <w:tc>
          <w:tcPr>
            <w:tcW w:w="352" w:type="dxa"/>
            <w:gridSpan w:val="2"/>
            <w:tcBorders>
              <w:top w:val="nil"/>
              <w:left w:val="nil"/>
              <w:bottom w:val="nil"/>
              <w:right w:val="nil"/>
            </w:tcBorders>
          </w:tcPr>
          <w:p w14:paraId="69BB8CC2" w14:textId="77777777" w:rsidR="008D2CB7" w:rsidRDefault="008D2CB7" w:rsidP="008C49E0">
            <w:pPr>
              <w:pStyle w:val="NormalText"/>
              <w:spacing w:line="240" w:lineRule="auto"/>
              <w:jc w:val="left"/>
              <w:rPr>
                <w:sz w:val="36"/>
                <w:szCs w:val="32"/>
                <w:rtl/>
              </w:rPr>
            </w:pPr>
          </w:p>
        </w:tc>
        <w:tc>
          <w:tcPr>
            <w:tcW w:w="352" w:type="dxa"/>
            <w:gridSpan w:val="2"/>
            <w:tcBorders>
              <w:top w:val="nil"/>
              <w:left w:val="nil"/>
              <w:bottom w:val="nil"/>
              <w:right w:val="nil"/>
            </w:tcBorders>
          </w:tcPr>
          <w:p w14:paraId="5B13E23D" w14:textId="77777777" w:rsidR="008D2CB7" w:rsidRDefault="008D2CB7" w:rsidP="008C49E0">
            <w:pPr>
              <w:pStyle w:val="NormalText"/>
              <w:spacing w:line="240" w:lineRule="auto"/>
              <w:jc w:val="left"/>
              <w:rPr>
                <w:sz w:val="36"/>
                <w:szCs w:val="32"/>
                <w:rtl/>
              </w:rPr>
            </w:pPr>
          </w:p>
        </w:tc>
        <w:tc>
          <w:tcPr>
            <w:tcW w:w="488" w:type="dxa"/>
            <w:gridSpan w:val="2"/>
            <w:tcBorders>
              <w:top w:val="nil"/>
              <w:left w:val="nil"/>
              <w:bottom w:val="nil"/>
            </w:tcBorders>
          </w:tcPr>
          <w:p w14:paraId="24DB305A" w14:textId="77777777" w:rsidR="008D2CB7" w:rsidRDefault="008D2CB7" w:rsidP="008C49E0">
            <w:pPr>
              <w:pStyle w:val="NormalText"/>
              <w:spacing w:line="240" w:lineRule="auto"/>
              <w:jc w:val="left"/>
              <w:rPr>
                <w:sz w:val="36"/>
                <w:szCs w:val="32"/>
                <w:rtl/>
              </w:rPr>
            </w:pPr>
          </w:p>
        </w:tc>
      </w:tr>
      <w:tr w:rsidR="008D2CB7" w14:paraId="56F3274E" w14:textId="77777777" w:rsidTr="008C49E0">
        <w:trPr>
          <w:trHeight w:val="220"/>
        </w:trPr>
        <w:tc>
          <w:tcPr>
            <w:tcW w:w="992" w:type="dxa"/>
          </w:tcPr>
          <w:p w14:paraId="6DF6D356" w14:textId="7CE17AD5" w:rsidR="008D2CB7" w:rsidRPr="00204BBE" w:rsidRDefault="008D2CB7" w:rsidP="008C49E0">
            <w:pPr>
              <w:pStyle w:val="NormalText"/>
              <w:spacing w:line="240" w:lineRule="auto"/>
              <w:jc w:val="left"/>
              <w:rPr>
                <w:sz w:val="28"/>
                <w:rtl/>
              </w:rPr>
            </w:pPr>
            <w:r>
              <w:rPr>
                <w:rFonts w:hint="cs"/>
                <w:sz w:val="28"/>
                <w:rtl/>
              </w:rPr>
              <w:t>التصميم</w:t>
            </w:r>
          </w:p>
        </w:tc>
        <w:tc>
          <w:tcPr>
            <w:tcW w:w="685" w:type="dxa"/>
          </w:tcPr>
          <w:p w14:paraId="31168580" w14:textId="77777777" w:rsidR="008D2CB7" w:rsidRPr="00204BBE" w:rsidRDefault="008D2CB7" w:rsidP="008C49E0">
            <w:pPr>
              <w:pStyle w:val="NormalText"/>
              <w:spacing w:line="240" w:lineRule="auto"/>
              <w:jc w:val="left"/>
              <w:rPr>
                <w:sz w:val="28"/>
                <w:rtl/>
              </w:rPr>
            </w:pPr>
          </w:p>
        </w:tc>
        <w:tc>
          <w:tcPr>
            <w:tcW w:w="352" w:type="dxa"/>
            <w:tcBorders>
              <w:top w:val="nil"/>
              <w:bottom w:val="nil"/>
              <w:right w:val="nil"/>
            </w:tcBorders>
          </w:tcPr>
          <w:p w14:paraId="480C51B2" w14:textId="09F66268"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1BA6FD79" w14:textId="55ECF766"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7056BC55" w14:textId="3652DCDF"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4A83FD9E" w14:textId="2B84BAC0"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44A5703D" w14:textId="3571C99A"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19CFA5D6" w14:textId="11AB87E8"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4E19B5C5" w14:textId="5A940BF5"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4B5F14CB" w14:textId="442C74FC"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19AD7B80" w14:textId="77777777"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2F67A97B" w14:textId="79FA5F67"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36DD8E34" w14:textId="12C94E7B"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6CA53568" w14:textId="61F919CC"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18FED2CA" w14:textId="2AAB6E7D"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02E95A8A" w14:textId="34E054BC" w:rsidR="008D2CB7" w:rsidRDefault="008D2CB7" w:rsidP="008C49E0">
            <w:pPr>
              <w:pStyle w:val="NormalText"/>
              <w:spacing w:line="240" w:lineRule="auto"/>
              <w:jc w:val="left"/>
              <w:rPr>
                <w:sz w:val="36"/>
                <w:szCs w:val="32"/>
                <w:rtl/>
              </w:rPr>
            </w:pPr>
          </w:p>
        </w:tc>
        <w:tc>
          <w:tcPr>
            <w:tcW w:w="1650" w:type="dxa"/>
            <w:gridSpan w:val="5"/>
            <w:tcBorders>
              <w:top w:val="nil"/>
              <w:left w:val="nil"/>
              <w:bottom w:val="nil"/>
              <w:right w:val="nil"/>
            </w:tcBorders>
          </w:tcPr>
          <w:p w14:paraId="4D431ABA" w14:textId="77777777" w:rsidR="008D2CB7" w:rsidRDefault="008D2CB7" w:rsidP="008C49E0">
            <w:pPr>
              <w:pStyle w:val="NormalText"/>
              <w:spacing w:line="240" w:lineRule="auto"/>
              <w:jc w:val="left"/>
              <w:rPr>
                <w:sz w:val="36"/>
                <w:szCs w:val="32"/>
                <w:rtl/>
              </w:rPr>
            </w:pPr>
          </w:p>
        </w:tc>
        <w:tc>
          <w:tcPr>
            <w:tcW w:w="327" w:type="dxa"/>
            <w:gridSpan w:val="2"/>
            <w:tcBorders>
              <w:top w:val="nil"/>
              <w:left w:val="nil"/>
              <w:bottom w:val="nil"/>
              <w:right w:val="nil"/>
            </w:tcBorders>
          </w:tcPr>
          <w:p w14:paraId="22652D10" w14:textId="77777777" w:rsidR="008D2CB7" w:rsidRDefault="008D2CB7" w:rsidP="008C49E0">
            <w:pPr>
              <w:pStyle w:val="NormalText"/>
              <w:spacing w:line="240" w:lineRule="auto"/>
              <w:jc w:val="left"/>
              <w:rPr>
                <w:sz w:val="36"/>
                <w:szCs w:val="32"/>
                <w:rtl/>
              </w:rPr>
            </w:pPr>
          </w:p>
        </w:tc>
        <w:tc>
          <w:tcPr>
            <w:tcW w:w="352" w:type="dxa"/>
            <w:gridSpan w:val="2"/>
            <w:tcBorders>
              <w:top w:val="nil"/>
              <w:left w:val="nil"/>
              <w:bottom w:val="nil"/>
              <w:right w:val="nil"/>
            </w:tcBorders>
          </w:tcPr>
          <w:p w14:paraId="1E7E80FA" w14:textId="77777777" w:rsidR="008D2CB7" w:rsidRDefault="008D2CB7" w:rsidP="008C49E0">
            <w:pPr>
              <w:pStyle w:val="NormalText"/>
              <w:spacing w:line="240" w:lineRule="auto"/>
              <w:jc w:val="left"/>
              <w:rPr>
                <w:sz w:val="36"/>
                <w:szCs w:val="32"/>
                <w:rtl/>
              </w:rPr>
            </w:pPr>
          </w:p>
        </w:tc>
        <w:tc>
          <w:tcPr>
            <w:tcW w:w="352" w:type="dxa"/>
            <w:gridSpan w:val="2"/>
            <w:tcBorders>
              <w:top w:val="nil"/>
              <w:left w:val="nil"/>
              <w:bottom w:val="nil"/>
              <w:right w:val="nil"/>
            </w:tcBorders>
          </w:tcPr>
          <w:p w14:paraId="7626B934" w14:textId="77777777" w:rsidR="008D2CB7" w:rsidRDefault="008D2CB7" w:rsidP="008C49E0">
            <w:pPr>
              <w:pStyle w:val="NormalText"/>
              <w:spacing w:line="240" w:lineRule="auto"/>
              <w:jc w:val="left"/>
              <w:rPr>
                <w:sz w:val="36"/>
                <w:szCs w:val="32"/>
                <w:rtl/>
              </w:rPr>
            </w:pPr>
          </w:p>
        </w:tc>
        <w:tc>
          <w:tcPr>
            <w:tcW w:w="352" w:type="dxa"/>
            <w:gridSpan w:val="2"/>
            <w:tcBorders>
              <w:top w:val="nil"/>
              <w:left w:val="nil"/>
              <w:bottom w:val="nil"/>
              <w:right w:val="nil"/>
            </w:tcBorders>
          </w:tcPr>
          <w:p w14:paraId="469BFD8C" w14:textId="77777777" w:rsidR="008D2CB7" w:rsidRDefault="008D2CB7" w:rsidP="008C49E0">
            <w:pPr>
              <w:pStyle w:val="NormalText"/>
              <w:spacing w:line="240" w:lineRule="auto"/>
              <w:jc w:val="left"/>
              <w:rPr>
                <w:sz w:val="36"/>
                <w:szCs w:val="32"/>
                <w:rtl/>
              </w:rPr>
            </w:pPr>
          </w:p>
        </w:tc>
        <w:tc>
          <w:tcPr>
            <w:tcW w:w="488" w:type="dxa"/>
            <w:gridSpan w:val="2"/>
            <w:tcBorders>
              <w:top w:val="nil"/>
              <w:left w:val="nil"/>
              <w:bottom w:val="nil"/>
            </w:tcBorders>
          </w:tcPr>
          <w:p w14:paraId="695AAEDC" w14:textId="77777777" w:rsidR="008D2CB7" w:rsidRDefault="008D2CB7" w:rsidP="008C49E0">
            <w:pPr>
              <w:pStyle w:val="NormalText"/>
              <w:spacing w:line="240" w:lineRule="auto"/>
              <w:jc w:val="left"/>
              <w:rPr>
                <w:sz w:val="36"/>
                <w:szCs w:val="32"/>
                <w:rtl/>
              </w:rPr>
            </w:pPr>
          </w:p>
        </w:tc>
      </w:tr>
      <w:tr w:rsidR="008D2CB7" w14:paraId="1F41AB82" w14:textId="77777777" w:rsidTr="008C49E0">
        <w:trPr>
          <w:trHeight w:val="70"/>
        </w:trPr>
        <w:tc>
          <w:tcPr>
            <w:tcW w:w="992" w:type="dxa"/>
          </w:tcPr>
          <w:p w14:paraId="4937BF11" w14:textId="713236C3" w:rsidR="008D2CB7" w:rsidRPr="00204BBE" w:rsidRDefault="008D2CB7" w:rsidP="008C49E0">
            <w:pPr>
              <w:pStyle w:val="NormalText"/>
              <w:spacing w:line="240" w:lineRule="auto"/>
              <w:jc w:val="left"/>
              <w:rPr>
                <w:sz w:val="28"/>
                <w:rtl/>
              </w:rPr>
            </w:pPr>
            <w:r>
              <w:rPr>
                <w:rFonts w:hint="cs"/>
                <w:sz w:val="28"/>
                <w:rtl/>
              </w:rPr>
              <w:t>التنفيذ</w:t>
            </w:r>
          </w:p>
        </w:tc>
        <w:tc>
          <w:tcPr>
            <w:tcW w:w="685" w:type="dxa"/>
          </w:tcPr>
          <w:p w14:paraId="7AA9BFF2" w14:textId="77777777" w:rsidR="008D2CB7" w:rsidRPr="00204BBE" w:rsidRDefault="008D2CB7" w:rsidP="008C49E0">
            <w:pPr>
              <w:pStyle w:val="NormalText"/>
              <w:spacing w:line="240" w:lineRule="auto"/>
              <w:jc w:val="left"/>
              <w:rPr>
                <w:sz w:val="28"/>
                <w:rtl/>
              </w:rPr>
            </w:pPr>
          </w:p>
        </w:tc>
        <w:tc>
          <w:tcPr>
            <w:tcW w:w="352" w:type="dxa"/>
            <w:tcBorders>
              <w:top w:val="nil"/>
              <w:bottom w:val="nil"/>
              <w:right w:val="nil"/>
            </w:tcBorders>
          </w:tcPr>
          <w:p w14:paraId="5D359FC6" w14:textId="77777777"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6D3F4851" w14:textId="77777777"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2FC64004" w14:textId="77777777"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6392A534" w14:textId="77777777"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0BD8AE3C" w14:textId="77777777"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12A0EE52" w14:textId="64442E69"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42E36DF2" w14:textId="56F71400" w:rsidR="008D2CB7" w:rsidRDefault="008D2CB7" w:rsidP="008C49E0">
            <w:pPr>
              <w:pStyle w:val="NormalText"/>
              <w:spacing w:line="240" w:lineRule="auto"/>
              <w:jc w:val="left"/>
              <w:rPr>
                <w:sz w:val="36"/>
                <w:szCs w:val="32"/>
                <w:rtl/>
              </w:rPr>
            </w:pPr>
          </w:p>
        </w:tc>
        <w:tc>
          <w:tcPr>
            <w:tcW w:w="353" w:type="dxa"/>
            <w:tcBorders>
              <w:top w:val="nil"/>
              <w:left w:val="nil"/>
              <w:bottom w:val="nil"/>
              <w:right w:val="nil"/>
            </w:tcBorders>
          </w:tcPr>
          <w:p w14:paraId="29FDB28F" w14:textId="5FF1B073"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04B7E308" w14:textId="77777777"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1D8D5D89" w14:textId="77777777"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534A0A04" w14:textId="77777777"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5A6F0C99" w14:textId="77777777"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71433EEB" w14:textId="77777777" w:rsidR="008D2CB7" w:rsidRDefault="008D2CB7" w:rsidP="008C49E0">
            <w:pPr>
              <w:pStyle w:val="NormalText"/>
              <w:spacing w:line="240" w:lineRule="auto"/>
              <w:jc w:val="left"/>
              <w:rPr>
                <w:sz w:val="36"/>
                <w:szCs w:val="32"/>
                <w:rtl/>
              </w:rPr>
            </w:pPr>
          </w:p>
        </w:tc>
        <w:tc>
          <w:tcPr>
            <w:tcW w:w="352" w:type="dxa"/>
            <w:tcBorders>
              <w:top w:val="nil"/>
              <w:left w:val="nil"/>
              <w:bottom w:val="nil"/>
              <w:right w:val="nil"/>
            </w:tcBorders>
          </w:tcPr>
          <w:p w14:paraId="3BD1A872" w14:textId="77777777" w:rsidR="008D2CB7" w:rsidRDefault="008D2CB7" w:rsidP="008C49E0">
            <w:pPr>
              <w:pStyle w:val="NormalText"/>
              <w:spacing w:line="240" w:lineRule="auto"/>
              <w:jc w:val="left"/>
              <w:rPr>
                <w:sz w:val="36"/>
                <w:szCs w:val="32"/>
                <w:rtl/>
              </w:rPr>
            </w:pPr>
          </w:p>
        </w:tc>
        <w:tc>
          <w:tcPr>
            <w:tcW w:w="1650" w:type="dxa"/>
            <w:gridSpan w:val="5"/>
            <w:tcBorders>
              <w:top w:val="nil"/>
              <w:left w:val="nil"/>
              <w:bottom w:val="nil"/>
              <w:right w:val="nil"/>
            </w:tcBorders>
          </w:tcPr>
          <w:p w14:paraId="7537E69E" w14:textId="77777777" w:rsidR="008D2CB7" w:rsidRDefault="008D2CB7" w:rsidP="008C49E0">
            <w:pPr>
              <w:pStyle w:val="NormalText"/>
              <w:spacing w:line="240" w:lineRule="auto"/>
              <w:jc w:val="left"/>
              <w:rPr>
                <w:sz w:val="36"/>
                <w:szCs w:val="32"/>
                <w:rtl/>
              </w:rPr>
            </w:pPr>
          </w:p>
        </w:tc>
        <w:tc>
          <w:tcPr>
            <w:tcW w:w="327" w:type="dxa"/>
            <w:gridSpan w:val="2"/>
            <w:tcBorders>
              <w:top w:val="nil"/>
              <w:left w:val="nil"/>
              <w:bottom w:val="nil"/>
              <w:right w:val="nil"/>
            </w:tcBorders>
          </w:tcPr>
          <w:p w14:paraId="7C9726FE" w14:textId="77777777" w:rsidR="008D2CB7" w:rsidRDefault="008D2CB7" w:rsidP="008C49E0">
            <w:pPr>
              <w:pStyle w:val="NormalText"/>
              <w:spacing w:line="240" w:lineRule="auto"/>
              <w:jc w:val="left"/>
              <w:rPr>
                <w:sz w:val="36"/>
                <w:szCs w:val="32"/>
                <w:rtl/>
              </w:rPr>
            </w:pPr>
          </w:p>
        </w:tc>
        <w:tc>
          <w:tcPr>
            <w:tcW w:w="352" w:type="dxa"/>
            <w:gridSpan w:val="2"/>
            <w:tcBorders>
              <w:top w:val="nil"/>
              <w:left w:val="nil"/>
              <w:bottom w:val="nil"/>
              <w:right w:val="nil"/>
            </w:tcBorders>
          </w:tcPr>
          <w:p w14:paraId="4DBFD82E" w14:textId="77777777" w:rsidR="008D2CB7" w:rsidRDefault="008D2CB7" w:rsidP="008C49E0">
            <w:pPr>
              <w:pStyle w:val="NormalText"/>
              <w:spacing w:line="240" w:lineRule="auto"/>
              <w:jc w:val="left"/>
              <w:rPr>
                <w:sz w:val="36"/>
                <w:szCs w:val="32"/>
                <w:rtl/>
              </w:rPr>
            </w:pPr>
          </w:p>
        </w:tc>
        <w:tc>
          <w:tcPr>
            <w:tcW w:w="352" w:type="dxa"/>
            <w:gridSpan w:val="2"/>
            <w:tcBorders>
              <w:top w:val="nil"/>
              <w:left w:val="nil"/>
              <w:bottom w:val="nil"/>
              <w:right w:val="nil"/>
            </w:tcBorders>
          </w:tcPr>
          <w:p w14:paraId="53D54AEE" w14:textId="77777777" w:rsidR="008D2CB7" w:rsidRDefault="008D2CB7" w:rsidP="008C49E0">
            <w:pPr>
              <w:pStyle w:val="NormalText"/>
              <w:spacing w:line="240" w:lineRule="auto"/>
              <w:jc w:val="left"/>
              <w:rPr>
                <w:sz w:val="36"/>
                <w:szCs w:val="32"/>
                <w:rtl/>
              </w:rPr>
            </w:pPr>
          </w:p>
        </w:tc>
        <w:tc>
          <w:tcPr>
            <w:tcW w:w="352" w:type="dxa"/>
            <w:gridSpan w:val="2"/>
            <w:tcBorders>
              <w:top w:val="nil"/>
              <w:left w:val="nil"/>
              <w:bottom w:val="nil"/>
              <w:right w:val="nil"/>
            </w:tcBorders>
          </w:tcPr>
          <w:p w14:paraId="38A86DB8" w14:textId="77777777" w:rsidR="008D2CB7" w:rsidRDefault="008D2CB7" w:rsidP="008C49E0">
            <w:pPr>
              <w:pStyle w:val="NormalText"/>
              <w:spacing w:line="240" w:lineRule="auto"/>
              <w:jc w:val="left"/>
              <w:rPr>
                <w:sz w:val="36"/>
                <w:szCs w:val="32"/>
                <w:rtl/>
              </w:rPr>
            </w:pPr>
          </w:p>
        </w:tc>
        <w:tc>
          <w:tcPr>
            <w:tcW w:w="488" w:type="dxa"/>
            <w:gridSpan w:val="2"/>
            <w:tcBorders>
              <w:top w:val="nil"/>
              <w:left w:val="nil"/>
              <w:bottom w:val="nil"/>
            </w:tcBorders>
          </w:tcPr>
          <w:p w14:paraId="3085FCD8" w14:textId="77777777" w:rsidR="008D2CB7" w:rsidRDefault="008D2CB7" w:rsidP="008C49E0">
            <w:pPr>
              <w:pStyle w:val="NormalText"/>
              <w:spacing w:line="240" w:lineRule="auto"/>
              <w:jc w:val="left"/>
              <w:rPr>
                <w:sz w:val="36"/>
                <w:szCs w:val="32"/>
                <w:rtl/>
              </w:rPr>
            </w:pPr>
          </w:p>
        </w:tc>
      </w:tr>
      <w:tr w:rsidR="008D2CB7" w14:paraId="215F8D22" w14:textId="77777777" w:rsidTr="008C49E0">
        <w:trPr>
          <w:trHeight w:val="70"/>
        </w:trPr>
        <w:tc>
          <w:tcPr>
            <w:tcW w:w="992" w:type="dxa"/>
          </w:tcPr>
          <w:p w14:paraId="03636A96" w14:textId="2E6BBA92" w:rsidR="008D2CB7" w:rsidRDefault="008D2CB7" w:rsidP="008C49E0">
            <w:pPr>
              <w:pStyle w:val="NormalText"/>
              <w:spacing w:line="240" w:lineRule="auto"/>
              <w:jc w:val="left"/>
              <w:rPr>
                <w:sz w:val="28"/>
                <w:rtl/>
              </w:rPr>
            </w:pPr>
            <w:r>
              <w:rPr>
                <w:rFonts w:hint="cs"/>
                <w:sz w:val="28"/>
                <w:rtl/>
              </w:rPr>
              <w:t>الاختيبار</w:t>
            </w:r>
          </w:p>
        </w:tc>
        <w:tc>
          <w:tcPr>
            <w:tcW w:w="685" w:type="dxa"/>
          </w:tcPr>
          <w:p w14:paraId="17FCB0DF" w14:textId="77777777" w:rsidR="008D2CB7" w:rsidRPr="00204BBE" w:rsidRDefault="008D2CB7" w:rsidP="008C49E0">
            <w:pPr>
              <w:pStyle w:val="NormalText"/>
              <w:spacing w:line="240" w:lineRule="auto"/>
              <w:jc w:val="left"/>
              <w:rPr>
                <w:sz w:val="28"/>
                <w:rtl/>
              </w:rPr>
            </w:pPr>
          </w:p>
        </w:tc>
        <w:tc>
          <w:tcPr>
            <w:tcW w:w="352" w:type="dxa"/>
            <w:tcBorders>
              <w:top w:val="nil"/>
              <w:right w:val="nil"/>
            </w:tcBorders>
          </w:tcPr>
          <w:p w14:paraId="541A0D36" w14:textId="77777777" w:rsidR="008D2CB7" w:rsidRDefault="008D2CB7" w:rsidP="008C49E0">
            <w:pPr>
              <w:pStyle w:val="NormalText"/>
              <w:spacing w:line="240" w:lineRule="auto"/>
              <w:jc w:val="left"/>
              <w:rPr>
                <w:sz w:val="36"/>
                <w:szCs w:val="32"/>
                <w:rtl/>
              </w:rPr>
            </w:pPr>
          </w:p>
        </w:tc>
        <w:tc>
          <w:tcPr>
            <w:tcW w:w="352" w:type="dxa"/>
            <w:tcBorders>
              <w:top w:val="nil"/>
              <w:left w:val="nil"/>
              <w:right w:val="nil"/>
            </w:tcBorders>
          </w:tcPr>
          <w:p w14:paraId="0679C549" w14:textId="77777777" w:rsidR="008D2CB7" w:rsidRDefault="008D2CB7" w:rsidP="008C49E0">
            <w:pPr>
              <w:pStyle w:val="NormalText"/>
              <w:spacing w:line="240" w:lineRule="auto"/>
              <w:jc w:val="left"/>
              <w:rPr>
                <w:sz w:val="36"/>
                <w:szCs w:val="32"/>
                <w:rtl/>
              </w:rPr>
            </w:pPr>
          </w:p>
        </w:tc>
        <w:tc>
          <w:tcPr>
            <w:tcW w:w="353" w:type="dxa"/>
            <w:tcBorders>
              <w:top w:val="nil"/>
              <w:left w:val="nil"/>
              <w:right w:val="nil"/>
            </w:tcBorders>
          </w:tcPr>
          <w:p w14:paraId="08922DE1" w14:textId="77777777" w:rsidR="008D2CB7" w:rsidRDefault="008D2CB7" w:rsidP="008C49E0">
            <w:pPr>
              <w:pStyle w:val="NormalText"/>
              <w:spacing w:line="240" w:lineRule="auto"/>
              <w:jc w:val="left"/>
              <w:rPr>
                <w:sz w:val="36"/>
                <w:szCs w:val="32"/>
                <w:rtl/>
              </w:rPr>
            </w:pPr>
          </w:p>
        </w:tc>
        <w:tc>
          <w:tcPr>
            <w:tcW w:w="353" w:type="dxa"/>
            <w:tcBorders>
              <w:top w:val="nil"/>
              <w:left w:val="nil"/>
              <w:right w:val="nil"/>
            </w:tcBorders>
          </w:tcPr>
          <w:p w14:paraId="6AF6D898" w14:textId="77777777" w:rsidR="008D2CB7" w:rsidRDefault="008D2CB7" w:rsidP="008C49E0">
            <w:pPr>
              <w:pStyle w:val="NormalText"/>
              <w:spacing w:line="240" w:lineRule="auto"/>
              <w:jc w:val="left"/>
              <w:rPr>
                <w:sz w:val="36"/>
                <w:szCs w:val="32"/>
                <w:rtl/>
              </w:rPr>
            </w:pPr>
          </w:p>
        </w:tc>
        <w:tc>
          <w:tcPr>
            <w:tcW w:w="353" w:type="dxa"/>
            <w:tcBorders>
              <w:top w:val="nil"/>
              <w:left w:val="nil"/>
              <w:right w:val="nil"/>
            </w:tcBorders>
          </w:tcPr>
          <w:p w14:paraId="1AE0207A" w14:textId="77777777" w:rsidR="008D2CB7" w:rsidRDefault="008D2CB7" w:rsidP="008C49E0">
            <w:pPr>
              <w:pStyle w:val="NormalText"/>
              <w:spacing w:line="240" w:lineRule="auto"/>
              <w:jc w:val="left"/>
              <w:rPr>
                <w:sz w:val="36"/>
                <w:szCs w:val="32"/>
                <w:rtl/>
              </w:rPr>
            </w:pPr>
          </w:p>
        </w:tc>
        <w:tc>
          <w:tcPr>
            <w:tcW w:w="353" w:type="dxa"/>
            <w:tcBorders>
              <w:top w:val="nil"/>
              <w:left w:val="nil"/>
              <w:right w:val="nil"/>
            </w:tcBorders>
          </w:tcPr>
          <w:p w14:paraId="234AB978" w14:textId="77777777" w:rsidR="008D2CB7" w:rsidRDefault="008D2CB7" w:rsidP="008C49E0">
            <w:pPr>
              <w:pStyle w:val="NormalText"/>
              <w:spacing w:line="240" w:lineRule="auto"/>
              <w:jc w:val="left"/>
              <w:rPr>
                <w:sz w:val="36"/>
                <w:szCs w:val="32"/>
                <w:rtl/>
              </w:rPr>
            </w:pPr>
          </w:p>
        </w:tc>
        <w:tc>
          <w:tcPr>
            <w:tcW w:w="353" w:type="dxa"/>
            <w:tcBorders>
              <w:top w:val="nil"/>
              <w:left w:val="nil"/>
              <w:right w:val="nil"/>
            </w:tcBorders>
          </w:tcPr>
          <w:p w14:paraId="04B9FF92" w14:textId="77777777" w:rsidR="008D2CB7" w:rsidRDefault="008D2CB7" w:rsidP="008C49E0">
            <w:pPr>
              <w:pStyle w:val="NormalText"/>
              <w:spacing w:line="240" w:lineRule="auto"/>
              <w:jc w:val="left"/>
              <w:rPr>
                <w:sz w:val="36"/>
                <w:szCs w:val="32"/>
                <w:rtl/>
              </w:rPr>
            </w:pPr>
          </w:p>
        </w:tc>
        <w:tc>
          <w:tcPr>
            <w:tcW w:w="353" w:type="dxa"/>
            <w:tcBorders>
              <w:top w:val="nil"/>
              <w:left w:val="nil"/>
              <w:right w:val="nil"/>
            </w:tcBorders>
          </w:tcPr>
          <w:p w14:paraId="6E8E48BF" w14:textId="77777777" w:rsidR="008D2CB7" w:rsidRDefault="008D2CB7" w:rsidP="008C49E0">
            <w:pPr>
              <w:pStyle w:val="NormalText"/>
              <w:spacing w:line="240" w:lineRule="auto"/>
              <w:jc w:val="left"/>
              <w:rPr>
                <w:sz w:val="36"/>
                <w:szCs w:val="32"/>
                <w:rtl/>
              </w:rPr>
            </w:pPr>
          </w:p>
        </w:tc>
        <w:tc>
          <w:tcPr>
            <w:tcW w:w="352" w:type="dxa"/>
            <w:tcBorders>
              <w:top w:val="nil"/>
              <w:left w:val="nil"/>
              <w:right w:val="nil"/>
            </w:tcBorders>
          </w:tcPr>
          <w:p w14:paraId="6389B6E1" w14:textId="77777777" w:rsidR="008D2CB7" w:rsidRDefault="008D2CB7" w:rsidP="008C49E0">
            <w:pPr>
              <w:pStyle w:val="NormalText"/>
              <w:spacing w:line="240" w:lineRule="auto"/>
              <w:jc w:val="left"/>
              <w:rPr>
                <w:sz w:val="36"/>
                <w:szCs w:val="32"/>
                <w:rtl/>
              </w:rPr>
            </w:pPr>
          </w:p>
        </w:tc>
        <w:tc>
          <w:tcPr>
            <w:tcW w:w="352" w:type="dxa"/>
            <w:tcBorders>
              <w:top w:val="nil"/>
              <w:left w:val="nil"/>
              <w:right w:val="nil"/>
            </w:tcBorders>
          </w:tcPr>
          <w:p w14:paraId="3539BA5E" w14:textId="77777777" w:rsidR="008D2CB7" w:rsidRDefault="008D2CB7" w:rsidP="008C49E0">
            <w:pPr>
              <w:pStyle w:val="NormalText"/>
              <w:spacing w:line="240" w:lineRule="auto"/>
              <w:jc w:val="left"/>
              <w:rPr>
                <w:sz w:val="36"/>
                <w:szCs w:val="32"/>
                <w:rtl/>
              </w:rPr>
            </w:pPr>
          </w:p>
        </w:tc>
        <w:tc>
          <w:tcPr>
            <w:tcW w:w="352" w:type="dxa"/>
            <w:tcBorders>
              <w:top w:val="nil"/>
              <w:left w:val="nil"/>
              <w:right w:val="nil"/>
            </w:tcBorders>
          </w:tcPr>
          <w:p w14:paraId="02AF7FD2" w14:textId="77777777" w:rsidR="008D2CB7" w:rsidRDefault="008D2CB7" w:rsidP="008C49E0">
            <w:pPr>
              <w:pStyle w:val="NormalText"/>
              <w:spacing w:line="240" w:lineRule="auto"/>
              <w:jc w:val="left"/>
              <w:rPr>
                <w:sz w:val="36"/>
                <w:szCs w:val="32"/>
                <w:rtl/>
              </w:rPr>
            </w:pPr>
          </w:p>
        </w:tc>
        <w:tc>
          <w:tcPr>
            <w:tcW w:w="352" w:type="dxa"/>
            <w:tcBorders>
              <w:top w:val="nil"/>
              <w:left w:val="nil"/>
              <w:right w:val="nil"/>
            </w:tcBorders>
          </w:tcPr>
          <w:p w14:paraId="21C73C56" w14:textId="77777777" w:rsidR="008D2CB7" w:rsidRDefault="008D2CB7" w:rsidP="008C49E0">
            <w:pPr>
              <w:pStyle w:val="NormalText"/>
              <w:spacing w:line="240" w:lineRule="auto"/>
              <w:jc w:val="left"/>
              <w:rPr>
                <w:sz w:val="36"/>
                <w:szCs w:val="32"/>
                <w:rtl/>
              </w:rPr>
            </w:pPr>
          </w:p>
        </w:tc>
        <w:tc>
          <w:tcPr>
            <w:tcW w:w="352" w:type="dxa"/>
            <w:tcBorders>
              <w:top w:val="nil"/>
              <w:left w:val="nil"/>
              <w:right w:val="nil"/>
            </w:tcBorders>
          </w:tcPr>
          <w:p w14:paraId="736266B0" w14:textId="77777777" w:rsidR="008D2CB7" w:rsidRDefault="008D2CB7" w:rsidP="008C49E0">
            <w:pPr>
              <w:pStyle w:val="NormalText"/>
              <w:spacing w:line="240" w:lineRule="auto"/>
              <w:jc w:val="left"/>
              <w:rPr>
                <w:sz w:val="36"/>
                <w:szCs w:val="32"/>
                <w:rtl/>
              </w:rPr>
            </w:pPr>
          </w:p>
        </w:tc>
        <w:tc>
          <w:tcPr>
            <w:tcW w:w="352" w:type="dxa"/>
            <w:tcBorders>
              <w:top w:val="nil"/>
              <w:left w:val="nil"/>
              <w:right w:val="nil"/>
            </w:tcBorders>
          </w:tcPr>
          <w:p w14:paraId="210A6EAB" w14:textId="77777777" w:rsidR="008D2CB7" w:rsidRDefault="008D2CB7" w:rsidP="008C49E0">
            <w:pPr>
              <w:pStyle w:val="NormalText"/>
              <w:spacing w:line="240" w:lineRule="auto"/>
              <w:jc w:val="left"/>
              <w:rPr>
                <w:sz w:val="36"/>
                <w:szCs w:val="32"/>
                <w:rtl/>
              </w:rPr>
            </w:pPr>
          </w:p>
        </w:tc>
        <w:tc>
          <w:tcPr>
            <w:tcW w:w="1650" w:type="dxa"/>
            <w:gridSpan w:val="5"/>
            <w:tcBorders>
              <w:top w:val="nil"/>
              <w:left w:val="nil"/>
              <w:right w:val="nil"/>
            </w:tcBorders>
          </w:tcPr>
          <w:p w14:paraId="28444BFF" w14:textId="77777777" w:rsidR="008D2CB7" w:rsidRDefault="008D2CB7" w:rsidP="008C49E0">
            <w:pPr>
              <w:pStyle w:val="NormalText"/>
              <w:spacing w:line="240" w:lineRule="auto"/>
              <w:jc w:val="left"/>
              <w:rPr>
                <w:sz w:val="36"/>
                <w:szCs w:val="32"/>
                <w:rtl/>
              </w:rPr>
            </w:pPr>
          </w:p>
        </w:tc>
        <w:tc>
          <w:tcPr>
            <w:tcW w:w="327" w:type="dxa"/>
            <w:gridSpan w:val="2"/>
            <w:tcBorders>
              <w:top w:val="nil"/>
              <w:left w:val="nil"/>
              <w:right w:val="nil"/>
            </w:tcBorders>
          </w:tcPr>
          <w:p w14:paraId="5F24401D" w14:textId="77777777" w:rsidR="008D2CB7" w:rsidRDefault="008D2CB7" w:rsidP="008C49E0">
            <w:pPr>
              <w:pStyle w:val="NormalText"/>
              <w:spacing w:line="240" w:lineRule="auto"/>
              <w:jc w:val="left"/>
              <w:rPr>
                <w:sz w:val="36"/>
                <w:szCs w:val="32"/>
                <w:rtl/>
              </w:rPr>
            </w:pPr>
          </w:p>
        </w:tc>
        <w:tc>
          <w:tcPr>
            <w:tcW w:w="352" w:type="dxa"/>
            <w:gridSpan w:val="2"/>
            <w:tcBorders>
              <w:top w:val="nil"/>
              <w:left w:val="nil"/>
              <w:right w:val="nil"/>
            </w:tcBorders>
          </w:tcPr>
          <w:p w14:paraId="0CBC8782" w14:textId="77777777" w:rsidR="008D2CB7" w:rsidRDefault="008D2CB7" w:rsidP="008C49E0">
            <w:pPr>
              <w:pStyle w:val="NormalText"/>
              <w:spacing w:line="240" w:lineRule="auto"/>
              <w:jc w:val="left"/>
              <w:rPr>
                <w:sz w:val="36"/>
                <w:szCs w:val="32"/>
                <w:rtl/>
              </w:rPr>
            </w:pPr>
          </w:p>
        </w:tc>
        <w:tc>
          <w:tcPr>
            <w:tcW w:w="352" w:type="dxa"/>
            <w:gridSpan w:val="2"/>
            <w:tcBorders>
              <w:top w:val="nil"/>
              <w:left w:val="nil"/>
              <w:right w:val="nil"/>
            </w:tcBorders>
          </w:tcPr>
          <w:p w14:paraId="37A73A14" w14:textId="77777777" w:rsidR="008D2CB7" w:rsidRDefault="008D2CB7" w:rsidP="008C49E0">
            <w:pPr>
              <w:pStyle w:val="NormalText"/>
              <w:spacing w:line="240" w:lineRule="auto"/>
              <w:jc w:val="left"/>
              <w:rPr>
                <w:sz w:val="36"/>
                <w:szCs w:val="32"/>
                <w:rtl/>
              </w:rPr>
            </w:pPr>
          </w:p>
        </w:tc>
        <w:tc>
          <w:tcPr>
            <w:tcW w:w="352" w:type="dxa"/>
            <w:gridSpan w:val="2"/>
            <w:tcBorders>
              <w:top w:val="nil"/>
              <w:left w:val="nil"/>
              <w:right w:val="nil"/>
            </w:tcBorders>
          </w:tcPr>
          <w:p w14:paraId="256BDF6B" w14:textId="77777777" w:rsidR="008D2CB7" w:rsidRDefault="008D2CB7" w:rsidP="008C49E0">
            <w:pPr>
              <w:pStyle w:val="NormalText"/>
              <w:spacing w:line="240" w:lineRule="auto"/>
              <w:jc w:val="left"/>
              <w:rPr>
                <w:sz w:val="36"/>
                <w:szCs w:val="32"/>
                <w:rtl/>
              </w:rPr>
            </w:pPr>
          </w:p>
        </w:tc>
        <w:tc>
          <w:tcPr>
            <w:tcW w:w="488" w:type="dxa"/>
            <w:gridSpan w:val="2"/>
            <w:tcBorders>
              <w:top w:val="nil"/>
              <w:left w:val="nil"/>
            </w:tcBorders>
          </w:tcPr>
          <w:p w14:paraId="3666D0A8" w14:textId="77777777" w:rsidR="008D2CB7" w:rsidRDefault="008D2CB7" w:rsidP="008C49E0">
            <w:pPr>
              <w:pStyle w:val="NormalText"/>
              <w:spacing w:line="240" w:lineRule="auto"/>
              <w:jc w:val="left"/>
              <w:rPr>
                <w:sz w:val="36"/>
                <w:szCs w:val="32"/>
                <w:rtl/>
              </w:rPr>
            </w:pPr>
          </w:p>
        </w:tc>
      </w:tr>
    </w:tbl>
    <w:p w14:paraId="761F5754" w14:textId="3FCCFDA4" w:rsidR="00A054A5" w:rsidRPr="008D2CB7" w:rsidRDefault="00E94900" w:rsidP="008D2CB7">
      <w:pPr>
        <w:pStyle w:val="NormalText"/>
        <w:rPr>
          <w:sz w:val="28"/>
          <w:lang w:bidi="ar-SA"/>
        </w:rPr>
      </w:pPr>
      <w:r w:rsidRPr="00025C89">
        <w:rPr>
          <w:sz w:val="28"/>
          <w:rtl/>
        </w:rPr>
        <w:t>ي</w:t>
      </w:r>
      <w:r w:rsidR="002D7591" w:rsidRPr="00025C89">
        <w:rPr>
          <w:sz w:val="28"/>
          <w:rtl/>
        </w:rPr>
        <w:t xml:space="preserve">هتم هذا </w:t>
      </w:r>
      <w:r w:rsidRPr="00025C89">
        <w:rPr>
          <w:sz w:val="28"/>
          <w:rtl/>
        </w:rPr>
        <w:t>ال</w:t>
      </w:r>
      <w:r w:rsidR="002D7591" w:rsidRPr="00025C89">
        <w:rPr>
          <w:sz w:val="28"/>
          <w:rtl/>
        </w:rPr>
        <w:t>جز</w:t>
      </w:r>
      <w:r w:rsidRPr="00025C89">
        <w:rPr>
          <w:sz w:val="28"/>
          <w:rtl/>
        </w:rPr>
        <w:t>ء</w:t>
      </w:r>
      <w:r w:rsidR="002D7591" w:rsidRPr="00025C89">
        <w:rPr>
          <w:sz w:val="28"/>
          <w:rtl/>
        </w:rPr>
        <w:t xml:space="preserve"> من مرحلة التخطيط بتوزيع </w:t>
      </w:r>
      <w:r w:rsidRPr="00025C89">
        <w:rPr>
          <w:sz w:val="28"/>
          <w:rtl/>
        </w:rPr>
        <w:t xml:space="preserve">مراحل المشروع المختلفة </w:t>
      </w:r>
      <w:r w:rsidR="00423982" w:rsidRPr="00025C89">
        <w:rPr>
          <w:sz w:val="28"/>
          <w:rtl/>
        </w:rPr>
        <w:t>على</w:t>
      </w:r>
      <w:r w:rsidRPr="00025C89">
        <w:rPr>
          <w:sz w:val="28"/>
          <w:rtl/>
        </w:rPr>
        <w:t xml:space="preserve"> فترات زمنية </w:t>
      </w:r>
      <w:r w:rsidR="00423982" w:rsidRPr="00025C89">
        <w:rPr>
          <w:sz w:val="28"/>
          <w:rtl/>
        </w:rPr>
        <w:t>معينة،</w:t>
      </w:r>
      <w:r w:rsidRPr="00025C89">
        <w:rPr>
          <w:sz w:val="28"/>
          <w:rtl/>
        </w:rPr>
        <w:t xml:space="preserve"> وقد تم اختيار مخطط </w:t>
      </w:r>
      <w:r w:rsidR="002A3411" w:rsidRPr="00025C89">
        <w:rPr>
          <w:sz w:val="28"/>
        </w:rPr>
        <w:t>(</w:t>
      </w:r>
      <w:r w:rsidR="00423982" w:rsidRPr="00025C89">
        <w:rPr>
          <w:sz w:val="28"/>
        </w:rPr>
        <w:t>Gantt</w:t>
      </w:r>
      <w:r w:rsidRPr="00025C89">
        <w:rPr>
          <w:sz w:val="28"/>
        </w:rPr>
        <w:t xml:space="preserve"> </w:t>
      </w:r>
      <w:r w:rsidR="00423982" w:rsidRPr="00025C89">
        <w:rPr>
          <w:sz w:val="28"/>
        </w:rPr>
        <w:t>chart)</w:t>
      </w:r>
      <w:r w:rsidRPr="00025C89">
        <w:rPr>
          <w:sz w:val="28"/>
          <w:rtl/>
          <w:lang w:bidi="ar-SA"/>
        </w:rPr>
        <w:t xml:space="preserve"> لتحديد زمن إتمام المشروع ويتمتع</w:t>
      </w:r>
      <w:r w:rsidR="0077795D" w:rsidRPr="00025C89">
        <w:rPr>
          <w:sz w:val="28"/>
          <w:rtl/>
          <w:lang w:bidi="ar-SA"/>
        </w:rPr>
        <w:t xml:space="preserve"> هذا المخطط بالوضوح التام حيث من السهل فهم المدة الزمنية التي تستغرقها كل مرحلة</w:t>
      </w:r>
      <w:r w:rsidR="002A3411" w:rsidRPr="00025C89">
        <w:rPr>
          <w:rStyle w:val="Strong"/>
          <w:b w:val="0"/>
          <w:bCs w:val="0"/>
          <w:shd w:val="clear" w:color="auto" w:fill="FFFFFF"/>
          <w:rtl/>
        </w:rPr>
        <w:t>[</w:t>
      </w:r>
      <w:r w:rsidR="005C1DD6" w:rsidRPr="00025C89">
        <w:rPr>
          <w:rStyle w:val="Strong"/>
          <w:b w:val="0"/>
          <w:bCs w:val="0"/>
          <w:sz w:val="28"/>
          <w:shd w:val="clear" w:color="auto" w:fill="FFFFFF"/>
        </w:rPr>
        <w:t>1</w:t>
      </w:r>
      <w:r w:rsidR="008A59A5">
        <w:rPr>
          <w:rStyle w:val="Strong"/>
          <w:b w:val="0"/>
          <w:bCs w:val="0"/>
          <w:sz w:val="28"/>
          <w:shd w:val="clear" w:color="auto" w:fill="FFFFFF"/>
        </w:rPr>
        <w:t>3</w:t>
      </w:r>
      <w:r w:rsidR="002A3411" w:rsidRPr="00025C89">
        <w:rPr>
          <w:rStyle w:val="Strong"/>
          <w:b w:val="0"/>
          <w:bCs w:val="0"/>
          <w:shd w:val="clear" w:color="auto" w:fill="FFFFFF"/>
          <w:rtl/>
        </w:rPr>
        <w:t>]</w:t>
      </w:r>
      <w:r w:rsidR="00423982" w:rsidRPr="00025C89">
        <w:rPr>
          <w:sz w:val="28"/>
          <w:rtl/>
          <w:lang w:bidi="ar-SA"/>
        </w:rPr>
        <w:t>.</w:t>
      </w:r>
      <w:r w:rsidRPr="00025C89">
        <w:rPr>
          <w:sz w:val="28"/>
          <w:rtl/>
          <w:lang w:bidi="ar-SA"/>
        </w:rPr>
        <w:t xml:space="preserve"> </w:t>
      </w:r>
    </w:p>
    <w:p w14:paraId="5665EE0D" w14:textId="77777777" w:rsidR="00A054A5" w:rsidRPr="00A054A5" w:rsidRDefault="00A054A5" w:rsidP="00A054A5">
      <w:pPr>
        <w:pStyle w:val="NormalText"/>
        <w:rPr>
          <w:sz w:val="28"/>
          <w:rtl/>
          <w:lang w:bidi="ar-SA"/>
        </w:rPr>
      </w:pPr>
    </w:p>
    <w:p w14:paraId="0B6C8581" w14:textId="73FED307" w:rsidR="00857D11" w:rsidRPr="00025C89" w:rsidRDefault="00C40263" w:rsidP="00771CCE">
      <w:pPr>
        <w:pStyle w:val="Heading2"/>
        <w:rPr>
          <w:rtl/>
        </w:rPr>
      </w:pPr>
      <w:r w:rsidRPr="00025C89">
        <w:rPr>
          <w:rtl/>
        </w:rPr>
        <w:t>الخلاصة</w:t>
      </w:r>
      <w:r w:rsidR="00055A33" w:rsidRPr="00025C89">
        <w:rPr>
          <w:rtl/>
        </w:rPr>
        <w:t xml:space="preserve"> </w:t>
      </w:r>
    </w:p>
    <w:p w14:paraId="35A15869" w14:textId="59315364" w:rsidR="00C40263" w:rsidRPr="00025C89" w:rsidRDefault="00C40263" w:rsidP="00771CCE">
      <w:pPr>
        <w:pStyle w:val="NormalText"/>
        <w:rPr>
          <w:rtl/>
        </w:rPr>
      </w:pPr>
      <w:r w:rsidRPr="00025C89">
        <w:rPr>
          <w:rtl/>
        </w:rPr>
        <w:t>تم في هذه المرحلة دراسة الأنظمة القائمة والتعرف ع</w:t>
      </w:r>
      <w:r w:rsidR="00417FFB">
        <w:rPr>
          <w:rFonts w:hint="cs"/>
          <w:rtl/>
        </w:rPr>
        <w:t>لى</w:t>
      </w:r>
      <w:r w:rsidRPr="00025C89">
        <w:rPr>
          <w:rtl/>
        </w:rPr>
        <w:t xml:space="preserve"> الامتيازات والسلبيات التي تمتلكها وبعد ذلك قمنا بتخطيط مسبق لتفادي هذه السلبيات في النظام الجديد وإعطاء وصف مبدئي للوظائف التي يقوم بها، وتحديد الفوائد والمميزات التي يجب ان يوفرها هذا النظام ولتجنب بعض العوائق التي يمكن أن تحدث عند قيامنا بتنفيذ المشروع قمنا بتحديد وتحليل المخاطر الممكن حدوثها ووضعنا استراتيجية لتجنبها.</w:t>
      </w:r>
    </w:p>
    <w:p w14:paraId="09C98465" w14:textId="4B283EE1" w:rsidR="00C40263" w:rsidRPr="00025C89" w:rsidRDefault="00C40263" w:rsidP="00771CCE">
      <w:pPr>
        <w:pStyle w:val="NormalText"/>
        <w:rPr>
          <w:rtl/>
        </w:rPr>
      </w:pPr>
      <w:r w:rsidRPr="00025C89">
        <w:rPr>
          <w:rtl/>
        </w:rPr>
        <w:lastRenderedPageBreak/>
        <w:t>وبعد استكمال هذه المرحلة تبين لنا انه بالإمكان استكمال باقي مر</w:t>
      </w:r>
      <w:r w:rsidR="0014740C" w:rsidRPr="00025C89">
        <w:rPr>
          <w:rtl/>
        </w:rPr>
        <w:t>احل المشروع بدون أي مخاوف بناءا</w:t>
      </w:r>
      <w:r w:rsidRPr="00025C89">
        <w:rPr>
          <w:rtl/>
        </w:rPr>
        <w:t xml:space="preserve"> </w:t>
      </w:r>
      <w:r w:rsidR="008E68F1" w:rsidRPr="00025C89">
        <w:rPr>
          <w:rtl/>
        </w:rPr>
        <w:t>على</w:t>
      </w:r>
      <w:r w:rsidRPr="00025C89">
        <w:rPr>
          <w:rtl/>
        </w:rPr>
        <w:t xml:space="preserve"> المهارات التي يمتلكها فرق المشروع حسب الجدول الزمني المحدد. </w:t>
      </w:r>
    </w:p>
    <w:p w14:paraId="5D4A6660" w14:textId="2223DF95" w:rsidR="00083F43" w:rsidRPr="00025C89" w:rsidRDefault="00083F43" w:rsidP="00771CCE">
      <w:pPr>
        <w:pStyle w:val="NormalText"/>
        <w:rPr>
          <w:sz w:val="36"/>
          <w:szCs w:val="32"/>
        </w:rPr>
      </w:pPr>
    </w:p>
    <w:p w14:paraId="55451F82" w14:textId="57D6A9E6" w:rsidR="00C40263" w:rsidRPr="00025C89" w:rsidRDefault="00C40263" w:rsidP="00771CCE">
      <w:pPr>
        <w:pStyle w:val="NormalText"/>
        <w:rPr>
          <w:sz w:val="36"/>
          <w:szCs w:val="32"/>
        </w:rPr>
      </w:pPr>
    </w:p>
    <w:p w14:paraId="6140B711" w14:textId="0ABBF134" w:rsidR="00C40263" w:rsidRPr="00025C89" w:rsidRDefault="00C40263" w:rsidP="00771CCE">
      <w:pPr>
        <w:pStyle w:val="NormalText"/>
        <w:rPr>
          <w:sz w:val="36"/>
          <w:szCs w:val="32"/>
        </w:rPr>
      </w:pPr>
    </w:p>
    <w:p w14:paraId="67210C30" w14:textId="79DD8565" w:rsidR="00C40263" w:rsidRPr="00025C89" w:rsidRDefault="00C40263" w:rsidP="00771CCE">
      <w:pPr>
        <w:pStyle w:val="NormalText"/>
        <w:rPr>
          <w:sz w:val="36"/>
          <w:szCs w:val="32"/>
        </w:rPr>
      </w:pPr>
    </w:p>
    <w:p w14:paraId="79A8B68E" w14:textId="5E8AB830" w:rsidR="003845F7" w:rsidRDefault="003845F7" w:rsidP="003845F7">
      <w:pPr>
        <w:pStyle w:val="NormalText"/>
        <w:rPr>
          <w:sz w:val="36"/>
          <w:szCs w:val="32"/>
          <w:rtl/>
        </w:rPr>
      </w:pPr>
    </w:p>
    <w:p w14:paraId="0AC8E54E" w14:textId="581188F9" w:rsidR="00417FFB" w:rsidRDefault="00417FFB" w:rsidP="003845F7">
      <w:pPr>
        <w:pStyle w:val="NormalText"/>
        <w:rPr>
          <w:rtl/>
        </w:rPr>
      </w:pPr>
    </w:p>
    <w:p w14:paraId="33C095AB" w14:textId="7E3A9975" w:rsidR="00417FFB" w:rsidRDefault="00417FFB" w:rsidP="003845F7">
      <w:pPr>
        <w:pStyle w:val="NormalText"/>
        <w:rPr>
          <w:rtl/>
        </w:rPr>
      </w:pPr>
    </w:p>
    <w:p w14:paraId="291E23A1" w14:textId="0449905D" w:rsidR="00417FFB" w:rsidRDefault="00417FFB" w:rsidP="003845F7">
      <w:pPr>
        <w:pStyle w:val="NormalText"/>
        <w:rPr>
          <w:rtl/>
        </w:rPr>
      </w:pPr>
    </w:p>
    <w:p w14:paraId="1533EE18" w14:textId="0441CBF0" w:rsidR="00417FFB" w:rsidRDefault="00417FFB" w:rsidP="003845F7">
      <w:pPr>
        <w:pStyle w:val="NormalText"/>
        <w:rPr>
          <w:rtl/>
        </w:rPr>
      </w:pPr>
    </w:p>
    <w:p w14:paraId="6B397905" w14:textId="16E4B5EC" w:rsidR="00417FFB" w:rsidRDefault="00417FFB" w:rsidP="003845F7">
      <w:pPr>
        <w:pStyle w:val="NormalText"/>
        <w:rPr>
          <w:rtl/>
        </w:rPr>
      </w:pPr>
    </w:p>
    <w:p w14:paraId="5F23D102" w14:textId="7C16355B" w:rsidR="00417FFB" w:rsidRDefault="00417FFB" w:rsidP="003845F7">
      <w:pPr>
        <w:pStyle w:val="NormalText"/>
        <w:rPr>
          <w:rtl/>
        </w:rPr>
      </w:pPr>
    </w:p>
    <w:p w14:paraId="7B09D905" w14:textId="43D7837C" w:rsidR="00417FFB" w:rsidRDefault="00417FFB" w:rsidP="003845F7">
      <w:pPr>
        <w:pStyle w:val="NormalText"/>
        <w:rPr>
          <w:rtl/>
        </w:rPr>
      </w:pPr>
    </w:p>
    <w:p w14:paraId="3DDC10D3" w14:textId="3E7E5441" w:rsidR="00417FFB" w:rsidRDefault="00417FFB" w:rsidP="003845F7">
      <w:pPr>
        <w:pStyle w:val="NormalText"/>
        <w:rPr>
          <w:rtl/>
        </w:rPr>
      </w:pPr>
    </w:p>
    <w:p w14:paraId="0F732725" w14:textId="4FB16EA3" w:rsidR="00417FFB" w:rsidRDefault="00417FFB" w:rsidP="003845F7">
      <w:pPr>
        <w:pStyle w:val="NormalText"/>
        <w:rPr>
          <w:rtl/>
        </w:rPr>
      </w:pPr>
    </w:p>
    <w:p w14:paraId="64EE45E5" w14:textId="23FC4480" w:rsidR="00417FFB" w:rsidRDefault="00417FFB" w:rsidP="003845F7">
      <w:pPr>
        <w:pStyle w:val="NormalText"/>
        <w:rPr>
          <w:rtl/>
        </w:rPr>
      </w:pPr>
    </w:p>
    <w:p w14:paraId="1FDCA1F7" w14:textId="77777777" w:rsidR="00417FFB" w:rsidRPr="00025C89" w:rsidRDefault="00417FFB" w:rsidP="003845F7">
      <w:pPr>
        <w:pStyle w:val="NormalText"/>
        <w:rPr>
          <w:rtl/>
        </w:rPr>
      </w:pPr>
    </w:p>
    <w:p w14:paraId="58704DBC" w14:textId="35E99F22" w:rsidR="003845F7" w:rsidRPr="00025C89" w:rsidRDefault="003845F7" w:rsidP="00417FFB">
      <w:pPr>
        <w:pStyle w:val="Heading1"/>
        <w:rPr>
          <w:rtl/>
        </w:rPr>
      </w:pPr>
      <w:r w:rsidRPr="00025C89">
        <w:rPr>
          <w:rtl/>
        </w:rPr>
        <w:t>الفصل الثالث (مرحلة التحليل)</w:t>
      </w:r>
    </w:p>
    <w:p w14:paraId="676311B7" w14:textId="77777777" w:rsidR="003845F7" w:rsidRPr="00025C89" w:rsidRDefault="003845F7" w:rsidP="003845F7">
      <w:pPr>
        <w:pStyle w:val="NormalText"/>
        <w:rPr>
          <w:b/>
          <w:bCs/>
          <w:sz w:val="36"/>
          <w:szCs w:val="36"/>
          <w:rtl/>
        </w:rPr>
      </w:pPr>
      <w:r w:rsidRPr="00025C89">
        <w:rPr>
          <w:b/>
          <w:bCs/>
          <w:sz w:val="36"/>
          <w:szCs w:val="36"/>
          <w:rtl/>
        </w:rPr>
        <w:t xml:space="preserve"> </w:t>
      </w:r>
      <w:r w:rsidRPr="00025C89">
        <w:rPr>
          <w:b/>
          <w:bCs/>
          <w:sz w:val="36"/>
          <w:szCs w:val="36"/>
        </w:rPr>
        <w:t xml:space="preserve"> </w:t>
      </w:r>
    </w:p>
    <w:p w14:paraId="001DD794" w14:textId="66EA5D3D" w:rsidR="00423982" w:rsidRPr="00025C89" w:rsidRDefault="00423982" w:rsidP="00771CCE">
      <w:pPr>
        <w:pStyle w:val="NormalText"/>
        <w:rPr>
          <w:b/>
          <w:bCs/>
          <w:sz w:val="36"/>
          <w:szCs w:val="36"/>
          <w:rtl/>
        </w:rPr>
        <w:sectPr w:rsidR="00423982" w:rsidRPr="00025C89" w:rsidSect="00727C00">
          <w:pgSz w:w="11906" w:h="16838"/>
          <w:pgMar w:top="1417" w:right="1916" w:bottom="1417" w:left="1417" w:header="706" w:footer="706" w:gutter="0"/>
          <w:pgNumType w:start="1"/>
          <w:cols w:space="708"/>
          <w:bidi/>
          <w:rtlGutter/>
          <w:docGrid w:linePitch="360"/>
        </w:sectPr>
      </w:pPr>
    </w:p>
    <w:p w14:paraId="415C8734" w14:textId="11A9B467" w:rsidR="00F70C38" w:rsidRPr="00025C89" w:rsidRDefault="00422F44" w:rsidP="00F25EEB">
      <w:pPr>
        <w:pStyle w:val="Heading2"/>
        <w:ind w:hanging="618"/>
        <w:rPr>
          <w:rtl/>
        </w:rPr>
      </w:pPr>
      <w:r w:rsidRPr="00025C89">
        <w:rPr>
          <w:rtl/>
        </w:rPr>
        <w:lastRenderedPageBreak/>
        <w:t>المقدمة</w:t>
      </w:r>
    </w:p>
    <w:p w14:paraId="4715D376" w14:textId="155F3694" w:rsidR="00055A33" w:rsidRPr="00025C89" w:rsidRDefault="00055A33" w:rsidP="00771CCE">
      <w:pPr>
        <w:rPr>
          <w:rFonts w:ascii="Simplified Arabic" w:hAnsi="Simplified Arabic" w:cs="Simplified Arabic"/>
          <w:rtl/>
        </w:rPr>
      </w:pPr>
      <w:r w:rsidRPr="00025C89">
        <w:rPr>
          <w:rFonts w:ascii="Simplified Arabic" w:hAnsi="Simplified Arabic" w:cs="Simplified Arabic"/>
          <w:rtl/>
        </w:rPr>
        <w:t xml:space="preserve">بعد أن قمنا بتحديد النطاق و </w:t>
      </w:r>
      <w:r w:rsidR="00417FFB">
        <w:rPr>
          <w:rFonts w:ascii="Simplified Arabic" w:hAnsi="Simplified Arabic" w:cs="Simplified Arabic" w:hint="cs"/>
          <w:rtl/>
        </w:rPr>
        <w:t>ا</w:t>
      </w:r>
      <w:r w:rsidRPr="00025C89">
        <w:rPr>
          <w:rFonts w:ascii="Simplified Arabic" w:hAnsi="Simplified Arabic" w:cs="Simplified Arabic"/>
          <w:rtl/>
        </w:rPr>
        <w:t xml:space="preserve">لأهداف الأساسية للنظام و </w:t>
      </w:r>
      <w:r w:rsidR="00D138CC" w:rsidRPr="00025C89">
        <w:rPr>
          <w:rFonts w:ascii="Simplified Arabic" w:hAnsi="Simplified Arabic" w:cs="Simplified Arabic"/>
          <w:rtl/>
        </w:rPr>
        <w:t>الانتهاء</w:t>
      </w:r>
      <w:r w:rsidRPr="00025C89">
        <w:rPr>
          <w:rFonts w:ascii="Simplified Arabic" w:hAnsi="Simplified Arabic" w:cs="Simplified Arabic"/>
          <w:rtl/>
        </w:rPr>
        <w:t xml:space="preserve"> من مرحلة التخطيط سنحتاج الان للدخول إلى مرحلة اكثر تفصيلا وهي مرحلة التحليل ،</w:t>
      </w:r>
      <w:r w:rsidRPr="00025C89">
        <w:rPr>
          <w:rFonts w:ascii="Simplified Arabic" w:hAnsi="Simplified Arabic" w:cs="Simplified Arabic"/>
        </w:rPr>
        <w:t xml:space="preserve"> </w:t>
      </w:r>
      <w:r w:rsidRPr="00025C89">
        <w:rPr>
          <w:rFonts w:ascii="Simplified Arabic" w:hAnsi="Simplified Arabic" w:cs="Simplified Arabic"/>
          <w:rtl/>
        </w:rPr>
        <w:t xml:space="preserve"> حيث من خلالها تستطيع رسم ملامح</w:t>
      </w:r>
      <w:r w:rsidR="00422F44" w:rsidRPr="00025C89">
        <w:rPr>
          <w:rFonts w:ascii="Simplified Arabic" w:hAnsi="Simplified Arabic" w:cs="Simplified Arabic"/>
          <w:rtl/>
        </w:rPr>
        <w:t xml:space="preserve"> المشروع و تحديد وظائفه وخصائصه</w:t>
      </w:r>
      <w:r w:rsidRPr="00025C89">
        <w:rPr>
          <w:rFonts w:ascii="Simplified Arabic" w:hAnsi="Simplified Arabic" w:cs="Simplified Arabic"/>
          <w:rtl/>
        </w:rPr>
        <w:t xml:space="preserve">، </w:t>
      </w:r>
      <w:r w:rsidR="002E1D02" w:rsidRPr="00025C89">
        <w:rPr>
          <w:rFonts w:ascii="Simplified Arabic" w:hAnsi="Simplified Arabic" w:cs="Simplified Arabic"/>
          <w:rtl/>
        </w:rPr>
        <w:t xml:space="preserve">إذ يتم مراجعة كل من لهم صلة بالنظام و التعرف علي </w:t>
      </w:r>
      <w:r w:rsidR="00D138CC" w:rsidRPr="00025C89">
        <w:rPr>
          <w:rFonts w:ascii="Simplified Arabic" w:hAnsi="Simplified Arabic" w:cs="Simplified Arabic"/>
          <w:rtl/>
        </w:rPr>
        <w:t>متطلباتهم</w:t>
      </w:r>
      <w:r w:rsidR="002E1D02" w:rsidRPr="00025C89">
        <w:rPr>
          <w:rFonts w:ascii="Simplified Arabic" w:hAnsi="Simplified Arabic" w:cs="Simplified Arabic"/>
          <w:rtl/>
        </w:rPr>
        <w:t xml:space="preserve"> و ليس ذلك فحسب بل يتم تحديد اوجه القصور في </w:t>
      </w:r>
      <w:r w:rsidR="00D138CC" w:rsidRPr="00025C89">
        <w:rPr>
          <w:rFonts w:ascii="Simplified Arabic" w:hAnsi="Simplified Arabic" w:cs="Simplified Arabic"/>
          <w:rtl/>
        </w:rPr>
        <w:t>الأنظمة</w:t>
      </w:r>
      <w:r w:rsidR="002E1D02" w:rsidRPr="00025C89">
        <w:rPr>
          <w:rFonts w:ascii="Simplified Arabic" w:hAnsi="Simplified Arabic" w:cs="Simplified Arabic"/>
          <w:rtl/>
        </w:rPr>
        <w:t xml:space="preserve"> </w:t>
      </w:r>
      <w:r w:rsidR="00D138CC" w:rsidRPr="00025C89">
        <w:rPr>
          <w:rFonts w:ascii="Simplified Arabic" w:hAnsi="Simplified Arabic" w:cs="Simplified Arabic"/>
          <w:rtl/>
        </w:rPr>
        <w:t>السابقة</w:t>
      </w:r>
      <w:r w:rsidR="002E1D02" w:rsidRPr="00025C89">
        <w:rPr>
          <w:rFonts w:ascii="Simplified Arabic" w:hAnsi="Simplified Arabic" w:cs="Simplified Arabic"/>
          <w:rtl/>
        </w:rPr>
        <w:t xml:space="preserve"> لتفاديها و معرفة اوجه القوة و المميزات لدعمها في النظام الجديد ، </w:t>
      </w:r>
      <w:r w:rsidR="002C1234" w:rsidRPr="00025C89">
        <w:rPr>
          <w:rFonts w:ascii="Simplified Arabic" w:hAnsi="Simplified Arabic" w:cs="Simplified Arabic"/>
          <w:rtl/>
        </w:rPr>
        <w:t>كما ي</w:t>
      </w:r>
      <w:r w:rsidR="00417FFB">
        <w:rPr>
          <w:rFonts w:ascii="Simplified Arabic" w:hAnsi="Simplified Arabic" w:cs="Simplified Arabic" w:hint="cs"/>
          <w:rtl/>
        </w:rPr>
        <w:t>سرد</w:t>
      </w:r>
      <w:r w:rsidR="002C1234" w:rsidRPr="00025C89">
        <w:rPr>
          <w:rFonts w:ascii="Simplified Arabic" w:hAnsi="Simplified Arabic" w:cs="Simplified Arabic"/>
          <w:rtl/>
        </w:rPr>
        <w:t xml:space="preserve"> التقنيات التي تم استخدمها في مرحلة التحليل مثل حالات الاستخدام ، وبعد ذلك يتم عرضها </w:t>
      </w:r>
      <w:r w:rsidR="00D138CC" w:rsidRPr="00025C89">
        <w:rPr>
          <w:rFonts w:ascii="Simplified Arabic" w:hAnsi="Simplified Arabic" w:cs="Simplified Arabic"/>
          <w:rtl/>
        </w:rPr>
        <w:t>باستخدام</w:t>
      </w:r>
      <w:r w:rsidR="002C1234" w:rsidRPr="00025C89">
        <w:rPr>
          <w:rFonts w:ascii="Simplified Arabic" w:hAnsi="Simplified Arabic" w:cs="Simplified Arabic"/>
          <w:rtl/>
        </w:rPr>
        <w:t xml:space="preserve"> بعض المخططات لغة النمذجة الموحدة.        </w:t>
      </w:r>
    </w:p>
    <w:p w14:paraId="4C5CC66F" w14:textId="5661E289" w:rsidR="002C1234" w:rsidRPr="00025C89" w:rsidRDefault="005736BB" w:rsidP="00F25EEB">
      <w:pPr>
        <w:pStyle w:val="Heading2"/>
        <w:ind w:hanging="618"/>
        <w:rPr>
          <w:rtl/>
          <w:lang w:bidi="ar-LY"/>
        </w:rPr>
      </w:pPr>
      <w:r w:rsidRPr="00025C89">
        <w:rPr>
          <w:rtl/>
          <w:lang w:bidi="ar-LY"/>
        </w:rPr>
        <w:t>التقنيات المستخدمة في جمع المتطلبات</w:t>
      </w:r>
    </w:p>
    <w:p w14:paraId="3E30F3ED" w14:textId="633FC734" w:rsidR="00083B8C" w:rsidRDefault="005736BB" w:rsidP="00614E59">
      <w:pPr>
        <w:pStyle w:val="NormalText"/>
        <w:rPr>
          <w:rtl/>
        </w:rPr>
      </w:pPr>
      <w:r w:rsidRPr="00025C89">
        <w:rPr>
          <w:rtl/>
        </w:rPr>
        <w:t>يعتبر جمع متطلبات النظام امر بالغ الأهمية فهو يعد الحجر الاساسي لنجاح المشروع إذ ي</w:t>
      </w:r>
      <w:r w:rsidR="00D138CC" w:rsidRPr="00025C89">
        <w:rPr>
          <w:rtl/>
        </w:rPr>
        <w:t>نشأ من خلال عدة أساليب متنوعة و</w:t>
      </w:r>
      <w:r w:rsidRPr="00025C89">
        <w:rPr>
          <w:rtl/>
        </w:rPr>
        <w:t xml:space="preserve">الغرض منه الحصول </w:t>
      </w:r>
      <w:r w:rsidR="00D138CC" w:rsidRPr="00025C89">
        <w:rPr>
          <w:rtl/>
        </w:rPr>
        <w:t>على</w:t>
      </w:r>
      <w:r w:rsidRPr="00025C89">
        <w:rPr>
          <w:rtl/>
        </w:rPr>
        <w:t xml:space="preserve"> </w:t>
      </w:r>
      <w:r w:rsidR="00D138CC" w:rsidRPr="00025C89">
        <w:rPr>
          <w:rtl/>
        </w:rPr>
        <w:t>متطلبات</w:t>
      </w:r>
      <w:r w:rsidRPr="00025C89">
        <w:rPr>
          <w:rtl/>
        </w:rPr>
        <w:t xml:space="preserve"> واضحة</w:t>
      </w:r>
      <w:r w:rsidR="00EE19D5" w:rsidRPr="00025C89">
        <w:rPr>
          <w:rtl/>
        </w:rPr>
        <w:t xml:space="preserve"> </w:t>
      </w:r>
      <w:r w:rsidR="00D138CC" w:rsidRPr="00025C89">
        <w:rPr>
          <w:rtl/>
        </w:rPr>
        <w:t>ودقيقة وبشكل متكامل</w:t>
      </w:r>
      <w:r w:rsidR="00EE19D5" w:rsidRPr="00025C89">
        <w:rPr>
          <w:rtl/>
        </w:rPr>
        <w:t xml:space="preserve"> ومن الطرق التي </w:t>
      </w:r>
      <w:r w:rsidR="007C607B" w:rsidRPr="00025C89">
        <w:rPr>
          <w:rtl/>
        </w:rPr>
        <w:t>استخدمت</w:t>
      </w:r>
      <w:r w:rsidR="00EE19D5" w:rsidRPr="00025C89">
        <w:rPr>
          <w:rtl/>
        </w:rPr>
        <w:t xml:space="preserve"> في جمع بيانات النظام الغذائي هي:</w:t>
      </w:r>
    </w:p>
    <w:p w14:paraId="20CA10C6" w14:textId="5D6ED804" w:rsidR="00F25EEB" w:rsidRDefault="00F25EEB" w:rsidP="00F25EEB">
      <w:pPr>
        <w:pStyle w:val="Heading3"/>
        <w:ind w:hanging="1269"/>
        <w:rPr>
          <w:rtl/>
        </w:rPr>
      </w:pPr>
      <w:r>
        <w:rPr>
          <w:rFonts w:hint="cs"/>
          <w:rtl/>
        </w:rPr>
        <w:t>البحث العام</w:t>
      </w:r>
    </w:p>
    <w:p w14:paraId="5700929B" w14:textId="4C0532D4" w:rsidR="007055F6" w:rsidRDefault="00F25EEB" w:rsidP="007055F6">
      <w:pPr>
        <w:ind w:left="-45"/>
        <w:rPr>
          <w:rStyle w:val="Strong"/>
          <w:rFonts w:ascii="Simplified Arabic" w:hAnsi="Simplified Arabic" w:cs="Simplified Arabic"/>
          <w:b w:val="0"/>
          <w:bCs w:val="0"/>
          <w:shd w:val="clear" w:color="auto" w:fill="FFFFFF"/>
        </w:rPr>
      </w:pPr>
      <w:r w:rsidRPr="00F25EEB">
        <w:rPr>
          <w:rStyle w:val="Strong"/>
          <w:rFonts w:ascii="Simplified Arabic" w:hAnsi="Simplified Arabic" w:cs="Simplified Arabic"/>
          <w:b w:val="0"/>
          <w:bCs w:val="0"/>
          <w:shd w:val="clear" w:color="auto" w:fill="FFFFFF"/>
          <w:rtl/>
        </w:rPr>
        <w:t>مؤشر كتلة الجسم</w:t>
      </w:r>
      <w:r w:rsidRPr="00F25EEB">
        <w:rPr>
          <w:rStyle w:val="Strong"/>
          <w:rFonts w:ascii="Simplified Arabic" w:hAnsi="Simplified Arabic" w:cs="Simplified Arabic"/>
          <w:b w:val="0"/>
          <w:bCs w:val="0"/>
          <w:shd w:val="clear" w:color="auto" w:fill="FFFFFF"/>
        </w:rPr>
        <w:t xml:space="preserve"> (BMI)</w:t>
      </w:r>
      <w:r w:rsidRPr="00F25EEB">
        <w:rPr>
          <w:rStyle w:val="Strong"/>
          <w:rFonts w:ascii="Simplified Arabic" w:hAnsi="Simplified Arabic" w:cs="Simplified Arabic"/>
          <w:b w:val="0"/>
          <w:bCs w:val="0"/>
          <w:shd w:val="clear" w:color="auto" w:fill="FFFFFF"/>
          <w:rtl/>
        </w:rPr>
        <w:t>:</w:t>
      </w:r>
      <w:r w:rsidRPr="00F25EEB">
        <w:rPr>
          <w:rStyle w:val="Strong"/>
          <w:rFonts w:ascii="Simplified Arabic" w:hAnsi="Simplified Arabic" w:cs="Simplified Arabic"/>
          <w:b w:val="0"/>
          <w:bCs w:val="0"/>
          <w:shd w:val="clear" w:color="auto" w:fill="FFFFFF"/>
        </w:rPr>
        <w:t> </w:t>
      </w:r>
      <w:r w:rsidRPr="00F25EEB">
        <w:rPr>
          <w:rStyle w:val="Strong"/>
          <w:rFonts w:ascii="Simplified Arabic" w:hAnsi="Simplified Arabic" w:cs="Simplified Arabic"/>
          <w:b w:val="0"/>
          <w:bCs w:val="0"/>
          <w:shd w:val="clear" w:color="auto" w:fill="FFFFFF"/>
          <w:rtl/>
        </w:rPr>
        <w:t>هو أفضل المقياس المتعارف عليه عالميا في القياسات الجسمية (</w:t>
      </w:r>
      <w:r w:rsidRPr="00F25EEB">
        <w:rPr>
          <w:rStyle w:val="Strong"/>
          <w:rFonts w:ascii="Simplified Arabic" w:hAnsi="Simplified Arabic" w:cs="Simplified Arabic"/>
          <w:b w:val="0"/>
          <w:bCs w:val="0"/>
          <w:shd w:val="clear" w:color="auto" w:fill="FFFFFF"/>
        </w:rPr>
        <w:t>Anthropometric measurement</w:t>
      </w:r>
      <w:r w:rsidRPr="00F25EEB">
        <w:rPr>
          <w:rStyle w:val="Strong"/>
          <w:rFonts w:ascii="Simplified Arabic" w:hAnsi="Simplified Arabic" w:cs="Simplified Arabic"/>
          <w:b w:val="0"/>
          <w:bCs w:val="0"/>
          <w:shd w:val="clear" w:color="auto" w:fill="FFFFFF"/>
          <w:rtl/>
        </w:rPr>
        <w:t>) لتمييز الوزن الزائد عن السمنة أو البدانة عن النحافة عن الوزن المثالي، وهو يعبر عن العلاقة بين وزن الشخص وطوله. وهو حاصل على اعتراف المعهد القومي الأمريكي للصحة ومنظمة الصحة العالمية كأفضل معيار لقياس السمنة. ويحسب مؤشر كتلة الجسم بتقسيم الوزن بالكيلوجرام على مربع الطول بالمتر كما يلي: مؤشر كتلة الجسم = الوزن بالكيلوجرام/مربع الطول بالمتر[</w:t>
      </w:r>
      <w:r w:rsidRPr="00F25EEB">
        <w:rPr>
          <w:rStyle w:val="Strong"/>
          <w:rFonts w:ascii="Simplified Arabic" w:hAnsi="Simplified Arabic" w:cs="Simplified Arabic"/>
          <w:b w:val="0"/>
          <w:bCs w:val="0"/>
          <w:shd w:val="clear" w:color="auto" w:fill="FFFFFF"/>
        </w:rPr>
        <w:t>1</w:t>
      </w:r>
      <w:r w:rsidR="008A59A5">
        <w:rPr>
          <w:rStyle w:val="Strong"/>
          <w:rFonts w:ascii="Simplified Arabic" w:hAnsi="Simplified Arabic" w:cs="Simplified Arabic"/>
          <w:b w:val="0"/>
          <w:bCs w:val="0"/>
          <w:shd w:val="clear" w:color="auto" w:fill="FFFFFF"/>
        </w:rPr>
        <w:t>4</w:t>
      </w:r>
      <w:r w:rsidRPr="00F25EEB">
        <w:rPr>
          <w:rStyle w:val="Strong"/>
          <w:rFonts w:ascii="Simplified Arabic" w:hAnsi="Simplified Arabic" w:cs="Simplified Arabic"/>
          <w:b w:val="0"/>
          <w:bCs w:val="0"/>
          <w:shd w:val="clear" w:color="auto" w:fill="FFFFFF"/>
          <w:rtl/>
        </w:rPr>
        <w:t>].</w:t>
      </w:r>
    </w:p>
    <w:p w14:paraId="1DC160D0" w14:textId="19185EFB" w:rsidR="00C6226B" w:rsidRDefault="007055F6" w:rsidP="007055F6">
      <w:pPr>
        <w:ind w:left="-45"/>
        <w:jc w:val="center"/>
        <w:rPr>
          <w:rStyle w:val="Strong"/>
          <w:rFonts w:ascii="Simplified Arabic" w:hAnsi="Simplified Arabic" w:cs="Simplified Arabic"/>
          <w:b w:val="0"/>
          <w:bCs w:val="0"/>
          <w:shd w:val="clear" w:color="auto" w:fill="FFFFFF"/>
        </w:rPr>
      </w:pPr>
      <w:r>
        <w:rPr>
          <w:rStyle w:val="Strong"/>
          <w:rFonts w:ascii="Simplified Arabic" w:hAnsi="Simplified Arabic" w:cs="Simplified Arabic"/>
          <w:b w:val="0"/>
          <w:bCs w:val="0"/>
          <w:noProof/>
          <w:shd w:val="clear" w:color="auto" w:fill="FFFFFF"/>
        </w:rPr>
        <w:lastRenderedPageBreak/>
        <w:drawing>
          <wp:inline distT="0" distB="0" distL="0" distR="0" wp14:anchorId="1E991DB0" wp14:editId="2AB60A27">
            <wp:extent cx="3935730" cy="23260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5730" cy="2326005"/>
                    </a:xfrm>
                    <a:prstGeom prst="rect">
                      <a:avLst/>
                    </a:prstGeom>
                    <a:noFill/>
                    <a:ln>
                      <a:noFill/>
                    </a:ln>
                  </pic:spPr>
                </pic:pic>
              </a:graphicData>
            </a:graphic>
          </wp:inline>
        </w:drawing>
      </w:r>
    </w:p>
    <w:p w14:paraId="50F5FF66" w14:textId="12D254FE" w:rsidR="00745567" w:rsidRPr="00B818A9" w:rsidRDefault="00C4000E" w:rsidP="003C12A0">
      <w:pPr>
        <w:ind w:left="-45"/>
        <w:rPr>
          <w:rStyle w:val="IntenseEmphasis"/>
          <w:rFonts w:ascii="Simplified Arabic" w:hAnsi="Simplified Arabic" w:cs="Simplified Arabic"/>
          <w:i w:val="0"/>
          <w:iCs w:val="0"/>
          <w:sz w:val="28"/>
          <w:szCs w:val="28"/>
        </w:rPr>
      </w:pPr>
      <w:r w:rsidRPr="00C4000E">
        <w:rPr>
          <w:rStyle w:val="IntenseEmphasis"/>
          <w:rFonts w:ascii="Simplified Arabic" w:hAnsi="Simplified Arabic" w:cs="Simplified Arabic"/>
          <w:i w:val="0"/>
          <w:iCs w:val="0"/>
          <w:sz w:val="28"/>
          <w:szCs w:val="28"/>
          <w:rtl/>
        </w:rPr>
        <w:t xml:space="preserve">متطلبات الطاقة </w:t>
      </w:r>
      <w:r w:rsidRPr="00C4000E">
        <w:rPr>
          <w:rStyle w:val="IntenseEmphasis"/>
          <w:rFonts w:ascii="Simplified Arabic" w:hAnsi="Simplified Arabic" w:cs="Simplified Arabic"/>
          <w:i w:val="0"/>
          <w:iCs w:val="0"/>
          <w:sz w:val="28"/>
          <w:szCs w:val="28"/>
        </w:rPr>
        <w:t>:EAR</w:t>
      </w:r>
      <w:r w:rsidRPr="00C4000E">
        <w:rPr>
          <w:rStyle w:val="IntenseEmphasis"/>
          <w:rFonts w:ascii="Simplified Arabic" w:hAnsi="Simplified Arabic" w:cs="Simplified Arabic"/>
          <w:i w:val="0"/>
          <w:iCs w:val="0"/>
          <w:sz w:val="28"/>
          <w:szCs w:val="28"/>
          <w:rtl/>
        </w:rPr>
        <w:t xml:space="preserve">هو كمية الطاقة الغذائية اللازمة لتحقيق التوازن بين استهلاك الطاقة من أجل الحفاظ على حجم الجسم وتكوين الجسم ومستوى النشاط البدني الضروري والمرغوب فيه بما يتفق </w:t>
      </w:r>
      <w:r w:rsidRPr="00B818A9">
        <w:rPr>
          <w:rStyle w:val="IntenseEmphasis"/>
          <w:rFonts w:ascii="Simplified Arabic" w:hAnsi="Simplified Arabic" w:cs="Simplified Arabic"/>
          <w:i w:val="0"/>
          <w:iCs w:val="0"/>
          <w:sz w:val="28"/>
          <w:szCs w:val="28"/>
          <w:rtl/>
        </w:rPr>
        <w:t xml:space="preserve">مع صحة جيدة على المدى </w:t>
      </w:r>
      <w:r w:rsidR="003C12A0" w:rsidRPr="00B818A9">
        <w:rPr>
          <w:rStyle w:val="IntenseEmphasis"/>
          <w:rFonts w:ascii="Simplified Arabic" w:hAnsi="Simplified Arabic" w:cs="Simplified Arabic" w:hint="cs"/>
          <w:i w:val="0"/>
          <w:iCs w:val="0"/>
          <w:sz w:val="28"/>
          <w:szCs w:val="28"/>
          <w:rtl/>
        </w:rPr>
        <w:t>الطويل</w:t>
      </w:r>
      <w:r w:rsidR="003C12A0" w:rsidRPr="00B818A9">
        <w:rPr>
          <w:rStyle w:val="IntenseEmphasis"/>
          <w:rFonts w:ascii="Simplified Arabic" w:hAnsi="Simplified Arabic" w:cs="Simplified Arabic"/>
          <w:i w:val="0"/>
          <w:iCs w:val="0"/>
          <w:sz w:val="28"/>
          <w:szCs w:val="28"/>
        </w:rPr>
        <w:t>[15]</w:t>
      </w:r>
      <w:r w:rsidR="00425A5E" w:rsidRPr="00B818A9">
        <w:rPr>
          <w:rStyle w:val="IntenseEmphasis"/>
          <w:rFonts w:ascii="Simplified Arabic" w:hAnsi="Simplified Arabic" w:cs="Simplified Arabic" w:hint="cs"/>
          <w:i w:val="0"/>
          <w:iCs w:val="0"/>
          <w:sz w:val="28"/>
          <w:szCs w:val="28"/>
          <w:rtl/>
        </w:rPr>
        <w:t xml:space="preserve"> ويتم حسابة بالمعادلة التالية</w:t>
      </w:r>
      <w:r w:rsidR="00B44D9B" w:rsidRPr="00B818A9">
        <w:rPr>
          <w:rStyle w:val="IntenseEmphasis"/>
          <w:rFonts w:ascii="Simplified Arabic" w:hAnsi="Simplified Arabic" w:cs="Simplified Arabic"/>
          <w:i w:val="0"/>
          <w:iCs w:val="0"/>
          <w:sz w:val="28"/>
          <w:szCs w:val="28"/>
        </w:rPr>
        <w:t>[16]</w:t>
      </w:r>
    </w:p>
    <w:p w14:paraId="352F4688" w14:textId="7A5B6D32" w:rsidR="00C4000E" w:rsidRPr="00B818A9" w:rsidRDefault="00425A5E" w:rsidP="00425A5E">
      <w:pPr>
        <w:ind w:left="-45"/>
        <w:jc w:val="center"/>
        <w:rPr>
          <w:rStyle w:val="namesChar"/>
          <w:color w:val="000000" w:themeColor="text1"/>
          <w:sz w:val="28"/>
          <w:szCs w:val="28"/>
          <w:rtl/>
        </w:rPr>
      </w:pPr>
      <w:r w:rsidRPr="00B818A9">
        <w:rPr>
          <w:rStyle w:val="IntenseEmphasis"/>
          <w:rFonts w:ascii="Simplified Arabic" w:hAnsi="Simplified Arabic" w:cs="Simplified Arabic" w:hint="cs"/>
          <w:i w:val="0"/>
          <w:iCs w:val="0"/>
          <w:noProof/>
          <w:sz w:val="28"/>
          <w:szCs w:val="28"/>
          <w:lang w:bidi="ar-LY"/>
        </w:rPr>
        <w:drawing>
          <wp:inline distT="0" distB="0" distL="0" distR="0" wp14:anchorId="6436CD8C" wp14:editId="0407FB60">
            <wp:extent cx="3378308" cy="994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101" cy="1009825"/>
                    </a:xfrm>
                    <a:prstGeom prst="rect">
                      <a:avLst/>
                    </a:prstGeom>
                    <a:noFill/>
                    <a:ln>
                      <a:noFill/>
                    </a:ln>
                  </pic:spPr>
                </pic:pic>
              </a:graphicData>
            </a:graphic>
          </wp:inline>
        </w:drawing>
      </w:r>
    </w:p>
    <w:p w14:paraId="68D8C385" w14:textId="3286AC76" w:rsidR="00C527C6" w:rsidRDefault="00351818" w:rsidP="00C527C6">
      <w:pPr>
        <w:ind w:left="-45"/>
        <w:rPr>
          <w:rStyle w:val="namesChar"/>
          <w:sz w:val="28"/>
          <w:szCs w:val="28"/>
        </w:rPr>
      </w:pPr>
      <w:r w:rsidRPr="00B818A9">
        <w:rPr>
          <w:rStyle w:val="namesChar"/>
          <w:rFonts w:hint="cs"/>
          <w:sz w:val="28"/>
          <w:szCs w:val="28"/>
          <w:rtl/>
          <w:lang w:bidi="ar-SA"/>
        </w:rPr>
        <w:t xml:space="preserve">مستوى </w:t>
      </w:r>
      <w:r w:rsidR="00745567" w:rsidRPr="00B818A9">
        <w:rPr>
          <w:rStyle w:val="namesChar"/>
          <w:sz w:val="28"/>
          <w:szCs w:val="28"/>
          <w:rtl/>
        </w:rPr>
        <w:t>النشاط البدني</w:t>
      </w:r>
      <w:r w:rsidR="00745567" w:rsidRPr="00B818A9">
        <w:rPr>
          <w:rStyle w:val="namesChar"/>
          <w:rFonts w:hint="cs"/>
          <w:sz w:val="28"/>
          <w:szCs w:val="28"/>
          <w:rtl/>
        </w:rPr>
        <w:t xml:space="preserve"> (</w:t>
      </w:r>
      <w:r w:rsidRPr="00B818A9">
        <w:rPr>
          <w:rStyle w:val="namesChar"/>
          <w:sz w:val="28"/>
          <w:szCs w:val="28"/>
        </w:rPr>
        <w:t>P</w:t>
      </w:r>
      <w:r w:rsidR="00745567" w:rsidRPr="00B818A9">
        <w:rPr>
          <w:rStyle w:val="namesChar"/>
          <w:sz w:val="28"/>
          <w:szCs w:val="28"/>
        </w:rPr>
        <w:t xml:space="preserve">hysical </w:t>
      </w:r>
      <w:r w:rsidRPr="00B818A9">
        <w:rPr>
          <w:rStyle w:val="namesChar"/>
          <w:sz w:val="28"/>
          <w:szCs w:val="28"/>
        </w:rPr>
        <w:t>A</w:t>
      </w:r>
      <w:r w:rsidR="00745567" w:rsidRPr="00B818A9">
        <w:rPr>
          <w:rStyle w:val="namesChar"/>
          <w:sz w:val="28"/>
          <w:szCs w:val="28"/>
        </w:rPr>
        <w:t>ctivity</w:t>
      </w:r>
      <w:r w:rsidRPr="00B818A9">
        <w:rPr>
          <w:rStyle w:val="namesChar"/>
          <w:sz w:val="28"/>
          <w:szCs w:val="28"/>
        </w:rPr>
        <w:t xml:space="preserve"> Level</w:t>
      </w:r>
      <w:r w:rsidR="00745567" w:rsidRPr="00B818A9">
        <w:rPr>
          <w:rStyle w:val="namesChar"/>
          <w:rFonts w:hint="cs"/>
          <w:sz w:val="28"/>
          <w:szCs w:val="28"/>
          <w:rtl/>
        </w:rPr>
        <w:t xml:space="preserve"> ):</w:t>
      </w:r>
      <w:r w:rsidR="00745567" w:rsidRPr="00B818A9">
        <w:rPr>
          <w:rStyle w:val="namesChar"/>
          <w:sz w:val="28"/>
          <w:szCs w:val="28"/>
          <w:rtl/>
        </w:rPr>
        <w:t xml:space="preserve"> على أنه أي حركة بدنية تنتجها العضلات</w:t>
      </w:r>
      <w:r w:rsidR="00745567" w:rsidRPr="00745567">
        <w:rPr>
          <w:rStyle w:val="namesChar"/>
          <w:sz w:val="28"/>
          <w:szCs w:val="28"/>
          <w:rtl/>
        </w:rPr>
        <w:t xml:space="preserve"> الهيكلية التي تتطلب نفقات الطاقة. طرق شعبية لتكون نشطة من خلال المشي وركوب الدراجات والرياضة والترفيه ، ويمكن القيام به في أي مستوى من المهارة والتمتع بها</w:t>
      </w:r>
      <w:r w:rsidR="00590ED2">
        <w:rPr>
          <w:rStyle w:val="namesChar"/>
          <w:sz w:val="28"/>
          <w:szCs w:val="28"/>
        </w:rPr>
        <w:t>[1</w:t>
      </w:r>
      <w:r w:rsidR="00B44D9B">
        <w:rPr>
          <w:rStyle w:val="namesChar"/>
          <w:sz w:val="28"/>
          <w:szCs w:val="28"/>
        </w:rPr>
        <w:t>7</w:t>
      </w:r>
      <w:r w:rsidR="00590ED2">
        <w:rPr>
          <w:rStyle w:val="namesChar"/>
          <w:sz w:val="28"/>
          <w:szCs w:val="28"/>
        </w:rPr>
        <w:t>]</w:t>
      </w:r>
      <w:r w:rsidR="00745567">
        <w:rPr>
          <w:rStyle w:val="namesChar"/>
          <w:rFonts w:hint="cs"/>
          <w:sz w:val="28"/>
          <w:szCs w:val="28"/>
          <w:rtl/>
        </w:rPr>
        <w:t xml:space="preserve"> </w:t>
      </w:r>
      <w:r w:rsidR="00C527C6">
        <w:rPr>
          <w:rStyle w:val="namesChar"/>
          <w:rFonts w:hint="cs"/>
          <w:sz w:val="28"/>
          <w:szCs w:val="28"/>
          <w:rtl/>
        </w:rPr>
        <w:t xml:space="preserve">، </w:t>
      </w:r>
      <w:r w:rsidR="00B44D9B">
        <w:rPr>
          <w:rStyle w:val="namesChar"/>
          <w:rFonts w:hint="cs"/>
          <w:sz w:val="28"/>
          <w:szCs w:val="28"/>
          <w:rtl/>
        </w:rPr>
        <w:t>كما موضح في الجدول</w:t>
      </w:r>
      <w:r w:rsidR="00B44D9B">
        <w:rPr>
          <w:rStyle w:val="namesChar"/>
          <w:sz w:val="28"/>
          <w:szCs w:val="28"/>
        </w:rPr>
        <w:t>[16]</w:t>
      </w:r>
    </w:p>
    <w:tbl>
      <w:tblPr>
        <w:tblStyle w:val="TableGrid"/>
        <w:bidiVisual/>
        <w:tblW w:w="8997" w:type="dxa"/>
        <w:tblInd w:w="-45" w:type="dxa"/>
        <w:tblLook w:val="04A0" w:firstRow="1" w:lastRow="0" w:firstColumn="1" w:lastColumn="0" w:noHBand="0" w:noVBand="1"/>
      </w:tblPr>
      <w:tblGrid>
        <w:gridCol w:w="2106"/>
        <w:gridCol w:w="5317"/>
        <w:gridCol w:w="1574"/>
      </w:tblGrid>
      <w:tr w:rsidR="008636F7" w14:paraId="7112BC48" w14:textId="77777777" w:rsidTr="00D60489">
        <w:tc>
          <w:tcPr>
            <w:tcW w:w="2106" w:type="dxa"/>
          </w:tcPr>
          <w:p w14:paraId="7556A5E0" w14:textId="316FBF87" w:rsidR="008636F7" w:rsidRDefault="00006CE7" w:rsidP="00C527C6">
            <w:pPr>
              <w:jc w:val="center"/>
              <w:rPr>
                <w:rStyle w:val="namesChar"/>
                <w:rFonts w:hint="cs"/>
                <w:sz w:val="28"/>
                <w:szCs w:val="28"/>
                <w:rtl/>
                <w:lang w:bidi="ar-SA"/>
              </w:rPr>
            </w:pPr>
            <w:r>
              <w:rPr>
                <w:rStyle w:val="namesChar"/>
                <w:rFonts w:hint="cs"/>
                <w:sz w:val="28"/>
                <w:szCs w:val="28"/>
                <w:rtl/>
                <w:lang w:bidi="ar-SA"/>
              </w:rPr>
              <w:t>مستوى النشاط البدني</w:t>
            </w:r>
          </w:p>
        </w:tc>
        <w:tc>
          <w:tcPr>
            <w:tcW w:w="5317" w:type="dxa"/>
          </w:tcPr>
          <w:p w14:paraId="18268B59" w14:textId="522DEC30" w:rsidR="008636F7" w:rsidRPr="004B7227" w:rsidRDefault="004B7227" w:rsidP="00C527C6">
            <w:pPr>
              <w:jc w:val="center"/>
              <w:rPr>
                <w:rStyle w:val="IntenseReference"/>
                <w:rFonts w:ascii="Simplified Arabic" w:hAnsi="Simplified Arabic" w:cs="Simplified Arabic"/>
                <w:b w:val="0"/>
                <w:bCs w:val="0"/>
                <w:color w:val="auto"/>
                <w:rtl/>
              </w:rPr>
            </w:pPr>
            <w:r>
              <w:rPr>
                <w:rStyle w:val="IntenseReference"/>
                <w:rFonts w:ascii="Simplified Arabic" w:hAnsi="Simplified Arabic" w:cs="Simplified Arabic" w:hint="cs"/>
                <w:b w:val="0"/>
                <w:bCs w:val="0"/>
                <w:color w:val="auto"/>
                <w:rtl/>
              </w:rPr>
              <w:t>ا</w:t>
            </w:r>
            <w:r w:rsidR="00006CE7" w:rsidRPr="004B7227">
              <w:rPr>
                <w:rStyle w:val="IntenseReference"/>
                <w:rFonts w:ascii="Simplified Arabic" w:hAnsi="Simplified Arabic" w:cs="Simplified Arabic"/>
                <w:b w:val="0"/>
                <w:bCs w:val="0"/>
                <w:color w:val="auto"/>
                <w:rtl/>
              </w:rPr>
              <w:t>لأنشطة اليومية</w:t>
            </w:r>
          </w:p>
        </w:tc>
        <w:tc>
          <w:tcPr>
            <w:tcW w:w="1574" w:type="dxa"/>
          </w:tcPr>
          <w:p w14:paraId="19BC8A4F" w14:textId="32006C1E" w:rsidR="008636F7" w:rsidRDefault="004B7227" w:rsidP="00C527C6">
            <w:pPr>
              <w:jc w:val="center"/>
              <w:rPr>
                <w:rStyle w:val="namesChar"/>
                <w:sz w:val="28"/>
                <w:szCs w:val="28"/>
                <w:rtl/>
              </w:rPr>
            </w:pPr>
            <w:r>
              <w:rPr>
                <w:rStyle w:val="namesChar"/>
                <w:rFonts w:hint="cs"/>
                <w:sz w:val="28"/>
                <w:szCs w:val="28"/>
                <w:rtl/>
              </w:rPr>
              <w:t>اسلوب الحياة</w:t>
            </w:r>
          </w:p>
        </w:tc>
      </w:tr>
      <w:tr w:rsidR="008636F7" w14:paraId="47572488" w14:textId="77777777" w:rsidTr="00D60489">
        <w:tc>
          <w:tcPr>
            <w:tcW w:w="2106" w:type="dxa"/>
          </w:tcPr>
          <w:p w14:paraId="76CE1036" w14:textId="461DDF63" w:rsidR="008636F7" w:rsidRDefault="004B7227" w:rsidP="00C527C6">
            <w:pPr>
              <w:jc w:val="center"/>
              <w:rPr>
                <w:rStyle w:val="namesChar"/>
                <w:sz w:val="28"/>
                <w:szCs w:val="28"/>
                <w:rtl/>
              </w:rPr>
            </w:pPr>
            <w:r>
              <w:rPr>
                <w:rStyle w:val="namesChar"/>
                <w:rFonts w:hint="cs"/>
                <w:sz w:val="28"/>
                <w:szCs w:val="28"/>
                <w:rtl/>
              </w:rPr>
              <w:t>اقل من 1.4</w:t>
            </w:r>
          </w:p>
        </w:tc>
        <w:tc>
          <w:tcPr>
            <w:tcW w:w="5317" w:type="dxa"/>
          </w:tcPr>
          <w:p w14:paraId="5A50E3C6" w14:textId="3607A6A7" w:rsidR="008636F7" w:rsidRDefault="004B7227" w:rsidP="00C527C6">
            <w:pPr>
              <w:jc w:val="center"/>
              <w:rPr>
                <w:rStyle w:val="namesChar"/>
                <w:sz w:val="28"/>
                <w:szCs w:val="28"/>
                <w:rtl/>
              </w:rPr>
            </w:pPr>
            <w:r>
              <w:rPr>
                <w:rStyle w:val="namesChar"/>
                <w:rFonts w:hint="cs"/>
                <w:sz w:val="28"/>
                <w:szCs w:val="28"/>
                <w:rtl/>
              </w:rPr>
              <w:t>مريض مستشفى مع حراك جسدي محدد</w:t>
            </w:r>
          </w:p>
        </w:tc>
        <w:tc>
          <w:tcPr>
            <w:tcW w:w="1574" w:type="dxa"/>
          </w:tcPr>
          <w:p w14:paraId="6C3EFC04" w14:textId="454AF06B" w:rsidR="008636F7" w:rsidRDefault="004B7227" w:rsidP="00C527C6">
            <w:pPr>
              <w:jc w:val="center"/>
              <w:rPr>
                <w:rStyle w:val="namesChar"/>
                <w:sz w:val="28"/>
                <w:szCs w:val="28"/>
                <w:rtl/>
              </w:rPr>
            </w:pPr>
            <w:r>
              <w:rPr>
                <w:rStyle w:val="namesChar"/>
                <w:rFonts w:hint="cs"/>
                <w:sz w:val="28"/>
                <w:szCs w:val="28"/>
                <w:rtl/>
              </w:rPr>
              <w:t>غير نشط</w:t>
            </w:r>
          </w:p>
        </w:tc>
      </w:tr>
      <w:tr w:rsidR="008636F7" w14:paraId="5439C60F" w14:textId="77777777" w:rsidTr="00D60489">
        <w:tc>
          <w:tcPr>
            <w:tcW w:w="2106" w:type="dxa"/>
          </w:tcPr>
          <w:p w14:paraId="752151A4" w14:textId="0FE095E0" w:rsidR="008636F7" w:rsidRDefault="004B7227" w:rsidP="00C527C6">
            <w:pPr>
              <w:jc w:val="center"/>
              <w:rPr>
                <w:rStyle w:val="namesChar"/>
                <w:sz w:val="28"/>
                <w:szCs w:val="28"/>
                <w:rtl/>
              </w:rPr>
            </w:pPr>
            <w:r>
              <w:rPr>
                <w:rStyle w:val="namesChar"/>
                <w:rFonts w:hint="cs"/>
                <w:sz w:val="28"/>
                <w:szCs w:val="28"/>
                <w:rtl/>
              </w:rPr>
              <w:t>1.4-1.65</w:t>
            </w:r>
          </w:p>
        </w:tc>
        <w:tc>
          <w:tcPr>
            <w:tcW w:w="5317" w:type="dxa"/>
          </w:tcPr>
          <w:p w14:paraId="1A45F16C" w14:textId="7EAF7E22" w:rsidR="008636F7" w:rsidRPr="004B7227" w:rsidRDefault="004B7227" w:rsidP="00C527C6">
            <w:pPr>
              <w:spacing w:line="240" w:lineRule="auto"/>
              <w:jc w:val="center"/>
              <w:rPr>
                <w:rStyle w:val="IntenseReference"/>
                <w:rFonts w:ascii="Simplified Arabic" w:hAnsi="Simplified Arabic" w:cs="Simplified Arabic"/>
                <w:b w:val="0"/>
                <w:bCs w:val="0"/>
                <w:rtl/>
              </w:rPr>
            </w:pPr>
            <w:r>
              <w:rPr>
                <w:rStyle w:val="IntenseReference"/>
                <w:rFonts w:ascii="Simplified Arabic" w:hAnsi="Simplified Arabic" w:cs="Simplified Arabic" w:hint="cs"/>
                <w:b w:val="0"/>
                <w:bCs w:val="0"/>
                <w:color w:val="auto"/>
                <w:rtl/>
              </w:rPr>
              <w:t>ا</w:t>
            </w:r>
            <w:r w:rsidRPr="004B7227">
              <w:rPr>
                <w:rStyle w:val="IntenseReference"/>
                <w:rFonts w:ascii="Simplified Arabic" w:hAnsi="Simplified Arabic" w:cs="Simplified Arabic"/>
                <w:b w:val="0"/>
                <w:bCs w:val="0"/>
                <w:color w:val="auto"/>
                <w:rtl/>
              </w:rPr>
              <w:t>لقليل (إن وجدت) النشاط البدني في العمل أو في أوقات الفراغ</w:t>
            </w:r>
          </w:p>
        </w:tc>
        <w:tc>
          <w:tcPr>
            <w:tcW w:w="1574" w:type="dxa"/>
          </w:tcPr>
          <w:p w14:paraId="084B84FE" w14:textId="1AAC5059" w:rsidR="008636F7" w:rsidRDefault="004B7227" w:rsidP="00C527C6">
            <w:pPr>
              <w:jc w:val="center"/>
              <w:rPr>
                <w:rStyle w:val="namesChar"/>
                <w:sz w:val="28"/>
                <w:szCs w:val="28"/>
                <w:rtl/>
                <w:lang w:bidi="ar-SA"/>
              </w:rPr>
            </w:pPr>
            <w:r>
              <w:rPr>
                <w:rStyle w:val="namesChar"/>
                <w:rFonts w:hint="cs"/>
                <w:sz w:val="28"/>
                <w:szCs w:val="28"/>
                <w:rtl/>
                <w:lang w:bidi="ar-SA"/>
              </w:rPr>
              <w:t>كثير الجلوس</w:t>
            </w:r>
          </w:p>
        </w:tc>
      </w:tr>
      <w:tr w:rsidR="008636F7" w14:paraId="666241ED" w14:textId="77777777" w:rsidTr="00D60489">
        <w:tc>
          <w:tcPr>
            <w:tcW w:w="2106" w:type="dxa"/>
          </w:tcPr>
          <w:p w14:paraId="477019B8" w14:textId="3905F287" w:rsidR="008636F7" w:rsidRDefault="004B7227" w:rsidP="00C527C6">
            <w:pPr>
              <w:jc w:val="center"/>
              <w:rPr>
                <w:rStyle w:val="namesChar"/>
                <w:sz w:val="28"/>
                <w:szCs w:val="28"/>
                <w:rtl/>
              </w:rPr>
            </w:pPr>
            <w:r>
              <w:rPr>
                <w:rStyle w:val="namesChar"/>
                <w:rFonts w:hint="cs"/>
                <w:sz w:val="28"/>
                <w:szCs w:val="28"/>
                <w:rtl/>
              </w:rPr>
              <w:lastRenderedPageBreak/>
              <w:t>1.6</w:t>
            </w:r>
          </w:p>
        </w:tc>
        <w:tc>
          <w:tcPr>
            <w:tcW w:w="5317" w:type="dxa"/>
          </w:tcPr>
          <w:p w14:paraId="329793BE" w14:textId="652A5430" w:rsidR="008636F7" w:rsidRPr="00787D5B" w:rsidRDefault="00787D5B" w:rsidP="00C527C6">
            <w:pPr>
              <w:jc w:val="center"/>
              <w:rPr>
                <w:rStyle w:val="IntenseReference"/>
                <w:rFonts w:ascii="Simplified Arabic" w:hAnsi="Simplified Arabic" w:cs="Simplified Arabic"/>
                <w:b w:val="0"/>
                <w:bCs w:val="0"/>
                <w:color w:val="auto"/>
                <w:rtl/>
              </w:rPr>
            </w:pPr>
            <w:r w:rsidRPr="00787D5B">
              <w:rPr>
                <w:rStyle w:val="IntenseReference"/>
                <w:rFonts w:ascii="Simplified Arabic" w:hAnsi="Simplified Arabic" w:cs="Simplified Arabic"/>
                <w:b w:val="0"/>
                <w:bCs w:val="0"/>
                <w:color w:val="auto"/>
                <w:rtl/>
              </w:rPr>
              <w:t>النشاط البدني المعتدل في العمل أو الترفيه - للإناث</w:t>
            </w:r>
          </w:p>
        </w:tc>
        <w:tc>
          <w:tcPr>
            <w:tcW w:w="1574" w:type="dxa"/>
          </w:tcPr>
          <w:p w14:paraId="7C0BA913" w14:textId="1797D24C" w:rsidR="008636F7" w:rsidRDefault="00787D5B" w:rsidP="00C527C6">
            <w:pPr>
              <w:jc w:val="center"/>
              <w:rPr>
                <w:rStyle w:val="namesChar"/>
                <w:sz w:val="28"/>
                <w:szCs w:val="28"/>
                <w:rtl/>
              </w:rPr>
            </w:pPr>
            <w:r>
              <w:rPr>
                <w:rStyle w:val="namesChar"/>
                <w:rFonts w:hint="cs"/>
                <w:sz w:val="28"/>
                <w:szCs w:val="28"/>
                <w:rtl/>
              </w:rPr>
              <w:t>معتدل النشاط</w:t>
            </w:r>
          </w:p>
        </w:tc>
      </w:tr>
      <w:tr w:rsidR="00787D5B" w14:paraId="6F0967F6" w14:textId="77777777" w:rsidTr="00D60489">
        <w:tc>
          <w:tcPr>
            <w:tcW w:w="2106" w:type="dxa"/>
          </w:tcPr>
          <w:p w14:paraId="6287FD08" w14:textId="37CA9310" w:rsidR="00787D5B" w:rsidRDefault="00787D5B" w:rsidP="00C527C6">
            <w:pPr>
              <w:jc w:val="center"/>
              <w:rPr>
                <w:rStyle w:val="namesChar"/>
                <w:sz w:val="28"/>
                <w:szCs w:val="28"/>
                <w:rtl/>
              </w:rPr>
            </w:pPr>
            <w:r>
              <w:rPr>
                <w:rStyle w:val="namesChar"/>
                <w:rFonts w:hint="cs"/>
                <w:sz w:val="28"/>
                <w:szCs w:val="28"/>
                <w:rtl/>
              </w:rPr>
              <w:t>1.7</w:t>
            </w:r>
          </w:p>
        </w:tc>
        <w:tc>
          <w:tcPr>
            <w:tcW w:w="5317" w:type="dxa"/>
          </w:tcPr>
          <w:p w14:paraId="1603173E" w14:textId="0C69E809" w:rsidR="00787D5B" w:rsidRDefault="00787D5B" w:rsidP="00C527C6">
            <w:pPr>
              <w:jc w:val="center"/>
              <w:rPr>
                <w:rStyle w:val="namesChar"/>
                <w:sz w:val="28"/>
                <w:szCs w:val="28"/>
                <w:rtl/>
              </w:rPr>
            </w:pPr>
            <w:r w:rsidRPr="00787D5B">
              <w:rPr>
                <w:rStyle w:val="IntenseReference"/>
                <w:rFonts w:ascii="Simplified Arabic" w:hAnsi="Simplified Arabic" w:cs="Simplified Arabic"/>
                <w:b w:val="0"/>
                <w:bCs w:val="0"/>
                <w:color w:val="auto"/>
                <w:rtl/>
              </w:rPr>
              <w:t xml:space="preserve">النشاط البدني المعتدل في العمل أو الترفيه - </w:t>
            </w:r>
            <w:r>
              <w:rPr>
                <w:rStyle w:val="IntenseReference"/>
                <w:rFonts w:ascii="Simplified Arabic" w:hAnsi="Simplified Arabic" w:cs="Simplified Arabic" w:hint="cs"/>
                <w:b w:val="0"/>
                <w:bCs w:val="0"/>
                <w:color w:val="auto"/>
                <w:rtl/>
              </w:rPr>
              <w:t>لذكر</w:t>
            </w:r>
          </w:p>
        </w:tc>
        <w:tc>
          <w:tcPr>
            <w:tcW w:w="1574" w:type="dxa"/>
          </w:tcPr>
          <w:p w14:paraId="0F9F5841" w14:textId="5ADA8695" w:rsidR="00787D5B" w:rsidRDefault="00787D5B" w:rsidP="00C527C6">
            <w:pPr>
              <w:jc w:val="center"/>
              <w:rPr>
                <w:rStyle w:val="namesChar"/>
                <w:sz w:val="28"/>
                <w:szCs w:val="28"/>
                <w:rtl/>
              </w:rPr>
            </w:pPr>
            <w:r>
              <w:rPr>
                <w:rStyle w:val="namesChar"/>
                <w:rFonts w:hint="cs"/>
                <w:sz w:val="28"/>
                <w:szCs w:val="28"/>
                <w:rtl/>
              </w:rPr>
              <w:t>معتدل النشاط</w:t>
            </w:r>
          </w:p>
        </w:tc>
      </w:tr>
      <w:tr w:rsidR="00787D5B" w14:paraId="718526D4" w14:textId="77777777" w:rsidTr="00D60489">
        <w:tc>
          <w:tcPr>
            <w:tcW w:w="2106" w:type="dxa"/>
          </w:tcPr>
          <w:p w14:paraId="56E64AF7" w14:textId="34C7DC55" w:rsidR="00787D5B" w:rsidRPr="00787D5B" w:rsidRDefault="00787D5B" w:rsidP="00C527C6">
            <w:pPr>
              <w:jc w:val="center"/>
              <w:rPr>
                <w:rStyle w:val="namesChar"/>
                <w:sz w:val="28"/>
                <w:szCs w:val="28"/>
                <w:rtl/>
              </w:rPr>
            </w:pPr>
            <w:r w:rsidRPr="00787D5B">
              <w:rPr>
                <w:rStyle w:val="namesChar"/>
                <w:rFonts w:hint="cs"/>
                <w:sz w:val="28"/>
                <w:szCs w:val="28"/>
                <w:rtl/>
              </w:rPr>
              <w:t>1.7-20</w:t>
            </w:r>
          </w:p>
        </w:tc>
        <w:tc>
          <w:tcPr>
            <w:tcW w:w="5317" w:type="dxa"/>
          </w:tcPr>
          <w:p w14:paraId="5C08010C" w14:textId="09203959" w:rsidR="00787D5B" w:rsidRDefault="00787D5B" w:rsidP="00C527C6">
            <w:pPr>
              <w:spacing w:line="240" w:lineRule="auto"/>
              <w:jc w:val="center"/>
              <w:rPr>
                <w:rStyle w:val="namesChar"/>
                <w:sz w:val="28"/>
                <w:szCs w:val="28"/>
                <w:rtl/>
              </w:rPr>
            </w:pPr>
            <w:r w:rsidRPr="00787D5B">
              <w:rPr>
                <w:rStyle w:val="namesChar"/>
                <w:sz w:val="28"/>
                <w:szCs w:val="28"/>
                <w:rtl/>
              </w:rPr>
              <w:t>نشاط بدني معتدل في العمل ، على سبيل المثال ، في البناء ، أو بعض الوظائف في الزراعة</w:t>
            </w:r>
          </w:p>
          <w:p w14:paraId="5BD6D6A5" w14:textId="10BDB6D6" w:rsidR="00D60489" w:rsidRDefault="00D60489" w:rsidP="00C527C6">
            <w:pPr>
              <w:spacing w:line="240" w:lineRule="auto"/>
              <w:jc w:val="center"/>
              <w:rPr>
                <w:rStyle w:val="namesChar"/>
                <w:sz w:val="28"/>
                <w:szCs w:val="28"/>
                <w:rtl/>
              </w:rPr>
            </w:pPr>
            <w:r w:rsidRPr="00D60489">
              <w:rPr>
                <w:rStyle w:val="namesChar"/>
                <w:sz w:val="28"/>
                <w:szCs w:val="28"/>
                <w:rtl/>
              </w:rPr>
              <w:t>بدلا من ذلك ، عمال المكتب الذين يعملون بها على سبيل المثال في صالة الألعاب الرياضية لمدة ساعة في اليوم.</w:t>
            </w:r>
          </w:p>
        </w:tc>
        <w:tc>
          <w:tcPr>
            <w:tcW w:w="1574" w:type="dxa"/>
          </w:tcPr>
          <w:p w14:paraId="5BF56DE1" w14:textId="2AFFCAB6" w:rsidR="00787D5B" w:rsidRDefault="00776677" w:rsidP="00C527C6">
            <w:pPr>
              <w:jc w:val="center"/>
              <w:rPr>
                <w:rStyle w:val="namesChar"/>
                <w:sz w:val="28"/>
                <w:szCs w:val="28"/>
                <w:rtl/>
              </w:rPr>
            </w:pPr>
            <w:r w:rsidRPr="00776677">
              <w:rPr>
                <w:rStyle w:val="namesChar"/>
                <w:sz w:val="28"/>
                <w:szCs w:val="28"/>
                <w:rtl/>
              </w:rPr>
              <w:t>معتدل النشاط</w:t>
            </w:r>
          </w:p>
        </w:tc>
      </w:tr>
      <w:tr w:rsidR="00787D5B" w14:paraId="13438D14" w14:textId="77777777" w:rsidTr="00D60489">
        <w:tc>
          <w:tcPr>
            <w:tcW w:w="2106" w:type="dxa"/>
          </w:tcPr>
          <w:p w14:paraId="1C2F87E8" w14:textId="335CD288" w:rsidR="00787D5B" w:rsidRPr="00D60489" w:rsidRDefault="00B86533" w:rsidP="00C527C6">
            <w:pPr>
              <w:jc w:val="center"/>
              <w:rPr>
                <w:rStyle w:val="namesChar"/>
                <w:sz w:val="28"/>
                <w:szCs w:val="28"/>
                <w:rtl/>
              </w:rPr>
            </w:pPr>
            <w:r w:rsidRPr="00D60489">
              <w:rPr>
                <w:rStyle w:val="namesChar"/>
                <w:rFonts w:hint="cs"/>
                <w:sz w:val="28"/>
                <w:szCs w:val="28"/>
                <w:rtl/>
              </w:rPr>
              <w:t>2.</w:t>
            </w:r>
            <w:r w:rsidR="00D60489" w:rsidRPr="00D60489">
              <w:rPr>
                <w:rStyle w:val="namesChar"/>
                <w:rFonts w:hint="cs"/>
                <w:sz w:val="28"/>
                <w:szCs w:val="28"/>
                <w:rtl/>
              </w:rPr>
              <w:t>0-2.4</w:t>
            </w:r>
          </w:p>
        </w:tc>
        <w:tc>
          <w:tcPr>
            <w:tcW w:w="5317" w:type="dxa"/>
          </w:tcPr>
          <w:p w14:paraId="667D908B" w14:textId="7AA61D18" w:rsidR="00787D5B" w:rsidRDefault="00D60489" w:rsidP="00C527C6">
            <w:pPr>
              <w:spacing w:line="240" w:lineRule="auto"/>
              <w:jc w:val="center"/>
              <w:rPr>
                <w:rStyle w:val="namesChar"/>
                <w:sz w:val="28"/>
                <w:szCs w:val="28"/>
                <w:rtl/>
              </w:rPr>
            </w:pPr>
            <w:r w:rsidRPr="00787D5B">
              <w:rPr>
                <w:rStyle w:val="namesChar"/>
                <w:sz w:val="28"/>
                <w:szCs w:val="28"/>
                <w:rtl/>
              </w:rPr>
              <w:t>نشاط بدني</w:t>
            </w:r>
            <w:r>
              <w:rPr>
                <w:rStyle w:val="namesChar"/>
                <w:rFonts w:hint="cs"/>
                <w:sz w:val="28"/>
                <w:szCs w:val="28"/>
                <w:rtl/>
              </w:rPr>
              <w:t xml:space="preserve"> عالي،</w:t>
            </w:r>
            <w:r w:rsidRPr="00787D5B">
              <w:rPr>
                <w:rStyle w:val="namesChar"/>
                <w:sz w:val="28"/>
                <w:szCs w:val="28"/>
                <w:rtl/>
              </w:rPr>
              <w:t xml:space="preserve"> </w:t>
            </w:r>
            <w:r w:rsidRPr="00787D5B">
              <w:rPr>
                <w:rStyle w:val="namesChar"/>
                <w:sz w:val="28"/>
                <w:szCs w:val="28"/>
                <w:rtl/>
              </w:rPr>
              <w:t>على سبيل المثال</w:t>
            </w:r>
            <w:r>
              <w:rPr>
                <w:rStyle w:val="namesChar"/>
                <w:rFonts w:hint="cs"/>
                <w:sz w:val="28"/>
                <w:szCs w:val="28"/>
                <w:rtl/>
              </w:rPr>
              <w:t>،</w:t>
            </w:r>
            <w:r w:rsidRPr="00D60489">
              <w:rPr>
                <w:rStyle w:val="namesChar"/>
                <w:sz w:val="28"/>
                <w:szCs w:val="28"/>
                <w:rtl/>
              </w:rPr>
              <w:t xml:space="preserve"> بعض المهن العسكرية</w:t>
            </w:r>
            <w:r>
              <w:rPr>
                <w:rStyle w:val="namesChar"/>
                <w:rFonts w:hint="cs"/>
                <w:sz w:val="28"/>
                <w:szCs w:val="28"/>
                <w:rtl/>
              </w:rPr>
              <w:t xml:space="preserve"> او</w:t>
            </w:r>
            <w:r w:rsidR="00C527C6">
              <w:rPr>
                <w:rStyle w:val="namesChar"/>
                <w:rFonts w:hint="cs"/>
                <w:sz w:val="28"/>
                <w:szCs w:val="28"/>
                <w:rtl/>
              </w:rPr>
              <w:t xml:space="preserve"> </w:t>
            </w:r>
            <w:r w:rsidRPr="00D60489">
              <w:rPr>
                <w:rStyle w:val="namesChar"/>
                <w:sz w:val="28"/>
                <w:szCs w:val="28"/>
                <w:rtl/>
              </w:rPr>
              <w:t>مدربي اللياقة البدنية</w:t>
            </w:r>
          </w:p>
        </w:tc>
        <w:tc>
          <w:tcPr>
            <w:tcW w:w="1574" w:type="dxa"/>
          </w:tcPr>
          <w:p w14:paraId="7A1F0659" w14:textId="5C0D45AA" w:rsidR="00787D5B" w:rsidRDefault="00C527C6" w:rsidP="00C527C6">
            <w:pPr>
              <w:jc w:val="center"/>
              <w:rPr>
                <w:rStyle w:val="namesChar"/>
                <w:sz w:val="28"/>
                <w:szCs w:val="28"/>
                <w:rtl/>
              </w:rPr>
            </w:pPr>
            <w:r>
              <w:rPr>
                <w:rStyle w:val="namesChar"/>
                <w:rFonts w:hint="cs"/>
                <w:sz w:val="28"/>
                <w:szCs w:val="28"/>
                <w:rtl/>
              </w:rPr>
              <w:t>نشيط جدا</w:t>
            </w:r>
          </w:p>
        </w:tc>
      </w:tr>
      <w:tr w:rsidR="00787D5B" w14:paraId="2952D9E4" w14:textId="77777777" w:rsidTr="00D60489">
        <w:tc>
          <w:tcPr>
            <w:tcW w:w="2106" w:type="dxa"/>
          </w:tcPr>
          <w:p w14:paraId="2187FEC6" w14:textId="65D75343" w:rsidR="00787D5B" w:rsidRDefault="00C527C6" w:rsidP="00565E7E">
            <w:pPr>
              <w:ind w:left="343" w:hanging="343"/>
              <w:jc w:val="center"/>
              <w:rPr>
                <w:rStyle w:val="namesChar"/>
                <w:sz w:val="28"/>
                <w:szCs w:val="28"/>
                <w:rtl/>
              </w:rPr>
            </w:pPr>
            <w:r>
              <w:rPr>
                <w:rStyle w:val="namesChar"/>
                <w:rFonts w:hint="cs"/>
                <w:sz w:val="28"/>
                <w:szCs w:val="28"/>
                <w:rtl/>
              </w:rPr>
              <w:t>أكثر من 2.4</w:t>
            </w:r>
          </w:p>
        </w:tc>
        <w:tc>
          <w:tcPr>
            <w:tcW w:w="5317" w:type="dxa"/>
          </w:tcPr>
          <w:p w14:paraId="7945C8D8" w14:textId="36EA5048" w:rsidR="00787D5B" w:rsidRDefault="00C527C6" w:rsidP="00C527C6">
            <w:pPr>
              <w:spacing w:line="240" w:lineRule="auto"/>
              <w:jc w:val="center"/>
              <w:rPr>
                <w:rStyle w:val="namesChar"/>
                <w:sz w:val="28"/>
                <w:szCs w:val="28"/>
                <w:rtl/>
              </w:rPr>
            </w:pPr>
            <w:r w:rsidRPr="00C527C6">
              <w:rPr>
                <w:rStyle w:val="namesChar"/>
                <w:sz w:val="28"/>
                <w:szCs w:val="28"/>
                <w:rtl/>
              </w:rPr>
              <w:t xml:space="preserve">رياضي محترف أو شخص رياضي على سبيل المثال كرة </w:t>
            </w:r>
            <w:r w:rsidR="00A453AD" w:rsidRPr="00C527C6">
              <w:rPr>
                <w:rStyle w:val="namesChar"/>
                <w:sz w:val="28"/>
                <w:szCs w:val="28"/>
                <w:rtl/>
              </w:rPr>
              <w:t>لاعب</w:t>
            </w:r>
            <w:r w:rsidR="00A453AD" w:rsidRPr="00C527C6">
              <w:rPr>
                <w:rStyle w:val="namesChar"/>
                <w:sz w:val="28"/>
                <w:szCs w:val="28"/>
                <w:rtl/>
              </w:rPr>
              <w:t xml:space="preserve"> </w:t>
            </w:r>
            <w:r w:rsidRPr="00C527C6">
              <w:rPr>
                <w:rStyle w:val="namesChar"/>
                <w:sz w:val="28"/>
                <w:szCs w:val="28"/>
                <w:rtl/>
              </w:rPr>
              <w:t>قدم</w:t>
            </w:r>
          </w:p>
        </w:tc>
        <w:tc>
          <w:tcPr>
            <w:tcW w:w="1574" w:type="dxa"/>
          </w:tcPr>
          <w:p w14:paraId="0536FB49" w14:textId="3444C0FB" w:rsidR="00787D5B" w:rsidRDefault="00C527C6" w:rsidP="00C527C6">
            <w:pPr>
              <w:jc w:val="center"/>
              <w:rPr>
                <w:rStyle w:val="namesChar"/>
                <w:sz w:val="28"/>
                <w:szCs w:val="28"/>
                <w:rtl/>
              </w:rPr>
            </w:pPr>
            <w:r w:rsidRPr="00C527C6">
              <w:rPr>
                <w:rStyle w:val="namesChar"/>
                <w:sz w:val="28"/>
                <w:szCs w:val="28"/>
                <w:rtl/>
              </w:rPr>
              <w:t>نشط للغاية</w:t>
            </w:r>
          </w:p>
        </w:tc>
      </w:tr>
    </w:tbl>
    <w:p w14:paraId="07BC59BA" w14:textId="77777777" w:rsidR="00565E7E" w:rsidRDefault="00565E7E" w:rsidP="003C12A0">
      <w:pPr>
        <w:ind w:left="-45"/>
        <w:rPr>
          <w:rStyle w:val="namesChar"/>
          <w:sz w:val="28"/>
          <w:szCs w:val="28"/>
          <w:rtl/>
        </w:rPr>
      </w:pPr>
    </w:p>
    <w:p w14:paraId="7175CE60" w14:textId="005961BD" w:rsidR="00351818" w:rsidRDefault="00FE0D78" w:rsidP="003C12A0">
      <w:pPr>
        <w:ind w:left="-45"/>
        <w:rPr>
          <w:rStyle w:val="namesChar"/>
          <w:sz w:val="28"/>
          <w:szCs w:val="28"/>
          <w:rtl/>
          <w:lang w:bidi="ar-SA"/>
        </w:rPr>
      </w:pPr>
      <w:r w:rsidRPr="00FE0D78">
        <w:rPr>
          <w:rStyle w:val="namesChar"/>
          <w:sz w:val="28"/>
          <w:szCs w:val="28"/>
          <w:rtl/>
        </w:rPr>
        <w:t xml:space="preserve">ما هو ال </w:t>
      </w:r>
      <w:r w:rsidRPr="00FE0D78">
        <w:rPr>
          <w:rStyle w:val="namesChar"/>
          <w:sz w:val="28"/>
          <w:szCs w:val="28"/>
        </w:rPr>
        <w:t>BMR</w:t>
      </w:r>
      <w:r w:rsidRPr="00FE0D78">
        <w:rPr>
          <w:rStyle w:val="namesChar"/>
          <w:sz w:val="28"/>
          <w:szCs w:val="28"/>
          <w:rtl/>
        </w:rPr>
        <w:t>: هو السعرات الحرارية التي يحتاجها الجسم و يحرقها يومياً لأداء الوظائف الحيوية</w:t>
      </w:r>
      <w:r w:rsidR="00565E7E">
        <w:rPr>
          <w:rStyle w:val="namesChar"/>
          <w:sz w:val="28"/>
          <w:szCs w:val="28"/>
        </w:rPr>
        <w:t>[15]</w:t>
      </w:r>
      <w:r w:rsidR="00565E7E">
        <w:rPr>
          <w:rStyle w:val="namesChar"/>
          <w:rFonts w:hint="cs"/>
          <w:sz w:val="28"/>
          <w:szCs w:val="28"/>
          <w:rtl/>
          <w:lang w:bidi="ar-SA"/>
        </w:rPr>
        <w:t>،ويتيم حسابة عن طريق المعادلات الاتية</w:t>
      </w:r>
      <w:r w:rsidR="003E44C0">
        <w:rPr>
          <w:rStyle w:val="namesChar"/>
          <w:sz w:val="28"/>
          <w:szCs w:val="28"/>
        </w:rPr>
        <w:t>[16]</w:t>
      </w:r>
      <w:r w:rsidR="00565E7E">
        <w:rPr>
          <w:rStyle w:val="namesChar"/>
          <w:rFonts w:hint="cs"/>
          <w:sz w:val="28"/>
          <w:szCs w:val="28"/>
          <w:rtl/>
          <w:lang w:bidi="ar-SA"/>
        </w:rPr>
        <w:t>:</w:t>
      </w:r>
    </w:p>
    <w:p w14:paraId="3DB916DF" w14:textId="3FEC296E" w:rsidR="00565E7E" w:rsidRDefault="00565E7E" w:rsidP="003C12A0">
      <w:pPr>
        <w:ind w:left="-45"/>
        <w:rPr>
          <w:rStyle w:val="namesChar"/>
          <w:sz w:val="28"/>
          <w:szCs w:val="28"/>
          <w:rtl/>
          <w:lang w:bidi="ar-SA"/>
        </w:rPr>
      </w:pPr>
      <w:r>
        <w:rPr>
          <w:rStyle w:val="namesChar"/>
          <w:rFonts w:hint="cs"/>
          <w:sz w:val="28"/>
          <w:szCs w:val="28"/>
          <w:rtl/>
          <w:lang w:bidi="ar-SA"/>
        </w:rPr>
        <w:t>فيما يخص الرجا</w:t>
      </w:r>
      <w:r w:rsidR="00CD78C3">
        <w:rPr>
          <w:rStyle w:val="namesChar"/>
          <w:rFonts w:hint="cs"/>
          <w:sz w:val="28"/>
          <w:szCs w:val="28"/>
          <w:rtl/>
          <w:lang w:bidi="ar-SA"/>
        </w:rPr>
        <w:t xml:space="preserve">ل </w:t>
      </w:r>
    </w:p>
    <w:p w14:paraId="61FE3780" w14:textId="0857B857" w:rsidR="003E44C0" w:rsidRDefault="003E44C0" w:rsidP="003C12A0">
      <w:pPr>
        <w:ind w:left="-45"/>
        <w:rPr>
          <w:rStyle w:val="namesChar"/>
          <w:sz w:val="28"/>
          <w:szCs w:val="28"/>
          <w:rtl/>
          <w:lang w:bidi="ar-SA"/>
        </w:rPr>
      </w:pPr>
      <w:r>
        <w:rPr>
          <w:rStyle w:val="namesChar"/>
          <w:noProof/>
          <w:sz w:val="28"/>
          <w:szCs w:val="28"/>
          <w:lang w:bidi="ar-SA"/>
        </w:rPr>
        <w:drawing>
          <wp:inline distT="0" distB="0" distL="0" distR="0" wp14:anchorId="28479216" wp14:editId="5CBC1D79">
            <wp:extent cx="5398770" cy="636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636270"/>
                    </a:xfrm>
                    <a:prstGeom prst="rect">
                      <a:avLst/>
                    </a:prstGeom>
                    <a:noFill/>
                    <a:ln>
                      <a:noFill/>
                    </a:ln>
                  </pic:spPr>
                </pic:pic>
              </a:graphicData>
            </a:graphic>
          </wp:inline>
        </w:drawing>
      </w:r>
    </w:p>
    <w:p w14:paraId="3EC023D2" w14:textId="242F6A1C" w:rsidR="003E44C0" w:rsidRDefault="003E44C0" w:rsidP="003E44C0">
      <w:pPr>
        <w:ind w:left="-45"/>
        <w:rPr>
          <w:rStyle w:val="namesChar"/>
          <w:noProof/>
          <w:sz w:val="28"/>
          <w:szCs w:val="28"/>
          <w:rtl/>
          <w:lang w:bidi="ar-SA"/>
        </w:rPr>
      </w:pPr>
      <w:r>
        <w:rPr>
          <w:rStyle w:val="namesChar"/>
          <w:rFonts w:hint="cs"/>
          <w:noProof/>
          <w:sz w:val="28"/>
          <w:szCs w:val="28"/>
          <w:rtl/>
          <w:lang w:bidi="ar-SA"/>
        </w:rPr>
        <w:t>اما بالنسبة لى النساء</w:t>
      </w:r>
    </w:p>
    <w:p w14:paraId="3CECD56F" w14:textId="1C27B579" w:rsidR="003E44C0" w:rsidRDefault="003E44C0" w:rsidP="003C12A0">
      <w:pPr>
        <w:ind w:left="-45"/>
        <w:rPr>
          <w:rStyle w:val="namesChar"/>
          <w:noProof/>
          <w:sz w:val="28"/>
          <w:szCs w:val="28"/>
          <w:rtl/>
          <w:lang w:bidi="ar-SA"/>
        </w:rPr>
      </w:pPr>
      <w:r>
        <w:rPr>
          <w:rStyle w:val="namesChar"/>
          <w:rFonts w:hint="cs"/>
          <w:noProof/>
          <w:sz w:val="28"/>
          <w:szCs w:val="28"/>
          <w:lang w:bidi="ar-SA"/>
        </w:rPr>
        <w:drawing>
          <wp:inline distT="0" distB="0" distL="0" distR="0" wp14:anchorId="3A699C94" wp14:editId="00A8A765">
            <wp:extent cx="5398770" cy="9512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951230"/>
                    </a:xfrm>
                    <a:prstGeom prst="rect">
                      <a:avLst/>
                    </a:prstGeom>
                    <a:noFill/>
                    <a:ln>
                      <a:noFill/>
                    </a:ln>
                  </pic:spPr>
                </pic:pic>
              </a:graphicData>
            </a:graphic>
          </wp:inline>
        </w:drawing>
      </w:r>
    </w:p>
    <w:p w14:paraId="3619F062" w14:textId="77777777" w:rsidR="003E44C0" w:rsidRDefault="003E44C0" w:rsidP="003E44C0">
      <w:pPr>
        <w:rPr>
          <w:rStyle w:val="namesChar"/>
          <w:rFonts w:hint="cs"/>
          <w:sz w:val="28"/>
          <w:szCs w:val="28"/>
          <w:rtl/>
          <w:lang w:bidi="ar-SA"/>
        </w:rPr>
      </w:pPr>
    </w:p>
    <w:p w14:paraId="66AF6BE9" w14:textId="16586B88" w:rsidR="00681F80" w:rsidRPr="00025C89" w:rsidRDefault="00681F80" w:rsidP="00F25EEB">
      <w:pPr>
        <w:pStyle w:val="Heading3"/>
        <w:ind w:hanging="1269"/>
        <w:rPr>
          <w:rtl/>
        </w:rPr>
      </w:pPr>
      <w:r w:rsidRPr="00025C89">
        <w:rPr>
          <w:rtl/>
        </w:rPr>
        <w:lastRenderedPageBreak/>
        <w:t>دراسة الأنظمة المشابهة</w:t>
      </w:r>
    </w:p>
    <w:p w14:paraId="22D215BB" w14:textId="000735E1" w:rsidR="00824860" w:rsidRPr="00025C89" w:rsidRDefault="00681F80" w:rsidP="003E44C0">
      <w:pPr>
        <w:pStyle w:val="NoSpacing"/>
        <w:spacing w:line="360" w:lineRule="auto"/>
        <w:jc w:val="left"/>
        <w:rPr>
          <w:sz w:val="28"/>
          <w:szCs w:val="28"/>
        </w:rPr>
      </w:pPr>
      <w:r w:rsidRPr="00025C89">
        <w:rPr>
          <w:sz w:val="28"/>
          <w:szCs w:val="28"/>
          <w:rtl/>
        </w:rPr>
        <w:t xml:space="preserve">تكمن </w:t>
      </w:r>
      <w:r w:rsidR="00762FC6" w:rsidRPr="00025C89">
        <w:rPr>
          <w:sz w:val="28"/>
          <w:szCs w:val="28"/>
          <w:rtl/>
        </w:rPr>
        <w:t xml:space="preserve">أهمية هذه التقنية في فهم طبيعة النظام ومعرفة سير </w:t>
      </w:r>
      <w:r w:rsidR="00EA5725" w:rsidRPr="00025C89">
        <w:rPr>
          <w:sz w:val="28"/>
          <w:szCs w:val="28"/>
          <w:rtl/>
        </w:rPr>
        <w:t>عمله،</w:t>
      </w:r>
      <w:r w:rsidR="00762FC6" w:rsidRPr="00025C89">
        <w:rPr>
          <w:sz w:val="28"/>
          <w:szCs w:val="28"/>
          <w:rtl/>
        </w:rPr>
        <w:t xml:space="preserve"> إذ قمنا بدراسة أنظمة مشابهة لهذا النظام للتعرف </w:t>
      </w:r>
      <w:r w:rsidR="00EA5725" w:rsidRPr="00025C89">
        <w:rPr>
          <w:sz w:val="28"/>
          <w:szCs w:val="28"/>
          <w:rtl/>
        </w:rPr>
        <w:t>على</w:t>
      </w:r>
      <w:r w:rsidR="00762FC6" w:rsidRPr="00025C89">
        <w:rPr>
          <w:sz w:val="28"/>
          <w:szCs w:val="28"/>
          <w:rtl/>
        </w:rPr>
        <w:t xml:space="preserve"> الخدمات </w:t>
      </w:r>
      <w:r w:rsidR="00EA5725" w:rsidRPr="00025C89">
        <w:rPr>
          <w:sz w:val="28"/>
          <w:szCs w:val="28"/>
          <w:rtl/>
        </w:rPr>
        <w:t>والوظائف التي</w:t>
      </w:r>
      <w:r w:rsidR="00762FC6" w:rsidRPr="00025C89">
        <w:rPr>
          <w:sz w:val="28"/>
          <w:szCs w:val="28"/>
          <w:rtl/>
        </w:rPr>
        <w:t xml:space="preserve"> يجب ان تتوفر في ا</w:t>
      </w:r>
      <w:r w:rsidR="007C607B" w:rsidRPr="00025C89">
        <w:rPr>
          <w:sz w:val="28"/>
          <w:szCs w:val="28"/>
          <w:rtl/>
        </w:rPr>
        <w:t xml:space="preserve">لنظام المراد </w:t>
      </w:r>
      <w:r w:rsidR="00EA5725" w:rsidRPr="00025C89">
        <w:rPr>
          <w:sz w:val="28"/>
          <w:szCs w:val="28"/>
          <w:rtl/>
        </w:rPr>
        <w:t>بناءه،</w:t>
      </w:r>
      <w:r w:rsidR="007C607B" w:rsidRPr="00025C89">
        <w:rPr>
          <w:sz w:val="28"/>
          <w:szCs w:val="28"/>
          <w:rtl/>
        </w:rPr>
        <w:t xml:space="preserve"> كما تم الاطلاع</w:t>
      </w:r>
      <w:r w:rsidR="00762FC6" w:rsidRPr="00025C89">
        <w:rPr>
          <w:sz w:val="28"/>
          <w:szCs w:val="28"/>
          <w:rtl/>
        </w:rPr>
        <w:t xml:space="preserve"> </w:t>
      </w:r>
      <w:r w:rsidR="00EA5725" w:rsidRPr="00025C89">
        <w:rPr>
          <w:sz w:val="28"/>
          <w:szCs w:val="28"/>
          <w:rtl/>
        </w:rPr>
        <w:t>على</w:t>
      </w:r>
      <w:r w:rsidR="00762FC6" w:rsidRPr="00025C89">
        <w:rPr>
          <w:sz w:val="28"/>
          <w:szCs w:val="28"/>
          <w:rtl/>
        </w:rPr>
        <w:t xml:space="preserve"> بعض تعليقات مستخدمي هذه </w:t>
      </w:r>
      <w:r w:rsidR="007C607B" w:rsidRPr="00025C89">
        <w:rPr>
          <w:sz w:val="28"/>
          <w:szCs w:val="28"/>
          <w:rtl/>
        </w:rPr>
        <w:t>الأنظمة</w:t>
      </w:r>
      <w:r w:rsidR="00762FC6" w:rsidRPr="00025C89">
        <w:rPr>
          <w:sz w:val="28"/>
          <w:szCs w:val="28"/>
          <w:rtl/>
        </w:rPr>
        <w:t xml:space="preserve"> للتعرف </w:t>
      </w:r>
      <w:r w:rsidR="00EA5725" w:rsidRPr="00025C89">
        <w:rPr>
          <w:sz w:val="28"/>
          <w:szCs w:val="28"/>
          <w:rtl/>
        </w:rPr>
        <w:t>على</w:t>
      </w:r>
      <w:r w:rsidR="00762FC6" w:rsidRPr="00025C89">
        <w:rPr>
          <w:sz w:val="28"/>
          <w:szCs w:val="28"/>
          <w:rtl/>
        </w:rPr>
        <w:t xml:space="preserve"> عيوبها </w:t>
      </w:r>
      <w:r w:rsidR="00EA5725" w:rsidRPr="00025C89">
        <w:rPr>
          <w:sz w:val="28"/>
          <w:szCs w:val="28"/>
          <w:rtl/>
        </w:rPr>
        <w:t>ومحاولة تفاديها</w:t>
      </w:r>
      <w:r w:rsidR="00762FC6" w:rsidRPr="00025C89">
        <w:rPr>
          <w:sz w:val="28"/>
          <w:szCs w:val="28"/>
          <w:rtl/>
        </w:rPr>
        <w:t xml:space="preserve"> في النظام الجديد ومن مثل هذه لأنظمة: </w:t>
      </w:r>
    </w:p>
    <w:p w14:paraId="21BCEAD0" w14:textId="1947C018" w:rsidR="00E119F9" w:rsidRPr="00025C89" w:rsidRDefault="00E119F9" w:rsidP="00771CCE">
      <w:pPr>
        <w:pStyle w:val="Heading3"/>
      </w:pPr>
      <w:r w:rsidRPr="00025C89">
        <w:rPr>
          <w:rtl/>
        </w:rPr>
        <w:t xml:space="preserve">  </w:t>
      </w:r>
      <w:bookmarkStart w:id="15" w:name="_Toc480926126"/>
      <w:bookmarkStart w:id="16" w:name="_Toc480965166"/>
      <w:bookmarkStart w:id="17" w:name="_Toc480980072"/>
      <w:r w:rsidRPr="00025C89">
        <w:rPr>
          <w:rtl/>
        </w:rPr>
        <w:t>المقابلة الشخصية</w:t>
      </w:r>
      <w:bookmarkEnd w:id="15"/>
      <w:bookmarkEnd w:id="16"/>
      <w:bookmarkEnd w:id="17"/>
      <w:r w:rsidRPr="00025C89">
        <w:rPr>
          <w:rtl/>
        </w:rPr>
        <w:t xml:space="preserve"> </w:t>
      </w:r>
    </w:p>
    <w:p w14:paraId="702D9C53" w14:textId="458B9E80" w:rsidR="0046063A" w:rsidRPr="00025C89" w:rsidRDefault="007A2041" w:rsidP="00771CCE">
      <w:pPr>
        <w:rPr>
          <w:rFonts w:ascii="Simplified Arabic" w:hAnsi="Simplified Arabic" w:cs="Simplified Arabic"/>
          <w:rtl/>
          <w:lang w:bidi="ar-LY"/>
        </w:rPr>
      </w:pPr>
      <w:r w:rsidRPr="00025C89">
        <w:rPr>
          <w:rFonts w:ascii="Simplified Arabic" w:hAnsi="Simplified Arabic" w:cs="Simplified Arabic"/>
          <w:rtl/>
          <w:lang w:bidi="ar-LY"/>
        </w:rPr>
        <w:t>اجرينا مق</w:t>
      </w:r>
      <w:r w:rsidR="00EA5725" w:rsidRPr="00025C89">
        <w:rPr>
          <w:rFonts w:ascii="Simplified Arabic" w:hAnsi="Simplified Arabic" w:cs="Simplified Arabic"/>
          <w:rtl/>
          <w:lang w:bidi="ar-LY"/>
        </w:rPr>
        <w:t>ا</w:t>
      </w:r>
      <w:r w:rsidRPr="00025C89">
        <w:rPr>
          <w:rFonts w:ascii="Simplified Arabic" w:hAnsi="Simplified Arabic" w:cs="Simplified Arabic"/>
          <w:rtl/>
          <w:lang w:bidi="ar-LY"/>
        </w:rPr>
        <w:t xml:space="preserve">بلات مع </w:t>
      </w:r>
      <w:r w:rsidR="005673BE">
        <w:rPr>
          <w:rFonts w:ascii="Simplified Arabic" w:hAnsi="Simplified Arabic" w:cs="Simplified Arabic" w:hint="cs"/>
          <w:rtl/>
          <w:lang w:bidi="ar-LY"/>
        </w:rPr>
        <w:t xml:space="preserve">بعض </w:t>
      </w:r>
      <w:r w:rsidRPr="00025C89">
        <w:rPr>
          <w:rFonts w:ascii="Simplified Arabic" w:hAnsi="Simplified Arabic" w:cs="Simplified Arabic"/>
          <w:rtl/>
          <w:lang w:bidi="ar-LY"/>
        </w:rPr>
        <w:t>الاشخاص الذين لهم ع</w:t>
      </w:r>
      <w:r w:rsidR="00EA5725" w:rsidRPr="00025C89">
        <w:rPr>
          <w:rFonts w:ascii="Simplified Arabic" w:hAnsi="Simplified Arabic" w:cs="Simplified Arabic"/>
          <w:rtl/>
          <w:lang w:bidi="ar-LY"/>
        </w:rPr>
        <w:t xml:space="preserve">لاقة </w:t>
      </w:r>
      <w:r w:rsidR="005673BE">
        <w:rPr>
          <w:rFonts w:ascii="Simplified Arabic" w:hAnsi="Simplified Arabic" w:cs="Simplified Arabic" w:hint="cs"/>
          <w:rtl/>
          <w:lang w:bidi="ar-LY"/>
        </w:rPr>
        <w:t>بمنظومة</w:t>
      </w:r>
      <w:r w:rsidR="00EA5725" w:rsidRPr="00025C89">
        <w:rPr>
          <w:rFonts w:ascii="Simplified Arabic" w:hAnsi="Simplified Arabic" w:cs="Simplified Arabic"/>
          <w:rtl/>
          <w:lang w:bidi="ar-LY"/>
        </w:rPr>
        <w:t xml:space="preserve"> التغذية الصحية ينقسموا</w:t>
      </w:r>
      <w:r w:rsidRPr="00025C89">
        <w:rPr>
          <w:rFonts w:ascii="Simplified Arabic" w:hAnsi="Simplified Arabic" w:cs="Simplified Arabic"/>
          <w:rtl/>
          <w:lang w:bidi="ar-LY"/>
        </w:rPr>
        <w:t xml:space="preserve"> الى </w:t>
      </w:r>
      <w:r w:rsidR="00EA5725" w:rsidRPr="00025C89">
        <w:rPr>
          <w:rFonts w:ascii="Simplified Arabic" w:hAnsi="Simplified Arabic" w:cs="Simplified Arabic"/>
          <w:rtl/>
          <w:lang w:bidi="ar-LY"/>
        </w:rPr>
        <w:t>فئت</w:t>
      </w:r>
      <w:r w:rsidR="005673BE">
        <w:rPr>
          <w:rFonts w:ascii="Simplified Arabic" w:hAnsi="Simplified Arabic" w:cs="Simplified Arabic" w:hint="cs"/>
          <w:rtl/>
          <w:lang w:bidi="ar-LY"/>
        </w:rPr>
        <w:t>ي</w:t>
      </w:r>
      <w:r w:rsidR="00EA5725" w:rsidRPr="00025C89">
        <w:rPr>
          <w:rFonts w:ascii="Simplified Arabic" w:hAnsi="Simplified Arabic" w:cs="Simplified Arabic"/>
          <w:rtl/>
          <w:lang w:bidi="ar-LY"/>
        </w:rPr>
        <w:t>ن</w:t>
      </w:r>
      <w:r w:rsidR="0046063A" w:rsidRPr="00025C89">
        <w:rPr>
          <w:rFonts w:ascii="Simplified Arabic" w:hAnsi="Simplified Arabic" w:cs="Simplified Arabic"/>
          <w:rtl/>
          <w:lang w:bidi="ar-LY"/>
        </w:rPr>
        <w:t xml:space="preserve"> </w:t>
      </w:r>
      <w:r w:rsidR="007C607B" w:rsidRPr="00025C89">
        <w:rPr>
          <w:rFonts w:ascii="Simplified Arabic" w:hAnsi="Simplified Arabic" w:cs="Simplified Arabic"/>
          <w:rtl/>
          <w:lang w:bidi="ar-LY"/>
        </w:rPr>
        <w:t>وهم</w:t>
      </w:r>
      <w:r w:rsidR="00C66E6C" w:rsidRPr="00025C89">
        <w:rPr>
          <w:rFonts w:ascii="Simplified Arabic" w:hAnsi="Simplified Arabic" w:cs="Simplified Arabic"/>
          <w:rtl/>
          <w:lang w:bidi="ar-LY"/>
        </w:rPr>
        <w:t>:</w:t>
      </w:r>
      <w:r w:rsidR="0046063A" w:rsidRPr="00025C89">
        <w:rPr>
          <w:rFonts w:ascii="Simplified Arabic" w:hAnsi="Simplified Arabic" w:cs="Simplified Arabic"/>
          <w:rtl/>
          <w:lang w:bidi="ar-LY"/>
        </w:rPr>
        <w:t xml:space="preserve"> </w:t>
      </w:r>
    </w:p>
    <w:p w14:paraId="4BEFA0AD" w14:textId="404C1FB0" w:rsidR="0016394C" w:rsidRPr="00025C89" w:rsidRDefault="0046063A" w:rsidP="00771CCE">
      <w:pPr>
        <w:pStyle w:val="ListParagraph"/>
        <w:numPr>
          <w:ilvl w:val="0"/>
          <w:numId w:val="8"/>
        </w:numPr>
        <w:rPr>
          <w:rFonts w:ascii="Simplified Arabic" w:hAnsi="Simplified Arabic" w:cs="Simplified Arabic"/>
          <w:lang w:bidi="ar-LY"/>
        </w:rPr>
      </w:pPr>
      <w:r w:rsidRPr="00025C89">
        <w:rPr>
          <w:rFonts w:ascii="Simplified Arabic" w:hAnsi="Simplified Arabic" w:cs="Simplified Arabic"/>
          <w:rtl/>
          <w:lang w:bidi="ar-LY"/>
        </w:rPr>
        <w:t>اخصائية التغذي</w:t>
      </w:r>
      <w:r w:rsidR="00632BDC" w:rsidRPr="00025C89">
        <w:rPr>
          <w:rFonts w:ascii="Simplified Arabic" w:hAnsi="Simplified Arabic" w:cs="Simplified Arabic"/>
          <w:rtl/>
          <w:lang w:bidi="ar-LY"/>
        </w:rPr>
        <w:t>ة</w:t>
      </w:r>
      <w:r w:rsidRPr="00025C89">
        <w:rPr>
          <w:rFonts w:ascii="Simplified Arabic" w:hAnsi="Simplified Arabic" w:cs="Simplified Arabic"/>
          <w:rtl/>
          <w:lang w:bidi="ar-LY"/>
        </w:rPr>
        <w:t xml:space="preserve"> في المجمع الصحي الهاني (</w:t>
      </w:r>
      <w:r w:rsidR="007C607B" w:rsidRPr="00025C89">
        <w:rPr>
          <w:rFonts w:ascii="Simplified Arabic" w:hAnsi="Simplified Arabic" w:cs="Simplified Arabic"/>
          <w:rtl/>
          <w:lang w:bidi="ar-LY"/>
        </w:rPr>
        <w:t>د. هناء</w:t>
      </w:r>
      <w:r w:rsidRPr="00025C89">
        <w:rPr>
          <w:rFonts w:ascii="Simplified Arabic" w:hAnsi="Simplified Arabic" w:cs="Simplified Arabic"/>
          <w:rtl/>
          <w:lang w:bidi="ar-LY"/>
        </w:rPr>
        <w:t xml:space="preserve"> اللافي المنسلي) لفهم ال</w:t>
      </w:r>
      <w:r w:rsidR="0016394C" w:rsidRPr="00025C89">
        <w:rPr>
          <w:rFonts w:ascii="Simplified Arabic" w:hAnsi="Simplified Arabic" w:cs="Simplified Arabic"/>
          <w:rtl/>
          <w:lang w:bidi="ar-LY"/>
        </w:rPr>
        <w:t>طرق</w:t>
      </w:r>
      <w:r w:rsidRPr="00025C89">
        <w:rPr>
          <w:rFonts w:ascii="Simplified Arabic" w:hAnsi="Simplified Arabic" w:cs="Simplified Arabic"/>
          <w:rtl/>
          <w:lang w:bidi="ar-LY"/>
        </w:rPr>
        <w:t xml:space="preserve"> المتبع</w:t>
      </w:r>
      <w:r w:rsidR="0016394C" w:rsidRPr="00025C89">
        <w:rPr>
          <w:rFonts w:ascii="Simplified Arabic" w:hAnsi="Simplified Arabic" w:cs="Simplified Arabic"/>
          <w:rtl/>
          <w:lang w:bidi="ar-LY"/>
        </w:rPr>
        <w:t>ة لتحديد النظام الغذائي للمريض</w:t>
      </w:r>
      <w:r w:rsidR="005673BE">
        <w:rPr>
          <w:rFonts w:ascii="Simplified Arabic" w:hAnsi="Simplified Arabic" w:cs="Simplified Arabic" w:hint="cs"/>
          <w:rtl/>
          <w:lang w:bidi="ar-LY"/>
        </w:rPr>
        <w:t xml:space="preserve"> والتي اوضحت المراحل و العوامل التي يتم بها تحديد نظام التغذية</w:t>
      </w:r>
      <w:r w:rsidR="0016394C" w:rsidRPr="00025C89">
        <w:rPr>
          <w:rFonts w:ascii="Simplified Arabic" w:hAnsi="Simplified Arabic" w:cs="Simplified Arabic"/>
          <w:rtl/>
          <w:lang w:bidi="ar-LY"/>
        </w:rPr>
        <w:t>:</w:t>
      </w:r>
    </w:p>
    <w:p w14:paraId="6C2B249E" w14:textId="3F6B702C" w:rsidR="00420B76" w:rsidRDefault="00A002E5" w:rsidP="000B1FD8">
      <w:pPr>
        <w:pStyle w:val="ListParagraph"/>
        <w:rPr>
          <w:rFonts w:ascii="Simplified Arabic" w:hAnsi="Simplified Arabic" w:cs="Simplified Arabic"/>
          <w:lang w:bidi="ar-LY"/>
        </w:rPr>
      </w:pPr>
      <w:r w:rsidRPr="00025C89">
        <w:rPr>
          <w:rFonts w:ascii="Simplified Arabic" w:hAnsi="Simplified Arabic" w:cs="Simplified Arabic"/>
          <w:rtl/>
          <w:lang w:bidi="ar-LY"/>
        </w:rPr>
        <w:t>ا</w:t>
      </w:r>
      <w:r w:rsidR="0016394C" w:rsidRPr="00025C89">
        <w:rPr>
          <w:rFonts w:ascii="Simplified Arabic" w:hAnsi="Simplified Arabic" w:cs="Simplified Arabic"/>
          <w:rtl/>
          <w:lang w:bidi="ar-LY"/>
        </w:rPr>
        <w:t xml:space="preserve">لاطلاع </w:t>
      </w:r>
      <w:r w:rsidR="007C607B" w:rsidRPr="00025C89">
        <w:rPr>
          <w:rFonts w:ascii="Simplified Arabic" w:hAnsi="Simplified Arabic" w:cs="Simplified Arabic"/>
          <w:rtl/>
          <w:lang w:bidi="ar-LY"/>
        </w:rPr>
        <w:t>على</w:t>
      </w:r>
      <w:r w:rsidR="0016394C" w:rsidRPr="00025C89">
        <w:rPr>
          <w:rFonts w:ascii="Simplified Arabic" w:hAnsi="Simplified Arabic" w:cs="Simplified Arabic"/>
          <w:rtl/>
          <w:lang w:bidi="ar-LY"/>
        </w:rPr>
        <w:t xml:space="preserve"> تاريخ المرضي </w:t>
      </w:r>
      <w:r w:rsidR="007C607B" w:rsidRPr="00025C89">
        <w:rPr>
          <w:rFonts w:ascii="Simplified Arabic" w:hAnsi="Simplified Arabic" w:cs="Simplified Arabic"/>
          <w:rtl/>
          <w:lang w:bidi="ar-LY"/>
        </w:rPr>
        <w:t>للحالة</w:t>
      </w:r>
      <w:r w:rsidR="0016394C" w:rsidRPr="00025C89">
        <w:rPr>
          <w:rFonts w:ascii="Simplified Arabic" w:hAnsi="Simplified Arabic" w:cs="Simplified Arabic"/>
          <w:rtl/>
          <w:lang w:bidi="ar-LY"/>
        </w:rPr>
        <w:t xml:space="preserve"> </w:t>
      </w:r>
      <w:r w:rsidR="007C607B" w:rsidRPr="00025C89">
        <w:rPr>
          <w:rFonts w:ascii="Simplified Arabic" w:hAnsi="Simplified Arabic" w:cs="Simplified Arabic"/>
          <w:rtl/>
          <w:lang w:bidi="ar-LY"/>
        </w:rPr>
        <w:t>ومعرفة</w:t>
      </w:r>
      <w:r w:rsidR="0016394C" w:rsidRPr="00025C89">
        <w:rPr>
          <w:rFonts w:ascii="Simplified Arabic" w:hAnsi="Simplified Arabic" w:cs="Simplified Arabic"/>
          <w:rtl/>
          <w:lang w:bidi="ar-LY"/>
        </w:rPr>
        <w:t xml:space="preserve"> م</w:t>
      </w:r>
      <w:r w:rsidRPr="00025C89">
        <w:rPr>
          <w:rFonts w:ascii="Simplified Arabic" w:hAnsi="Simplified Arabic" w:cs="Simplified Arabic"/>
          <w:rtl/>
          <w:lang w:bidi="ar-LY"/>
        </w:rPr>
        <w:t xml:space="preserve">ا إذا كان يعاني من امراض </w:t>
      </w:r>
      <w:r w:rsidR="007C607B" w:rsidRPr="00025C89">
        <w:rPr>
          <w:rFonts w:ascii="Simplified Arabic" w:hAnsi="Simplified Arabic" w:cs="Simplified Arabic"/>
          <w:rtl/>
          <w:lang w:bidi="ar-LY"/>
        </w:rPr>
        <w:t>مزمنة، لكل</w:t>
      </w:r>
      <w:r w:rsidR="0016394C" w:rsidRPr="00025C89">
        <w:rPr>
          <w:rFonts w:ascii="Simplified Arabic" w:hAnsi="Simplified Arabic" w:cs="Simplified Arabic"/>
          <w:rtl/>
          <w:lang w:bidi="ar-LY"/>
        </w:rPr>
        <w:t xml:space="preserve"> حاله مقاسات </w:t>
      </w:r>
      <w:r w:rsidR="007C607B" w:rsidRPr="00025C89">
        <w:rPr>
          <w:rFonts w:ascii="Simplified Arabic" w:hAnsi="Simplified Arabic" w:cs="Simplified Arabic"/>
          <w:rtl/>
          <w:lang w:bidi="ar-LY"/>
        </w:rPr>
        <w:t>مختلفة</w:t>
      </w:r>
      <w:r w:rsidR="0016394C" w:rsidRPr="00025C89">
        <w:rPr>
          <w:rFonts w:ascii="Simplified Arabic" w:hAnsi="Simplified Arabic" w:cs="Simplified Arabic"/>
          <w:rtl/>
          <w:lang w:bidi="ar-LY"/>
        </w:rPr>
        <w:t xml:space="preserve"> من</w:t>
      </w:r>
      <w:r w:rsidR="0046063A" w:rsidRPr="00025C89">
        <w:rPr>
          <w:rFonts w:ascii="Simplified Arabic" w:hAnsi="Simplified Arabic" w:cs="Simplified Arabic"/>
          <w:rtl/>
          <w:lang w:bidi="ar-LY"/>
        </w:rPr>
        <w:t xml:space="preserve"> </w:t>
      </w:r>
      <w:r w:rsidR="0016394C" w:rsidRPr="00025C89">
        <w:rPr>
          <w:rFonts w:ascii="Simplified Arabic" w:hAnsi="Simplified Arabic" w:cs="Simplified Arabic"/>
          <w:rtl/>
          <w:lang w:bidi="ar-LY"/>
        </w:rPr>
        <w:t xml:space="preserve">حيث الطول والوزن </w:t>
      </w:r>
      <w:r w:rsidR="007C607B" w:rsidRPr="00025C89">
        <w:rPr>
          <w:rFonts w:ascii="Simplified Arabic" w:hAnsi="Simplified Arabic" w:cs="Simplified Arabic"/>
          <w:rtl/>
          <w:lang w:bidi="ar-LY"/>
        </w:rPr>
        <w:t>والكتلة</w:t>
      </w:r>
      <w:r w:rsidR="0016394C" w:rsidRPr="00025C89">
        <w:rPr>
          <w:rFonts w:ascii="Simplified Arabic" w:hAnsi="Simplified Arabic" w:cs="Simplified Arabic"/>
          <w:rtl/>
          <w:lang w:bidi="ar-LY"/>
        </w:rPr>
        <w:t xml:space="preserve"> ومن هذه البيانات يتيم إجراء معدلات لاستنتاج نسب</w:t>
      </w:r>
      <w:r w:rsidR="000B1FD8">
        <w:rPr>
          <w:rFonts w:ascii="Simplified Arabic" w:hAnsi="Simplified Arabic" w:cs="Simplified Arabic" w:hint="cs"/>
          <w:rtl/>
          <w:lang w:bidi="ar-LY"/>
        </w:rPr>
        <w:t>ة</w:t>
      </w:r>
      <w:r w:rsidR="00476309" w:rsidRPr="00025C89">
        <w:rPr>
          <w:rFonts w:ascii="Simplified Arabic" w:hAnsi="Simplified Arabic" w:cs="Simplified Arabic"/>
          <w:rtl/>
          <w:lang w:bidi="ar-LY"/>
        </w:rPr>
        <w:t xml:space="preserve"> كتلة </w:t>
      </w:r>
      <w:r w:rsidR="007C607B" w:rsidRPr="00025C89">
        <w:rPr>
          <w:rFonts w:ascii="Simplified Arabic" w:hAnsi="Simplified Arabic" w:cs="Simplified Arabic"/>
          <w:rtl/>
          <w:lang w:bidi="ar-LY"/>
        </w:rPr>
        <w:t>الجسم،</w:t>
      </w:r>
      <w:r w:rsidR="00476309" w:rsidRPr="00025C89">
        <w:rPr>
          <w:rFonts w:ascii="Simplified Arabic" w:hAnsi="Simplified Arabic" w:cs="Simplified Arabic"/>
          <w:rtl/>
          <w:lang w:bidi="ar-LY"/>
        </w:rPr>
        <w:t xml:space="preserve"> وعلى ضوئها يتيم معرفة احتياجات الجسم للمكونات </w:t>
      </w:r>
      <w:r w:rsidR="007C607B" w:rsidRPr="00025C89">
        <w:rPr>
          <w:rFonts w:ascii="Simplified Arabic" w:hAnsi="Simplified Arabic" w:cs="Simplified Arabic"/>
          <w:rtl/>
          <w:lang w:bidi="ar-LY"/>
        </w:rPr>
        <w:t>الأساسية</w:t>
      </w:r>
      <w:r w:rsidR="00476309" w:rsidRPr="00025C89">
        <w:rPr>
          <w:rFonts w:ascii="Simplified Arabic" w:hAnsi="Simplified Arabic" w:cs="Simplified Arabic"/>
          <w:rtl/>
          <w:lang w:bidi="ar-LY"/>
        </w:rPr>
        <w:t xml:space="preserve"> من (</w:t>
      </w:r>
      <w:r w:rsidR="007C607B" w:rsidRPr="00025C89">
        <w:rPr>
          <w:rFonts w:ascii="Simplified Arabic" w:hAnsi="Simplified Arabic" w:cs="Simplified Arabic"/>
          <w:rtl/>
          <w:lang w:bidi="ar-LY"/>
        </w:rPr>
        <w:t>الكربوهيدرات،</w:t>
      </w:r>
      <w:r w:rsidR="00476309" w:rsidRPr="00025C89">
        <w:rPr>
          <w:rFonts w:ascii="Simplified Arabic" w:hAnsi="Simplified Arabic" w:cs="Simplified Arabic"/>
          <w:rtl/>
          <w:lang w:bidi="ar-LY"/>
        </w:rPr>
        <w:t xml:space="preserve"> </w:t>
      </w:r>
      <w:r w:rsidR="007C607B" w:rsidRPr="00025C89">
        <w:rPr>
          <w:rFonts w:ascii="Simplified Arabic" w:hAnsi="Simplified Arabic" w:cs="Simplified Arabic"/>
          <w:rtl/>
          <w:lang w:bidi="ar-LY"/>
        </w:rPr>
        <w:t>الدهون،</w:t>
      </w:r>
      <w:r w:rsidR="00476309" w:rsidRPr="00025C89">
        <w:rPr>
          <w:rFonts w:ascii="Simplified Arabic" w:hAnsi="Simplified Arabic" w:cs="Simplified Arabic"/>
          <w:rtl/>
          <w:lang w:bidi="ar-LY"/>
        </w:rPr>
        <w:t xml:space="preserve"> البروتينات) </w:t>
      </w:r>
      <w:r w:rsidR="007C607B" w:rsidRPr="00025C89">
        <w:rPr>
          <w:rFonts w:ascii="Simplified Arabic" w:hAnsi="Simplified Arabic" w:cs="Simplified Arabic"/>
          <w:rtl/>
          <w:lang w:bidi="ar-LY"/>
        </w:rPr>
        <w:t>التي تحدد</w:t>
      </w:r>
      <w:r w:rsidR="0016394C" w:rsidRPr="00025C89">
        <w:rPr>
          <w:rFonts w:ascii="Simplified Arabic" w:hAnsi="Simplified Arabic" w:cs="Simplified Arabic"/>
          <w:rtl/>
          <w:lang w:bidi="ar-LY"/>
        </w:rPr>
        <w:t xml:space="preserve"> </w:t>
      </w:r>
      <w:r w:rsidR="00455234" w:rsidRPr="00025C89">
        <w:rPr>
          <w:rFonts w:ascii="Simplified Arabic" w:hAnsi="Simplified Arabic" w:cs="Simplified Arabic"/>
          <w:rtl/>
          <w:lang w:bidi="ar-LY"/>
        </w:rPr>
        <w:t xml:space="preserve">كيفية اعداد النظام </w:t>
      </w:r>
      <w:r w:rsidR="007C607B" w:rsidRPr="00025C89">
        <w:rPr>
          <w:rFonts w:ascii="Simplified Arabic" w:hAnsi="Simplified Arabic" w:cs="Simplified Arabic"/>
          <w:rtl/>
          <w:lang w:bidi="ar-LY"/>
        </w:rPr>
        <w:t>الغذائي.</w:t>
      </w:r>
    </w:p>
    <w:p w14:paraId="17BB158A" w14:textId="013340FC" w:rsidR="001217FF" w:rsidRDefault="00DA050A" w:rsidP="00DA050A">
      <w:pPr>
        <w:pStyle w:val="ListParagraph"/>
        <w:numPr>
          <w:ilvl w:val="0"/>
          <w:numId w:val="25"/>
        </w:numPr>
        <w:ind w:left="675" w:hanging="270"/>
        <w:rPr>
          <w:rFonts w:ascii="Simplified Arabic" w:hAnsi="Simplified Arabic" w:cs="Simplified Arabic"/>
          <w:lang w:bidi="ar-LY"/>
        </w:rPr>
      </w:pPr>
      <w:r>
        <w:rPr>
          <w:rFonts w:ascii="Simplified Arabic" w:hAnsi="Simplified Arabic" w:cs="Simplified Arabic" w:hint="cs"/>
          <w:rtl/>
          <w:lang w:bidi="ar-LY"/>
        </w:rPr>
        <w:t>ا</w:t>
      </w:r>
      <w:r w:rsidRPr="00025C89">
        <w:rPr>
          <w:rFonts w:ascii="Simplified Arabic" w:hAnsi="Simplified Arabic" w:cs="Simplified Arabic"/>
          <w:rtl/>
          <w:lang w:bidi="ar-LY"/>
        </w:rPr>
        <w:t xml:space="preserve">خصائية التغذية في </w:t>
      </w:r>
      <w:r>
        <w:rPr>
          <w:rFonts w:ascii="Simplified Arabic" w:hAnsi="Simplified Arabic" w:cs="Simplified Arabic" w:hint="cs"/>
          <w:rtl/>
          <w:lang w:bidi="ar-LY"/>
        </w:rPr>
        <w:t>مستشفى معيتيقة</w:t>
      </w:r>
      <w:r w:rsidRPr="00025C89">
        <w:rPr>
          <w:rFonts w:ascii="Simplified Arabic" w:hAnsi="Simplified Arabic" w:cs="Simplified Arabic"/>
          <w:rtl/>
          <w:lang w:bidi="ar-LY"/>
        </w:rPr>
        <w:t xml:space="preserve"> (د.</w:t>
      </w:r>
      <w:r>
        <w:rPr>
          <w:rFonts w:ascii="Simplified Arabic" w:hAnsi="Simplified Arabic" w:cs="Simplified Arabic" w:hint="cs"/>
          <w:rtl/>
          <w:lang w:bidi="ar-LY"/>
        </w:rPr>
        <w:t xml:space="preserve">مودة </w:t>
      </w:r>
      <w:r w:rsidR="00AF3CDF">
        <w:rPr>
          <w:rFonts w:ascii="Simplified Arabic" w:hAnsi="Simplified Arabic" w:cs="Simplified Arabic" w:hint="cs"/>
          <w:rtl/>
          <w:lang w:bidi="ar-LY"/>
        </w:rPr>
        <w:t>ل</w:t>
      </w:r>
      <w:r>
        <w:rPr>
          <w:rFonts w:ascii="Simplified Arabic" w:hAnsi="Simplified Arabic" w:cs="Simplified Arabic" w:hint="cs"/>
          <w:rtl/>
          <w:lang w:bidi="ar-LY"/>
        </w:rPr>
        <w:t>طرش</w:t>
      </w:r>
      <w:r w:rsidRPr="00025C89">
        <w:rPr>
          <w:rFonts w:ascii="Simplified Arabic" w:hAnsi="Simplified Arabic" w:cs="Simplified Arabic"/>
          <w:rtl/>
          <w:lang w:bidi="ar-LY"/>
        </w:rPr>
        <w:t>) لفهم الطرق المتبعة لتحديد النظام الغذائي للمريض</w:t>
      </w:r>
      <w:r>
        <w:rPr>
          <w:rFonts w:ascii="Simplified Arabic" w:hAnsi="Simplified Arabic" w:cs="Simplified Arabic" w:hint="cs"/>
          <w:rtl/>
          <w:lang w:bidi="ar-LY"/>
        </w:rPr>
        <w:t xml:space="preserve"> والتي اوضحت </w:t>
      </w:r>
      <w:r>
        <w:rPr>
          <w:rFonts w:ascii="Simplified Arabic" w:hAnsi="Simplified Arabic" w:cs="Simplified Arabic" w:hint="cs"/>
          <w:rtl/>
          <w:lang w:bidi="ar-LY"/>
        </w:rPr>
        <w:t>بعض الاسئلة المبهمة منها:</w:t>
      </w:r>
    </w:p>
    <w:p w14:paraId="7BAB2FF6" w14:textId="715BFBF5" w:rsidR="00DA050A" w:rsidRDefault="00DA050A" w:rsidP="00DA050A">
      <w:pPr>
        <w:pStyle w:val="ListParagraph"/>
        <w:ind w:left="675"/>
        <w:rPr>
          <w:rFonts w:ascii="Simplified Arabic" w:hAnsi="Simplified Arabic" w:cs="Simplified Arabic"/>
          <w:rtl/>
          <w:lang w:bidi="ar-LY"/>
        </w:rPr>
      </w:pPr>
    </w:p>
    <w:p w14:paraId="70DDCF20" w14:textId="031AA92B" w:rsidR="00DA050A" w:rsidRDefault="00AF3CDF" w:rsidP="00DA050A">
      <w:pPr>
        <w:pStyle w:val="ListParagraph"/>
        <w:ind w:left="675"/>
        <w:rPr>
          <w:rFonts w:ascii="Simplified Arabic" w:hAnsi="Simplified Arabic" w:cs="Simplified Arabic"/>
          <w:rtl/>
          <w:lang w:bidi="ar-LY"/>
        </w:rPr>
      </w:pPr>
      <w:r>
        <w:rPr>
          <w:rFonts w:ascii="Simplified Arabic" w:hAnsi="Simplified Arabic" w:cs="Simplified Arabic" w:hint="cs"/>
          <w:rtl/>
          <w:lang w:bidi="ar-LY"/>
        </w:rPr>
        <w:lastRenderedPageBreak/>
        <w:t>كيف يتم جمع البيانات</w:t>
      </w:r>
      <w:r w:rsidR="00010385">
        <w:rPr>
          <w:rFonts w:ascii="Simplified Arabic" w:hAnsi="Simplified Arabic" w:cs="Simplified Arabic" w:hint="cs"/>
          <w:rtl/>
          <w:lang w:bidi="ar-LY"/>
        </w:rPr>
        <w:t xml:space="preserve"> من المريض</w:t>
      </w:r>
      <w:r>
        <w:rPr>
          <w:rFonts w:ascii="Simplified Arabic" w:hAnsi="Simplified Arabic" w:cs="Simplified Arabic" w:hint="cs"/>
          <w:rtl/>
          <w:lang w:bidi="ar-LY"/>
        </w:rPr>
        <w:t>؟</w:t>
      </w:r>
    </w:p>
    <w:p w14:paraId="05D53FC8" w14:textId="77777777" w:rsidR="00010385" w:rsidRDefault="00AF3CDF" w:rsidP="00DA050A">
      <w:pPr>
        <w:pStyle w:val="ListParagraph"/>
        <w:ind w:left="675"/>
        <w:rPr>
          <w:rFonts w:ascii="Simplified Arabic" w:hAnsi="Simplified Arabic" w:cs="Simplified Arabic"/>
          <w:rtl/>
          <w:lang w:bidi="ar-LY"/>
        </w:rPr>
      </w:pPr>
      <w:r>
        <w:rPr>
          <w:rFonts w:ascii="Simplified Arabic" w:hAnsi="Simplified Arabic" w:cs="Simplified Arabic" w:hint="cs"/>
          <w:rtl/>
          <w:lang w:bidi="ar-LY"/>
        </w:rPr>
        <w:t xml:space="preserve">وكانت عن طريق </w:t>
      </w:r>
      <w:r w:rsidR="00010385">
        <w:rPr>
          <w:rFonts w:ascii="Simplified Arabic" w:hAnsi="Simplified Arabic" w:cs="Simplified Arabic" w:hint="cs"/>
          <w:rtl/>
          <w:lang w:bidi="ar-LY"/>
        </w:rPr>
        <w:t>طرح اسئلة وتدوين الاجابات ب</w:t>
      </w:r>
      <w:r>
        <w:rPr>
          <w:rFonts w:ascii="Simplified Arabic" w:hAnsi="Simplified Arabic" w:cs="Simplified Arabic" w:hint="cs"/>
          <w:rtl/>
          <w:lang w:bidi="ar-LY"/>
        </w:rPr>
        <w:t xml:space="preserve">نموذج </w:t>
      </w:r>
      <w:r w:rsidR="00010385">
        <w:rPr>
          <w:rFonts w:ascii="Simplified Arabic" w:hAnsi="Simplified Arabic" w:cs="Simplified Arabic" w:hint="cs"/>
          <w:rtl/>
          <w:lang w:bidi="ar-LY"/>
        </w:rPr>
        <w:t>ال</w:t>
      </w:r>
      <w:r>
        <w:rPr>
          <w:rFonts w:ascii="Simplified Arabic" w:hAnsi="Simplified Arabic" w:cs="Simplified Arabic" w:hint="cs"/>
          <w:rtl/>
          <w:lang w:bidi="ar-LY"/>
        </w:rPr>
        <w:t xml:space="preserve">مجهز من </w:t>
      </w:r>
      <w:r w:rsidR="00010385">
        <w:rPr>
          <w:rFonts w:ascii="Simplified Arabic" w:hAnsi="Simplified Arabic" w:cs="Simplified Arabic" w:hint="cs"/>
          <w:rtl/>
          <w:lang w:bidi="ar-LY"/>
        </w:rPr>
        <w:t xml:space="preserve">قبل </w:t>
      </w:r>
      <w:r>
        <w:rPr>
          <w:rFonts w:ascii="Simplified Arabic" w:hAnsi="Simplified Arabic" w:cs="Simplified Arabic" w:hint="cs"/>
          <w:rtl/>
          <w:lang w:bidi="ar-LY"/>
        </w:rPr>
        <w:t>أخصائية التغذية</w:t>
      </w:r>
    </w:p>
    <w:p w14:paraId="0662BAFC" w14:textId="62637177" w:rsidR="002C7626" w:rsidRDefault="002C7626" w:rsidP="00DA050A">
      <w:pPr>
        <w:pStyle w:val="ListParagraph"/>
        <w:ind w:left="675"/>
        <w:rPr>
          <w:rFonts w:ascii="Simplified Arabic" w:hAnsi="Simplified Arabic" w:cs="Simplified Arabic"/>
          <w:rtl/>
          <w:lang w:bidi="ar-LY"/>
        </w:rPr>
      </w:pPr>
      <w:bookmarkStart w:id="18" w:name="_GoBack"/>
      <w:bookmarkEnd w:id="18"/>
    </w:p>
    <w:p w14:paraId="2CFFE246" w14:textId="709C36AA" w:rsidR="00AF3CDF" w:rsidRDefault="00AF3CDF" w:rsidP="00DA050A">
      <w:pPr>
        <w:pStyle w:val="ListParagraph"/>
        <w:ind w:left="675"/>
        <w:rPr>
          <w:rFonts w:ascii="Simplified Arabic" w:hAnsi="Simplified Arabic" w:cs="Simplified Arabic"/>
          <w:lang w:bidi="ar-LY"/>
        </w:rPr>
      </w:pPr>
      <w:r>
        <w:rPr>
          <w:rFonts w:ascii="Simplified Arabic" w:hAnsi="Simplified Arabic" w:cs="Simplified Arabic" w:hint="cs"/>
          <w:rtl/>
          <w:lang w:bidi="ar-LY"/>
        </w:rPr>
        <w:t xml:space="preserve"> </w:t>
      </w:r>
    </w:p>
    <w:p w14:paraId="2A7130D8" w14:textId="77777777" w:rsidR="00DA050A" w:rsidRPr="00DA050A" w:rsidRDefault="00DA050A" w:rsidP="00DA050A">
      <w:pPr>
        <w:rPr>
          <w:rFonts w:ascii="Simplified Arabic" w:hAnsi="Simplified Arabic" w:cs="Simplified Arabic"/>
          <w:rtl/>
          <w:lang w:bidi="ar-LY"/>
        </w:rPr>
      </w:pPr>
    </w:p>
    <w:p w14:paraId="5E7F6DED" w14:textId="79525521" w:rsidR="00DC47E8" w:rsidRPr="00025C89" w:rsidRDefault="0046063A" w:rsidP="00771CCE">
      <w:pPr>
        <w:pStyle w:val="ListParagraph"/>
        <w:numPr>
          <w:ilvl w:val="0"/>
          <w:numId w:val="8"/>
        </w:numPr>
        <w:rPr>
          <w:rFonts w:ascii="Simplified Arabic" w:hAnsi="Simplified Arabic" w:cs="Simplified Arabic"/>
          <w:lang w:bidi="ar-LY"/>
        </w:rPr>
      </w:pPr>
      <w:r w:rsidRPr="00025C89">
        <w:rPr>
          <w:rFonts w:ascii="Simplified Arabic" w:hAnsi="Simplified Arabic" w:cs="Simplified Arabic"/>
          <w:rtl/>
          <w:lang w:bidi="ar-LY"/>
        </w:rPr>
        <w:t>المر</w:t>
      </w:r>
      <w:r w:rsidR="000B1FD8">
        <w:rPr>
          <w:rFonts w:ascii="Simplified Arabic" w:hAnsi="Simplified Arabic" w:cs="Simplified Arabic" w:hint="cs"/>
          <w:rtl/>
          <w:lang w:bidi="ar-LY"/>
        </w:rPr>
        <w:t>ي</w:t>
      </w:r>
      <w:r w:rsidRPr="00025C89">
        <w:rPr>
          <w:rFonts w:ascii="Simplified Arabic" w:hAnsi="Simplified Arabic" w:cs="Simplified Arabic"/>
          <w:rtl/>
          <w:lang w:bidi="ar-LY"/>
        </w:rPr>
        <w:t>ض</w:t>
      </w:r>
      <w:r w:rsidR="007A2041" w:rsidRPr="00025C89">
        <w:rPr>
          <w:rFonts w:ascii="Simplified Arabic" w:hAnsi="Simplified Arabic" w:cs="Simplified Arabic"/>
          <w:rtl/>
          <w:lang w:bidi="ar-LY"/>
        </w:rPr>
        <w:t xml:space="preserve"> </w:t>
      </w:r>
      <w:r w:rsidR="00E119F9" w:rsidRPr="00025C89">
        <w:rPr>
          <w:rFonts w:ascii="Simplified Arabic" w:hAnsi="Simplified Arabic" w:cs="Simplified Arabic"/>
          <w:rtl/>
        </w:rPr>
        <w:t>....</w:t>
      </w:r>
    </w:p>
    <w:p w14:paraId="70986439" w14:textId="77777777" w:rsidR="00824860" w:rsidRPr="00025C89" w:rsidRDefault="00824860" w:rsidP="00824860">
      <w:pPr>
        <w:rPr>
          <w:rFonts w:ascii="Simplified Arabic" w:hAnsi="Simplified Arabic" w:cs="Simplified Arabic"/>
          <w:lang w:bidi="ar-LY"/>
        </w:rPr>
      </w:pPr>
    </w:p>
    <w:p w14:paraId="605BD04D" w14:textId="294C1D7D" w:rsidR="00DC47E8" w:rsidRPr="00025C89" w:rsidRDefault="00DC47E8" w:rsidP="00771CCE">
      <w:pPr>
        <w:pStyle w:val="Heading2"/>
        <w:rPr>
          <w:rtl/>
          <w:lang w:bidi="ar-LY"/>
        </w:rPr>
      </w:pPr>
      <w:r w:rsidRPr="00025C89">
        <w:rPr>
          <w:rtl/>
          <w:lang w:bidi="ar-LY"/>
        </w:rPr>
        <w:t>وصف عام للنظام</w:t>
      </w:r>
    </w:p>
    <w:p w14:paraId="3D82D5C2" w14:textId="4DD1DD10" w:rsidR="00632BDC" w:rsidRPr="00025C89" w:rsidRDefault="00632BDC" w:rsidP="00771CCE">
      <w:pPr>
        <w:rPr>
          <w:rFonts w:ascii="Simplified Arabic" w:hAnsi="Simplified Arabic" w:cs="Simplified Arabic"/>
          <w:rtl/>
          <w:lang w:bidi="ar-LY"/>
        </w:rPr>
      </w:pPr>
      <w:r w:rsidRPr="00025C89">
        <w:rPr>
          <w:rFonts w:ascii="Simplified Arabic" w:hAnsi="Simplified Arabic" w:cs="Simplified Arabic"/>
          <w:rtl/>
          <w:lang w:bidi="ar-LY"/>
        </w:rPr>
        <w:t xml:space="preserve">في هذا النظام لدينا نوعان من المستخدمين وهم واخصائيين التغذية </w:t>
      </w:r>
      <w:r w:rsidR="008E68F1" w:rsidRPr="00025C89">
        <w:rPr>
          <w:rFonts w:ascii="Simplified Arabic" w:hAnsi="Simplified Arabic" w:cs="Simplified Arabic"/>
          <w:rtl/>
          <w:lang w:bidi="ar-LY"/>
        </w:rPr>
        <w:t>المرضى ولكل</w:t>
      </w:r>
      <w:r w:rsidRPr="00025C89">
        <w:rPr>
          <w:rFonts w:ascii="Simplified Arabic" w:hAnsi="Simplified Arabic" w:cs="Simplified Arabic"/>
          <w:rtl/>
          <w:lang w:bidi="ar-LY"/>
        </w:rPr>
        <w:t xml:space="preserve"> منهم </w:t>
      </w:r>
      <w:r w:rsidR="008E68F1" w:rsidRPr="00025C89">
        <w:rPr>
          <w:rFonts w:ascii="Simplified Arabic" w:hAnsi="Simplified Arabic" w:cs="Simplified Arabic"/>
          <w:rtl/>
          <w:lang w:bidi="ar-LY"/>
        </w:rPr>
        <w:t>متطلبات</w:t>
      </w:r>
      <w:r w:rsidRPr="00025C89">
        <w:rPr>
          <w:rFonts w:ascii="Simplified Arabic" w:hAnsi="Simplified Arabic" w:cs="Simplified Arabic"/>
          <w:rtl/>
          <w:lang w:bidi="ar-LY"/>
        </w:rPr>
        <w:t xml:space="preserve"> محددة يمكن وصفها كالاْتي:</w:t>
      </w:r>
    </w:p>
    <w:p w14:paraId="6A81F1F9" w14:textId="4FBF36AD" w:rsidR="00632BDC" w:rsidRPr="00025C89" w:rsidRDefault="00632BDC" w:rsidP="00771CCE">
      <w:pPr>
        <w:pStyle w:val="ListParagraph"/>
        <w:numPr>
          <w:ilvl w:val="0"/>
          <w:numId w:val="11"/>
        </w:numPr>
        <w:rPr>
          <w:rFonts w:ascii="Simplified Arabic" w:hAnsi="Simplified Arabic" w:cs="Simplified Arabic"/>
          <w:lang w:bidi="ar-LY"/>
        </w:rPr>
      </w:pPr>
      <w:r w:rsidRPr="00025C89">
        <w:rPr>
          <w:rFonts w:ascii="Simplified Arabic" w:hAnsi="Simplified Arabic" w:cs="Simplified Arabic"/>
          <w:rtl/>
          <w:lang w:bidi="ar-LY"/>
        </w:rPr>
        <w:t>اخصائي التغذية</w:t>
      </w:r>
    </w:p>
    <w:p w14:paraId="75A167D5" w14:textId="7C845CD2" w:rsidR="00A57FFD" w:rsidRPr="00025C89" w:rsidRDefault="00A57FFD"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التواصل مع المرضى.</w:t>
      </w:r>
    </w:p>
    <w:p w14:paraId="41EA1FCF" w14:textId="1E63F294" w:rsidR="00A57FFD" w:rsidRPr="00025C89" w:rsidRDefault="00A57FFD"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 xml:space="preserve">الاطلاع علي جدول </w:t>
      </w:r>
      <w:r w:rsidR="008E68F1" w:rsidRPr="00025C89">
        <w:rPr>
          <w:rFonts w:ascii="Simplified Arabic" w:hAnsi="Simplified Arabic" w:cs="Simplified Arabic"/>
          <w:rtl/>
          <w:lang w:bidi="ar-LY"/>
        </w:rPr>
        <w:t>المريض.</w:t>
      </w:r>
    </w:p>
    <w:p w14:paraId="069A7747" w14:textId="59113245" w:rsidR="00A57FFD" w:rsidRPr="00025C89" w:rsidRDefault="00A57FFD"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 xml:space="preserve">التعديل </w:t>
      </w:r>
      <w:r w:rsidR="008E68F1" w:rsidRPr="00025C89">
        <w:rPr>
          <w:rFonts w:ascii="Simplified Arabic" w:hAnsi="Simplified Arabic" w:cs="Simplified Arabic"/>
          <w:rtl/>
          <w:lang w:bidi="ar-LY"/>
        </w:rPr>
        <w:t>جدول</w:t>
      </w:r>
      <w:r w:rsidRPr="00025C89">
        <w:rPr>
          <w:rFonts w:ascii="Simplified Arabic" w:hAnsi="Simplified Arabic" w:cs="Simplified Arabic"/>
          <w:rtl/>
          <w:lang w:bidi="ar-LY"/>
        </w:rPr>
        <w:t xml:space="preserve"> الغذائي الخاص بالمريض.</w:t>
      </w:r>
    </w:p>
    <w:p w14:paraId="31C4C08E" w14:textId="2C2EEB2A" w:rsidR="00A57FFD" w:rsidRPr="00025C89" w:rsidRDefault="00A57FFD"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ارسال تنبيهات الي المريض لتقيد بالنظام.</w:t>
      </w:r>
    </w:p>
    <w:p w14:paraId="56C0077E" w14:textId="75875B92" w:rsidR="00A57FFD" w:rsidRPr="00025C89" w:rsidRDefault="00A57FFD" w:rsidP="00771CCE">
      <w:pPr>
        <w:pStyle w:val="ListParagraph"/>
        <w:numPr>
          <w:ilvl w:val="0"/>
          <w:numId w:val="11"/>
        </w:numPr>
        <w:rPr>
          <w:rFonts w:ascii="Simplified Arabic" w:hAnsi="Simplified Arabic" w:cs="Simplified Arabic"/>
          <w:b/>
          <w:bCs/>
          <w:lang w:bidi="ar-LY"/>
        </w:rPr>
      </w:pPr>
      <w:r w:rsidRPr="00025C89">
        <w:rPr>
          <w:rFonts w:ascii="Simplified Arabic" w:hAnsi="Simplified Arabic" w:cs="Simplified Arabic"/>
          <w:b/>
          <w:bCs/>
          <w:rtl/>
          <w:lang w:bidi="ar-LY"/>
        </w:rPr>
        <w:t>المريض</w:t>
      </w:r>
    </w:p>
    <w:p w14:paraId="64D0E274" w14:textId="4742D939" w:rsidR="00493036" w:rsidRPr="00025C89" w:rsidRDefault="00493036" w:rsidP="00771CCE">
      <w:pPr>
        <w:pStyle w:val="ListParagraph"/>
        <w:rPr>
          <w:rFonts w:ascii="Simplified Arabic" w:hAnsi="Simplified Arabic" w:cs="Simplified Arabic"/>
          <w:lang w:bidi="ar-LY"/>
        </w:rPr>
      </w:pPr>
      <w:r w:rsidRPr="00025C89">
        <w:rPr>
          <w:rFonts w:ascii="Simplified Arabic" w:hAnsi="Simplified Arabic" w:cs="Simplified Arabic"/>
          <w:rtl/>
          <w:lang w:bidi="ar-LY"/>
        </w:rPr>
        <w:t>بعد ان يقوم المريض بتسجيل الدخول للنظام وادخال البيانات يستطيع القيام بالوظائف التالية:</w:t>
      </w:r>
    </w:p>
    <w:p w14:paraId="1FEC402C" w14:textId="3940EAB6" w:rsidR="00A57FFD" w:rsidRPr="00025C89" w:rsidRDefault="00A57FFD"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التواصل مع أخصا</w:t>
      </w:r>
      <w:r w:rsidR="00493036" w:rsidRPr="00025C89">
        <w:rPr>
          <w:rFonts w:ascii="Simplified Arabic" w:hAnsi="Simplified Arabic" w:cs="Simplified Arabic"/>
          <w:rtl/>
          <w:lang w:bidi="ar-LY"/>
        </w:rPr>
        <w:t>ئي التغذية</w:t>
      </w:r>
      <w:r w:rsidRPr="00025C89">
        <w:rPr>
          <w:rFonts w:ascii="Simplified Arabic" w:hAnsi="Simplified Arabic" w:cs="Simplified Arabic"/>
          <w:rtl/>
          <w:lang w:bidi="ar-LY"/>
        </w:rPr>
        <w:t>.</w:t>
      </w:r>
    </w:p>
    <w:p w14:paraId="456691D4" w14:textId="557921AC" w:rsidR="00A57FFD" w:rsidRPr="00025C89" w:rsidRDefault="00493036"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lastRenderedPageBreak/>
        <w:t xml:space="preserve">الاطلاع </w:t>
      </w:r>
      <w:r w:rsidR="008E68F1" w:rsidRPr="00025C89">
        <w:rPr>
          <w:rFonts w:ascii="Simplified Arabic" w:hAnsi="Simplified Arabic" w:cs="Simplified Arabic"/>
          <w:rtl/>
          <w:lang w:bidi="ar-LY"/>
        </w:rPr>
        <w:t>على</w:t>
      </w:r>
      <w:r w:rsidRPr="00025C89">
        <w:rPr>
          <w:rFonts w:ascii="Simplified Arabic" w:hAnsi="Simplified Arabic" w:cs="Simplified Arabic"/>
          <w:rtl/>
          <w:lang w:bidi="ar-LY"/>
        </w:rPr>
        <w:t xml:space="preserve"> الجدول الخاص به</w:t>
      </w:r>
      <w:r w:rsidR="00A57FFD" w:rsidRPr="00025C89">
        <w:rPr>
          <w:rFonts w:ascii="Simplified Arabic" w:hAnsi="Simplified Arabic" w:cs="Simplified Arabic"/>
          <w:rtl/>
          <w:lang w:bidi="ar-LY"/>
        </w:rPr>
        <w:t>.</w:t>
      </w:r>
    </w:p>
    <w:p w14:paraId="19655C6F" w14:textId="5D72FE26" w:rsidR="00A57FFD" w:rsidRPr="00025C89" w:rsidRDefault="00493036"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 xml:space="preserve">الاطلاع </w:t>
      </w:r>
      <w:r w:rsidR="008E68F1" w:rsidRPr="00025C89">
        <w:rPr>
          <w:rFonts w:ascii="Simplified Arabic" w:hAnsi="Simplified Arabic" w:cs="Simplified Arabic"/>
          <w:rtl/>
          <w:lang w:bidi="ar-LY"/>
        </w:rPr>
        <w:t>على</w:t>
      </w:r>
      <w:r w:rsidRPr="00025C89">
        <w:rPr>
          <w:rFonts w:ascii="Simplified Arabic" w:hAnsi="Simplified Arabic" w:cs="Simplified Arabic"/>
          <w:rtl/>
          <w:lang w:bidi="ar-LY"/>
        </w:rPr>
        <w:t xml:space="preserve"> جدول التمارين الرياضية.</w:t>
      </w:r>
    </w:p>
    <w:p w14:paraId="2EC6AA54" w14:textId="2E1AD554" w:rsidR="00493036" w:rsidRPr="00025C89" w:rsidRDefault="00493036" w:rsidP="00824860">
      <w:pPr>
        <w:pStyle w:val="ListParagraph"/>
        <w:numPr>
          <w:ilvl w:val="0"/>
          <w:numId w:val="9"/>
        </w:numPr>
        <w:rPr>
          <w:rFonts w:ascii="Simplified Arabic" w:hAnsi="Simplified Arabic" w:cs="Simplified Arabic"/>
          <w:rtl/>
          <w:lang w:bidi="ar-LY"/>
        </w:rPr>
      </w:pPr>
      <w:r w:rsidRPr="00025C89">
        <w:rPr>
          <w:rFonts w:ascii="Simplified Arabic" w:hAnsi="Simplified Arabic" w:cs="Simplified Arabic"/>
          <w:rtl/>
          <w:lang w:bidi="ar-LY"/>
        </w:rPr>
        <w:t>تحديث النتائج التي تم التوصل اليها.</w:t>
      </w:r>
    </w:p>
    <w:p w14:paraId="17F3E646" w14:textId="6D552A41" w:rsidR="00E119F9" w:rsidRPr="00025C89" w:rsidRDefault="00493036" w:rsidP="00771CCE">
      <w:pPr>
        <w:pStyle w:val="Heading2"/>
        <w:rPr>
          <w:rStyle w:val="Heading2Char"/>
          <w:rFonts w:eastAsia="Calibri"/>
          <w:b/>
          <w:bCs/>
          <w:rtl/>
        </w:rPr>
      </w:pPr>
      <w:bookmarkStart w:id="19" w:name="_Toc480926128"/>
      <w:bookmarkStart w:id="20" w:name="_Toc480965168"/>
      <w:bookmarkStart w:id="21" w:name="_Toc480980074"/>
      <w:r w:rsidRPr="00025C89">
        <w:rPr>
          <w:rStyle w:val="Heading2Char"/>
          <w:rFonts w:eastAsia="Calibri"/>
          <w:b/>
          <w:bCs/>
          <w:rtl/>
        </w:rPr>
        <w:t>تحليل</w:t>
      </w:r>
      <w:r w:rsidR="00E119F9" w:rsidRPr="00025C89">
        <w:rPr>
          <w:rStyle w:val="Heading2Char"/>
          <w:rFonts w:eastAsia="Calibri"/>
          <w:b/>
          <w:bCs/>
          <w:rtl/>
        </w:rPr>
        <w:t xml:space="preserve"> متطلبات النظام</w:t>
      </w:r>
      <w:bookmarkEnd w:id="19"/>
      <w:bookmarkEnd w:id="20"/>
      <w:bookmarkEnd w:id="21"/>
      <w:r w:rsidR="00E119F9" w:rsidRPr="00025C89">
        <w:rPr>
          <w:rStyle w:val="Heading2Char"/>
          <w:rFonts w:eastAsia="Calibri"/>
          <w:b/>
          <w:bCs/>
          <w:rtl/>
        </w:rPr>
        <w:t xml:space="preserve"> </w:t>
      </w:r>
      <w:r w:rsidR="004F0C59" w:rsidRPr="00025C89">
        <w:rPr>
          <w:rFonts w:eastAsia="Times New Roman"/>
          <w:b w:val="0"/>
          <w:bCs w:val="0"/>
        </w:rPr>
        <w:t xml:space="preserve"> </w:t>
      </w:r>
    </w:p>
    <w:p w14:paraId="02D5C4D4" w14:textId="313EEA1B" w:rsidR="00E119F9" w:rsidRPr="00025C89" w:rsidRDefault="00A41FA8" w:rsidP="00D27314">
      <w:pPr>
        <w:pStyle w:val="NormalText"/>
        <w:rPr>
          <w:rtl/>
        </w:rPr>
      </w:pPr>
      <w:r w:rsidRPr="00025C89">
        <w:rPr>
          <w:rtl/>
        </w:rPr>
        <w:t xml:space="preserve">هي عملية إنتاج وصف مفصل ودقيق </w:t>
      </w:r>
      <w:r w:rsidR="008E68F1" w:rsidRPr="00025C89">
        <w:rPr>
          <w:rtl/>
        </w:rPr>
        <w:t>لنظام،</w:t>
      </w:r>
      <w:r w:rsidRPr="00025C89">
        <w:rPr>
          <w:rtl/>
        </w:rPr>
        <w:t xml:space="preserve"> حيث أن عندما تجمع مع وصف وقائع الاستخدام تمكننا من تصميم نظام يحقق هذه المتطلبات في مرحلة التصميم وتمكننا أيضا من اختبار ان النظام يلبي هذه المتطلبات في مرحلة </w:t>
      </w:r>
      <w:r w:rsidR="008E68F1" w:rsidRPr="00025C89">
        <w:rPr>
          <w:rtl/>
        </w:rPr>
        <w:t>الاختبار</w:t>
      </w:r>
      <w:r w:rsidR="00D0012C" w:rsidRPr="00025C89">
        <w:rPr>
          <w:sz w:val="28"/>
        </w:rPr>
        <w:t>[</w:t>
      </w:r>
      <w:r w:rsidR="005C1DD6" w:rsidRPr="00025C89">
        <w:rPr>
          <w:sz w:val="28"/>
        </w:rPr>
        <w:t>1</w:t>
      </w:r>
      <w:r w:rsidR="00B44D9B">
        <w:rPr>
          <w:sz w:val="28"/>
        </w:rPr>
        <w:t>8</w:t>
      </w:r>
      <w:r w:rsidR="00D0012C" w:rsidRPr="00025C89">
        <w:rPr>
          <w:sz w:val="28"/>
        </w:rPr>
        <w:t>]</w:t>
      </w:r>
      <w:r w:rsidR="008E68F1" w:rsidRPr="00025C89">
        <w:rPr>
          <w:rtl/>
        </w:rPr>
        <w:t>،</w:t>
      </w:r>
      <w:r w:rsidRPr="00025C89">
        <w:rPr>
          <w:rtl/>
        </w:rPr>
        <w:t xml:space="preserve"> ومن هنا سيتم وضع تعريف موجز للمتطلبات الوظيفية والغير الوظيفية</w:t>
      </w:r>
      <w:r w:rsidR="008E68F1" w:rsidRPr="00025C89">
        <w:rPr>
          <w:rtl/>
        </w:rPr>
        <w:t xml:space="preserve"> وذ</w:t>
      </w:r>
      <w:r w:rsidR="00624E36" w:rsidRPr="00025C89">
        <w:rPr>
          <w:rtl/>
        </w:rPr>
        <w:t xml:space="preserve">لك لفهم </w:t>
      </w:r>
      <w:r w:rsidR="008E68F1" w:rsidRPr="00025C89">
        <w:rPr>
          <w:rtl/>
        </w:rPr>
        <w:t>ما يتوقعه</w:t>
      </w:r>
      <w:r w:rsidR="00624E36" w:rsidRPr="00025C89">
        <w:rPr>
          <w:rtl/>
        </w:rPr>
        <w:t xml:space="preserve"> المستخدم ومعرفة </w:t>
      </w:r>
      <w:r w:rsidR="008E68F1" w:rsidRPr="00025C89">
        <w:rPr>
          <w:rtl/>
        </w:rPr>
        <w:t>ما يحتاجه</w:t>
      </w:r>
      <w:r w:rsidR="00624E36" w:rsidRPr="00025C89">
        <w:rPr>
          <w:rtl/>
        </w:rPr>
        <w:t xml:space="preserve"> من </w:t>
      </w:r>
      <w:r w:rsidR="008E68F1" w:rsidRPr="00025C89">
        <w:rPr>
          <w:rtl/>
        </w:rPr>
        <w:t>النظام.</w:t>
      </w:r>
      <w:r w:rsidR="00624E36" w:rsidRPr="00025C89">
        <w:rPr>
          <w:rtl/>
        </w:rPr>
        <w:t xml:space="preserve"> </w:t>
      </w:r>
    </w:p>
    <w:p w14:paraId="5C6B6665" w14:textId="660AB51A" w:rsidR="00E119F9" w:rsidRPr="00025C89" w:rsidRDefault="00E119F9" w:rsidP="00771CCE">
      <w:pPr>
        <w:pStyle w:val="Heading3"/>
      </w:pPr>
      <w:r w:rsidRPr="00025C89">
        <w:rPr>
          <w:rtl/>
        </w:rPr>
        <w:t xml:space="preserve">  </w:t>
      </w:r>
      <w:bookmarkStart w:id="22" w:name="_Toc480926129"/>
      <w:bookmarkStart w:id="23" w:name="_Toc480965169"/>
      <w:bookmarkStart w:id="24" w:name="_Toc480980075"/>
      <w:r w:rsidRPr="00025C89">
        <w:rPr>
          <w:rtl/>
        </w:rPr>
        <w:t>المتطلبات الوظيفية</w:t>
      </w:r>
      <w:bookmarkEnd w:id="22"/>
      <w:bookmarkEnd w:id="23"/>
      <w:bookmarkEnd w:id="24"/>
    </w:p>
    <w:p w14:paraId="1C42A75B" w14:textId="210D8F6A" w:rsidR="00CE2CE1" w:rsidRPr="00025C89" w:rsidRDefault="00D27314" w:rsidP="00343632">
      <w:pPr>
        <w:rPr>
          <w:rFonts w:ascii="Simplified Arabic" w:hAnsi="Simplified Arabic" w:cs="Simplified Arabic"/>
          <w:rtl/>
          <w:lang w:bidi="ar-LY"/>
        </w:rPr>
      </w:pPr>
      <w:r w:rsidRPr="00025C89">
        <w:rPr>
          <w:rFonts w:ascii="Simplified Arabic" w:hAnsi="Simplified Arabic" w:cs="Simplified Arabic"/>
          <w:rtl/>
        </w:rPr>
        <w:t>المتطلبات الوظيفية لنظام توضح الخدمات والوظائف التي يجب ان يوفرها النظام والتي من المفترض ان تنفذ، حيث ترتبط هذه المتطلبات بأدوات معينة داخل النظام</w:t>
      </w:r>
      <w:r w:rsidRPr="00025C89">
        <w:rPr>
          <w:rFonts w:ascii="Simplified Arabic" w:hAnsi="Simplified Arabic" w:cs="Simplified Arabic"/>
        </w:rPr>
        <w:t>[</w:t>
      </w:r>
      <w:r w:rsidR="005C1DD6" w:rsidRPr="00025C89">
        <w:rPr>
          <w:rFonts w:ascii="Simplified Arabic" w:hAnsi="Simplified Arabic" w:cs="Simplified Arabic"/>
        </w:rPr>
        <w:t>1</w:t>
      </w:r>
      <w:r w:rsidR="00B44D9B">
        <w:rPr>
          <w:rFonts w:ascii="Simplified Arabic" w:hAnsi="Simplified Arabic" w:cs="Simplified Arabic"/>
        </w:rPr>
        <w:t>9</w:t>
      </w:r>
      <w:r w:rsidRPr="00025C89">
        <w:rPr>
          <w:rFonts w:ascii="Simplified Arabic" w:hAnsi="Simplified Arabic" w:cs="Simplified Arabic"/>
        </w:rPr>
        <w:t>]</w:t>
      </w:r>
      <w:r w:rsidRPr="00025C89">
        <w:rPr>
          <w:rFonts w:ascii="Simplified Arabic" w:hAnsi="Simplified Arabic" w:cs="Simplified Arabic"/>
          <w:rtl/>
        </w:rPr>
        <w:t>، وسيتم شرح هذه المتطلبات كالتالي:</w:t>
      </w:r>
    </w:p>
    <w:p w14:paraId="70F6E5A4" w14:textId="5245D6F2" w:rsidR="00E119F9" w:rsidRPr="00025C89" w:rsidRDefault="009B0830" w:rsidP="002D7ECE">
      <w:pPr>
        <w:pStyle w:val="ListParagraph"/>
        <w:numPr>
          <w:ilvl w:val="0"/>
          <w:numId w:val="19"/>
        </w:numPr>
        <w:rPr>
          <w:rtl/>
        </w:rPr>
      </w:pPr>
      <w:r w:rsidRPr="00025C89">
        <w:rPr>
          <w:rFonts w:ascii="Simplified Arabic" w:hAnsi="Simplified Arabic" w:cs="Simplified Arabic"/>
          <w:rtl/>
          <w:lang w:bidi="ar-LY"/>
        </w:rPr>
        <w:t xml:space="preserve">المتطلبات </w:t>
      </w:r>
      <w:r w:rsidRPr="00025C89">
        <w:rPr>
          <w:rFonts w:ascii="Simplified Arabic" w:hAnsi="Simplified Arabic" w:cs="Simplified Arabic"/>
          <w:rtl/>
        </w:rPr>
        <w:t>الوظيفية</w:t>
      </w:r>
      <w:r w:rsidRPr="00025C89">
        <w:rPr>
          <w:rFonts w:ascii="Simplified Arabic" w:hAnsi="Simplified Arabic" w:cs="Simplified Arabic"/>
          <w:rtl/>
          <w:lang w:bidi="ar-LY"/>
        </w:rPr>
        <w:t xml:space="preserve"> التي يوفرها الموقع الالكتروني:</w:t>
      </w:r>
      <w:r w:rsidR="002D7ECE" w:rsidRPr="00025C89">
        <w:rPr>
          <w:rtl/>
        </w:rPr>
        <w:t xml:space="preserve"> </w:t>
      </w:r>
    </w:p>
    <w:p w14:paraId="4AD4AFBA" w14:textId="77777777" w:rsidR="00E119F9" w:rsidRPr="00025C89" w:rsidRDefault="00E119F9" w:rsidP="00914FC1">
      <w:pPr>
        <w:pStyle w:val="Heading2"/>
        <w:ind w:left="576" w:hanging="621"/>
        <w:rPr>
          <w:rtl/>
        </w:rPr>
      </w:pPr>
      <w:r w:rsidRPr="00025C89">
        <w:rPr>
          <w:rtl/>
        </w:rPr>
        <w:t xml:space="preserve"> </w:t>
      </w:r>
      <w:bookmarkStart w:id="25" w:name="_Toc480926130"/>
      <w:bookmarkStart w:id="26" w:name="_Toc480965170"/>
      <w:bookmarkStart w:id="27" w:name="_Toc480980076"/>
      <w:r w:rsidRPr="00025C89">
        <w:rPr>
          <w:rtl/>
        </w:rPr>
        <w:t>المتطلبات الغير وظيفية</w:t>
      </w:r>
      <w:bookmarkEnd w:id="25"/>
      <w:bookmarkEnd w:id="26"/>
      <w:bookmarkEnd w:id="27"/>
    </w:p>
    <w:p w14:paraId="5C6642D1" w14:textId="5B541D50" w:rsidR="00E119F9" w:rsidRPr="00025C89" w:rsidRDefault="000B678F" w:rsidP="00914FC1">
      <w:pPr>
        <w:pStyle w:val="NormalText"/>
        <w:ind w:hanging="135"/>
        <w:rPr>
          <w:rtl/>
        </w:rPr>
      </w:pPr>
      <w:r w:rsidRPr="00025C89">
        <w:t xml:space="preserve"> </w:t>
      </w:r>
      <w:r w:rsidR="00D71FD5" w:rsidRPr="00025C89">
        <w:rPr>
          <w:rtl/>
          <w:lang w:bidi="ar-SA"/>
        </w:rPr>
        <w:t>توضح المتطلبات الغير وظيفية القيود المفروضة علي الخدمات التي يوفرها التطبيق</w:t>
      </w:r>
      <w:r w:rsidR="00D71FD5" w:rsidRPr="00025C89">
        <w:rPr>
          <w:sz w:val="28"/>
        </w:rPr>
        <w:t>[</w:t>
      </w:r>
      <w:r w:rsidR="00B44D9B">
        <w:rPr>
          <w:sz w:val="28"/>
        </w:rPr>
        <w:t>20</w:t>
      </w:r>
      <w:r w:rsidR="00D71FD5" w:rsidRPr="00025C89">
        <w:rPr>
          <w:sz w:val="28"/>
        </w:rPr>
        <w:t>]</w:t>
      </w:r>
      <w:r w:rsidRPr="00025C89">
        <w:t xml:space="preserve"> </w:t>
      </w:r>
      <w:r w:rsidR="00D71FD5" w:rsidRPr="00025C89">
        <w:rPr>
          <w:rtl/>
        </w:rPr>
        <w:t xml:space="preserve"> وذلك لضمان كفاءة عمل النظام وأداءه على اكمل وجه، وهنا سيتم توضيح متطلبات المنتج و المتطلبات</w:t>
      </w:r>
      <w:r w:rsidR="00777E50" w:rsidRPr="00025C89">
        <w:rPr>
          <w:rtl/>
        </w:rPr>
        <w:t xml:space="preserve"> الخارجية من حيث الاداء وسهولة الاستخدام والامن والحماية والاعتمادية.</w:t>
      </w:r>
    </w:p>
    <w:p w14:paraId="4EE1C90E" w14:textId="30A11B3B" w:rsidR="00914FC1" w:rsidRPr="00025C89" w:rsidRDefault="00443E6F" w:rsidP="00443E6F">
      <w:pPr>
        <w:pStyle w:val="NormalText"/>
        <w:numPr>
          <w:ilvl w:val="0"/>
          <w:numId w:val="21"/>
        </w:numPr>
        <w:ind w:left="45" w:hanging="180"/>
        <w:rPr>
          <w:b/>
          <w:bCs/>
        </w:rPr>
      </w:pPr>
      <w:r w:rsidRPr="00025C89">
        <w:rPr>
          <w:rtl/>
        </w:rPr>
        <w:lastRenderedPageBreak/>
        <w:t xml:space="preserve"> </w:t>
      </w:r>
      <w:r w:rsidRPr="00025C89">
        <w:rPr>
          <w:b/>
          <w:bCs/>
          <w:rtl/>
        </w:rPr>
        <w:t>متطلبات الاداء</w:t>
      </w:r>
    </w:p>
    <w:p w14:paraId="2F9E8512" w14:textId="5BBA4787" w:rsidR="00443E6F" w:rsidRPr="00025C89" w:rsidRDefault="00443E6F" w:rsidP="00443E6F">
      <w:pPr>
        <w:pStyle w:val="NormalText"/>
        <w:rPr>
          <w:sz w:val="28"/>
          <w:rtl/>
          <w:lang w:bidi="ar-SA"/>
        </w:rPr>
      </w:pPr>
      <w:r w:rsidRPr="00025C89">
        <w:rPr>
          <w:rtl/>
        </w:rPr>
        <w:t>ان يكون النظام قادر على الاستجابة بسرعة لاي اجراء باقل زمن معالجة</w:t>
      </w:r>
      <w:r w:rsidRPr="00025C89">
        <w:rPr>
          <w:sz w:val="28"/>
        </w:rPr>
        <w:t>[</w:t>
      </w:r>
      <w:r w:rsidR="00B44D9B">
        <w:rPr>
          <w:sz w:val="28"/>
        </w:rPr>
        <w:t>21</w:t>
      </w:r>
      <w:r w:rsidRPr="00025C89">
        <w:rPr>
          <w:sz w:val="28"/>
        </w:rPr>
        <w:t>]</w:t>
      </w:r>
      <w:r w:rsidR="00EB5380" w:rsidRPr="00025C89">
        <w:rPr>
          <w:sz w:val="28"/>
          <w:rtl/>
          <w:lang w:bidi="ar-SA"/>
        </w:rPr>
        <w:t xml:space="preserve">، فيما يخص الموقع الالكتروني السرعة تكون اثناء معالجة البيانات المدخلة من قبل المريض، وفيما يخص التطبيق يجب ان تكون سرعة النتقل بين شاشات التطبيق مقبولة الي حد ما و خصوصا نافذة </w:t>
      </w:r>
      <w:r w:rsidR="00873655" w:rsidRPr="00025C89">
        <w:rPr>
          <w:sz w:val="28"/>
          <w:rtl/>
          <w:lang w:bidi="ar-SA"/>
        </w:rPr>
        <w:t>تحديث البيانات اي عندما ينتهي المريض من ادخال البيانات لا يتطلب منه الانتظار فترة زمنية طويلة لعرض النتيجة.</w:t>
      </w:r>
    </w:p>
    <w:p w14:paraId="6AE219C8" w14:textId="0B52AA73" w:rsidR="00873655" w:rsidRPr="00025C89" w:rsidRDefault="00873655" w:rsidP="00873655">
      <w:pPr>
        <w:pStyle w:val="NormalText"/>
        <w:numPr>
          <w:ilvl w:val="0"/>
          <w:numId w:val="21"/>
        </w:numPr>
        <w:rPr>
          <w:b/>
          <w:bCs/>
          <w:lang w:bidi="ar-SA"/>
        </w:rPr>
      </w:pPr>
      <w:r w:rsidRPr="00025C89">
        <w:rPr>
          <w:b/>
          <w:bCs/>
          <w:rtl/>
          <w:lang w:bidi="ar-SA"/>
        </w:rPr>
        <w:t>متطلبات سهولة الاستخدام</w:t>
      </w:r>
    </w:p>
    <w:p w14:paraId="7D61C196" w14:textId="7A3FD9B1" w:rsidR="00BF3BB3" w:rsidRPr="00025C89" w:rsidRDefault="00BF3BB3" w:rsidP="00BF3BB3">
      <w:pPr>
        <w:pStyle w:val="NormalText"/>
        <w:rPr>
          <w:rtl/>
        </w:rPr>
      </w:pPr>
      <w:r w:rsidRPr="00025C89">
        <w:rPr>
          <w:rtl/>
          <w:lang w:bidi="ar-SA"/>
        </w:rPr>
        <w:t>ان تكون واجه</w:t>
      </w:r>
      <w:r w:rsidR="00CD0EF5" w:rsidRPr="00025C89">
        <w:rPr>
          <w:rtl/>
          <w:lang w:bidi="ar-SA"/>
        </w:rPr>
        <w:t>ة</w:t>
      </w:r>
      <w:r w:rsidRPr="00025C89">
        <w:rPr>
          <w:rtl/>
          <w:lang w:bidi="ar-SA"/>
        </w:rPr>
        <w:t xml:space="preserve"> المستخدم الرسومية سهلة الاستخدام و</w:t>
      </w:r>
      <w:r w:rsidR="00562317" w:rsidRPr="00025C89">
        <w:rPr>
          <w:lang w:bidi="ar-SA"/>
        </w:rPr>
        <w:t xml:space="preserve"> </w:t>
      </w:r>
      <w:r w:rsidRPr="00025C89">
        <w:rPr>
          <w:rtl/>
          <w:lang w:bidi="ar-SA"/>
        </w:rPr>
        <w:t>غير معقدة وتتطلب جهد اقل للعمل عليها</w:t>
      </w:r>
      <w:r w:rsidRPr="00025C89">
        <w:rPr>
          <w:sz w:val="28"/>
        </w:rPr>
        <w:t>[</w:t>
      </w:r>
      <w:r w:rsidR="00B44D9B">
        <w:rPr>
          <w:sz w:val="28"/>
        </w:rPr>
        <w:t>22</w:t>
      </w:r>
      <w:r w:rsidRPr="00025C89">
        <w:rPr>
          <w:sz w:val="28"/>
        </w:rPr>
        <w:t>]</w:t>
      </w:r>
      <w:r w:rsidR="00562317" w:rsidRPr="00025C89">
        <w:rPr>
          <w:sz w:val="28"/>
          <w:rtl/>
        </w:rPr>
        <w:t xml:space="preserve"> أي ان تكون واجهات النظام واضحة وبسيطة ومزودة بأزرار العودة </w:t>
      </w:r>
      <w:r w:rsidR="00562317" w:rsidRPr="00025C89">
        <w:rPr>
          <w:sz w:val="28"/>
          <w:lang w:bidi="ar-SA"/>
        </w:rPr>
        <w:t xml:space="preserve">Back </w:t>
      </w:r>
      <w:r w:rsidR="00562317" w:rsidRPr="00025C89">
        <w:rPr>
          <w:sz w:val="28"/>
          <w:rtl/>
        </w:rPr>
        <w:t xml:space="preserve"> للتنقل مابين الشاشات كما</w:t>
      </w:r>
      <w:r w:rsidR="00955D01" w:rsidRPr="00025C89">
        <w:rPr>
          <w:sz w:val="28"/>
          <w:rtl/>
        </w:rPr>
        <w:t xml:space="preserve"> </w:t>
      </w:r>
      <w:r w:rsidR="008157E7" w:rsidRPr="00025C89">
        <w:rPr>
          <w:sz w:val="28"/>
          <w:rtl/>
        </w:rPr>
        <w:t xml:space="preserve">يجب ان تكون إسم الأيقونات المتوفرة في النظام متوافقة مع الوظيفة المحدد لها وان تكون طريقة عرض الاسئلة </w:t>
      </w:r>
      <w:r w:rsidR="00590EFC" w:rsidRPr="00025C89">
        <w:rPr>
          <w:sz w:val="28"/>
          <w:rtl/>
        </w:rPr>
        <w:t>مرفقة</w:t>
      </w:r>
      <w:r w:rsidR="008157E7" w:rsidRPr="00025C89">
        <w:rPr>
          <w:sz w:val="28"/>
          <w:rtl/>
        </w:rPr>
        <w:t xml:space="preserve"> بصور لي</w:t>
      </w:r>
      <w:r w:rsidR="00590EFC" w:rsidRPr="00025C89">
        <w:rPr>
          <w:sz w:val="28"/>
          <w:rtl/>
        </w:rPr>
        <w:t xml:space="preserve"> إضافة</w:t>
      </w:r>
      <w:r w:rsidR="008157E7" w:rsidRPr="00025C89">
        <w:rPr>
          <w:sz w:val="28"/>
          <w:rtl/>
        </w:rPr>
        <w:t xml:space="preserve"> وضوح اكثر في النظام ، وهذا ما تم أخذه بعين الإعتبار عند تحديد وظائف النظام</w:t>
      </w:r>
      <w:r w:rsidR="00CD0765" w:rsidRPr="00025C89">
        <w:rPr>
          <w:sz w:val="28"/>
          <w:rtl/>
        </w:rPr>
        <w:t>.</w:t>
      </w:r>
      <w:r w:rsidR="008157E7" w:rsidRPr="00025C89">
        <w:rPr>
          <w:sz w:val="28"/>
          <w:rtl/>
        </w:rPr>
        <w:t xml:space="preserve"> </w:t>
      </w:r>
    </w:p>
    <w:p w14:paraId="5AA6F8B3" w14:textId="284ED45A" w:rsidR="00914FC1" w:rsidRPr="00025C89" w:rsidRDefault="00F75A20" w:rsidP="006E0C80">
      <w:pPr>
        <w:pStyle w:val="NormalText"/>
        <w:numPr>
          <w:ilvl w:val="0"/>
          <w:numId w:val="21"/>
        </w:numPr>
        <w:rPr>
          <w:b/>
          <w:bCs/>
          <w:lang w:bidi="ar-SA"/>
        </w:rPr>
      </w:pPr>
      <w:r w:rsidRPr="00025C89">
        <w:rPr>
          <w:b/>
          <w:bCs/>
          <w:rtl/>
          <w:lang w:bidi="ar-SA"/>
        </w:rPr>
        <w:t>متطلبات ال</w:t>
      </w:r>
      <w:r w:rsidR="006E0C80" w:rsidRPr="00025C89">
        <w:rPr>
          <w:b/>
          <w:bCs/>
          <w:rtl/>
          <w:lang w:bidi="ar-SA"/>
        </w:rPr>
        <w:t>أمن و الحماية</w:t>
      </w:r>
    </w:p>
    <w:p w14:paraId="733554D6" w14:textId="596BFB94" w:rsidR="006E0C80" w:rsidRPr="00025C89" w:rsidRDefault="006E0C80" w:rsidP="006E0C80">
      <w:pPr>
        <w:pStyle w:val="NormalText"/>
        <w:rPr>
          <w:sz w:val="28"/>
          <w:rtl/>
        </w:rPr>
      </w:pPr>
      <w:r w:rsidRPr="00025C89">
        <w:rPr>
          <w:rtl/>
          <w:lang w:bidi="ar-SA"/>
        </w:rPr>
        <w:t>ان يقوم النظام بالحفاظ علي سلامة البيانات من المستخدمين الغير مسموح لهم التغيير في بيانات النظام</w:t>
      </w:r>
      <w:r w:rsidRPr="00025C89">
        <w:rPr>
          <w:sz w:val="28"/>
        </w:rPr>
        <w:t>[</w:t>
      </w:r>
      <w:r w:rsidR="008A59A5">
        <w:rPr>
          <w:sz w:val="28"/>
        </w:rPr>
        <w:t>2</w:t>
      </w:r>
      <w:r w:rsidR="00B44D9B">
        <w:rPr>
          <w:sz w:val="28"/>
        </w:rPr>
        <w:t>3</w:t>
      </w:r>
      <w:r w:rsidRPr="00025C89">
        <w:rPr>
          <w:sz w:val="28"/>
        </w:rPr>
        <w:t>]</w:t>
      </w:r>
      <w:r w:rsidRPr="00025C89">
        <w:rPr>
          <w:sz w:val="28"/>
          <w:rtl/>
        </w:rPr>
        <w:t xml:space="preserve"> </w:t>
      </w:r>
      <w:r w:rsidR="002B0868" w:rsidRPr="00025C89">
        <w:rPr>
          <w:sz w:val="28"/>
          <w:rtl/>
        </w:rPr>
        <w:t>، ونظرا لأهمية البيانات الموجود في النظام</w:t>
      </w:r>
      <w:r w:rsidR="00CD0765" w:rsidRPr="00025C89">
        <w:rPr>
          <w:sz w:val="28"/>
          <w:rtl/>
        </w:rPr>
        <w:t xml:space="preserve"> فهذا يتطلب حماية فلهذا قمنا بإستخدام طريقة كلمة المرور و إسم المستخدم .</w:t>
      </w:r>
    </w:p>
    <w:p w14:paraId="3476FB6A" w14:textId="67B0B871" w:rsidR="002B0868" w:rsidRPr="00025C89" w:rsidRDefault="002B0868" w:rsidP="002B0868">
      <w:pPr>
        <w:pStyle w:val="NormalText"/>
        <w:numPr>
          <w:ilvl w:val="0"/>
          <w:numId w:val="21"/>
        </w:numPr>
        <w:rPr>
          <w:b/>
          <w:bCs/>
          <w:lang w:bidi="ar-SA"/>
        </w:rPr>
      </w:pPr>
      <w:r w:rsidRPr="00025C89">
        <w:rPr>
          <w:b/>
          <w:bCs/>
          <w:rtl/>
          <w:lang w:bidi="ar-SA"/>
        </w:rPr>
        <w:t>متطلبات الإعتمادية</w:t>
      </w:r>
    </w:p>
    <w:p w14:paraId="01A0BCFE" w14:textId="5C01B55C" w:rsidR="002B0868" w:rsidRPr="00025C89" w:rsidRDefault="002B0868" w:rsidP="00726429">
      <w:pPr>
        <w:pStyle w:val="NormalText"/>
        <w:rPr>
          <w:rtl/>
          <w:lang w:bidi="ar-SA"/>
        </w:rPr>
      </w:pPr>
      <w:r w:rsidRPr="00025C89">
        <w:rPr>
          <w:rtl/>
          <w:lang w:bidi="ar-SA"/>
        </w:rPr>
        <w:t>ان يكون النظام مهيء للعمل بأطول فترة ممكنة مع قلة وجود الأخطاء[</w:t>
      </w:r>
      <w:r w:rsidR="005C1DD6" w:rsidRPr="00025C89">
        <w:rPr>
          <w:sz w:val="28"/>
          <w:lang w:bidi="ar-SA"/>
        </w:rPr>
        <w:t>2</w:t>
      </w:r>
      <w:r w:rsidR="00B44D9B">
        <w:rPr>
          <w:sz w:val="28"/>
          <w:lang w:bidi="ar-SA"/>
        </w:rPr>
        <w:t>4</w:t>
      </w:r>
      <w:r w:rsidRPr="00025C89">
        <w:rPr>
          <w:rtl/>
          <w:lang w:bidi="ar-SA"/>
        </w:rPr>
        <w:t xml:space="preserve">] </w:t>
      </w:r>
      <w:r w:rsidR="00494272" w:rsidRPr="00025C89">
        <w:rPr>
          <w:rtl/>
          <w:lang w:bidi="ar-SA"/>
        </w:rPr>
        <w:t xml:space="preserve">،أي بمعنى يجب أن تعمل جميع اجزاء النظام بالشكل الصحيح، فيما يخص الموقع </w:t>
      </w:r>
      <w:r w:rsidR="00C11ECF" w:rsidRPr="00025C89">
        <w:rPr>
          <w:rtl/>
          <w:lang w:bidi="ar-SA"/>
        </w:rPr>
        <w:t xml:space="preserve">يجب أن تكون الأسئلة مأخوذة من </w:t>
      </w:r>
      <w:r w:rsidR="00C11ECF" w:rsidRPr="00025C89">
        <w:rPr>
          <w:rtl/>
          <w:lang w:bidi="ar-SA"/>
        </w:rPr>
        <w:lastRenderedPageBreak/>
        <w:t>مصادر موثوق فيها كما أن لايمكن الإنتقال من سؤال إلى سؤال اخر</w:t>
      </w:r>
      <w:r w:rsidR="00726429" w:rsidRPr="00025C89">
        <w:rPr>
          <w:rtl/>
          <w:lang w:bidi="ar-SA"/>
        </w:rPr>
        <w:t xml:space="preserve"> في شاشة العرض حتي يجيب المريض علي السؤال الظاهر امامه إذ أن هناك إعتمادية في عرض الأسئلة،وفيما يخص التطبيق توجد اعتمادية في ادخال اسم المستخدم وكلمة المرور الخاصة به لدخول للتطبيق. </w:t>
      </w:r>
      <w:r w:rsidR="00494272" w:rsidRPr="00025C89">
        <w:rPr>
          <w:lang w:bidi="ar-SA"/>
        </w:rPr>
        <w:t xml:space="preserve"> </w:t>
      </w:r>
    </w:p>
    <w:p w14:paraId="796AA94C" w14:textId="6C90C088" w:rsidR="00F3021D" w:rsidRPr="00025C89" w:rsidRDefault="00726429" w:rsidP="00CD0765">
      <w:pPr>
        <w:pStyle w:val="Heading2"/>
        <w:rPr>
          <w:rtl/>
        </w:rPr>
      </w:pPr>
      <w:r w:rsidRPr="00025C89">
        <w:rPr>
          <w:rtl/>
        </w:rPr>
        <w:t>مخططات حالات الإستخدام</w:t>
      </w:r>
    </w:p>
    <w:p w14:paraId="0837061D" w14:textId="7577D2C8" w:rsidR="00CD0765" w:rsidRPr="00025C89" w:rsidRDefault="00CD0765" w:rsidP="00CD0765">
      <w:pPr>
        <w:rPr>
          <w:rFonts w:ascii="Simplified Arabic" w:hAnsi="Simplified Arabic" w:cs="Simplified Arabic"/>
          <w:rtl/>
        </w:rPr>
      </w:pPr>
      <w:r w:rsidRPr="00025C89">
        <w:rPr>
          <w:rFonts w:ascii="Simplified Arabic" w:hAnsi="Simplified Arabic" w:cs="Simplified Arabic"/>
          <w:rtl/>
        </w:rPr>
        <w:t xml:space="preserve">حالة الاستخدام </w:t>
      </w:r>
      <w:r w:rsidRPr="00025C89">
        <w:rPr>
          <w:rFonts w:ascii="Simplified Arabic" w:hAnsi="Simplified Arabic" w:cs="Simplified Arabic"/>
        </w:rPr>
        <w:t xml:space="preserve">Use case </w:t>
      </w:r>
      <w:r w:rsidRPr="00025C89">
        <w:rPr>
          <w:rFonts w:ascii="Simplified Arabic" w:hAnsi="Simplified Arabic" w:cs="Simplified Arabic"/>
          <w:rtl/>
          <w:lang w:bidi="ar-LY"/>
        </w:rPr>
        <w:t xml:space="preserve"> </w:t>
      </w:r>
      <w:r w:rsidR="00565300" w:rsidRPr="00025C89">
        <w:rPr>
          <w:rFonts w:ascii="Simplified Arabic" w:hAnsi="Simplified Arabic" w:cs="Simplified Arabic"/>
          <w:rtl/>
          <w:lang w:bidi="ar-LY"/>
        </w:rPr>
        <w:t xml:space="preserve">هي عبارة عن سيناريو يعتمد علي تقنيات في لغة النمذجة الموحدة و الذي يستخدم لعرض الوظائف و العمليات الرئيسية للنظام كما أنه يقوم بوصف سلوك النظام من وجهة نظر المستخدم </w:t>
      </w:r>
      <w:r w:rsidR="00565300" w:rsidRPr="00025C89">
        <w:rPr>
          <w:rFonts w:ascii="Simplified Arabic" w:hAnsi="Simplified Arabic" w:cs="Simplified Arabic"/>
        </w:rPr>
        <w:t>[</w:t>
      </w:r>
      <w:r w:rsidR="005C1DD6" w:rsidRPr="00025C89">
        <w:rPr>
          <w:rFonts w:ascii="Simplified Arabic" w:hAnsi="Simplified Arabic" w:cs="Simplified Arabic"/>
        </w:rPr>
        <w:t>2</w:t>
      </w:r>
      <w:r w:rsidR="00B44D9B">
        <w:rPr>
          <w:rFonts w:ascii="Simplified Arabic" w:hAnsi="Simplified Arabic" w:cs="Simplified Arabic"/>
        </w:rPr>
        <w:t>5</w:t>
      </w:r>
      <w:r w:rsidR="00565300" w:rsidRPr="00025C89">
        <w:rPr>
          <w:rFonts w:ascii="Simplified Arabic" w:hAnsi="Simplified Arabic" w:cs="Simplified Arabic"/>
        </w:rPr>
        <w:t>]</w:t>
      </w:r>
      <w:r w:rsidR="00565300" w:rsidRPr="00025C89">
        <w:rPr>
          <w:rFonts w:ascii="Simplified Arabic" w:hAnsi="Simplified Arabic" w:cs="Simplified Arabic"/>
          <w:rtl/>
        </w:rPr>
        <w:t xml:space="preserve"> ومن خلاله</w:t>
      </w:r>
      <w:r w:rsidR="004938C1" w:rsidRPr="00025C89">
        <w:rPr>
          <w:rFonts w:ascii="Simplified Arabic" w:hAnsi="Simplified Arabic" w:cs="Simplified Arabic"/>
          <w:rtl/>
        </w:rPr>
        <w:t xml:space="preserve"> سنتمكن من فهم متطلبات النظام ، والتعرف علي الخطوات التي سيقوم بها المستخدم بشكل مفصل ، وقد توصلنا إلي حالات استخدام النظام بعد عدة تحليلات وكانت النتيجة النهائية كالتالي:</w:t>
      </w:r>
    </w:p>
    <w:p w14:paraId="09661064" w14:textId="77777777" w:rsidR="001A0D65" w:rsidRPr="00025C89" w:rsidRDefault="001A0D65" w:rsidP="00CD0765">
      <w:pPr>
        <w:rPr>
          <w:rFonts w:ascii="Simplified Arabic" w:hAnsi="Simplified Arabic" w:cs="Simplified Arabic"/>
          <w:rtl/>
        </w:rPr>
      </w:pPr>
    </w:p>
    <w:p w14:paraId="590271D5" w14:textId="2B8F8AAC" w:rsidR="004938C1" w:rsidRPr="00025C89" w:rsidRDefault="004938C1" w:rsidP="004938C1">
      <w:pPr>
        <w:pStyle w:val="Heading3"/>
        <w:rPr>
          <w:rtl/>
        </w:rPr>
      </w:pPr>
      <w:r w:rsidRPr="00025C89">
        <w:rPr>
          <w:rtl/>
        </w:rPr>
        <w:t xml:space="preserve">مخطط حالة إستخدام النظام </w:t>
      </w:r>
    </w:p>
    <w:p w14:paraId="096D0B4E" w14:textId="5247011D" w:rsidR="006F0A19" w:rsidRPr="002D7ECE" w:rsidRDefault="001A0D65" w:rsidP="002D7ECE">
      <w:pPr>
        <w:pStyle w:val="ListParagraph"/>
        <w:numPr>
          <w:ilvl w:val="0"/>
          <w:numId w:val="21"/>
        </w:numPr>
        <w:rPr>
          <w:rFonts w:ascii="Simplified Arabic" w:hAnsi="Simplified Arabic" w:cs="Simplified Arabic"/>
        </w:rPr>
      </w:pPr>
      <w:r w:rsidRPr="00025C89">
        <w:rPr>
          <w:rFonts w:ascii="Simplified Arabic" w:hAnsi="Simplified Arabic" w:cs="Simplified Arabic"/>
          <w:rtl/>
        </w:rPr>
        <w:t>العمليات الأساسية التي يقوم بها الم</w:t>
      </w:r>
      <w:r w:rsidR="00232C33" w:rsidRPr="00025C89">
        <w:rPr>
          <w:rFonts w:ascii="Simplified Arabic" w:hAnsi="Simplified Arabic" w:cs="Simplified Arabic"/>
          <w:rtl/>
        </w:rPr>
        <w:t>ريض داخل الموقع</w:t>
      </w:r>
      <w:r w:rsidRPr="00025C89">
        <w:rPr>
          <w:rFonts w:ascii="Simplified Arabic" w:hAnsi="Simplified Arabic" w:cs="Simplified Arabic"/>
          <w:rtl/>
        </w:rPr>
        <w:t xml:space="preserve"> </w:t>
      </w:r>
      <w:r w:rsidR="00232C33" w:rsidRPr="00025C89">
        <w:rPr>
          <w:rFonts w:ascii="Simplified Arabic" w:hAnsi="Simplified Arabic" w:cs="Simplified Arabic"/>
          <w:rtl/>
        </w:rPr>
        <w:t xml:space="preserve">الالكتروني </w:t>
      </w:r>
      <w:r w:rsidRPr="00025C89">
        <w:rPr>
          <w:rFonts w:ascii="Simplified Arabic" w:hAnsi="Simplified Arabic" w:cs="Simplified Arabic"/>
          <w:rtl/>
        </w:rPr>
        <w:t xml:space="preserve">والتي تشمل </w:t>
      </w:r>
      <w:r w:rsidR="006575FE" w:rsidRPr="00025C89">
        <w:rPr>
          <w:rFonts w:ascii="Simplified Arabic" w:hAnsi="Simplified Arabic" w:cs="Simplified Arabic"/>
          <w:rtl/>
        </w:rPr>
        <w:t xml:space="preserve">اختيار الجنس، تشخيص الحالة، </w:t>
      </w:r>
      <w:r w:rsidR="00537E5D" w:rsidRPr="00025C89">
        <w:rPr>
          <w:rFonts w:ascii="Simplified Arabic" w:hAnsi="Simplified Arabic" w:cs="Simplified Arabic"/>
          <w:rtl/>
        </w:rPr>
        <w:t>اختيار اللحوم، اختيار الفواك</w:t>
      </w:r>
      <w:r w:rsidR="00FF0FE6" w:rsidRPr="00025C89">
        <w:rPr>
          <w:rFonts w:ascii="Simplified Arabic" w:hAnsi="Simplified Arabic" w:cs="Simplified Arabic"/>
          <w:rtl/>
        </w:rPr>
        <w:t xml:space="preserve">ه، اختيار الخضراوات، اختيار المنتجات،اسئلة عامة عن الحالة، اسئلة </w:t>
      </w:r>
      <w:r w:rsidR="00D90A96" w:rsidRPr="00025C89">
        <w:rPr>
          <w:rFonts w:ascii="Simplified Arabic" w:hAnsi="Simplified Arabic" w:cs="Simplified Arabic"/>
          <w:rtl/>
        </w:rPr>
        <w:t>شخ</w:t>
      </w:r>
      <w:r w:rsidR="002312F2" w:rsidRPr="00025C89">
        <w:rPr>
          <w:rFonts w:ascii="Simplified Arabic" w:hAnsi="Simplified Arabic" w:cs="Simplified Arabic"/>
          <w:rtl/>
        </w:rPr>
        <w:t>صية</w:t>
      </w:r>
      <w:r w:rsidR="00FF0FE6" w:rsidRPr="00025C89">
        <w:rPr>
          <w:rFonts w:ascii="Simplified Arabic" w:hAnsi="Simplified Arabic" w:cs="Simplified Arabic"/>
          <w:rtl/>
        </w:rPr>
        <w:t xml:space="preserve"> عن الحالة</w:t>
      </w:r>
      <w:r w:rsidR="00232C33" w:rsidRPr="00025C89">
        <w:rPr>
          <w:rFonts w:ascii="Simplified Arabic" w:hAnsi="Simplified Arabic" w:cs="Simplified Arabic"/>
          <w:rtl/>
        </w:rPr>
        <w:t>.</w:t>
      </w:r>
    </w:p>
    <w:p w14:paraId="30401F93" w14:textId="32A1DD36" w:rsidR="006F0A19" w:rsidRPr="002D7ECE" w:rsidRDefault="006F0A19" w:rsidP="001420A4">
      <w:pPr>
        <w:pStyle w:val="ListParagraph"/>
        <w:numPr>
          <w:ilvl w:val="0"/>
          <w:numId w:val="21"/>
        </w:numPr>
        <w:rPr>
          <w:rFonts w:ascii="Simplified Arabic" w:hAnsi="Simplified Arabic" w:cs="Simplified Arabic"/>
        </w:rPr>
      </w:pPr>
      <w:r w:rsidRPr="002D7ECE">
        <w:rPr>
          <w:rFonts w:ascii="Simplified Arabic" w:hAnsi="Simplified Arabic" w:cs="Simplified Arabic"/>
          <w:rtl/>
        </w:rPr>
        <w:t>العمليات الأساسية التي يقوم بها المريض داخل التطبيق والتي تشمل عرض الوجبات، عرض التمارين الرياضية، عرض البيانات الشخصية، تحديث البيانات.</w:t>
      </w:r>
    </w:p>
    <w:p w14:paraId="6D7D9B21" w14:textId="65784205" w:rsidR="000B678F" w:rsidRPr="002D7ECE" w:rsidRDefault="006F0A19" w:rsidP="00E632A9">
      <w:pPr>
        <w:pStyle w:val="ListParagraph"/>
        <w:numPr>
          <w:ilvl w:val="0"/>
          <w:numId w:val="21"/>
        </w:numPr>
        <w:jc w:val="center"/>
        <w:rPr>
          <w:rFonts w:ascii="Simplified Arabic" w:hAnsi="Simplified Arabic" w:cs="Simplified Arabic"/>
          <w:rtl/>
        </w:rPr>
      </w:pPr>
      <w:r w:rsidRPr="002D7ECE">
        <w:rPr>
          <w:rFonts w:ascii="Simplified Arabic" w:hAnsi="Simplified Arabic" w:cs="Simplified Arabic"/>
          <w:rtl/>
        </w:rPr>
        <w:t>العمليات الأساسية التي يقوم بها اخصائي التغذية داخل الموقع الالكتروني والتي تشمل الرد علي الرسائل .</w:t>
      </w:r>
    </w:p>
    <w:p w14:paraId="5A1E3A5E" w14:textId="34B893B8" w:rsidR="00E119F9" w:rsidRPr="00025C89" w:rsidRDefault="00E119F9" w:rsidP="00771CCE">
      <w:pPr>
        <w:pStyle w:val="Heading2"/>
        <w:rPr>
          <w:rtl/>
        </w:rPr>
      </w:pPr>
      <w:r w:rsidRPr="00025C89">
        <w:rPr>
          <w:rtl/>
        </w:rPr>
        <w:lastRenderedPageBreak/>
        <w:t xml:space="preserve">  </w:t>
      </w:r>
      <w:r w:rsidR="007650A9" w:rsidRPr="00025C89">
        <w:rPr>
          <w:rtl/>
        </w:rPr>
        <w:t>وصف حالات الاستخدام</w:t>
      </w:r>
      <w:r w:rsidRPr="00025C89">
        <w:rPr>
          <w:rtl/>
        </w:rPr>
        <w:t xml:space="preserve"> </w:t>
      </w:r>
      <w:r w:rsidR="004F0C59" w:rsidRPr="00025C89">
        <w:t xml:space="preserve"> </w:t>
      </w:r>
    </w:p>
    <w:p w14:paraId="79395ABB" w14:textId="6A4FDAB7" w:rsidR="00AA5190" w:rsidRPr="00025C89" w:rsidRDefault="007650A9" w:rsidP="002D7ECE">
      <w:pPr>
        <w:pStyle w:val="NormalText"/>
        <w:rPr>
          <w:rtl/>
        </w:rPr>
      </w:pPr>
      <w:r w:rsidRPr="00025C89">
        <w:rPr>
          <w:rtl/>
        </w:rPr>
        <w:t>سنقوم في هذه الخطوة بتحليل وظائف</w:t>
      </w:r>
      <w:r w:rsidR="00AA5190" w:rsidRPr="00025C89">
        <w:rPr>
          <w:rtl/>
        </w:rPr>
        <w:t xml:space="preserve"> النظام من خلال توضيح تسلسل الاحداث والخطوات التي تم ذكرها سابقا لكل حالة استخدام علي حدى</w:t>
      </w:r>
    </w:p>
    <w:p w14:paraId="57218C55" w14:textId="250F0649" w:rsidR="00AA5190" w:rsidRPr="00025C89" w:rsidRDefault="00213E37" w:rsidP="00213E37">
      <w:pPr>
        <w:pStyle w:val="Heading2"/>
        <w:rPr>
          <w:rtl/>
        </w:rPr>
      </w:pPr>
      <w:r w:rsidRPr="00025C89">
        <w:rPr>
          <w:rtl/>
        </w:rPr>
        <w:t>مخطاطات النشاط</w:t>
      </w:r>
    </w:p>
    <w:p w14:paraId="4C70D6FA" w14:textId="380E56CF" w:rsidR="00213E37" w:rsidRPr="00025C89" w:rsidRDefault="00213E37" w:rsidP="00213E37">
      <w:pPr>
        <w:rPr>
          <w:rFonts w:ascii="Simplified Arabic" w:hAnsi="Simplified Arabic" w:cs="Simplified Arabic"/>
          <w:rtl/>
        </w:rPr>
      </w:pPr>
      <w:r w:rsidRPr="00025C89">
        <w:rPr>
          <w:rFonts w:ascii="Simplified Arabic" w:hAnsi="Simplified Arabic" w:cs="Simplified Arabic"/>
          <w:rtl/>
        </w:rPr>
        <w:t>مخططات النشاط هي عبارة عن تمثيل بياني لتسلسل الاحداث في حالة الاستخدام حيث تصف سلوك سير العمل للنظام</w:t>
      </w:r>
      <w:r w:rsidR="00CA5D87" w:rsidRPr="00025C89">
        <w:rPr>
          <w:rFonts w:ascii="Simplified Arabic" w:hAnsi="Simplified Arabic" w:cs="Simplified Arabic"/>
        </w:rPr>
        <w:t xml:space="preserve"> [2</w:t>
      </w:r>
      <w:r w:rsidR="00B44D9B">
        <w:rPr>
          <w:rFonts w:ascii="Simplified Arabic" w:hAnsi="Simplified Arabic" w:cs="Simplified Arabic"/>
        </w:rPr>
        <w:t>6</w:t>
      </w:r>
      <w:r w:rsidR="00CA5D87" w:rsidRPr="00025C89">
        <w:rPr>
          <w:rFonts w:ascii="Simplified Arabic" w:hAnsi="Simplified Arabic" w:cs="Simplified Arabic"/>
        </w:rPr>
        <w:t>]</w:t>
      </w:r>
      <w:r w:rsidR="00CA5D87" w:rsidRPr="00025C89">
        <w:rPr>
          <w:rFonts w:ascii="Simplified Arabic" w:hAnsi="Simplified Arabic" w:cs="Simplified Arabic"/>
          <w:rtl/>
        </w:rPr>
        <w:t>.</w:t>
      </w:r>
    </w:p>
    <w:p w14:paraId="63824991" w14:textId="27C2B81E" w:rsidR="00CA5D87" w:rsidRPr="00025C89" w:rsidRDefault="00CA5D87" w:rsidP="00CA5D87">
      <w:pPr>
        <w:pStyle w:val="Heading3"/>
        <w:rPr>
          <w:rtl/>
        </w:rPr>
      </w:pPr>
      <w:r w:rsidRPr="00025C89">
        <w:rPr>
          <w:rtl/>
        </w:rPr>
        <w:t>مخطط نشاط المستخدم</w:t>
      </w:r>
    </w:p>
    <w:p w14:paraId="741E1217" w14:textId="6FBBE9BC" w:rsidR="00CA5D87" w:rsidRPr="00025C89" w:rsidRDefault="00025C89" w:rsidP="00CA5D87">
      <w:pPr>
        <w:rPr>
          <w:rFonts w:ascii="Simplified Arabic" w:hAnsi="Simplified Arabic" w:cs="Simplified Arabic"/>
        </w:rPr>
      </w:pPr>
      <w:r w:rsidRPr="00025C89">
        <w:rPr>
          <w:rFonts w:ascii="Simplified Arabic" w:hAnsi="Simplified Arabic" w:cs="Simplified Arabic"/>
          <w:rtl/>
        </w:rPr>
        <w:t>يمثل الشكل</w:t>
      </w:r>
      <w:r>
        <w:rPr>
          <w:rFonts w:ascii="Simplified Arabic" w:hAnsi="Simplified Arabic" w:cs="Simplified Arabic" w:hint="cs"/>
          <w:rtl/>
        </w:rPr>
        <w:t xml:space="preserve"> التالي العمليات التي من المسموح ان يقوم بها المريض.</w:t>
      </w:r>
    </w:p>
    <w:p w14:paraId="6284AE46" w14:textId="5ACF4536" w:rsidR="007650A9" w:rsidRPr="00025C89" w:rsidRDefault="007650A9" w:rsidP="00771CCE">
      <w:pPr>
        <w:pStyle w:val="NormalText"/>
        <w:rPr>
          <w:rtl/>
        </w:rPr>
      </w:pPr>
    </w:p>
    <w:p w14:paraId="736726D5" w14:textId="77777777" w:rsidR="007650A9" w:rsidRPr="00025C89" w:rsidRDefault="007650A9" w:rsidP="00771CCE">
      <w:pPr>
        <w:pStyle w:val="NormalText"/>
        <w:rPr>
          <w:rFonts w:eastAsiaTheme="minorEastAsia"/>
          <w:b/>
          <w:sz w:val="28"/>
          <w:rtl/>
          <w:lang w:val="en-GB" w:bidi="ar-SA"/>
        </w:rPr>
      </w:pPr>
    </w:p>
    <w:p w14:paraId="3E1D0C05" w14:textId="77777777" w:rsidR="007650A9" w:rsidRPr="00025C89" w:rsidRDefault="007650A9" w:rsidP="00771CCE">
      <w:pPr>
        <w:pStyle w:val="NormalText"/>
        <w:rPr>
          <w:rtl/>
        </w:rPr>
      </w:pPr>
    </w:p>
    <w:p w14:paraId="1E68A05A" w14:textId="77777777" w:rsidR="007650A9" w:rsidRPr="00025C89" w:rsidRDefault="007650A9" w:rsidP="00771CCE">
      <w:pPr>
        <w:pStyle w:val="NormalText"/>
        <w:rPr>
          <w:rtl/>
        </w:rPr>
      </w:pPr>
    </w:p>
    <w:p w14:paraId="580496BD" w14:textId="77777777" w:rsidR="007650A9" w:rsidRPr="00025C89" w:rsidRDefault="007650A9" w:rsidP="00771CCE">
      <w:pPr>
        <w:pStyle w:val="NormalText"/>
        <w:rPr>
          <w:rtl/>
        </w:rPr>
      </w:pPr>
    </w:p>
    <w:p w14:paraId="7DDDC334" w14:textId="77777777" w:rsidR="007650A9" w:rsidRPr="00025C89" w:rsidRDefault="007650A9" w:rsidP="00771CCE">
      <w:pPr>
        <w:pStyle w:val="NormalText"/>
        <w:rPr>
          <w:rtl/>
        </w:rPr>
      </w:pPr>
    </w:p>
    <w:p w14:paraId="0FF50E8E" w14:textId="77777777" w:rsidR="007650A9" w:rsidRPr="00025C89" w:rsidRDefault="007650A9" w:rsidP="00771CCE">
      <w:pPr>
        <w:pStyle w:val="NormalText"/>
        <w:rPr>
          <w:rtl/>
        </w:rPr>
      </w:pPr>
    </w:p>
    <w:p w14:paraId="2555BA2F" w14:textId="3F969C40" w:rsidR="00E119F9" w:rsidRPr="00025C89" w:rsidRDefault="00E119F9" w:rsidP="00771CCE">
      <w:pPr>
        <w:pStyle w:val="NormalText"/>
        <w:rPr>
          <w:rtl/>
        </w:rPr>
      </w:pPr>
      <w:r w:rsidRPr="00025C89">
        <w:rPr>
          <w:rtl/>
        </w:rPr>
        <w:t xml:space="preserve">  </w:t>
      </w:r>
      <w:bookmarkStart w:id="28" w:name="_Toc480926132"/>
      <w:bookmarkStart w:id="29" w:name="_Toc480965172"/>
      <w:r w:rsidR="002F581D" w:rsidRPr="00025C89">
        <w:rPr>
          <w:rtl/>
        </w:rPr>
        <w:t>الموجز</w:t>
      </w:r>
      <w:bookmarkEnd w:id="28"/>
      <w:bookmarkEnd w:id="29"/>
      <w:r w:rsidRPr="00025C89">
        <w:rPr>
          <w:rtl/>
        </w:rPr>
        <w:t xml:space="preserve"> </w:t>
      </w:r>
      <w:r w:rsidR="004F0C59" w:rsidRPr="00025C89">
        <w:t xml:space="preserve"> </w:t>
      </w:r>
    </w:p>
    <w:p w14:paraId="64D46AD9" w14:textId="77777777" w:rsidR="00E119F9" w:rsidRPr="00025C89" w:rsidRDefault="00E119F9" w:rsidP="00771CCE">
      <w:pPr>
        <w:pStyle w:val="NormalText"/>
        <w:rPr>
          <w:rtl/>
        </w:rPr>
      </w:pPr>
      <w:r w:rsidRPr="00025C89">
        <w:rPr>
          <w:rtl/>
        </w:rPr>
        <w:lastRenderedPageBreak/>
        <w:t>يتم فيها توضيح ماتم إنجازه في هذه المرحلة ليكون أساسا للمرحلة القادمة.</w:t>
      </w:r>
    </w:p>
    <w:p w14:paraId="4413F580" w14:textId="77777777" w:rsidR="00E119F9" w:rsidRPr="00025C89" w:rsidRDefault="00E119F9" w:rsidP="00771CCE">
      <w:pPr>
        <w:pStyle w:val="NormalText"/>
        <w:rPr>
          <w:rFonts w:eastAsia="Times New Roman"/>
          <w:rtl/>
        </w:rPr>
      </w:pPr>
    </w:p>
    <w:p w14:paraId="4CBE1434" w14:textId="77777777" w:rsidR="00E119F9" w:rsidRPr="00025C89" w:rsidRDefault="00E119F9" w:rsidP="00771CCE">
      <w:pPr>
        <w:pStyle w:val="NormalText"/>
        <w:rPr>
          <w:rFonts w:eastAsia="Times New Roman"/>
          <w:rtl/>
        </w:rPr>
      </w:pPr>
    </w:p>
    <w:p w14:paraId="3319ED87" w14:textId="77777777" w:rsidR="00E119F9" w:rsidRPr="00025C89" w:rsidRDefault="00E119F9" w:rsidP="00771CCE">
      <w:pPr>
        <w:pStyle w:val="NormalText"/>
        <w:rPr>
          <w:rFonts w:eastAsia="Times New Roman"/>
          <w:rtl/>
        </w:rPr>
      </w:pPr>
    </w:p>
    <w:p w14:paraId="04BA1755" w14:textId="77777777" w:rsidR="00E119F9" w:rsidRPr="00025C89" w:rsidRDefault="00E119F9" w:rsidP="00771CCE">
      <w:pPr>
        <w:pStyle w:val="NormalText"/>
        <w:rPr>
          <w:rFonts w:eastAsia="Times New Roman"/>
          <w:rtl/>
        </w:rPr>
      </w:pPr>
    </w:p>
    <w:p w14:paraId="721DCFB3" w14:textId="77777777" w:rsidR="005C785B" w:rsidRPr="00025C89" w:rsidRDefault="005C785B" w:rsidP="00771CCE">
      <w:pPr>
        <w:pStyle w:val="NormalText"/>
        <w:rPr>
          <w:rtl/>
        </w:rPr>
      </w:pPr>
    </w:p>
    <w:p w14:paraId="7CB5EC3A" w14:textId="77777777" w:rsidR="005C785B" w:rsidRPr="00025C89" w:rsidRDefault="005C785B" w:rsidP="00771CCE">
      <w:pPr>
        <w:pStyle w:val="NormalText"/>
        <w:rPr>
          <w:rtl/>
        </w:rPr>
      </w:pPr>
    </w:p>
    <w:p w14:paraId="6A3463FB" w14:textId="77777777" w:rsidR="00684C76" w:rsidRPr="00025C89" w:rsidRDefault="00684C76" w:rsidP="00771CCE">
      <w:pPr>
        <w:pStyle w:val="NormalText"/>
        <w:rPr>
          <w:rtl/>
        </w:rPr>
      </w:pPr>
    </w:p>
    <w:p w14:paraId="76EC7836" w14:textId="77777777" w:rsidR="00684C76" w:rsidRPr="00025C89" w:rsidRDefault="00684C76" w:rsidP="00771CCE">
      <w:pPr>
        <w:pStyle w:val="NormalText"/>
        <w:rPr>
          <w:rtl/>
        </w:rPr>
      </w:pPr>
    </w:p>
    <w:p w14:paraId="68CC9C43" w14:textId="77777777" w:rsidR="00684C76" w:rsidRPr="00025C89" w:rsidRDefault="00684C76" w:rsidP="00771CCE">
      <w:pPr>
        <w:pStyle w:val="NormalText"/>
        <w:rPr>
          <w:rtl/>
        </w:rPr>
      </w:pPr>
    </w:p>
    <w:p w14:paraId="0C939EDE" w14:textId="77777777" w:rsidR="00684C76" w:rsidRPr="00025C89" w:rsidRDefault="00684C76" w:rsidP="00771CCE">
      <w:pPr>
        <w:pStyle w:val="NormalText"/>
        <w:rPr>
          <w:rtl/>
        </w:rPr>
      </w:pPr>
    </w:p>
    <w:p w14:paraId="16426D0A" w14:textId="77777777" w:rsidR="00684C76" w:rsidRPr="00025C89" w:rsidRDefault="00684C76" w:rsidP="00771CCE">
      <w:pPr>
        <w:pStyle w:val="NormalText"/>
        <w:rPr>
          <w:rtl/>
        </w:rPr>
      </w:pPr>
    </w:p>
    <w:p w14:paraId="0D5DC990" w14:textId="77777777" w:rsidR="00684C76" w:rsidRPr="00025C89" w:rsidRDefault="00684C76" w:rsidP="00771CCE">
      <w:pPr>
        <w:pStyle w:val="NormalText"/>
        <w:rPr>
          <w:rtl/>
        </w:rPr>
      </w:pPr>
    </w:p>
    <w:p w14:paraId="620A643D" w14:textId="77777777" w:rsidR="00684C76" w:rsidRPr="00025C89" w:rsidRDefault="00684C76" w:rsidP="00771CCE">
      <w:pPr>
        <w:pStyle w:val="NormalText"/>
        <w:rPr>
          <w:rtl/>
        </w:rPr>
      </w:pPr>
    </w:p>
    <w:p w14:paraId="43B46A93" w14:textId="77777777" w:rsidR="00684C76" w:rsidRPr="00025C89" w:rsidRDefault="00684C76" w:rsidP="00771CCE">
      <w:pPr>
        <w:pStyle w:val="NormalText"/>
        <w:rPr>
          <w:rtl/>
        </w:rPr>
      </w:pPr>
    </w:p>
    <w:p w14:paraId="7B697140" w14:textId="77777777" w:rsidR="00857D11" w:rsidRPr="00025C89" w:rsidRDefault="00857D11" w:rsidP="00771CCE">
      <w:pPr>
        <w:pStyle w:val="NormalText"/>
        <w:rPr>
          <w:rtl/>
        </w:rPr>
      </w:pPr>
    </w:p>
    <w:p w14:paraId="172A9B04" w14:textId="77777777" w:rsidR="005C785B" w:rsidRPr="00025C89" w:rsidRDefault="005C785B" w:rsidP="00771CCE">
      <w:pPr>
        <w:pStyle w:val="NormalText"/>
        <w:rPr>
          <w:rtl/>
        </w:rPr>
      </w:pPr>
    </w:p>
    <w:p w14:paraId="5889982E" w14:textId="4F50BFED" w:rsidR="00E119F9" w:rsidRPr="00025C89" w:rsidRDefault="00E119F9" w:rsidP="00771CCE">
      <w:pPr>
        <w:pStyle w:val="Heading1"/>
        <w:rPr>
          <w:rtl/>
        </w:rPr>
      </w:pPr>
      <w:r w:rsidRPr="00025C89">
        <w:rPr>
          <w:rtl/>
        </w:rPr>
        <w:t xml:space="preserve">   </w:t>
      </w:r>
      <w:bookmarkStart w:id="30" w:name="_Toc480926133"/>
      <w:bookmarkStart w:id="31" w:name="_Toc480965173"/>
      <w:bookmarkStart w:id="32" w:name="_Toc480980078"/>
      <w:r w:rsidRPr="00025C89">
        <w:rPr>
          <w:rtl/>
        </w:rPr>
        <w:t>الفصل ال</w:t>
      </w:r>
      <w:r w:rsidR="009745EF" w:rsidRPr="00025C89">
        <w:rPr>
          <w:rtl/>
        </w:rPr>
        <w:t>رابع</w:t>
      </w:r>
      <w:r w:rsidRPr="00025C89">
        <w:rPr>
          <w:rtl/>
        </w:rPr>
        <w:t xml:space="preserve"> (مرحلة التصميم)</w:t>
      </w:r>
      <w:bookmarkEnd w:id="30"/>
      <w:bookmarkEnd w:id="31"/>
      <w:bookmarkEnd w:id="32"/>
    </w:p>
    <w:p w14:paraId="31A0119A" w14:textId="77777777" w:rsidR="00E119F9" w:rsidRPr="00025C89" w:rsidRDefault="00E119F9" w:rsidP="00771CCE">
      <w:pPr>
        <w:pStyle w:val="NormalText"/>
        <w:rPr>
          <w:b/>
          <w:bCs/>
          <w:sz w:val="36"/>
          <w:szCs w:val="36"/>
          <w:rtl/>
        </w:rPr>
      </w:pPr>
      <w:r w:rsidRPr="00025C89">
        <w:rPr>
          <w:b/>
          <w:bCs/>
          <w:sz w:val="36"/>
          <w:szCs w:val="36"/>
          <w:rtl/>
        </w:rPr>
        <w:t xml:space="preserve"> </w:t>
      </w:r>
      <w:r w:rsidR="004F0C59" w:rsidRPr="00025C89">
        <w:rPr>
          <w:b/>
          <w:bCs/>
          <w:sz w:val="36"/>
          <w:szCs w:val="36"/>
        </w:rPr>
        <w:t xml:space="preserve"> </w:t>
      </w:r>
    </w:p>
    <w:p w14:paraId="64D00235" w14:textId="77777777" w:rsidR="00E119F9" w:rsidRPr="00025C89" w:rsidRDefault="00E119F9" w:rsidP="00771CCE">
      <w:pPr>
        <w:pStyle w:val="NormalText"/>
        <w:rPr>
          <w:rtl/>
        </w:rPr>
      </w:pPr>
    </w:p>
    <w:p w14:paraId="1AF18D1D" w14:textId="77777777" w:rsidR="00E119F9" w:rsidRPr="00025C89" w:rsidRDefault="00E119F9" w:rsidP="00771CCE">
      <w:pPr>
        <w:pStyle w:val="NormalText"/>
        <w:rPr>
          <w:rFonts w:eastAsia="Times New Roman"/>
          <w:rtl/>
        </w:rPr>
      </w:pPr>
    </w:p>
    <w:p w14:paraId="3FBF4D8E" w14:textId="77777777" w:rsidR="00E119F9" w:rsidRPr="00025C89" w:rsidRDefault="00E119F9" w:rsidP="00771CCE">
      <w:pPr>
        <w:pStyle w:val="NormalText"/>
        <w:rPr>
          <w:rFonts w:eastAsia="Times New Roman"/>
          <w:rtl/>
        </w:rPr>
      </w:pPr>
    </w:p>
    <w:p w14:paraId="290F0705" w14:textId="77777777" w:rsidR="00E119F9" w:rsidRPr="00025C89" w:rsidRDefault="00E119F9" w:rsidP="00771CCE">
      <w:pPr>
        <w:pStyle w:val="NormalText"/>
        <w:rPr>
          <w:rFonts w:eastAsia="Times New Roman"/>
          <w:rtl/>
        </w:rPr>
      </w:pPr>
    </w:p>
    <w:p w14:paraId="408D1AC4" w14:textId="77777777" w:rsidR="00E119F9" w:rsidRPr="00025C89" w:rsidRDefault="00E119F9" w:rsidP="00771CCE">
      <w:pPr>
        <w:pStyle w:val="NormalText"/>
        <w:rPr>
          <w:rFonts w:eastAsia="Times New Roman"/>
          <w:rtl/>
        </w:rPr>
      </w:pPr>
    </w:p>
    <w:p w14:paraId="0048A3C7" w14:textId="77777777" w:rsidR="00E119F9" w:rsidRPr="00025C89" w:rsidRDefault="00E119F9" w:rsidP="00771CCE">
      <w:pPr>
        <w:pStyle w:val="NormalText"/>
        <w:rPr>
          <w:rFonts w:eastAsia="Times New Roman"/>
          <w:rtl/>
        </w:rPr>
      </w:pPr>
    </w:p>
    <w:p w14:paraId="7DBFC336" w14:textId="77777777" w:rsidR="00712E65" w:rsidRPr="00025C89" w:rsidRDefault="00712E65" w:rsidP="00771CCE">
      <w:pPr>
        <w:pStyle w:val="NormalText"/>
        <w:rPr>
          <w:rFonts w:eastAsia="Times New Roman"/>
          <w:rtl/>
        </w:rPr>
      </w:pPr>
    </w:p>
    <w:p w14:paraId="40B0D81E" w14:textId="77777777" w:rsidR="00712E65" w:rsidRPr="00025C89" w:rsidRDefault="00712E65" w:rsidP="00771CCE">
      <w:pPr>
        <w:pStyle w:val="NormalText"/>
        <w:rPr>
          <w:rFonts w:eastAsia="Times New Roman"/>
          <w:rtl/>
        </w:rPr>
      </w:pPr>
    </w:p>
    <w:p w14:paraId="5B5FD588" w14:textId="77777777" w:rsidR="00712E65" w:rsidRPr="00025C89" w:rsidRDefault="00712E65" w:rsidP="00771CCE">
      <w:pPr>
        <w:pStyle w:val="NormalText"/>
        <w:rPr>
          <w:rFonts w:eastAsia="Times New Roman"/>
          <w:rtl/>
        </w:rPr>
      </w:pPr>
    </w:p>
    <w:p w14:paraId="068FAC0F" w14:textId="77777777" w:rsidR="00712E65" w:rsidRPr="00025C89" w:rsidRDefault="00712E65" w:rsidP="00771CCE">
      <w:pPr>
        <w:pStyle w:val="NormalText"/>
        <w:rPr>
          <w:rFonts w:eastAsia="Times New Roman"/>
          <w:rtl/>
        </w:rPr>
      </w:pPr>
    </w:p>
    <w:p w14:paraId="50C87345" w14:textId="77777777" w:rsidR="00712E65" w:rsidRPr="00025C89" w:rsidRDefault="00712E65" w:rsidP="00771CCE">
      <w:pPr>
        <w:pStyle w:val="NormalText"/>
        <w:rPr>
          <w:rFonts w:eastAsia="Times New Roman"/>
          <w:rtl/>
        </w:rPr>
      </w:pPr>
    </w:p>
    <w:p w14:paraId="34FB0445" w14:textId="77777777" w:rsidR="00712E65" w:rsidRPr="00025C89" w:rsidRDefault="00712E65" w:rsidP="00771CCE">
      <w:pPr>
        <w:pStyle w:val="NormalText"/>
        <w:rPr>
          <w:rFonts w:eastAsia="Times New Roman"/>
          <w:rtl/>
        </w:rPr>
      </w:pPr>
    </w:p>
    <w:p w14:paraId="1CDF9B9E" w14:textId="77777777" w:rsidR="00E119F9" w:rsidRPr="00025C89" w:rsidRDefault="00E119F9" w:rsidP="00771CCE">
      <w:pPr>
        <w:pStyle w:val="Heading2"/>
        <w:rPr>
          <w:rtl/>
          <w:lang w:val="en-GB"/>
        </w:rPr>
      </w:pPr>
      <w:r w:rsidRPr="00025C89">
        <w:rPr>
          <w:rtl/>
        </w:rPr>
        <w:t xml:space="preserve">  </w:t>
      </w:r>
      <w:bookmarkStart w:id="33" w:name="_Toc480926134"/>
      <w:bookmarkStart w:id="34" w:name="_Toc480965174"/>
      <w:bookmarkStart w:id="35" w:name="_Toc480980079"/>
      <w:r w:rsidRPr="00025C89">
        <w:rPr>
          <w:rtl/>
        </w:rPr>
        <w:t>المقدمـة</w:t>
      </w:r>
      <w:bookmarkEnd w:id="33"/>
      <w:bookmarkEnd w:id="34"/>
      <w:bookmarkEnd w:id="35"/>
      <w:r w:rsidRPr="00025C89">
        <w:rPr>
          <w:rtl/>
        </w:rPr>
        <w:t xml:space="preserve"> </w:t>
      </w:r>
      <w:r w:rsidRPr="00025C89">
        <w:rPr>
          <w:rtl/>
        </w:rPr>
        <w:fldChar w:fldCharType="begin"/>
      </w:r>
      <w:r w:rsidRPr="00025C89">
        <w:instrText xml:space="preserve"> XE "</w:instrText>
      </w:r>
      <w:r w:rsidRPr="00025C89">
        <w:rPr>
          <w:rtl/>
        </w:rPr>
        <w:instrText>1.4 المقدمـة</w:instrText>
      </w:r>
      <w:r w:rsidRPr="00025C89">
        <w:instrText xml:space="preserve">" </w:instrText>
      </w:r>
      <w:r w:rsidRPr="00025C89">
        <w:rPr>
          <w:rtl/>
        </w:rPr>
        <w:fldChar w:fldCharType="end"/>
      </w:r>
      <w:r w:rsidRPr="00025C89">
        <w:rPr>
          <w:iCs/>
        </w:rPr>
        <w:t xml:space="preserve"> </w:t>
      </w:r>
      <w:r w:rsidR="004F0C59" w:rsidRPr="00025C89">
        <w:t xml:space="preserve"> </w:t>
      </w:r>
    </w:p>
    <w:p w14:paraId="4961B9FD" w14:textId="77777777" w:rsidR="00E119F9" w:rsidRPr="00025C89" w:rsidRDefault="00E119F9" w:rsidP="00771CCE">
      <w:pPr>
        <w:pStyle w:val="NormalText"/>
        <w:rPr>
          <w:rtl/>
        </w:rPr>
      </w:pPr>
      <w:r w:rsidRPr="00025C89">
        <w:rPr>
          <w:rtl/>
        </w:rPr>
        <w:t>في هذا البند يتم وصف مرحلة التصميم بشكل مختصر أي يتم توضيح ما سيتم القيام به في هذه المرحلة.</w:t>
      </w:r>
    </w:p>
    <w:p w14:paraId="45290496" w14:textId="77777777" w:rsidR="00E119F9" w:rsidRPr="00025C89" w:rsidRDefault="00E119F9" w:rsidP="00771CCE">
      <w:pPr>
        <w:pStyle w:val="NormalText"/>
        <w:rPr>
          <w:rtl/>
          <w:lang w:val="en-GB"/>
        </w:rPr>
      </w:pPr>
      <w:r w:rsidRPr="00025C89">
        <w:rPr>
          <w:rtl/>
        </w:rPr>
        <w:t xml:space="preserve">  </w:t>
      </w:r>
      <w:bookmarkStart w:id="36" w:name="_Toc480965175"/>
      <w:r w:rsidRPr="00025C89">
        <w:rPr>
          <w:rtl/>
        </w:rPr>
        <w:t>التصميم المعماري</w:t>
      </w:r>
      <w:bookmarkEnd w:id="36"/>
      <w:r w:rsidRPr="00025C89">
        <w:rPr>
          <w:rtl/>
          <w:lang w:val="en-GB"/>
        </w:rPr>
        <w:t xml:space="preserve"> </w:t>
      </w:r>
      <w:r w:rsidR="004F0C59" w:rsidRPr="00025C89">
        <w:rPr>
          <w:lang w:val="en-GB"/>
        </w:rPr>
        <w:t xml:space="preserve"> </w:t>
      </w:r>
    </w:p>
    <w:p w14:paraId="51A1DAFD" w14:textId="77777777" w:rsidR="00E119F9" w:rsidRPr="00025C89" w:rsidRDefault="00E119F9" w:rsidP="00771CCE">
      <w:pPr>
        <w:pStyle w:val="NormalText"/>
        <w:rPr>
          <w:rtl/>
        </w:rPr>
      </w:pPr>
      <w:r w:rsidRPr="00025C89">
        <w:rPr>
          <w:rtl/>
        </w:rPr>
        <w:t xml:space="preserve">يتم في هذا البند استخدام احدى ادوات المنهجية الشيئية (مخطط النشاط </w:t>
      </w:r>
      <w:r w:rsidRPr="00025C89">
        <w:t>activity</w:t>
      </w:r>
      <w:r w:rsidRPr="00025C89">
        <w:rPr>
          <w:lang w:val="en-GB"/>
        </w:rPr>
        <w:t xml:space="preserve"> </w:t>
      </w:r>
      <w:r w:rsidRPr="00025C89">
        <w:t>diagram</w:t>
      </w:r>
      <w:r w:rsidRPr="00025C89">
        <w:rPr>
          <w:rtl/>
        </w:rPr>
        <w:t xml:space="preserve"> – المخطط التسلسلي </w:t>
      </w:r>
      <w:r w:rsidRPr="00025C89">
        <w:t>Sequence diagram</w:t>
      </w:r>
      <w:r w:rsidRPr="00025C89">
        <w:rPr>
          <w:rtl/>
        </w:rPr>
        <w:t>) .</w:t>
      </w:r>
    </w:p>
    <w:p w14:paraId="495AF659" w14:textId="77777777" w:rsidR="00E119F9" w:rsidRPr="00025C89" w:rsidRDefault="00E119F9" w:rsidP="00771CCE">
      <w:pPr>
        <w:pStyle w:val="NormalText"/>
        <w:rPr>
          <w:rtl/>
          <w:lang w:val="en-GB"/>
        </w:rPr>
      </w:pPr>
      <w:r w:rsidRPr="00025C89">
        <w:rPr>
          <w:rtl/>
        </w:rPr>
        <w:t xml:space="preserve">  </w:t>
      </w:r>
      <w:bookmarkStart w:id="37" w:name="_Toc480926135"/>
      <w:bookmarkStart w:id="38" w:name="_Toc480965176"/>
      <w:r w:rsidRPr="00025C89">
        <w:rPr>
          <w:rtl/>
        </w:rPr>
        <w:t>تصميم البيانات</w:t>
      </w:r>
      <w:bookmarkEnd w:id="37"/>
      <w:bookmarkEnd w:id="38"/>
      <w:r w:rsidRPr="00025C89">
        <w:rPr>
          <w:rtl/>
          <w:lang w:val="en-GB"/>
        </w:rPr>
        <w:t xml:space="preserve"> </w:t>
      </w:r>
      <w:r w:rsidR="004F0C59" w:rsidRPr="00025C89">
        <w:rPr>
          <w:lang w:val="en-GB"/>
        </w:rPr>
        <w:t xml:space="preserve"> </w:t>
      </w:r>
    </w:p>
    <w:p w14:paraId="41A99763" w14:textId="77777777" w:rsidR="00E119F9" w:rsidRPr="00025C89" w:rsidRDefault="00E119F9" w:rsidP="00771CCE">
      <w:pPr>
        <w:pStyle w:val="NormalText"/>
        <w:rPr>
          <w:rtl/>
        </w:rPr>
      </w:pPr>
      <w:r w:rsidRPr="00025C89">
        <w:rPr>
          <w:rtl/>
        </w:rPr>
        <w:t xml:space="preserve">يتم في هذا البند تحديد كيانات النظام و استخدام مخطط الكيانات العلائقية </w:t>
      </w:r>
      <w:r w:rsidRPr="00025C89">
        <w:t>Entity Relationship Diagram ERD</w:t>
      </w:r>
      <w:r w:rsidRPr="00025C89">
        <w:rPr>
          <w:rtl/>
        </w:rPr>
        <w:t xml:space="preserve"> لتوضيح الكيانات والعلاقات.</w:t>
      </w:r>
    </w:p>
    <w:p w14:paraId="22218FC0" w14:textId="77777777" w:rsidR="00E119F9" w:rsidRPr="00025C89" w:rsidRDefault="00E119F9" w:rsidP="00771CCE">
      <w:pPr>
        <w:pStyle w:val="NormalText"/>
        <w:rPr>
          <w:rtl/>
          <w:lang w:val="en-GB"/>
        </w:rPr>
      </w:pPr>
      <w:r w:rsidRPr="00025C89">
        <w:rPr>
          <w:rtl/>
        </w:rPr>
        <w:t xml:space="preserve">  </w:t>
      </w:r>
      <w:bookmarkStart w:id="39" w:name="_Toc480926136"/>
      <w:bookmarkStart w:id="40" w:name="_Toc480965177"/>
      <w:r w:rsidRPr="00025C89">
        <w:rPr>
          <w:rtl/>
        </w:rPr>
        <w:t>قاموس البيانات</w:t>
      </w:r>
      <w:bookmarkEnd w:id="39"/>
      <w:bookmarkEnd w:id="40"/>
      <w:r w:rsidRPr="00025C89">
        <w:rPr>
          <w:rtl/>
          <w:lang w:val="en-GB"/>
        </w:rPr>
        <w:t xml:space="preserve"> </w:t>
      </w:r>
      <w:r w:rsidR="004F0C59" w:rsidRPr="00025C89">
        <w:rPr>
          <w:lang w:val="en-GB"/>
        </w:rPr>
        <w:t xml:space="preserve"> </w:t>
      </w:r>
    </w:p>
    <w:p w14:paraId="7C9489F8" w14:textId="77777777" w:rsidR="00E119F9" w:rsidRPr="00025C89" w:rsidRDefault="00E119F9" w:rsidP="00771CCE">
      <w:pPr>
        <w:pStyle w:val="NormalText"/>
        <w:rPr>
          <w:rtl/>
        </w:rPr>
      </w:pPr>
      <w:r w:rsidRPr="00025C89">
        <w:rPr>
          <w:rtl/>
        </w:rPr>
        <w:t xml:space="preserve">يتم فيه توضيح جداول قاعدة البيانات التي يتم استخراجها من مخطط </w:t>
      </w:r>
      <w:r w:rsidRPr="00025C89">
        <w:t>ERD</w:t>
      </w:r>
      <w:r w:rsidRPr="00025C89">
        <w:rPr>
          <w:rtl/>
        </w:rPr>
        <w:t xml:space="preserve"> السابق.</w:t>
      </w:r>
    </w:p>
    <w:p w14:paraId="697DEB66" w14:textId="77777777" w:rsidR="00E119F9" w:rsidRPr="00025C89" w:rsidRDefault="00E119F9" w:rsidP="00771CCE">
      <w:pPr>
        <w:pStyle w:val="NormalText"/>
        <w:rPr>
          <w:rtl/>
          <w:lang w:val="en-GB"/>
        </w:rPr>
      </w:pPr>
      <w:r w:rsidRPr="00025C89">
        <w:rPr>
          <w:rtl/>
        </w:rPr>
        <w:t xml:space="preserve"> </w:t>
      </w:r>
      <w:bookmarkStart w:id="41" w:name="_Toc480926137"/>
      <w:bookmarkStart w:id="42" w:name="_Toc480965178"/>
      <w:r w:rsidRPr="00025C89">
        <w:rPr>
          <w:rtl/>
        </w:rPr>
        <w:t>تصميم الواجهات</w:t>
      </w:r>
      <w:bookmarkEnd w:id="41"/>
      <w:bookmarkEnd w:id="42"/>
      <w:r w:rsidRPr="00025C89">
        <w:rPr>
          <w:rtl/>
          <w:lang w:val="en-GB"/>
        </w:rPr>
        <w:t xml:space="preserve"> </w:t>
      </w:r>
      <w:r w:rsidR="004F0C59" w:rsidRPr="00025C89">
        <w:rPr>
          <w:lang w:val="en-GB"/>
        </w:rPr>
        <w:t xml:space="preserve"> </w:t>
      </w:r>
    </w:p>
    <w:p w14:paraId="1EBC8F15" w14:textId="77777777" w:rsidR="00E119F9" w:rsidRPr="00025C89" w:rsidRDefault="00E119F9" w:rsidP="00771CCE">
      <w:pPr>
        <w:pStyle w:val="NormalText"/>
        <w:rPr>
          <w:rtl/>
        </w:rPr>
      </w:pPr>
      <w:r w:rsidRPr="00025C89">
        <w:rPr>
          <w:rtl/>
        </w:rPr>
        <w:t xml:space="preserve">يتم في هذا البند توضيح واجهات النظام التي سيتم تنفيذها في مرحلة التنفيذ والاختبار بشكل رسومي باستخدام احدى ادوات التصميم مثل موقع </w:t>
      </w:r>
      <w:proofErr w:type="spellStart"/>
      <w:r w:rsidRPr="00025C89">
        <w:rPr>
          <w:i/>
          <w:iCs/>
        </w:rPr>
        <w:t>creatly</w:t>
      </w:r>
      <w:proofErr w:type="spellEnd"/>
      <w:r w:rsidRPr="00025C89">
        <w:rPr>
          <w:rtl/>
        </w:rPr>
        <w:t xml:space="preserve"> .</w:t>
      </w:r>
    </w:p>
    <w:p w14:paraId="42C9E91A" w14:textId="77777777" w:rsidR="00E119F9" w:rsidRPr="00025C89" w:rsidRDefault="00E119F9" w:rsidP="00771CCE">
      <w:pPr>
        <w:pStyle w:val="NormalText"/>
        <w:rPr>
          <w:rtl/>
        </w:rPr>
      </w:pPr>
      <w:r w:rsidRPr="00025C89">
        <w:rPr>
          <w:rtl/>
        </w:rPr>
        <w:lastRenderedPageBreak/>
        <w:t xml:space="preserve">  </w:t>
      </w:r>
      <w:bookmarkStart w:id="43" w:name="_Toc480926138"/>
      <w:bookmarkStart w:id="44" w:name="_Toc480965179"/>
      <w:r w:rsidR="002F581D" w:rsidRPr="00025C89">
        <w:rPr>
          <w:rtl/>
        </w:rPr>
        <w:t>الموجز</w:t>
      </w:r>
      <w:bookmarkEnd w:id="43"/>
      <w:bookmarkEnd w:id="44"/>
      <w:r w:rsidRPr="00025C89">
        <w:rPr>
          <w:rtl/>
        </w:rPr>
        <w:t xml:space="preserve"> </w:t>
      </w:r>
      <w:r w:rsidR="004F0C59" w:rsidRPr="00025C89">
        <w:t xml:space="preserve"> </w:t>
      </w:r>
    </w:p>
    <w:p w14:paraId="5700676E" w14:textId="77777777" w:rsidR="00E119F9" w:rsidRPr="00025C89" w:rsidRDefault="00E119F9" w:rsidP="00771CCE">
      <w:pPr>
        <w:pStyle w:val="NormalText"/>
        <w:rPr>
          <w:rtl/>
        </w:rPr>
      </w:pPr>
      <w:r w:rsidRPr="00025C89">
        <w:rPr>
          <w:rtl/>
        </w:rPr>
        <w:t>يتم فيها توضيح ماتم إنجازه في هذه المرحلة ليكون أساسا للمرحلة القادمة.</w:t>
      </w:r>
    </w:p>
    <w:p w14:paraId="458CD0C2" w14:textId="77777777" w:rsidR="00E119F9" w:rsidRPr="00025C89" w:rsidRDefault="00E119F9" w:rsidP="00771CCE">
      <w:pPr>
        <w:pStyle w:val="NormalText"/>
        <w:rPr>
          <w:rFonts w:eastAsia="Times New Roman"/>
          <w:rtl/>
        </w:rPr>
      </w:pPr>
    </w:p>
    <w:p w14:paraId="46318E99" w14:textId="77777777" w:rsidR="00E119F9" w:rsidRPr="00025C89" w:rsidRDefault="00E119F9" w:rsidP="00771CCE">
      <w:pPr>
        <w:pStyle w:val="NormalText"/>
        <w:rPr>
          <w:rFonts w:eastAsia="Times New Roman"/>
          <w:rtl/>
        </w:rPr>
      </w:pPr>
    </w:p>
    <w:p w14:paraId="7638618A" w14:textId="77777777" w:rsidR="00E119F9" w:rsidRPr="00025C89" w:rsidRDefault="00E119F9" w:rsidP="00771CCE">
      <w:pPr>
        <w:pStyle w:val="NormalText"/>
        <w:rPr>
          <w:rFonts w:eastAsia="Times New Roman"/>
          <w:rtl/>
        </w:rPr>
      </w:pPr>
    </w:p>
    <w:p w14:paraId="6C02E2CA" w14:textId="77777777" w:rsidR="00E119F9" w:rsidRPr="00025C89" w:rsidRDefault="00E119F9" w:rsidP="00771CCE">
      <w:pPr>
        <w:pStyle w:val="NormalText"/>
        <w:rPr>
          <w:rFonts w:eastAsia="Times New Roman"/>
          <w:rtl/>
        </w:rPr>
      </w:pPr>
    </w:p>
    <w:p w14:paraId="45C362BB" w14:textId="77777777" w:rsidR="00E119F9" w:rsidRPr="00025C89" w:rsidRDefault="00E119F9" w:rsidP="00771CCE">
      <w:pPr>
        <w:pStyle w:val="NormalText"/>
        <w:rPr>
          <w:rFonts w:eastAsia="Times New Roman"/>
          <w:rtl/>
        </w:rPr>
      </w:pPr>
    </w:p>
    <w:p w14:paraId="73AF89CE" w14:textId="77777777" w:rsidR="00684C76" w:rsidRPr="00025C89" w:rsidRDefault="00684C76" w:rsidP="00771CCE">
      <w:pPr>
        <w:pStyle w:val="NormalText"/>
        <w:rPr>
          <w:rtl/>
        </w:rPr>
      </w:pPr>
    </w:p>
    <w:p w14:paraId="304696ED" w14:textId="77777777" w:rsidR="00FB0592" w:rsidRPr="00025C89" w:rsidRDefault="00FB0592" w:rsidP="00771CCE">
      <w:pPr>
        <w:pStyle w:val="NormalText"/>
        <w:rPr>
          <w:rtl/>
        </w:rPr>
      </w:pPr>
    </w:p>
    <w:p w14:paraId="1F18DBF0" w14:textId="77777777" w:rsidR="00FB0592" w:rsidRPr="00025C89" w:rsidRDefault="00FB0592" w:rsidP="00771CCE">
      <w:pPr>
        <w:pStyle w:val="NormalText"/>
        <w:rPr>
          <w:rtl/>
        </w:rPr>
      </w:pPr>
    </w:p>
    <w:p w14:paraId="17BA57DD" w14:textId="77777777" w:rsidR="00FB0592" w:rsidRPr="00025C89" w:rsidRDefault="00FB0592" w:rsidP="00771CCE">
      <w:pPr>
        <w:pStyle w:val="NormalText"/>
        <w:rPr>
          <w:rtl/>
        </w:rPr>
      </w:pPr>
    </w:p>
    <w:p w14:paraId="62C96C4F" w14:textId="77777777" w:rsidR="00FB0592" w:rsidRPr="00025C89" w:rsidRDefault="00FB0592" w:rsidP="00771CCE">
      <w:pPr>
        <w:pStyle w:val="NormalText"/>
        <w:rPr>
          <w:rtl/>
        </w:rPr>
      </w:pPr>
    </w:p>
    <w:p w14:paraId="644D0749" w14:textId="77777777" w:rsidR="00FB0592" w:rsidRPr="00025C89" w:rsidRDefault="00FB0592" w:rsidP="00771CCE">
      <w:pPr>
        <w:pStyle w:val="NormalText"/>
        <w:rPr>
          <w:rtl/>
        </w:rPr>
      </w:pPr>
    </w:p>
    <w:p w14:paraId="7A1D6DA2" w14:textId="77777777" w:rsidR="00FB0592" w:rsidRPr="00025C89" w:rsidRDefault="00FB0592" w:rsidP="00771CCE">
      <w:pPr>
        <w:pStyle w:val="NormalText"/>
        <w:rPr>
          <w:rtl/>
        </w:rPr>
      </w:pPr>
    </w:p>
    <w:p w14:paraId="5603D231" w14:textId="77777777" w:rsidR="00FB0592" w:rsidRPr="00025C89" w:rsidRDefault="00FB0592" w:rsidP="00771CCE">
      <w:pPr>
        <w:pStyle w:val="NormalText"/>
        <w:rPr>
          <w:rtl/>
        </w:rPr>
      </w:pPr>
    </w:p>
    <w:p w14:paraId="6BA382D5" w14:textId="77777777" w:rsidR="00FB0592" w:rsidRPr="00025C89" w:rsidRDefault="00FB0592" w:rsidP="00771CCE">
      <w:pPr>
        <w:pStyle w:val="NormalText"/>
        <w:rPr>
          <w:rtl/>
        </w:rPr>
      </w:pPr>
    </w:p>
    <w:p w14:paraId="7ADF07D5" w14:textId="77777777" w:rsidR="00FB0592" w:rsidRPr="00025C89" w:rsidRDefault="00FB0592" w:rsidP="00771CCE">
      <w:pPr>
        <w:pStyle w:val="NormalText"/>
        <w:rPr>
          <w:rtl/>
        </w:rPr>
      </w:pPr>
    </w:p>
    <w:p w14:paraId="593C6A4B" w14:textId="77777777" w:rsidR="00FB0592" w:rsidRPr="00025C89" w:rsidRDefault="00FB0592" w:rsidP="00771CCE">
      <w:pPr>
        <w:pStyle w:val="NormalText"/>
        <w:rPr>
          <w:rtl/>
        </w:rPr>
      </w:pPr>
    </w:p>
    <w:p w14:paraId="7DC69915" w14:textId="77777777" w:rsidR="00FB0592" w:rsidRPr="00025C89" w:rsidRDefault="00FB0592" w:rsidP="00771CCE">
      <w:pPr>
        <w:pStyle w:val="NormalText"/>
        <w:rPr>
          <w:rtl/>
        </w:rPr>
      </w:pPr>
    </w:p>
    <w:p w14:paraId="46EBB2AA" w14:textId="77777777" w:rsidR="00FB0592" w:rsidRPr="00025C89" w:rsidRDefault="00FB0592" w:rsidP="00771CCE">
      <w:pPr>
        <w:pStyle w:val="NormalText"/>
      </w:pPr>
    </w:p>
    <w:p w14:paraId="5B31FD4C" w14:textId="2650F4C5" w:rsidR="00E119F9" w:rsidRPr="00025C89" w:rsidRDefault="00A15150" w:rsidP="00771CCE">
      <w:pPr>
        <w:pStyle w:val="NormalText"/>
        <w:jc w:val="center"/>
        <w:rPr>
          <w:rtl/>
        </w:rPr>
      </w:pPr>
      <w:bookmarkStart w:id="45" w:name="_Toc480926139"/>
      <w:bookmarkStart w:id="46" w:name="_Toc480965180"/>
      <w:r w:rsidRPr="00025C89">
        <w:rPr>
          <w:rtl/>
        </w:rPr>
        <w:t>5.</w:t>
      </w:r>
      <w:r w:rsidR="00E119F9" w:rsidRPr="00025C89">
        <w:rPr>
          <w:rtl/>
        </w:rPr>
        <w:t>الفصل ال</w:t>
      </w:r>
      <w:r w:rsidRPr="00025C89">
        <w:rPr>
          <w:rtl/>
        </w:rPr>
        <w:t>خامس</w:t>
      </w:r>
      <w:r w:rsidR="00E119F9" w:rsidRPr="00025C89">
        <w:rPr>
          <w:rtl/>
        </w:rPr>
        <w:t xml:space="preserve"> (</w:t>
      </w:r>
      <w:r w:rsidR="004F0C59" w:rsidRPr="00025C89">
        <w:rPr>
          <w:rtl/>
        </w:rPr>
        <w:t xml:space="preserve"> </w:t>
      </w:r>
      <w:r w:rsidR="00E119F9" w:rsidRPr="00025C89">
        <w:rPr>
          <w:rtl/>
        </w:rPr>
        <w:t>مرحلة التنفيذ والاختبار)</w:t>
      </w:r>
      <w:bookmarkEnd w:id="45"/>
      <w:bookmarkEnd w:id="46"/>
    </w:p>
    <w:p w14:paraId="27CF28C6" w14:textId="77777777" w:rsidR="00E119F9" w:rsidRPr="00025C89" w:rsidRDefault="004F0C59" w:rsidP="00771CCE">
      <w:pPr>
        <w:pStyle w:val="NormalText"/>
        <w:rPr>
          <w:b/>
          <w:bCs/>
          <w:sz w:val="36"/>
          <w:szCs w:val="36"/>
          <w:rtl/>
        </w:rPr>
      </w:pPr>
      <w:r w:rsidRPr="00025C89">
        <w:rPr>
          <w:b/>
          <w:bCs/>
          <w:sz w:val="36"/>
          <w:szCs w:val="36"/>
        </w:rPr>
        <w:t xml:space="preserve"> </w:t>
      </w:r>
    </w:p>
    <w:p w14:paraId="515BF770" w14:textId="77777777" w:rsidR="00E119F9" w:rsidRPr="00025C89" w:rsidRDefault="00E119F9" w:rsidP="00771CCE">
      <w:pPr>
        <w:pStyle w:val="NormalText"/>
        <w:rPr>
          <w:rFonts w:eastAsia="Times New Roman"/>
          <w:rtl/>
        </w:rPr>
      </w:pPr>
    </w:p>
    <w:p w14:paraId="503076C7" w14:textId="77777777" w:rsidR="00E119F9" w:rsidRPr="00025C89" w:rsidRDefault="00E119F9" w:rsidP="00771CCE">
      <w:pPr>
        <w:pStyle w:val="NormalText"/>
        <w:rPr>
          <w:rFonts w:eastAsia="Times New Roman"/>
          <w:rtl/>
        </w:rPr>
      </w:pPr>
    </w:p>
    <w:p w14:paraId="6E498A21" w14:textId="77777777" w:rsidR="00E119F9" w:rsidRPr="00025C89" w:rsidRDefault="00E119F9" w:rsidP="00771CCE">
      <w:pPr>
        <w:pStyle w:val="NormalText"/>
        <w:rPr>
          <w:rFonts w:eastAsia="Times New Roman"/>
          <w:rtl/>
        </w:rPr>
      </w:pPr>
    </w:p>
    <w:p w14:paraId="16450C07" w14:textId="77777777" w:rsidR="00E119F9" w:rsidRPr="00025C89" w:rsidRDefault="00E119F9" w:rsidP="00771CCE">
      <w:pPr>
        <w:pStyle w:val="NormalText"/>
        <w:rPr>
          <w:rFonts w:eastAsia="Times New Roman"/>
          <w:rtl/>
        </w:rPr>
      </w:pPr>
    </w:p>
    <w:p w14:paraId="71EB1BB7" w14:textId="77777777" w:rsidR="00E119F9" w:rsidRPr="00025C89" w:rsidRDefault="00E119F9" w:rsidP="00771CCE">
      <w:pPr>
        <w:pStyle w:val="NormalText"/>
        <w:rPr>
          <w:rFonts w:eastAsia="Times New Roman"/>
          <w:rtl/>
        </w:rPr>
      </w:pPr>
    </w:p>
    <w:p w14:paraId="63933E01" w14:textId="77777777" w:rsidR="00E119F9" w:rsidRPr="00025C89" w:rsidRDefault="00E119F9" w:rsidP="00771CCE">
      <w:pPr>
        <w:pStyle w:val="NormalText"/>
        <w:rPr>
          <w:rFonts w:eastAsia="Times New Roman"/>
          <w:rtl/>
        </w:rPr>
      </w:pPr>
    </w:p>
    <w:p w14:paraId="22BE9664" w14:textId="77777777" w:rsidR="00452380" w:rsidRPr="00025C89" w:rsidRDefault="00452380" w:rsidP="00771CCE">
      <w:pPr>
        <w:pStyle w:val="NormalText"/>
        <w:rPr>
          <w:rtl/>
        </w:rPr>
      </w:pPr>
      <w:bookmarkStart w:id="47" w:name="_Toc480926140"/>
      <w:bookmarkStart w:id="48" w:name="_Toc480965181"/>
      <w:r w:rsidRPr="00025C89">
        <w:rPr>
          <w:rtl/>
        </w:rPr>
        <w:t>المقدمة</w:t>
      </w:r>
      <w:bookmarkEnd w:id="47"/>
      <w:bookmarkEnd w:id="48"/>
    </w:p>
    <w:p w14:paraId="049C2EA2" w14:textId="77777777" w:rsidR="0026470A" w:rsidRPr="00025C89" w:rsidRDefault="0026470A" w:rsidP="00771CCE">
      <w:pPr>
        <w:pStyle w:val="NormalText"/>
        <w:rPr>
          <w:rtl/>
        </w:rPr>
      </w:pPr>
      <w:r w:rsidRPr="00025C89">
        <w:rPr>
          <w:rtl/>
        </w:rPr>
        <w:lastRenderedPageBreak/>
        <w:t>في هذا البند يتم وصف للأدوات واللغات التي تم إستخدامها في عملية التنفيذ والبناء، بالإضافة إلى إختبار النظام.</w:t>
      </w:r>
    </w:p>
    <w:p w14:paraId="76B5A815" w14:textId="77777777" w:rsidR="00452380" w:rsidRPr="00025C89" w:rsidRDefault="00452380" w:rsidP="00771CCE">
      <w:pPr>
        <w:pStyle w:val="NormalText"/>
        <w:rPr>
          <w:rtl/>
        </w:rPr>
      </w:pPr>
      <w:bookmarkStart w:id="49" w:name="_Toc480926141"/>
      <w:bookmarkStart w:id="50" w:name="_Toc480965182"/>
      <w:r w:rsidRPr="00025C89">
        <w:rPr>
          <w:rtl/>
        </w:rPr>
        <w:t>الأدوات ولغات البرمجة</w:t>
      </w:r>
      <w:bookmarkEnd w:id="49"/>
      <w:bookmarkEnd w:id="50"/>
      <w:r w:rsidRPr="00025C89">
        <w:rPr>
          <w:rtl/>
        </w:rPr>
        <w:t xml:space="preserve"> </w:t>
      </w:r>
      <w:r w:rsidRPr="00025C89">
        <w:t xml:space="preserve"> </w:t>
      </w:r>
    </w:p>
    <w:p w14:paraId="31FE266A" w14:textId="77777777" w:rsidR="0026470A" w:rsidRPr="00025C89" w:rsidRDefault="0026470A" w:rsidP="00771CCE">
      <w:pPr>
        <w:pStyle w:val="NormalText"/>
        <w:rPr>
          <w:rtl/>
        </w:rPr>
      </w:pPr>
      <w:r w:rsidRPr="00025C89">
        <w:rPr>
          <w:rtl/>
        </w:rPr>
        <w:t>يتم في البند تحديد العديد من اللغات والأدوات التي تم استخدامها .</w:t>
      </w:r>
    </w:p>
    <w:p w14:paraId="7E1482DA" w14:textId="77777777" w:rsidR="0061562D" w:rsidRPr="00025C89" w:rsidRDefault="0061562D" w:rsidP="00771CCE">
      <w:pPr>
        <w:pStyle w:val="NormalText"/>
      </w:pPr>
    </w:p>
    <w:p w14:paraId="73ECD6EF" w14:textId="77777777" w:rsidR="00F70C38" w:rsidRPr="00025C89" w:rsidRDefault="00712E65" w:rsidP="00771CCE">
      <w:pPr>
        <w:pStyle w:val="NormalText"/>
      </w:pPr>
      <w:r w:rsidRPr="00025C89">
        <w:rPr>
          <w:rtl/>
        </w:rPr>
        <w:t xml:space="preserve"> </w:t>
      </w:r>
    </w:p>
    <w:p w14:paraId="5FFE84D6" w14:textId="77777777" w:rsidR="00712E65" w:rsidRPr="00025C89" w:rsidRDefault="00CE2CE1" w:rsidP="00771CCE">
      <w:pPr>
        <w:pStyle w:val="NormalText"/>
      </w:pPr>
      <w:r w:rsidRPr="00025C89">
        <w:rPr>
          <w:rtl/>
        </w:rPr>
        <w:t xml:space="preserve"> </w:t>
      </w:r>
    </w:p>
    <w:p w14:paraId="423AE2E1" w14:textId="77777777" w:rsidR="00CE2CE1" w:rsidRPr="00025C89" w:rsidRDefault="008B6F54" w:rsidP="00771CCE">
      <w:pPr>
        <w:pStyle w:val="NormalText"/>
      </w:pPr>
      <w:r w:rsidRPr="00025C89">
        <w:rPr>
          <w:rtl/>
        </w:rPr>
        <w:t xml:space="preserve"> </w:t>
      </w:r>
    </w:p>
    <w:tbl>
      <w:tblPr>
        <w:tblStyle w:val="LightShading"/>
        <w:bidiVisual/>
        <w:tblW w:w="0" w:type="auto"/>
        <w:tblLook w:val="04A0" w:firstRow="1" w:lastRow="0" w:firstColumn="1" w:lastColumn="0" w:noHBand="0" w:noVBand="1"/>
      </w:tblPr>
      <w:tblGrid>
        <w:gridCol w:w="2125"/>
        <w:gridCol w:w="2126"/>
        <w:gridCol w:w="2127"/>
        <w:gridCol w:w="2127"/>
      </w:tblGrid>
      <w:tr w:rsidR="008A7D76" w:rsidRPr="00025C89" w14:paraId="27E7DDE8" w14:textId="77777777" w:rsidTr="0073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81EA31C" w14:textId="77777777" w:rsidR="0061562D" w:rsidRPr="00025C89" w:rsidRDefault="0061562D" w:rsidP="00771CCE">
            <w:pPr>
              <w:pStyle w:val="NormalText"/>
              <w:rPr>
                <w:color w:val="auto"/>
                <w:rtl/>
              </w:rPr>
            </w:pPr>
          </w:p>
        </w:tc>
        <w:tc>
          <w:tcPr>
            <w:tcW w:w="2130" w:type="dxa"/>
          </w:tcPr>
          <w:p w14:paraId="7A644D0C" w14:textId="77777777" w:rsidR="0061562D" w:rsidRPr="00025C89"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c>
          <w:tcPr>
            <w:tcW w:w="2131" w:type="dxa"/>
          </w:tcPr>
          <w:p w14:paraId="74ECCA6E" w14:textId="77777777" w:rsidR="0061562D" w:rsidRPr="00025C89"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c>
          <w:tcPr>
            <w:tcW w:w="2131" w:type="dxa"/>
          </w:tcPr>
          <w:p w14:paraId="3B1ECE94" w14:textId="77777777" w:rsidR="0061562D" w:rsidRPr="00025C89"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r>
      <w:tr w:rsidR="008A7D76" w:rsidRPr="00025C89" w14:paraId="31B4FD21" w14:textId="77777777" w:rsidTr="0073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538D478" w14:textId="77777777" w:rsidR="0061562D" w:rsidRPr="00025C89" w:rsidRDefault="0061562D" w:rsidP="00771CCE">
            <w:pPr>
              <w:pStyle w:val="NormalText"/>
              <w:rPr>
                <w:color w:val="auto"/>
                <w:rtl/>
              </w:rPr>
            </w:pPr>
          </w:p>
        </w:tc>
        <w:tc>
          <w:tcPr>
            <w:tcW w:w="2130" w:type="dxa"/>
          </w:tcPr>
          <w:p w14:paraId="703BA222" w14:textId="77777777" w:rsidR="0061562D" w:rsidRPr="00025C89"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c>
          <w:tcPr>
            <w:tcW w:w="2131" w:type="dxa"/>
          </w:tcPr>
          <w:p w14:paraId="3AC7E870" w14:textId="77777777" w:rsidR="0061562D" w:rsidRPr="00025C89"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c>
          <w:tcPr>
            <w:tcW w:w="2131" w:type="dxa"/>
          </w:tcPr>
          <w:p w14:paraId="222CF4B8" w14:textId="77777777" w:rsidR="0061562D" w:rsidRPr="00025C89"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r>
      <w:tr w:rsidR="008A7D76" w:rsidRPr="00025C89" w14:paraId="4FEF944E" w14:textId="77777777" w:rsidTr="00731A52">
        <w:tc>
          <w:tcPr>
            <w:cnfStyle w:val="001000000000" w:firstRow="0" w:lastRow="0" w:firstColumn="1" w:lastColumn="0" w:oddVBand="0" w:evenVBand="0" w:oddHBand="0" w:evenHBand="0" w:firstRowFirstColumn="0" w:firstRowLastColumn="0" w:lastRowFirstColumn="0" w:lastRowLastColumn="0"/>
            <w:tcW w:w="2130" w:type="dxa"/>
          </w:tcPr>
          <w:p w14:paraId="075F9D01" w14:textId="77777777" w:rsidR="0061562D" w:rsidRPr="00025C89" w:rsidRDefault="0061562D" w:rsidP="00771CCE">
            <w:pPr>
              <w:pStyle w:val="NormalText"/>
              <w:rPr>
                <w:color w:val="auto"/>
                <w:rtl/>
              </w:rPr>
            </w:pPr>
          </w:p>
        </w:tc>
        <w:tc>
          <w:tcPr>
            <w:tcW w:w="2130" w:type="dxa"/>
          </w:tcPr>
          <w:p w14:paraId="7A16E3CF" w14:textId="77777777" w:rsidR="0061562D" w:rsidRPr="00025C89"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c>
          <w:tcPr>
            <w:tcW w:w="2131" w:type="dxa"/>
          </w:tcPr>
          <w:p w14:paraId="5B2E8218" w14:textId="77777777" w:rsidR="0061562D" w:rsidRPr="00025C89"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c>
          <w:tcPr>
            <w:tcW w:w="2131" w:type="dxa"/>
          </w:tcPr>
          <w:p w14:paraId="2241C357" w14:textId="77777777" w:rsidR="0061562D" w:rsidRPr="00025C89"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r>
    </w:tbl>
    <w:p w14:paraId="35195AEA" w14:textId="77777777" w:rsidR="0061562D" w:rsidRPr="00025C89" w:rsidRDefault="0061562D" w:rsidP="00771CCE">
      <w:pPr>
        <w:pStyle w:val="NormalText"/>
        <w:rPr>
          <w:rFonts w:eastAsia="Calibri"/>
          <w:rtl/>
        </w:rPr>
      </w:pPr>
    </w:p>
    <w:p w14:paraId="28C19009" w14:textId="77777777" w:rsidR="0026470A" w:rsidRPr="00025C89" w:rsidRDefault="0026470A" w:rsidP="00771CCE">
      <w:pPr>
        <w:pStyle w:val="NormalText"/>
        <w:rPr>
          <w:rtl/>
        </w:rPr>
      </w:pPr>
      <w:r w:rsidRPr="00025C89">
        <w:rPr>
          <w:rtl/>
        </w:rPr>
        <w:t xml:space="preserve">   </w:t>
      </w:r>
      <w:bookmarkStart w:id="51" w:name="_Toc480926142"/>
      <w:bookmarkStart w:id="52" w:name="_Toc480965183"/>
      <w:r w:rsidRPr="00025C89">
        <w:rPr>
          <w:rtl/>
        </w:rPr>
        <w:t>واجهات النظام</w:t>
      </w:r>
      <w:bookmarkEnd w:id="51"/>
      <w:bookmarkEnd w:id="52"/>
      <w:r w:rsidRPr="00025C89">
        <w:rPr>
          <w:rtl/>
        </w:rPr>
        <w:t xml:space="preserve"> </w:t>
      </w:r>
      <w:r w:rsidR="004F0C59" w:rsidRPr="00025C89">
        <w:t xml:space="preserve"> </w:t>
      </w:r>
    </w:p>
    <w:p w14:paraId="24BF789F" w14:textId="77777777" w:rsidR="0026470A" w:rsidRPr="00025C89" w:rsidRDefault="0026470A" w:rsidP="00771CCE">
      <w:pPr>
        <w:pStyle w:val="NormalText"/>
        <w:rPr>
          <w:rtl/>
        </w:rPr>
      </w:pPr>
      <w:r w:rsidRPr="00025C89">
        <w:rPr>
          <w:rtl/>
        </w:rPr>
        <w:t>يتم في البند توضيح واجهات النظام الفعلية التي تم استخدامها .</w:t>
      </w:r>
    </w:p>
    <w:p w14:paraId="60832CF3" w14:textId="77777777" w:rsidR="0026470A" w:rsidRPr="00025C89" w:rsidRDefault="0026470A" w:rsidP="00771CCE">
      <w:pPr>
        <w:pStyle w:val="NormalText"/>
        <w:rPr>
          <w:rtl/>
        </w:rPr>
      </w:pPr>
      <w:r w:rsidRPr="00025C89">
        <w:rPr>
          <w:rtl/>
        </w:rPr>
        <w:t xml:space="preserve">   </w:t>
      </w:r>
      <w:bookmarkStart w:id="53" w:name="_Toc480926143"/>
      <w:bookmarkStart w:id="54" w:name="_Toc480965184"/>
      <w:r w:rsidRPr="00025C89">
        <w:rPr>
          <w:rtl/>
        </w:rPr>
        <w:t>طرق الإختبار</w:t>
      </w:r>
      <w:bookmarkEnd w:id="53"/>
      <w:bookmarkEnd w:id="54"/>
      <w:r w:rsidRPr="00025C89">
        <w:rPr>
          <w:rtl/>
        </w:rPr>
        <w:t xml:space="preserve"> </w:t>
      </w:r>
      <w:r w:rsidR="004F0C59" w:rsidRPr="00025C89">
        <w:t xml:space="preserve"> </w:t>
      </w:r>
    </w:p>
    <w:p w14:paraId="2360412B" w14:textId="77777777" w:rsidR="0026470A" w:rsidRPr="00025C89" w:rsidRDefault="0026470A" w:rsidP="00771CCE">
      <w:pPr>
        <w:pStyle w:val="NormalText"/>
        <w:rPr>
          <w:rtl/>
        </w:rPr>
      </w:pPr>
      <w:r w:rsidRPr="00025C89">
        <w:rPr>
          <w:rtl/>
        </w:rPr>
        <w:lastRenderedPageBreak/>
        <w:t xml:space="preserve">في هذا البند يتم توضيح بعض طرق اختبار النظام التي تم إستخدمها وذلك للتأكد من أن المتطلبات قد تحققت بالكامل مثل اختبار الوحدة </w:t>
      </w:r>
      <w:r w:rsidRPr="00025C89">
        <w:t>Unit Test</w:t>
      </w:r>
      <w:r w:rsidRPr="00025C89">
        <w:rPr>
          <w:rtl/>
        </w:rPr>
        <w:t xml:space="preserve"> (اختبار الصندوق الابيض </w:t>
      </w:r>
      <w:r w:rsidRPr="00025C89">
        <w:t>White</w:t>
      </w:r>
      <w:r w:rsidRPr="00025C89">
        <w:rPr>
          <w:b/>
          <w:bCs/>
        </w:rPr>
        <w:t>-</w:t>
      </w:r>
      <w:r w:rsidRPr="00025C89">
        <w:t>Box</w:t>
      </w:r>
      <w:r w:rsidRPr="00025C89">
        <w:rPr>
          <w:b/>
          <w:bCs/>
        </w:rPr>
        <w:t xml:space="preserve"> </w:t>
      </w:r>
      <w:r w:rsidRPr="00025C89">
        <w:t>Test</w:t>
      </w:r>
      <w:r w:rsidRPr="00025C89">
        <w:rPr>
          <w:rtl/>
        </w:rPr>
        <w:t xml:space="preserve">) و اختبار المصادقة </w:t>
      </w:r>
      <w:r w:rsidRPr="00025C89">
        <w:t>Validation</w:t>
      </w:r>
      <w:r w:rsidRPr="00025C89">
        <w:rPr>
          <w:b/>
          <w:bCs/>
        </w:rPr>
        <w:t xml:space="preserve"> </w:t>
      </w:r>
      <w:r w:rsidRPr="00025C89">
        <w:t>Test</w:t>
      </w:r>
      <w:r w:rsidRPr="00025C89">
        <w:rPr>
          <w:rtl/>
        </w:rPr>
        <w:t xml:space="preserve"> (اختبار الصندوق الاسود </w:t>
      </w:r>
      <w:r w:rsidRPr="00025C89">
        <w:t>Black-Box Test</w:t>
      </w:r>
      <w:r w:rsidRPr="00025C89">
        <w:rPr>
          <w:rtl/>
        </w:rPr>
        <w:t>) وغيرها من الاختبارات على حسب طبيعة المشروع.</w:t>
      </w:r>
    </w:p>
    <w:p w14:paraId="3EB0CEC3" w14:textId="77777777" w:rsidR="00083F43" w:rsidRPr="00025C89" w:rsidRDefault="00083F43" w:rsidP="00771CCE">
      <w:pPr>
        <w:pStyle w:val="NormalText"/>
        <w:rPr>
          <w:rtl/>
        </w:rPr>
      </w:pPr>
    </w:p>
    <w:p w14:paraId="1FF8D4E6" w14:textId="77777777" w:rsidR="0026470A" w:rsidRPr="00025C89" w:rsidRDefault="0026470A" w:rsidP="00771CCE">
      <w:pPr>
        <w:pStyle w:val="NormalText"/>
        <w:rPr>
          <w:rtl/>
        </w:rPr>
      </w:pPr>
      <w:r w:rsidRPr="00025C89">
        <w:rPr>
          <w:rtl/>
        </w:rPr>
        <w:t xml:space="preserve">  </w:t>
      </w:r>
      <w:bookmarkStart w:id="55" w:name="_Toc480926144"/>
      <w:bookmarkStart w:id="56" w:name="_Toc480965185"/>
      <w:r w:rsidRPr="00025C89">
        <w:rPr>
          <w:rtl/>
        </w:rPr>
        <w:t>اختبار الصندوق الابيض</w:t>
      </w:r>
      <w:bookmarkEnd w:id="55"/>
      <w:bookmarkEnd w:id="56"/>
    </w:p>
    <w:p w14:paraId="280C4F07" w14:textId="77777777" w:rsidR="0026470A" w:rsidRPr="00025C89" w:rsidRDefault="0026470A" w:rsidP="00771CCE">
      <w:pPr>
        <w:pStyle w:val="NormalText"/>
        <w:rPr>
          <w:rtl/>
        </w:rPr>
      </w:pPr>
      <w:r w:rsidRPr="00025C89">
        <w:rPr>
          <w:rtl/>
        </w:rPr>
        <w:t>.......</w:t>
      </w:r>
    </w:p>
    <w:p w14:paraId="7B40805A" w14:textId="77777777" w:rsidR="0026470A" w:rsidRPr="00025C89" w:rsidRDefault="0026470A" w:rsidP="00771CCE">
      <w:pPr>
        <w:pStyle w:val="NormalText"/>
        <w:rPr>
          <w:rtl/>
        </w:rPr>
      </w:pPr>
      <w:r w:rsidRPr="00025C89">
        <w:rPr>
          <w:rtl/>
        </w:rPr>
        <w:t xml:space="preserve">  </w:t>
      </w:r>
      <w:bookmarkStart w:id="57" w:name="_Toc480926145"/>
      <w:bookmarkStart w:id="58" w:name="_Toc480965186"/>
      <w:r w:rsidRPr="00025C89">
        <w:rPr>
          <w:rtl/>
        </w:rPr>
        <w:t>اختبار الصندوق الاسود</w:t>
      </w:r>
      <w:bookmarkEnd w:id="57"/>
      <w:bookmarkEnd w:id="58"/>
    </w:p>
    <w:p w14:paraId="74890177" w14:textId="77777777" w:rsidR="0026470A" w:rsidRPr="00025C89" w:rsidRDefault="0026470A" w:rsidP="00771CCE">
      <w:pPr>
        <w:pStyle w:val="NormalText"/>
        <w:rPr>
          <w:rtl/>
        </w:rPr>
      </w:pPr>
      <w:r w:rsidRPr="00025C89">
        <w:rPr>
          <w:rtl/>
        </w:rPr>
        <w:t>.......</w:t>
      </w:r>
    </w:p>
    <w:p w14:paraId="470A2D56" w14:textId="77777777" w:rsidR="0026470A" w:rsidRPr="00025C89" w:rsidRDefault="0026470A" w:rsidP="00771CCE">
      <w:pPr>
        <w:pStyle w:val="NormalText"/>
        <w:rPr>
          <w:rtl/>
        </w:rPr>
      </w:pPr>
      <w:r w:rsidRPr="00025C89">
        <w:rPr>
          <w:rtl/>
        </w:rPr>
        <w:t xml:space="preserve"> </w:t>
      </w:r>
      <w:bookmarkStart w:id="59" w:name="_Toc480926146"/>
      <w:bookmarkStart w:id="60" w:name="_Toc480965187"/>
      <w:r w:rsidR="002F581D" w:rsidRPr="00025C89">
        <w:rPr>
          <w:rtl/>
        </w:rPr>
        <w:t>الموجز</w:t>
      </w:r>
      <w:bookmarkEnd w:id="59"/>
      <w:bookmarkEnd w:id="60"/>
      <w:r w:rsidR="004F0C59" w:rsidRPr="00025C89">
        <w:t xml:space="preserve"> </w:t>
      </w:r>
    </w:p>
    <w:p w14:paraId="6C7A26DD" w14:textId="77777777" w:rsidR="0026470A" w:rsidRPr="00025C89" w:rsidRDefault="0026470A" w:rsidP="00771CCE">
      <w:pPr>
        <w:pStyle w:val="NormalText"/>
        <w:rPr>
          <w:rtl/>
        </w:rPr>
      </w:pPr>
      <w:r w:rsidRPr="00025C89">
        <w:rPr>
          <w:rtl/>
        </w:rPr>
        <w:tab/>
      </w:r>
      <w:r w:rsidRPr="00025C89">
        <w:rPr>
          <w:rtl/>
        </w:rPr>
        <w:tab/>
        <w:t>يتم في هذا البند توضيح بشكل مختصر ما تم تحليله و تصميمه إلى منتج برمجي يتضمن كل الوظائف والخصائص.</w:t>
      </w:r>
    </w:p>
    <w:p w14:paraId="2531D855" w14:textId="77777777" w:rsidR="0026470A" w:rsidRPr="00025C89" w:rsidRDefault="0026470A" w:rsidP="00771CCE">
      <w:pPr>
        <w:pStyle w:val="NormalText"/>
        <w:rPr>
          <w:rtl/>
        </w:rPr>
      </w:pPr>
    </w:p>
    <w:p w14:paraId="04450C06" w14:textId="77777777" w:rsidR="0026470A" w:rsidRPr="00025C89" w:rsidRDefault="00712E65" w:rsidP="00771CCE">
      <w:pPr>
        <w:pStyle w:val="NormalText"/>
        <w:rPr>
          <w:rtl/>
        </w:rPr>
      </w:pPr>
      <w:r w:rsidRPr="00025C89">
        <w:rPr>
          <w:rtl/>
        </w:rPr>
        <w:t xml:space="preserve"> </w:t>
      </w:r>
    </w:p>
    <w:p w14:paraId="67EAFF2B" w14:textId="77777777" w:rsidR="00712E65" w:rsidRPr="00025C89" w:rsidRDefault="00712E65" w:rsidP="00771CCE">
      <w:pPr>
        <w:pStyle w:val="NormalText"/>
        <w:rPr>
          <w:rtl/>
        </w:rPr>
      </w:pPr>
    </w:p>
    <w:p w14:paraId="3D4C0F47" w14:textId="77777777" w:rsidR="00712E65" w:rsidRPr="00025C89" w:rsidRDefault="00712E65" w:rsidP="00771CCE">
      <w:pPr>
        <w:pStyle w:val="NormalText"/>
        <w:rPr>
          <w:rtl/>
        </w:rPr>
      </w:pPr>
    </w:p>
    <w:p w14:paraId="29F2FDE5" w14:textId="77777777" w:rsidR="0026470A" w:rsidRPr="00025C89" w:rsidRDefault="0026470A" w:rsidP="00771CCE">
      <w:pPr>
        <w:pStyle w:val="NormalText"/>
        <w:rPr>
          <w:rtl/>
        </w:rPr>
      </w:pPr>
    </w:p>
    <w:p w14:paraId="6A0311A1" w14:textId="77777777" w:rsidR="00FB0592" w:rsidRPr="00025C89" w:rsidRDefault="00FB0592" w:rsidP="00771CCE">
      <w:pPr>
        <w:pStyle w:val="NormalText"/>
        <w:rPr>
          <w:rtl/>
        </w:rPr>
      </w:pPr>
    </w:p>
    <w:p w14:paraId="12C84CB8" w14:textId="77777777" w:rsidR="00FB0592" w:rsidRPr="00025C89" w:rsidRDefault="00FB0592" w:rsidP="00771CCE">
      <w:pPr>
        <w:pStyle w:val="NormalText"/>
        <w:rPr>
          <w:rtl/>
        </w:rPr>
      </w:pPr>
    </w:p>
    <w:p w14:paraId="2933F2A8" w14:textId="77777777" w:rsidR="00FB0592" w:rsidRPr="00025C89" w:rsidRDefault="00FB0592" w:rsidP="00771CCE">
      <w:pPr>
        <w:pStyle w:val="NormalText"/>
        <w:rPr>
          <w:rtl/>
        </w:rPr>
      </w:pPr>
    </w:p>
    <w:p w14:paraId="48F0D945" w14:textId="77777777" w:rsidR="00FB0592" w:rsidRPr="00025C89" w:rsidRDefault="00FB0592" w:rsidP="00771CCE">
      <w:pPr>
        <w:pStyle w:val="NormalText"/>
        <w:rPr>
          <w:rtl/>
        </w:rPr>
      </w:pPr>
    </w:p>
    <w:p w14:paraId="5ACBF56B" w14:textId="77777777" w:rsidR="00FB0592" w:rsidRPr="00025C89" w:rsidRDefault="00FB0592" w:rsidP="00771CCE">
      <w:pPr>
        <w:pStyle w:val="NormalText"/>
        <w:rPr>
          <w:rtl/>
        </w:rPr>
      </w:pPr>
    </w:p>
    <w:p w14:paraId="5D930367" w14:textId="77777777" w:rsidR="00FB0592" w:rsidRPr="00025C89" w:rsidRDefault="00FB0592" w:rsidP="00771CCE">
      <w:pPr>
        <w:pStyle w:val="NormalText"/>
        <w:rPr>
          <w:rtl/>
        </w:rPr>
      </w:pPr>
    </w:p>
    <w:p w14:paraId="6BF67815" w14:textId="77777777" w:rsidR="00FB0592" w:rsidRPr="00025C89" w:rsidRDefault="00FB0592" w:rsidP="00771CCE">
      <w:pPr>
        <w:pStyle w:val="NormalText"/>
        <w:rPr>
          <w:rtl/>
        </w:rPr>
      </w:pPr>
    </w:p>
    <w:p w14:paraId="6969AC85" w14:textId="77777777" w:rsidR="00FB0592" w:rsidRPr="00025C89" w:rsidRDefault="00FB0592" w:rsidP="00771CCE">
      <w:pPr>
        <w:pStyle w:val="NormalText"/>
        <w:rPr>
          <w:rtl/>
        </w:rPr>
      </w:pPr>
    </w:p>
    <w:p w14:paraId="160C63EE" w14:textId="77777777" w:rsidR="00FB0592" w:rsidRPr="00025C89" w:rsidRDefault="00FB0592" w:rsidP="00771CCE">
      <w:pPr>
        <w:pStyle w:val="NormalText"/>
        <w:rPr>
          <w:rtl/>
        </w:rPr>
      </w:pPr>
    </w:p>
    <w:p w14:paraId="74624D5E" w14:textId="77777777" w:rsidR="00FB0592" w:rsidRPr="00025C89" w:rsidRDefault="00FB0592" w:rsidP="00771CCE">
      <w:pPr>
        <w:pStyle w:val="NormalText"/>
        <w:rPr>
          <w:rtl/>
        </w:rPr>
      </w:pPr>
    </w:p>
    <w:p w14:paraId="7A3EF9EB" w14:textId="77777777" w:rsidR="00FB0592" w:rsidRPr="00025C89" w:rsidRDefault="00FB0592" w:rsidP="00771CCE">
      <w:pPr>
        <w:pStyle w:val="NormalText"/>
        <w:rPr>
          <w:rtl/>
        </w:rPr>
      </w:pPr>
    </w:p>
    <w:p w14:paraId="5D06A66E" w14:textId="77777777" w:rsidR="00FB0592" w:rsidRPr="00025C89" w:rsidRDefault="00FB0592" w:rsidP="00771CCE">
      <w:pPr>
        <w:pStyle w:val="NormalText"/>
        <w:rPr>
          <w:rtl/>
        </w:rPr>
      </w:pPr>
    </w:p>
    <w:p w14:paraId="632B9FC1" w14:textId="77777777" w:rsidR="0026470A" w:rsidRPr="00025C89" w:rsidRDefault="0026470A" w:rsidP="00771CCE">
      <w:pPr>
        <w:pStyle w:val="NormalText"/>
        <w:rPr>
          <w:rtl/>
        </w:rPr>
      </w:pPr>
      <w:bookmarkStart w:id="61" w:name="_Toc480926147"/>
      <w:bookmarkStart w:id="62" w:name="_Toc480965188"/>
      <w:r w:rsidRPr="00025C89">
        <w:rPr>
          <w:rtl/>
        </w:rPr>
        <w:t>الخاتمة</w:t>
      </w:r>
      <w:bookmarkEnd w:id="61"/>
      <w:bookmarkEnd w:id="62"/>
      <w:r w:rsidRPr="00025C89">
        <w:rPr>
          <w:rtl/>
        </w:rPr>
        <w:t xml:space="preserve"> </w:t>
      </w:r>
      <w:r w:rsidR="004F0C59" w:rsidRPr="00025C89">
        <w:t xml:space="preserve"> </w:t>
      </w:r>
    </w:p>
    <w:p w14:paraId="1B9C8821" w14:textId="77777777" w:rsidR="0026470A" w:rsidRPr="00025C89" w:rsidRDefault="0026470A" w:rsidP="00771CCE">
      <w:pPr>
        <w:pStyle w:val="NormalText"/>
        <w:rPr>
          <w:rtl/>
        </w:rPr>
      </w:pPr>
      <w:r w:rsidRPr="00025C89">
        <w:rPr>
          <w:rtl/>
        </w:rPr>
        <w:t>و فيها تذكر النتائج التي تم الحصول عليها ومدى مطابقتها للأهداف الموضوعة .</w:t>
      </w:r>
    </w:p>
    <w:p w14:paraId="5F1F2BBC" w14:textId="77777777" w:rsidR="0026470A" w:rsidRPr="00025C89" w:rsidRDefault="0026470A" w:rsidP="00771CCE">
      <w:pPr>
        <w:pStyle w:val="NormalText"/>
        <w:rPr>
          <w:rtl/>
        </w:rPr>
      </w:pPr>
    </w:p>
    <w:p w14:paraId="49DDABA8" w14:textId="77777777" w:rsidR="0026470A" w:rsidRPr="00025C89" w:rsidRDefault="0026470A" w:rsidP="00771CCE">
      <w:pPr>
        <w:pStyle w:val="NormalText"/>
        <w:rPr>
          <w:rtl/>
        </w:rPr>
      </w:pPr>
    </w:p>
    <w:p w14:paraId="580F1622" w14:textId="77777777" w:rsidR="0026470A" w:rsidRPr="00025C89" w:rsidRDefault="0026470A" w:rsidP="00771CCE">
      <w:pPr>
        <w:pStyle w:val="NormalText"/>
        <w:rPr>
          <w:rtl/>
        </w:rPr>
      </w:pPr>
    </w:p>
    <w:p w14:paraId="55D108D7" w14:textId="77777777" w:rsidR="0026470A" w:rsidRPr="00025C89" w:rsidRDefault="0026470A" w:rsidP="00771CCE">
      <w:pPr>
        <w:pStyle w:val="NormalText"/>
        <w:rPr>
          <w:rtl/>
        </w:rPr>
      </w:pPr>
    </w:p>
    <w:p w14:paraId="4F4D0EEC" w14:textId="77777777" w:rsidR="0026470A" w:rsidRPr="00025C89" w:rsidRDefault="0026470A" w:rsidP="00771CCE">
      <w:pPr>
        <w:pStyle w:val="NormalText"/>
        <w:rPr>
          <w:rtl/>
        </w:rPr>
      </w:pPr>
    </w:p>
    <w:p w14:paraId="5A426660" w14:textId="77777777" w:rsidR="0026470A" w:rsidRPr="00025C89" w:rsidRDefault="0026470A" w:rsidP="00771CCE">
      <w:pPr>
        <w:pStyle w:val="NormalText"/>
        <w:rPr>
          <w:rtl/>
        </w:rPr>
      </w:pPr>
    </w:p>
    <w:p w14:paraId="405E4745" w14:textId="77777777" w:rsidR="001F2609" w:rsidRPr="00025C89" w:rsidRDefault="001F2609" w:rsidP="00771CCE">
      <w:pPr>
        <w:pStyle w:val="NormalText"/>
        <w:rPr>
          <w:rtl/>
        </w:rPr>
      </w:pPr>
    </w:p>
    <w:p w14:paraId="7BE0E619" w14:textId="77777777" w:rsidR="001F2609" w:rsidRPr="00025C89" w:rsidRDefault="001F2609" w:rsidP="00771CCE">
      <w:pPr>
        <w:pStyle w:val="NormalText"/>
        <w:rPr>
          <w:rtl/>
        </w:rPr>
      </w:pPr>
    </w:p>
    <w:p w14:paraId="7DE84A95" w14:textId="77777777" w:rsidR="001F2609" w:rsidRPr="00025C89" w:rsidRDefault="001F2609" w:rsidP="00771CCE">
      <w:pPr>
        <w:pStyle w:val="NormalText"/>
        <w:rPr>
          <w:rtl/>
        </w:rPr>
      </w:pPr>
    </w:p>
    <w:p w14:paraId="53823FEC" w14:textId="77777777" w:rsidR="001F2609" w:rsidRPr="00025C89" w:rsidRDefault="001F2609" w:rsidP="00771CCE">
      <w:pPr>
        <w:pStyle w:val="NormalText"/>
        <w:rPr>
          <w:rtl/>
        </w:rPr>
      </w:pPr>
    </w:p>
    <w:p w14:paraId="46DB1C12" w14:textId="77777777" w:rsidR="001F2609" w:rsidRPr="00025C89" w:rsidRDefault="001F2609" w:rsidP="00771CCE">
      <w:pPr>
        <w:pStyle w:val="NormalText"/>
        <w:rPr>
          <w:rtl/>
        </w:rPr>
      </w:pPr>
    </w:p>
    <w:p w14:paraId="5ED0C87C" w14:textId="77777777" w:rsidR="001F2609" w:rsidRPr="00025C89" w:rsidRDefault="001F2609" w:rsidP="00771CCE">
      <w:pPr>
        <w:pStyle w:val="NormalText"/>
        <w:rPr>
          <w:rtl/>
        </w:rPr>
      </w:pPr>
    </w:p>
    <w:p w14:paraId="0AA8371C" w14:textId="77777777" w:rsidR="001F2609" w:rsidRPr="00025C89" w:rsidRDefault="001F2609" w:rsidP="00771CCE">
      <w:pPr>
        <w:pStyle w:val="NormalText"/>
        <w:rPr>
          <w:rtl/>
        </w:rPr>
      </w:pPr>
    </w:p>
    <w:p w14:paraId="7256DC86" w14:textId="77777777" w:rsidR="00FB0592" w:rsidRPr="00025C89" w:rsidRDefault="00FB0592" w:rsidP="00771CCE">
      <w:pPr>
        <w:pStyle w:val="NormalText"/>
        <w:rPr>
          <w:rtl/>
        </w:rPr>
      </w:pPr>
    </w:p>
    <w:p w14:paraId="0956F918" w14:textId="77777777" w:rsidR="00FB0592" w:rsidRPr="00025C89" w:rsidRDefault="00FB0592" w:rsidP="00771CCE">
      <w:pPr>
        <w:pStyle w:val="NormalText"/>
        <w:rPr>
          <w:rtl/>
        </w:rPr>
      </w:pPr>
    </w:p>
    <w:p w14:paraId="689EBD4C" w14:textId="77777777" w:rsidR="00FB0592" w:rsidRPr="00025C89" w:rsidRDefault="00FB0592" w:rsidP="00771CCE">
      <w:pPr>
        <w:pStyle w:val="NormalText"/>
        <w:rPr>
          <w:rtl/>
        </w:rPr>
      </w:pPr>
    </w:p>
    <w:p w14:paraId="2CD0F390" w14:textId="77777777" w:rsidR="0026470A" w:rsidRPr="00025C89" w:rsidRDefault="0026470A" w:rsidP="00771CCE">
      <w:pPr>
        <w:pStyle w:val="NormalText"/>
      </w:pPr>
      <w:bookmarkStart w:id="63" w:name="_Toc480926148"/>
      <w:bookmarkStart w:id="64" w:name="_Toc480965189"/>
      <w:r w:rsidRPr="00025C89">
        <w:rPr>
          <w:rtl/>
        </w:rPr>
        <w:t>التوصيات</w:t>
      </w:r>
      <w:bookmarkEnd w:id="63"/>
      <w:bookmarkEnd w:id="64"/>
      <w:r w:rsidRPr="00025C89">
        <w:rPr>
          <w:rtl/>
        </w:rPr>
        <w:t xml:space="preserve"> </w:t>
      </w:r>
      <w:r w:rsidR="004F0C59" w:rsidRPr="00025C89">
        <w:rPr>
          <w:lang w:val="en-GB"/>
        </w:rPr>
        <w:t xml:space="preserve"> </w:t>
      </w:r>
    </w:p>
    <w:p w14:paraId="671CA4D1" w14:textId="77777777" w:rsidR="0026470A" w:rsidRPr="00025C89" w:rsidRDefault="0026470A" w:rsidP="00771CCE">
      <w:pPr>
        <w:pStyle w:val="NormalText"/>
        <w:rPr>
          <w:rtl/>
        </w:rPr>
      </w:pPr>
      <w:r w:rsidRPr="00025C89">
        <w:rPr>
          <w:rtl/>
        </w:rPr>
        <w:t xml:space="preserve">يتم اقتراح حلول معقولة لأعمال مستقبلية والتي فتح لها هذا المشروع الباب. </w:t>
      </w:r>
    </w:p>
    <w:p w14:paraId="50EBC708" w14:textId="77777777" w:rsidR="0026470A" w:rsidRPr="00025C89" w:rsidRDefault="00684C76" w:rsidP="00771CCE">
      <w:pPr>
        <w:pStyle w:val="NormalText"/>
        <w:rPr>
          <w:rtl/>
        </w:rPr>
      </w:pPr>
      <w:r w:rsidRPr="00025C89">
        <w:rPr>
          <w:rtl/>
        </w:rPr>
        <w:t xml:space="preserve"> </w:t>
      </w:r>
    </w:p>
    <w:p w14:paraId="003F6756" w14:textId="77777777" w:rsidR="0080379F" w:rsidRPr="00025C89" w:rsidRDefault="0080379F" w:rsidP="00771CCE">
      <w:pPr>
        <w:pStyle w:val="NormalText"/>
        <w:rPr>
          <w:rtl/>
        </w:rPr>
      </w:pPr>
    </w:p>
    <w:p w14:paraId="1B6BF129" w14:textId="77777777" w:rsidR="00E119F9" w:rsidRPr="00025C89" w:rsidRDefault="00E119F9" w:rsidP="00771CCE">
      <w:pPr>
        <w:pStyle w:val="NormalText"/>
        <w:rPr>
          <w:rtl/>
        </w:rPr>
      </w:pPr>
    </w:p>
    <w:p w14:paraId="170F7E1A" w14:textId="77777777" w:rsidR="0096655B" w:rsidRPr="00025C89" w:rsidRDefault="00067970" w:rsidP="00771CCE">
      <w:pPr>
        <w:pStyle w:val="NormalText"/>
        <w:rPr>
          <w:rtl/>
        </w:rPr>
      </w:pPr>
      <w:r w:rsidRPr="00025C89">
        <w:rPr>
          <w:rtl/>
        </w:rPr>
        <w:t xml:space="preserve">   </w:t>
      </w:r>
    </w:p>
    <w:p w14:paraId="486562E4" w14:textId="77777777" w:rsidR="0096655B" w:rsidRPr="00025C89" w:rsidRDefault="0096655B" w:rsidP="00771CCE">
      <w:pPr>
        <w:pStyle w:val="NormalText"/>
        <w:rPr>
          <w:rtl/>
        </w:rPr>
      </w:pPr>
    </w:p>
    <w:p w14:paraId="748FAE8D" w14:textId="77777777" w:rsidR="00B80E9C" w:rsidRPr="00025C89" w:rsidRDefault="00B80E9C" w:rsidP="00771CCE">
      <w:pPr>
        <w:pStyle w:val="NormalText"/>
        <w:rPr>
          <w:rtl/>
        </w:rPr>
      </w:pPr>
    </w:p>
    <w:p w14:paraId="47283C60" w14:textId="77777777" w:rsidR="00B80E9C" w:rsidRPr="00025C89" w:rsidRDefault="00B80E9C" w:rsidP="00771CCE">
      <w:pPr>
        <w:pStyle w:val="NormalText"/>
        <w:rPr>
          <w:rtl/>
        </w:rPr>
      </w:pPr>
    </w:p>
    <w:p w14:paraId="6DA1111B" w14:textId="77777777" w:rsidR="00B80E9C" w:rsidRPr="00025C89" w:rsidRDefault="00B80E9C" w:rsidP="00771CCE">
      <w:pPr>
        <w:pStyle w:val="NormalText"/>
        <w:rPr>
          <w:rtl/>
        </w:rPr>
      </w:pPr>
    </w:p>
    <w:p w14:paraId="571A17AB" w14:textId="77777777" w:rsidR="00B80E9C" w:rsidRPr="00025C89" w:rsidRDefault="00B80E9C" w:rsidP="00771CCE">
      <w:pPr>
        <w:pStyle w:val="NormalText"/>
        <w:rPr>
          <w:rtl/>
        </w:rPr>
      </w:pPr>
    </w:p>
    <w:p w14:paraId="1F0AD377" w14:textId="77777777" w:rsidR="00B80E9C" w:rsidRPr="00025C89" w:rsidRDefault="00B80E9C" w:rsidP="00771CCE">
      <w:pPr>
        <w:pStyle w:val="NormalText"/>
        <w:rPr>
          <w:rtl/>
        </w:rPr>
      </w:pPr>
    </w:p>
    <w:p w14:paraId="7D5F359F" w14:textId="77777777" w:rsidR="00B80E9C" w:rsidRPr="00025C89" w:rsidRDefault="00B80E9C" w:rsidP="00771CCE">
      <w:pPr>
        <w:pStyle w:val="NormalText"/>
        <w:rPr>
          <w:rtl/>
        </w:rPr>
      </w:pPr>
    </w:p>
    <w:p w14:paraId="48991A35" w14:textId="77777777" w:rsidR="00B80E9C" w:rsidRPr="00025C89" w:rsidRDefault="00B80E9C" w:rsidP="00771CCE">
      <w:pPr>
        <w:pStyle w:val="NormalText"/>
        <w:rPr>
          <w:rtl/>
        </w:rPr>
      </w:pPr>
    </w:p>
    <w:p w14:paraId="348F506D" w14:textId="77777777" w:rsidR="00B80E9C" w:rsidRPr="00025C89" w:rsidRDefault="00B80E9C" w:rsidP="00771CCE">
      <w:pPr>
        <w:pStyle w:val="NormalText"/>
        <w:rPr>
          <w:rtl/>
        </w:rPr>
      </w:pPr>
    </w:p>
    <w:p w14:paraId="790D3205" w14:textId="77777777" w:rsidR="00FB0592" w:rsidRPr="00025C89" w:rsidRDefault="00FB0592" w:rsidP="00771CCE">
      <w:pPr>
        <w:pStyle w:val="NormalText"/>
        <w:rPr>
          <w:rtl/>
        </w:rPr>
      </w:pPr>
    </w:p>
    <w:p w14:paraId="0A44F483" w14:textId="77777777" w:rsidR="00FB0592" w:rsidRPr="00025C89" w:rsidRDefault="00FB0592" w:rsidP="00771CCE">
      <w:pPr>
        <w:pStyle w:val="NormalText"/>
        <w:rPr>
          <w:rtl/>
        </w:rPr>
      </w:pPr>
    </w:p>
    <w:p w14:paraId="12650176" w14:textId="77777777" w:rsidR="00FB0592" w:rsidRPr="00025C89" w:rsidRDefault="00FB0592" w:rsidP="00771CCE">
      <w:pPr>
        <w:pStyle w:val="NormalText"/>
        <w:rPr>
          <w:rtl/>
        </w:rPr>
      </w:pPr>
    </w:p>
    <w:p w14:paraId="47F5C45D" w14:textId="77777777" w:rsidR="00FB0592" w:rsidRPr="00025C89" w:rsidRDefault="00FB0592" w:rsidP="00771CCE">
      <w:pPr>
        <w:pStyle w:val="NormalText"/>
        <w:rPr>
          <w:rtl/>
        </w:rPr>
      </w:pPr>
    </w:p>
    <w:p w14:paraId="3A7AFBFA" w14:textId="77777777" w:rsidR="00B80E9C" w:rsidRPr="00025C89" w:rsidRDefault="00B80E9C" w:rsidP="00771CCE">
      <w:pPr>
        <w:pStyle w:val="NormalText"/>
        <w:rPr>
          <w:rtl/>
        </w:rPr>
      </w:pPr>
      <w:bookmarkStart w:id="65" w:name="_Toc480926149"/>
      <w:bookmarkStart w:id="66" w:name="_Toc480965190"/>
      <w:r w:rsidRPr="00025C89">
        <w:rPr>
          <w:rtl/>
        </w:rPr>
        <w:t>المراجع</w:t>
      </w:r>
      <w:bookmarkEnd w:id="65"/>
      <w:bookmarkEnd w:id="66"/>
    </w:p>
    <w:p w14:paraId="1B2177A5" w14:textId="77777777" w:rsidR="00B80E9C" w:rsidRPr="00025C89" w:rsidRDefault="00B80E9C" w:rsidP="00771CCE">
      <w:pPr>
        <w:pStyle w:val="Reference"/>
      </w:pPr>
      <w:r w:rsidRPr="00025C89">
        <w:rPr>
          <w:rStyle w:val="ReferenceChar"/>
          <w:rtl/>
        </w:rPr>
        <w:t>أ. أمحمد عبدالسلام بن زاهية، "هندسة البرمجيات"، منشورات الدار الاكاديمية، (2009)، الطبعة الاولى</w:t>
      </w:r>
      <w:r w:rsidRPr="00025C89">
        <w:rPr>
          <w:rtl/>
        </w:rPr>
        <w:t>.</w:t>
      </w:r>
    </w:p>
    <w:p w14:paraId="6DF7B5E7" w14:textId="77777777" w:rsidR="00D87100" w:rsidRPr="00025C89" w:rsidRDefault="00D87100" w:rsidP="00771CCE">
      <w:pPr>
        <w:pStyle w:val="Reference"/>
      </w:pPr>
      <w:r w:rsidRPr="00025C89">
        <w:rPr>
          <w:rtl/>
        </w:rPr>
        <w:t>بلالبلالبالب</w:t>
      </w:r>
    </w:p>
    <w:p w14:paraId="530A4B43" w14:textId="77777777" w:rsidR="00D87100" w:rsidRPr="00025C89" w:rsidRDefault="00D87100" w:rsidP="00771CCE">
      <w:pPr>
        <w:pStyle w:val="Reference"/>
        <w:rPr>
          <w:rtl/>
        </w:rPr>
      </w:pPr>
    </w:p>
    <w:p w14:paraId="4CF63C5B" w14:textId="77777777" w:rsidR="00B80E9C" w:rsidRPr="00025C89" w:rsidRDefault="00B80E9C" w:rsidP="00771CCE">
      <w:pPr>
        <w:pStyle w:val="NormalText"/>
        <w:rPr>
          <w:rtl/>
        </w:rPr>
      </w:pPr>
    </w:p>
    <w:p w14:paraId="1D7641EF" w14:textId="77777777" w:rsidR="00A6794B" w:rsidRPr="00025C89" w:rsidRDefault="00A6794B" w:rsidP="00771CCE">
      <w:pPr>
        <w:pStyle w:val="NormalText"/>
        <w:rPr>
          <w:rtl/>
        </w:rPr>
      </w:pPr>
    </w:p>
    <w:p w14:paraId="5CCC1D41" w14:textId="77777777" w:rsidR="00A6794B" w:rsidRPr="00025C89" w:rsidRDefault="00A6794B" w:rsidP="00771CCE">
      <w:pPr>
        <w:pStyle w:val="NormalText"/>
        <w:rPr>
          <w:rtl/>
        </w:rPr>
      </w:pPr>
    </w:p>
    <w:p w14:paraId="1D8B1FA1" w14:textId="77777777" w:rsidR="00A6794B" w:rsidRPr="00025C89" w:rsidRDefault="00A6794B" w:rsidP="00771CCE">
      <w:pPr>
        <w:pStyle w:val="NormalText"/>
        <w:rPr>
          <w:rtl/>
        </w:rPr>
      </w:pPr>
    </w:p>
    <w:p w14:paraId="7D49353B" w14:textId="77777777" w:rsidR="00B80E9C" w:rsidRPr="00025C89" w:rsidRDefault="00B80E9C" w:rsidP="00771CCE">
      <w:pPr>
        <w:pStyle w:val="NormalText"/>
        <w:rPr>
          <w:rtl/>
        </w:rPr>
      </w:pPr>
    </w:p>
    <w:p w14:paraId="7C8C1F27" w14:textId="77777777" w:rsidR="00B80E9C" w:rsidRPr="00025C89" w:rsidRDefault="00B80E9C" w:rsidP="00771CCE">
      <w:pPr>
        <w:pStyle w:val="NormalText"/>
        <w:rPr>
          <w:rtl/>
        </w:rPr>
      </w:pPr>
    </w:p>
    <w:p w14:paraId="26940BC9" w14:textId="77777777" w:rsidR="00712E65" w:rsidRPr="00025C89" w:rsidRDefault="00712E65" w:rsidP="00771CCE">
      <w:pPr>
        <w:pStyle w:val="NormalText"/>
        <w:rPr>
          <w:rtl/>
        </w:rPr>
      </w:pPr>
    </w:p>
    <w:p w14:paraId="1894F829" w14:textId="77777777" w:rsidR="00712E65" w:rsidRPr="00025C89" w:rsidRDefault="00712E65" w:rsidP="00771CCE">
      <w:pPr>
        <w:pStyle w:val="NormalText"/>
        <w:rPr>
          <w:rtl/>
        </w:rPr>
      </w:pPr>
    </w:p>
    <w:p w14:paraId="26010414" w14:textId="77777777" w:rsidR="00712E65" w:rsidRPr="00025C89" w:rsidRDefault="00712E65" w:rsidP="00771CCE">
      <w:pPr>
        <w:pStyle w:val="NormalText"/>
        <w:rPr>
          <w:rtl/>
        </w:rPr>
      </w:pPr>
    </w:p>
    <w:p w14:paraId="10063C2D" w14:textId="77777777" w:rsidR="00712E65" w:rsidRPr="00025C89" w:rsidRDefault="00712E65" w:rsidP="00771CCE">
      <w:pPr>
        <w:pStyle w:val="NormalText"/>
        <w:rPr>
          <w:rtl/>
        </w:rPr>
      </w:pPr>
    </w:p>
    <w:p w14:paraId="5A3F33B5" w14:textId="77777777" w:rsidR="00B80E9C" w:rsidRPr="00025C89" w:rsidRDefault="00B80E9C" w:rsidP="00771CCE">
      <w:pPr>
        <w:pStyle w:val="NormalText"/>
        <w:rPr>
          <w:rtl/>
        </w:rPr>
      </w:pPr>
    </w:p>
    <w:p w14:paraId="45AF8AC8" w14:textId="77777777" w:rsidR="00B80E9C" w:rsidRPr="00025C89" w:rsidRDefault="00B80E9C" w:rsidP="00771CCE">
      <w:pPr>
        <w:pStyle w:val="NormalText"/>
        <w:rPr>
          <w:rtl/>
        </w:rPr>
      </w:pPr>
    </w:p>
    <w:p w14:paraId="7A6C074D" w14:textId="77777777" w:rsidR="00FB0592" w:rsidRPr="00025C89" w:rsidRDefault="00FB0592" w:rsidP="00771CCE">
      <w:pPr>
        <w:pStyle w:val="NormalText"/>
        <w:rPr>
          <w:rtl/>
        </w:rPr>
      </w:pPr>
    </w:p>
    <w:p w14:paraId="1D60FD5A" w14:textId="77777777" w:rsidR="00FB0592" w:rsidRPr="00025C89" w:rsidRDefault="00FB0592" w:rsidP="00771CCE">
      <w:pPr>
        <w:pStyle w:val="NormalText"/>
        <w:rPr>
          <w:rtl/>
        </w:rPr>
      </w:pPr>
    </w:p>
    <w:p w14:paraId="2CE41A39" w14:textId="77777777" w:rsidR="00FB0592" w:rsidRPr="00025C89" w:rsidRDefault="00FB0592" w:rsidP="00771CCE">
      <w:pPr>
        <w:pStyle w:val="NormalText"/>
        <w:rPr>
          <w:rtl/>
        </w:rPr>
      </w:pPr>
    </w:p>
    <w:p w14:paraId="45CEBCD8" w14:textId="77777777" w:rsidR="00FB0592" w:rsidRPr="00025C89" w:rsidRDefault="00FB0592" w:rsidP="00771CCE">
      <w:pPr>
        <w:pStyle w:val="NormalText"/>
        <w:rPr>
          <w:rtl/>
        </w:rPr>
      </w:pPr>
    </w:p>
    <w:p w14:paraId="272F96E4" w14:textId="77777777" w:rsidR="00B80E9C" w:rsidRPr="00025C89" w:rsidRDefault="00B80E9C" w:rsidP="00771CCE">
      <w:pPr>
        <w:pStyle w:val="NormalText"/>
        <w:rPr>
          <w:rtl/>
        </w:rPr>
      </w:pPr>
      <w:bookmarkStart w:id="67" w:name="_Toc480926150"/>
      <w:bookmarkStart w:id="68" w:name="_Toc480965191"/>
      <w:r w:rsidRPr="00025C89">
        <w:rPr>
          <w:rtl/>
        </w:rPr>
        <w:t>الملاحق</w:t>
      </w:r>
      <w:bookmarkEnd w:id="67"/>
      <w:bookmarkEnd w:id="68"/>
    </w:p>
    <w:p w14:paraId="67BC7C4C" w14:textId="77777777" w:rsidR="00B80E9C" w:rsidRPr="00025C89" w:rsidRDefault="00B80E9C" w:rsidP="00771CCE">
      <w:pPr>
        <w:pStyle w:val="NormalText"/>
        <w:rPr>
          <w:rtl/>
        </w:rPr>
      </w:pPr>
      <w:r w:rsidRPr="00025C89">
        <w:rPr>
          <w:rtl/>
        </w:rPr>
        <w:t>الملحق</w:t>
      </w:r>
      <w:r w:rsidR="00FB0592" w:rsidRPr="00025C89">
        <w:rPr>
          <w:rtl/>
        </w:rPr>
        <w:t xml:space="preserve"> أ</w:t>
      </w:r>
    </w:p>
    <w:p w14:paraId="44F956C9" w14:textId="77777777" w:rsidR="00FB0592" w:rsidRPr="00025C89" w:rsidRDefault="00FB0592" w:rsidP="00771CCE">
      <w:pPr>
        <w:pStyle w:val="NormalText"/>
        <w:rPr>
          <w:rtl/>
        </w:rPr>
      </w:pPr>
    </w:p>
    <w:p w14:paraId="2C833B6E" w14:textId="77777777" w:rsidR="001909B6" w:rsidRPr="00025C89" w:rsidRDefault="001909B6" w:rsidP="00771CCE">
      <w:pPr>
        <w:pStyle w:val="NormalText"/>
        <w:rPr>
          <w:rtl/>
        </w:rPr>
      </w:pPr>
    </w:p>
    <w:p w14:paraId="418BBFB4" w14:textId="77777777" w:rsidR="001909B6" w:rsidRPr="00025C89" w:rsidRDefault="001909B6" w:rsidP="00771CCE">
      <w:pPr>
        <w:pStyle w:val="NormalText"/>
        <w:rPr>
          <w:rtl/>
        </w:rPr>
      </w:pPr>
    </w:p>
    <w:p w14:paraId="294646F1" w14:textId="77777777" w:rsidR="001909B6" w:rsidRPr="00025C89" w:rsidRDefault="008B6F54" w:rsidP="00771CCE">
      <w:pPr>
        <w:rPr>
          <w:rFonts w:ascii="Simplified Arabic" w:hAnsi="Simplified Arabic" w:cs="Simplified Arabic"/>
          <w:rtl/>
        </w:rPr>
      </w:pPr>
      <w:r w:rsidRPr="00025C89">
        <w:rPr>
          <w:rFonts w:ascii="Simplified Arabic" w:hAnsi="Simplified Arabic" w:cs="Simplified Arabic"/>
          <w:rtl/>
        </w:rPr>
        <w:lastRenderedPageBreak/>
        <w:t>هندسة البرمجيات</w:t>
      </w:r>
    </w:p>
    <w:sectPr w:rsidR="001909B6" w:rsidRPr="00025C89" w:rsidSect="00D27578">
      <w:pgSz w:w="11906" w:h="16838"/>
      <w:pgMar w:top="1417" w:right="1984" w:bottom="1417" w:left="1417"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9B6A6" w14:textId="77777777" w:rsidR="00833333" w:rsidRDefault="00833333" w:rsidP="00F23B1A">
      <w:r>
        <w:separator/>
      </w:r>
    </w:p>
    <w:p w14:paraId="0B50FC30" w14:textId="77777777" w:rsidR="00833333" w:rsidRDefault="00833333" w:rsidP="00F23B1A"/>
    <w:p w14:paraId="3CE776E8" w14:textId="77777777" w:rsidR="00833333" w:rsidRDefault="00833333"/>
    <w:p w14:paraId="16C98856" w14:textId="77777777" w:rsidR="00833333" w:rsidRDefault="00833333"/>
    <w:p w14:paraId="4C800DDA" w14:textId="77777777" w:rsidR="00833333" w:rsidRDefault="00833333" w:rsidP="00324973"/>
  </w:endnote>
  <w:endnote w:type="continuationSeparator" w:id="0">
    <w:p w14:paraId="0C38F143" w14:textId="77777777" w:rsidR="00833333" w:rsidRDefault="00833333" w:rsidP="00F23B1A">
      <w:r>
        <w:continuationSeparator/>
      </w:r>
    </w:p>
    <w:p w14:paraId="7F8C3E26" w14:textId="77777777" w:rsidR="00833333" w:rsidRDefault="00833333" w:rsidP="00F23B1A"/>
    <w:p w14:paraId="42393B74" w14:textId="77777777" w:rsidR="00833333" w:rsidRDefault="00833333"/>
    <w:p w14:paraId="28AAB087" w14:textId="77777777" w:rsidR="00833333" w:rsidRDefault="00833333"/>
    <w:p w14:paraId="3742E749" w14:textId="77777777" w:rsidR="00833333" w:rsidRDefault="00833333" w:rsidP="00324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Hacen Liner XL">
    <w:altName w:val="Times New Roman"/>
    <w:charset w:val="00"/>
    <w:family w:val="auto"/>
    <w:pitch w:val="variable"/>
    <w:sig w:usb0="00000000"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Hacen Liner Print-out Light">
    <w:altName w:val="Times New Roman"/>
    <w:charset w:val="00"/>
    <w:family w:val="auto"/>
    <w:pitch w:val="variable"/>
    <w:sig w:usb0="00000000"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072393243"/>
      <w:docPartObj>
        <w:docPartGallery w:val="Page Numbers (Bottom of Page)"/>
        <w:docPartUnique/>
      </w:docPartObj>
    </w:sdtPr>
    <w:sdtContent>
      <w:p w14:paraId="349D9D8F" w14:textId="77777777" w:rsidR="00463ED8" w:rsidRDefault="00463ED8" w:rsidP="003E50C2">
        <w:pPr>
          <w:pStyle w:val="Footer"/>
          <w:jc w:val="center"/>
        </w:pPr>
        <w:r>
          <w:fldChar w:fldCharType="begin"/>
        </w:r>
        <w:r>
          <w:instrText xml:space="preserve"> PAGE   \* MERGEFORMAT </w:instrText>
        </w:r>
        <w:r>
          <w:fldChar w:fldCharType="separate"/>
        </w:r>
        <w:r>
          <w:rPr>
            <w:noProof/>
            <w:rtl/>
          </w:rPr>
          <w:t>17</w:t>
        </w:r>
        <w:r>
          <w:rPr>
            <w:noProof/>
          </w:rPr>
          <w:fldChar w:fldCharType="end"/>
        </w:r>
      </w:p>
    </w:sdtContent>
  </w:sdt>
  <w:p w14:paraId="1DB2366A" w14:textId="77777777" w:rsidR="00463ED8" w:rsidRDefault="00463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3F03D" w14:textId="77777777" w:rsidR="00833333" w:rsidRDefault="00833333" w:rsidP="00F23B1A">
      <w:r>
        <w:separator/>
      </w:r>
    </w:p>
    <w:p w14:paraId="0794380B" w14:textId="77777777" w:rsidR="00833333" w:rsidRDefault="00833333" w:rsidP="00F23B1A"/>
    <w:p w14:paraId="5C36B66A" w14:textId="77777777" w:rsidR="00833333" w:rsidRDefault="00833333"/>
    <w:p w14:paraId="3A00F818" w14:textId="77777777" w:rsidR="00833333" w:rsidRDefault="00833333"/>
    <w:p w14:paraId="523A86A9" w14:textId="77777777" w:rsidR="00833333" w:rsidRDefault="00833333" w:rsidP="00324973"/>
  </w:footnote>
  <w:footnote w:type="continuationSeparator" w:id="0">
    <w:p w14:paraId="637A67D6" w14:textId="77777777" w:rsidR="00833333" w:rsidRDefault="00833333" w:rsidP="00F23B1A">
      <w:r>
        <w:continuationSeparator/>
      </w:r>
    </w:p>
    <w:p w14:paraId="69EE5DD9" w14:textId="77777777" w:rsidR="00833333" w:rsidRDefault="00833333" w:rsidP="00F23B1A"/>
    <w:p w14:paraId="78933741" w14:textId="77777777" w:rsidR="00833333" w:rsidRDefault="00833333"/>
    <w:p w14:paraId="42BBA842" w14:textId="77777777" w:rsidR="00833333" w:rsidRDefault="00833333"/>
    <w:p w14:paraId="3432B854" w14:textId="77777777" w:rsidR="00833333" w:rsidRDefault="00833333" w:rsidP="003249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B1F21" w14:textId="77777777" w:rsidR="00463ED8" w:rsidRPr="004E685E" w:rsidRDefault="00463ED8" w:rsidP="00F23B1A">
    <w:pPr>
      <w:pStyle w:val="Header"/>
      <w:rPr>
        <w:lang w:bidi="ar-LY"/>
      </w:rPr>
    </w:pPr>
  </w:p>
  <w:p w14:paraId="69A5F427" w14:textId="77777777" w:rsidR="00463ED8" w:rsidRPr="00564162" w:rsidRDefault="00463ED8" w:rsidP="00F23B1A">
    <w:pPr>
      <w:pStyle w:val="Header"/>
    </w:pPr>
  </w:p>
  <w:p w14:paraId="1E945ABB" w14:textId="77777777" w:rsidR="00463ED8" w:rsidRPr="001303BE" w:rsidRDefault="00463ED8" w:rsidP="00F23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6A4"/>
    <w:multiLevelType w:val="multilevel"/>
    <w:tmpl w:val="96F4784E"/>
    <w:lvl w:ilvl="0">
      <w:start w:val="1"/>
      <w:numFmt w:val="decimal"/>
      <w:lvlText w:val="%1."/>
      <w:lvlJc w:val="left"/>
      <w:pPr>
        <w:ind w:left="360" w:hanging="360"/>
      </w:pPr>
      <w:rPr>
        <w:rFonts w:hint="default"/>
      </w:rPr>
    </w:lvl>
    <w:lvl w:ilvl="1">
      <w:start w:val="1"/>
      <w:numFmt w:val="decimal"/>
      <w:suff w:val="space"/>
      <w:lvlText w:val="%1 .%2."/>
      <w:lvlJc w:val="left"/>
      <w:pPr>
        <w:ind w:left="573"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 .%2 .%3."/>
      <w:lvlJc w:val="left"/>
      <w:pPr>
        <w:ind w:left="1224" w:hanging="504"/>
      </w:pPr>
      <w:rPr>
        <w:rFonts w:hint="default"/>
      </w:rPr>
    </w:lvl>
    <w:lvl w:ilvl="3">
      <w:start w:val="1"/>
      <w:numFmt w:val="decimal"/>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6B0FF2"/>
    <w:multiLevelType w:val="multilevel"/>
    <w:tmpl w:val="F5542BB0"/>
    <w:lvl w:ilvl="0">
      <w:start w:val="1"/>
      <w:numFmt w:val="decimal"/>
      <w:lvlText w:val="%1."/>
      <w:lvlJc w:val="left"/>
      <w:pPr>
        <w:ind w:left="432" w:hanging="432"/>
      </w:pPr>
      <w:rPr>
        <w:rFonts w:hint="default"/>
      </w:rPr>
    </w:lvl>
    <w:lvl w:ilvl="1">
      <w:start w:val="1"/>
      <w:numFmt w:val="decimal"/>
      <w:lvlText w:val="%1.%2"/>
      <w:lvlJc w:val="left"/>
      <w:pPr>
        <w:ind w:left="666" w:hanging="576"/>
      </w:pPr>
      <w:rPr>
        <w:rFonts w:hint="default"/>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0D25BC5"/>
    <w:multiLevelType w:val="hybridMultilevel"/>
    <w:tmpl w:val="534AD98A"/>
    <w:lvl w:ilvl="0" w:tplc="63A2B03A">
      <w:start w:val="1"/>
      <w:numFmt w:val="bullet"/>
      <w:lvlText w:val=""/>
      <w:lvlJc w:val="left"/>
      <w:pPr>
        <w:ind w:left="720" w:hanging="360"/>
      </w:pPr>
      <w:rPr>
        <w:rFonts w:ascii="Symbol" w:hAnsi="Symbol" w:hint="default"/>
        <w:lang w:bidi="ar-L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A362A"/>
    <w:multiLevelType w:val="hybridMultilevel"/>
    <w:tmpl w:val="92F2BC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85564"/>
    <w:multiLevelType w:val="hybridMultilevel"/>
    <w:tmpl w:val="F1ECA262"/>
    <w:lvl w:ilvl="0" w:tplc="63A2B03A">
      <w:start w:val="1"/>
      <w:numFmt w:val="bullet"/>
      <w:lvlText w:val=""/>
      <w:lvlJc w:val="left"/>
      <w:pPr>
        <w:ind w:left="720" w:hanging="360"/>
      </w:pPr>
      <w:rPr>
        <w:rFonts w:ascii="Symbol" w:hAnsi="Symbol" w:hint="default"/>
        <w:lang w:bidi="ar-L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91F84"/>
    <w:multiLevelType w:val="hybridMultilevel"/>
    <w:tmpl w:val="A2B47F5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C5548"/>
    <w:multiLevelType w:val="hybridMultilevel"/>
    <w:tmpl w:val="21A4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546AB"/>
    <w:multiLevelType w:val="hybridMultilevel"/>
    <w:tmpl w:val="BC8CD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21073"/>
    <w:multiLevelType w:val="multilevel"/>
    <w:tmpl w:val="D766EA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843371"/>
    <w:multiLevelType w:val="hybridMultilevel"/>
    <w:tmpl w:val="78F6EAE4"/>
    <w:lvl w:ilvl="0" w:tplc="677C77BA">
      <w:start w:val="2"/>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0" w15:restartNumberingAfterBreak="0">
    <w:nsid w:val="3D8567FC"/>
    <w:multiLevelType w:val="hybridMultilevel"/>
    <w:tmpl w:val="BB0A0D2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3EF16178"/>
    <w:multiLevelType w:val="hybridMultilevel"/>
    <w:tmpl w:val="2A46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2391B"/>
    <w:multiLevelType w:val="hybridMultilevel"/>
    <w:tmpl w:val="EA149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A2DFB"/>
    <w:multiLevelType w:val="multilevel"/>
    <w:tmpl w:val="03924A12"/>
    <w:lvl w:ilvl="0">
      <w:start w:val="1"/>
      <w:numFmt w:val="decimal"/>
      <w:lvlText w:val="%1."/>
      <w:lvlJc w:val="left"/>
      <w:pPr>
        <w:ind w:left="360" w:hanging="360"/>
      </w:pPr>
      <w:rPr>
        <w:rFonts w:hint="default"/>
      </w:rPr>
    </w:lvl>
    <w:lvl w:ilvl="1">
      <w:start w:val="1"/>
      <w:numFmt w:val="decimal"/>
      <w:suff w:val="space"/>
      <w:lvlText w:val="%1 .%2."/>
      <w:lvlJc w:val="left"/>
      <w:pPr>
        <w:ind w:left="573" w:hanging="432"/>
      </w:pPr>
      <w:rPr>
        <w:b w:val="0"/>
        <w:bCs w:val="0"/>
        <w:i w:val="0"/>
        <w:iCs w:val="0"/>
        <w:caps w:val="0"/>
        <w:smallCaps w:val="0"/>
        <w:strike w:val="0"/>
        <w:dstrike w:val="0"/>
        <w:noProof w:val="0"/>
        <w:vanish w:val="0"/>
        <w:color w:val="000000"/>
        <w:spacing w:val="0"/>
        <w:kern w:val="0"/>
        <w:position w:val="0"/>
        <w:u w:val="none"/>
        <w:effect w:val="none"/>
        <w:vertAlign w:val="baseline"/>
        <w:em w:val="none"/>
        <w:lang w:bidi="ar-LY"/>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 .%2 .%3."/>
      <w:lvlJc w:val="left"/>
      <w:pPr>
        <w:ind w:left="1224" w:hanging="504"/>
      </w:pPr>
      <w:rPr>
        <w:rFonts w:hint="default"/>
      </w:rPr>
    </w:lvl>
    <w:lvl w:ilvl="3">
      <w:start w:val="1"/>
      <w:numFmt w:val="decimal"/>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EE3B7C"/>
    <w:multiLevelType w:val="hybridMultilevel"/>
    <w:tmpl w:val="7A3E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99587E"/>
    <w:multiLevelType w:val="hybridMultilevel"/>
    <w:tmpl w:val="6A6C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DE39B6"/>
    <w:multiLevelType w:val="hybridMultilevel"/>
    <w:tmpl w:val="1302A942"/>
    <w:lvl w:ilvl="0" w:tplc="B344E73A">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C55E4"/>
    <w:multiLevelType w:val="hybridMultilevel"/>
    <w:tmpl w:val="F7E4A272"/>
    <w:lvl w:ilvl="0" w:tplc="04090005">
      <w:start w:val="1"/>
      <w:numFmt w:val="bullet"/>
      <w:lvlText w:val=""/>
      <w:lvlJc w:val="left"/>
      <w:pPr>
        <w:ind w:left="360" w:hanging="360"/>
      </w:pPr>
      <w:rPr>
        <w:rFonts w:ascii="Wingdings" w:hAnsi="Wingdings" w:hint="default"/>
        <w:lang w:bidi="ar-LY"/>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772EF9"/>
    <w:multiLevelType w:val="hybridMultilevel"/>
    <w:tmpl w:val="65B43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B7431"/>
    <w:multiLevelType w:val="hybridMultilevel"/>
    <w:tmpl w:val="1F6A967C"/>
    <w:lvl w:ilvl="0" w:tplc="A7284F8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094F23"/>
    <w:multiLevelType w:val="hybridMultilevel"/>
    <w:tmpl w:val="14B0E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DB1D18"/>
    <w:multiLevelType w:val="multilevel"/>
    <w:tmpl w:val="CEF411EE"/>
    <w:lvl w:ilvl="0">
      <w:start w:val="1"/>
      <w:numFmt w:val="decimal"/>
      <w:pStyle w:val="Heading1"/>
      <w:lvlText w:val="%1."/>
      <w:lvlJc w:val="left"/>
      <w:pPr>
        <w:ind w:left="360" w:hanging="360"/>
      </w:pPr>
      <w:rPr>
        <w:rFonts w:hint="default"/>
      </w:rPr>
    </w:lvl>
    <w:lvl w:ilvl="1">
      <w:start w:val="1"/>
      <w:numFmt w:val="decimal"/>
      <w:pStyle w:val="Heading2"/>
      <w:suff w:val="space"/>
      <w:lvlText w:val="%1 .%2."/>
      <w:lvlJc w:val="left"/>
      <w:pPr>
        <w:ind w:left="573"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
      <w:suff w:val="space"/>
      <w:lvlText w:val="%1 .%2 .%3."/>
      <w:lvlJc w:val="left"/>
      <w:pPr>
        <w:ind w:left="1224" w:hanging="504"/>
      </w:pPr>
      <w:rPr>
        <w:rFonts w:hint="default"/>
      </w:rPr>
    </w:lvl>
    <w:lvl w:ilvl="3">
      <w:start w:val="1"/>
      <w:numFmt w:val="decimal"/>
      <w:pStyle w:val="Heading4"/>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C0A6FFD"/>
    <w:multiLevelType w:val="hybridMultilevel"/>
    <w:tmpl w:val="2698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5560B"/>
    <w:multiLevelType w:val="hybridMultilevel"/>
    <w:tmpl w:val="4E8EE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3"/>
  </w:num>
  <w:num w:numId="3">
    <w:abstractNumId w:val="16"/>
  </w:num>
  <w:num w:numId="4">
    <w:abstractNumId w:val="15"/>
  </w:num>
  <w:num w:numId="5">
    <w:abstractNumId w:val="3"/>
  </w:num>
  <w:num w:numId="6">
    <w:abstractNumId w:val="20"/>
  </w:num>
  <w:num w:numId="7">
    <w:abstractNumId w:val="14"/>
  </w:num>
  <w:num w:numId="8">
    <w:abstractNumId w:val="2"/>
  </w:num>
  <w:num w:numId="9">
    <w:abstractNumId w:val="10"/>
  </w:num>
  <w:num w:numId="10">
    <w:abstractNumId w:val="4"/>
  </w:num>
  <w:num w:numId="11">
    <w:abstractNumId w:val="17"/>
  </w:num>
  <w:num w:numId="12">
    <w:abstractNumId w:val="19"/>
  </w:num>
  <w:num w:numId="13">
    <w:abstractNumId w:val="9"/>
  </w:num>
  <w:num w:numId="14">
    <w:abstractNumId w:val="8"/>
  </w:num>
  <w:num w:numId="15">
    <w:abstractNumId w:val="0"/>
  </w:num>
  <w:num w:numId="16">
    <w:abstractNumId w:val="21"/>
  </w:num>
  <w:num w:numId="17">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7"/>
  </w:num>
  <w:num w:numId="20">
    <w:abstractNumId w:val="12"/>
  </w:num>
  <w:num w:numId="21">
    <w:abstractNumId w:val="5"/>
  </w:num>
  <w:num w:numId="22">
    <w:abstractNumId w:val="22"/>
  </w:num>
  <w:num w:numId="23">
    <w:abstractNumId w:val="18"/>
  </w:num>
  <w:num w:numId="24">
    <w:abstractNumId w:val="11"/>
  </w:num>
  <w:num w:numId="25">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ar-SA" w:vendorID="64" w:dllVersion="6" w:nlCheck="1" w:checkStyle="0"/>
  <w:activeWritingStyle w:appName="MSWord" w:lang="ar-LY" w:vendorID="64" w:dllVersion="6"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AEF"/>
    <w:rsid w:val="00002E08"/>
    <w:rsid w:val="000037E7"/>
    <w:rsid w:val="00004655"/>
    <w:rsid w:val="00005DD6"/>
    <w:rsid w:val="00006162"/>
    <w:rsid w:val="00006CE7"/>
    <w:rsid w:val="0000767E"/>
    <w:rsid w:val="00010385"/>
    <w:rsid w:val="00014F75"/>
    <w:rsid w:val="0001517F"/>
    <w:rsid w:val="000206A9"/>
    <w:rsid w:val="0002521F"/>
    <w:rsid w:val="00025725"/>
    <w:rsid w:val="00025C89"/>
    <w:rsid w:val="00027A16"/>
    <w:rsid w:val="00033069"/>
    <w:rsid w:val="00033A9C"/>
    <w:rsid w:val="000374E8"/>
    <w:rsid w:val="00045642"/>
    <w:rsid w:val="00047439"/>
    <w:rsid w:val="0005020E"/>
    <w:rsid w:val="00055A33"/>
    <w:rsid w:val="00055C91"/>
    <w:rsid w:val="00064B1F"/>
    <w:rsid w:val="00067970"/>
    <w:rsid w:val="00072B7D"/>
    <w:rsid w:val="00080F06"/>
    <w:rsid w:val="00081ACE"/>
    <w:rsid w:val="00083B8C"/>
    <w:rsid w:val="00083F43"/>
    <w:rsid w:val="000949B4"/>
    <w:rsid w:val="000949C1"/>
    <w:rsid w:val="000A22F8"/>
    <w:rsid w:val="000A33E4"/>
    <w:rsid w:val="000B0EBD"/>
    <w:rsid w:val="000B10D3"/>
    <w:rsid w:val="000B1FD8"/>
    <w:rsid w:val="000B2F69"/>
    <w:rsid w:val="000B3E20"/>
    <w:rsid w:val="000B678F"/>
    <w:rsid w:val="000B7C8B"/>
    <w:rsid w:val="000C243E"/>
    <w:rsid w:val="000C7029"/>
    <w:rsid w:val="000C7FE2"/>
    <w:rsid w:val="000D0834"/>
    <w:rsid w:val="000D0B3D"/>
    <w:rsid w:val="000D0D31"/>
    <w:rsid w:val="000D2A9B"/>
    <w:rsid w:val="000E10B3"/>
    <w:rsid w:val="000E6DDB"/>
    <w:rsid w:val="000F49DC"/>
    <w:rsid w:val="001217FF"/>
    <w:rsid w:val="00121C92"/>
    <w:rsid w:val="001262AE"/>
    <w:rsid w:val="001303BE"/>
    <w:rsid w:val="00130D4A"/>
    <w:rsid w:val="001324E9"/>
    <w:rsid w:val="001348BD"/>
    <w:rsid w:val="00135266"/>
    <w:rsid w:val="0013669B"/>
    <w:rsid w:val="00136EA6"/>
    <w:rsid w:val="001427AD"/>
    <w:rsid w:val="001446AA"/>
    <w:rsid w:val="0014708D"/>
    <w:rsid w:val="0014740C"/>
    <w:rsid w:val="00147C38"/>
    <w:rsid w:val="00147D8D"/>
    <w:rsid w:val="00153652"/>
    <w:rsid w:val="001544FC"/>
    <w:rsid w:val="00156B1B"/>
    <w:rsid w:val="0016394C"/>
    <w:rsid w:val="00163B8E"/>
    <w:rsid w:val="0016539A"/>
    <w:rsid w:val="001653E9"/>
    <w:rsid w:val="0016656A"/>
    <w:rsid w:val="00170DC1"/>
    <w:rsid w:val="00171614"/>
    <w:rsid w:val="0017474D"/>
    <w:rsid w:val="001747C1"/>
    <w:rsid w:val="00177028"/>
    <w:rsid w:val="00177FCF"/>
    <w:rsid w:val="00184B6C"/>
    <w:rsid w:val="001909B6"/>
    <w:rsid w:val="0019383D"/>
    <w:rsid w:val="001A0D65"/>
    <w:rsid w:val="001A39CD"/>
    <w:rsid w:val="001B237C"/>
    <w:rsid w:val="001C7327"/>
    <w:rsid w:val="001E4DF7"/>
    <w:rsid w:val="001E6A2B"/>
    <w:rsid w:val="001E6EA7"/>
    <w:rsid w:val="001E6EB8"/>
    <w:rsid w:val="001F1186"/>
    <w:rsid w:val="001F2609"/>
    <w:rsid w:val="001F3DDC"/>
    <w:rsid w:val="001F3FB0"/>
    <w:rsid w:val="001F6CD7"/>
    <w:rsid w:val="00200971"/>
    <w:rsid w:val="002032AE"/>
    <w:rsid w:val="00204BBE"/>
    <w:rsid w:val="00211918"/>
    <w:rsid w:val="002126E7"/>
    <w:rsid w:val="00213E37"/>
    <w:rsid w:val="00215382"/>
    <w:rsid w:val="00220AD2"/>
    <w:rsid w:val="00221740"/>
    <w:rsid w:val="002254AF"/>
    <w:rsid w:val="00230982"/>
    <w:rsid w:val="002312F2"/>
    <w:rsid w:val="00232C33"/>
    <w:rsid w:val="00234C54"/>
    <w:rsid w:val="00241AFD"/>
    <w:rsid w:val="002518A0"/>
    <w:rsid w:val="0026470A"/>
    <w:rsid w:val="002705B6"/>
    <w:rsid w:val="002777A9"/>
    <w:rsid w:val="00283AEF"/>
    <w:rsid w:val="002975FC"/>
    <w:rsid w:val="002A1A62"/>
    <w:rsid w:val="002A272E"/>
    <w:rsid w:val="002A3411"/>
    <w:rsid w:val="002A45D5"/>
    <w:rsid w:val="002A547E"/>
    <w:rsid w:val="002B0868"/>
    <w:rsid w:val="002B1053"/>
    <w:rsid w:val="002B296C"/>
    <w:rsid w:val="002B490F"/>
    <w:rsid w:val="002B68CB"/>
    <w:rsid w:val="002C1234"/>
    <w:rsid w:val="002C1AA0"/>
    <w:rsid w:val="002C5CB9"/>
    <w:rsid w:val="002C7626"/>
    <w:rsid w:val="002D7591"/>
    <w:rsid w:val="002D7ECE"/>
    <w:rsid w:val="002E0F5D"/>
    <w:rsid w:val="002E1D02"/>
    <w:rsid w:val="002F486D"/>
    <w:rsid w:val="002F581D"/>
    <w:rsid w:val="002F7699"/>
    <w:rsid w:val="002F7856"/>
    <w:rsid w:val="003030A7"/>
    <w:rsid w:val="003115F6"/>
    <w:rsid w:val="003120FF"/>
    <w:rsid w:val="0031355F"/>
    <w:rsid w:val="0031791F"/>
    <w:rsid w:val="00321A2D"/>
    <w:rsid w:val="00321C1D"/>
    <w:rsid w:val="00324973"/>
    <w:rsid w:val="00326533"/>
    <w:rsid w:val="003308D3"/>
    <w:rsid w:val="0033414A"/>
    <w:rsid w:val="00334C77"/>
    <w:rsid w:val="00343632"/>
    <w:rsid w:val="00346905"/>
    <w:rsid w:val="00351818"/>
    <w:rsid w:val="003641E1"/>
    <w:rsid w:val="003644DA"/>
    <w:rsid w:val="00371BF9"/>
    <w:rsid w:val="003845F7"/>
    <w:rsid w:val="003950F6"/>
    <w:rsid w:val="00395391"/>
    <w:rsid w:val="00395BA8"/>
    <w:rsid w:val="003A48F0"/>
    <w:rsid w:val="003A7B3D"/>
    <w:rsid w:val="003B0E86"/>
    <w:rsid w:val="003B2DB8"/>
    <w:rsid w:val="003B4562"/>
    <w:rsid w:val="003C12A0"/>
    <w:rsid w:val="003C39A7"/>
    <w:rsid w:val="003D1E3E"/>
    <w:rsid w:val="003D1F9A"/>
    <w:rsid w:val="003D6027"/>
    <w:rsid w:val="003E445E"/>
    <w:rsid w:val="003E44C0"/>
    <w:rsid w:val="003E50C2"/>
    <w:rsid w:val="003F00ED"/>
    <w:rsid w:val="003F0781"/>
    <w:rsid w:val="003F63C6"/>
    <w:rsid w:val="00403DFF"/>
    <w:rsid w:val="0041483F"/>
    <w:rsid w:val="00416D8D"/>
    <w:rsid w:val="00417711"/>
    <w:rsid w:val="00417FFB"/>
    <w:rsid w:val="00420B76"/>
    <w:rsid w:val="00422A92"/>
    <w:rsid w:val="00422F44"/>
    <w:rsid w:val="00423982"/>
    <w:rsid w:val="00424910"/>
    <w:rsid w:val="00425A5E"/>
    <w:rsid w:val="00425FC2"/>
    <w:rsid w:val="00430CFF"/>
    <w:rsid w:val="00431AF4"/>
    <w:rsid w:val="004351B5"/>
    <w:rsid w:val="00435DAF"/>
    <w:rsid w:val="00443E6F"/>
    <w:rsid w:val="004466C5"/>
    <w:rsid w:val="00452380"/>
    <w:rsid w:val="00455234"/>
    <w:rsid w:val="00455FC1"/>
    <w:rsid w:val="0046063A"/>
    <w:rsid w:val="0046293B"/>
    <w:rsid w:val="0046295F"/>
    <w:rsid w:val="00463ED8"/>
    <w:rsid w:val="004745C9"/>
    <w:rsid w:val="00476309"/>
    <w:rsid w:val="00476858"/>
    <w:rsid w:val="004772C8"/>
    <w:rsid w:val="00480951"/>
    <w:rsid w:val="00482C1E"/>
    <w:rsid w:val="00486E8B"/>
    <w:rsid w:val="00493036"/>
    <w:rsid w:val="004938C1"/>
    <w:rsid w:val="00494272"/>
    <w:rsid w:val="00496B54"/>
    <w:rsid w:val="004A0111"/>
    <w:rsid w:val="004A0F3B"/>
    <w:rsid w:val="004A4567"/>
    <w:rsid w:val="004A6886"/>
    <w:rsid w:val="004B0974"/>
    <w:rsid w:val="004B1570"/>
    <w:rsid w:val="004B6C2C"/>
    <w:rsid w:val="004B7227"/>
    <w:rsid w:val="004C32F1"/>
    <w:rsid w:val="004C4232"/>
    <w:rsid w:val="004C4D4A"/>
    <w:rsid w:val="004E2DE7"/>
    <w:rsid w:val="004E4281"/>
    <w:rsid w:val="004E4FD4"/>
    <w:rsid w:val="004E5671"/>
    <w:rsid w:val="004E5B2A"/>
    <w:rsid w:val="004E685E"/>
    <w:rsid w:val="004F0C59"/>
    <w:rsid w:val="004F2A6D"/>
    <w:rsid w:val="004F3263"/>
    <w:rsid w:val="00510916"/>
    <w:rsid w:val="00510C52"/>
    <w:rsid w:val="005251AD"/>
    <w:rsid w:val="005333C9"/>
    <w:rsid w:val="00534566"/>
    <w:rsid w:val="00534D25"/>
    <w:rsid w:val="00537E5D"/>
    <w:rsid w:val="005417BC"/>
    <w:rsid w:val="0054429B"/>
    <w:rsid w:val="00554D03"/>
    <w:rsid w:val="00562317"/>
    <w:rsid w:val="00562BD9"/>
    <w:rsid w:val="00564162"/>
    <w:rsid w:val="00564FDF"/>
    <w:rsid w:val="00565300"/>
    <w:rsid w:val="00565498"/>
    <w:rsid w:val="005655BA"/>
    <w:rsid w:val="00565E7E"/>
    <w:rsid w:val="00565FA0"/>
    <w:rsid w:val="005673BE"/>
    <w:rsid w:val="00570FA0"/>
    <w:rsid w:val="005736BB"/>
    <w:rsid w:val="00574195"/>
    <w:rsid w:val="00581FF3"/>
    <w:rsid w:val="00590ED2"/>
    <w:rsid w:val="00590EFC"/>
    <w:rsid w:val="00594394"/>
    <w:rsid w:val="00594A2B"/>
    <w:rsid w:val="0059591E"/>
    <w:rsid w:val="005A0700"/>
    <w:rsid w:val="005A104B"/>
    <w:rsid w:val="005A1DF4"/>
    <w:rsid w:val="005A2E5B"/>
    <w:rsid w:val="005A7093"/>
    <w:rsid w:val="005B020E"/>
    <w:rsid w:val="005B0753"/>
    <w:rsid w:val="005B0D20"/>
    <w:rsid w:val="005B1D1E"/>
    <w:rsid w:val="005B32E9"/>
    <w:rsid w:val="005B4E9B"/>
    <w:rsid w:val="005B573D"/>
    <w:rsid w:val="005C1DD6"/>
    <w:rsid w:val="005C65A9"/>
    <w:rsid w:val="005C785B"/>
    <w:rsid w:val="005D2517"/>
    <w:rsid w:val="005E15C4"/>
    <w:rsid w:val="005E2D11"/>
    <w:rsid w:val="005F071A"/>
    <w:rsid w:val="005F0827"/>
    <w:rsid w:val="005F215C"/>
    <w:rsid w:val="005F42E5"/>
    <w:rsid w:val="005F5939"/>
    <w:rsid w:val="00601DAB"/>
    <w:rsid w:val="0060298B"/>
    <w:rsid w:val="00602D54"/>
    <w:rsid w:val="006037FB"/>
    <w:rsid w:val="00614E59"/>
    <w:rsid w:val="0061562D"/>
    <w:rsid w:val="00616F09"/>
    <w:rsid w:val="00617249"/>
    <w:rsid w:val="006208FC"/>
    <w:rsid w:val="006228D5"/>
    <w:rsid w:val="006244B3"/>
    <w:rsid w:val="00624E36"/>
    <w:rsid w:val="00630AEF"/>
    <w:rsid w:val="00632BDC"/>
    <w:rsid w:val="0063309C"/>
    <w:rsid w:val="00636D08"/>
    <w:rsid w:val="00643F47"/>
    <w:rsid w:val="00647BB3"/>
    <w:rsid w:val="0065446A"/>
    <w:rsid w:val="00656E50"/>
    <w:rsid w:val="006575FE"/>
    <w:rsid w:val="00660A64"/>
    <w:rsid w:val="00664552"/>
    <w:rsid w:val="0067237B"/>
    <w:rsid w:val="00673EE1"/>
    <w:rsid w:val="006779D4"/>
    <w:rsid w:val="00681F80"/>
    <w:rsid w:val="00683DEC"/>
    <w:rsid w:val="00684C76"/>
    <w:rsid w:val="00691CB5"/>
    <w:rsid w:val="006A1919"/>
    <w:rsid w:val="006A3E35"/>
    <w:rsid w:val="006A4214"/>
    <w:rsid w:val="006A4FB5"/>
    <w:rsid w:val="006B08FB"/>
    <w:rsid w:val="006B528F"/>
    <w:rsid w:val="006C1A81"/>
    <w:rsid w:val="006C3DAA"/>
    <w:rsid w:val="006D2190"/>
    <w:rsid w:val="006D31D5"/>
    <w:rsid w:val="006D3A40"/>
    <w:rsid w:val="006D3C32"/>
    <w:rsid w:val="006E0C80"/>
    <w:rsid w:val="006E117D"/>
    <w:rsid w:val="006E2767"/>
    <w:rsid w:val="006F0A19"/>
    <w:rsid w:val="006F2533"/>
    <w:rsid w:val="006F68BB"/>
    <w:rsid w:val="00700D82"/>
    <w:rsid w:val="0070528E"/>
    <w:rsid w:val="007055F6"/>
    <w:rsid w:val="00706E8C"/>
    <w:rsid w:val="007101E3"/>
    <w:rsid w:val="00712E65"/>
    <w:rsid w:val="00714D9A"/>
    <w:rsid w:val="0071768C"/>
    <w:rsid w:val="00720B57"/>
    <w:rsid w:val="00726429"/>
    <w:rsid w:val="007274D4"/>
    <w:rsid w:val="00727C00"/>
    <w:rsid w:val="00731A52"/>
    <w:rsid w:val="0074544E"/>
    <w:rsid w:val="00745536"/>
    <w:rsid w:val="00745567"/>
    <w:rsid w:val="00745BAD"/>
    <w:rsid w:val="00746385"/>
    <w:rsid w:val="00747684"/>
    <w:rsid w:val="007505F7"/>
    <w:rsid w:val="0075095B"/>
    <w:rsid w:val="00753018"/>
    <w:rsid w:val="007534F7"/>
    <w:rsid w:val="00755577"/>
    <w:rsid w:val="00760257"/>
    <w:rsid w:val="00760664"/>
    <w:rsid w:val="00762FC6"/>
    <w:rsid w:val="00764EAD"/>
    <w:rsid w:val="007650A9"/>
    <w:rsid w:val="00765223"/>
    <w:rsid w:val="00767B21"/>
    <w:rsid w:val="00771CCE"/>
    <w:rsid w:val="0077225B"/>
    <w:rsid w:val="00772A16"/>
    <w:rsid w:val="00773D59"/>
    <w:rsid w:val="00774E27"/>
    <w:rsid w:val="00776677"/>
    <w:rsid w:val="0077795D"/>
    <w:rsid w:val="00777E50"/>
    <w:rsid w:val="00780B65"/>
    <w:rsid w:val="00781927"/>
    <w:rsid w:val="00783A62"/>
    <w:rsid w:val="00787D5B"/>
    <w:rsid w:val="00791634"/>
    <w:rsid w:val="00797D12"/>
    <w:rsid w:val="007A045B"/>
    <w:rsid w:val="007A2041"/>
    <w:rsid w:val="007A79E6"/>
    <w:rsid w:val="007B46DA"/>
    <w:rsid w:val="007B5801"/>
    <w:rsid w:val="007B58C0"/>
    <w:rsid w:val="007B7D20"/>
    <w:rsid w:val="007B7F60"/>
    <w:rsid w:val="007C08C2"/>
    <w:rsid w:val="007C1910"/>
    <w:rsid w:val="007C2F07"/>
    <w:rsid w:val="007C607B"/>
    <w:rsid w:val="007C7182"/>
    <w:rsid w:val="007D348E"/>
    <w:rsid w:val="007D5F8A"/>
    <w:rsid w:val="007D6BE8"/>
    <w:rsid w:val="007F1E56"/>
    <w:rsid w:val="007F6E25"/>
    <w:rsid w:val="008013CE"/>
    <w:rsid w:val="00801689"/>
    <w:rsid w:val="00802CC5"/>
    <w:rsid w:val="0080379F"/>
    <w:rsid w:val="00807224"/>
    <w:rsid w:val="008119B2"/>
    <w:rsid w:val="008157E7"/>
    <w:rsid w:val="00821008"/>
    <w:rsid w:val="00822E52"/>
    <w:rsid w:val="00823FF5"/>
    <w:rsid w:val="00824860"/>
    <w:rsid w:val="008272B5"/>
    <w:rsid w:val="0082768A"/>
    <w:rsid w:val="00833168"/>
    <w:rsid w:val="00833333"/>
    <w:rsid w:val="008436C5"/>
    <w:rsid w:val="00844F1A"/>
    <w:rsid w:val="008474A5"/>
    <w:rsid w:val="00847C75"/>
    <w:rsid w:val="008502C3"/>
    <w:rsid w:val="00852365"/>
    <w:rsid w:val="00855289"/>
    <w:rsid w:val="00856598"/>
    <w:rsid w:val="008573DC"/>
    <w:rsid w:val="00857D11"/>
    <w:rsid w:val="0086278F"/>
    <w:rsid w:val="008636F7"/>
    <w:rsid w:val="008637EB"/>
    <w:rsid w:val="00870E95"/>
    <w:rsid w:val="00873655"/>
    <w:rsid w:val="008812B2"/>
    <w:rsid w:val="008946F9"/>
    <w:rsid w:val="00896579"/>
    <w:rsid w:val="008A59A5"/>
    <w:rsid w:val="008A69B5"/>
    <w:rsid w:val="008A7367"/>
    <w:rsid w:val="008A7C24"/>
    <w:rsid w:val="008A7D76"/>
    <w:rsid w:val="008B0295"/>
    <w:rsid w:val="008B1135"/>
    <w:rsid w:val="008B1289"/>
    <w:rsid w:val="008B1A68"/>
    <w:rsid w:val="008B6F54"/>
    <w:rsid w:val="008C49E0"/>
    <w:rsid w:val="008D2CB7"/>
    <w:rsid w:val="008D493F"/>
    <w:rsid w:val="008D4F27"/>
    <w:rsid w:val="008D5123"/>
    <w:rsid w:val="008D792C"/>
    <w:rsid w:val="008E063A"/>
    <w:rsid w:val="008E4881"/>
    <w:rsid w:val="008E68F1"/>
    <w:rsid w:val="008F4357"/>
    <w:rsid w:val="008F4A3C"/>
    <w:rsid w:val="0090063A"/>
    <w:rsid w:val="009020DA"/>
    <w:rsid w:val="00902198"/>
    <w:rsid w:val="00904399"/>
    <w:rsid w:val="00904532"/>
    <w:rsid w:val="00904DCA"/>
    <w:rsid w:val="009066BF"/>
    <w:rsid w:val="00914FC1"/>
    <w:rsid w:val="00915E0F"/>
    <w:rsid w:val="00917538"/>
    <w:rsid w:val="0092448E"/>
    <w:rsid w:val="0092509F"/>
    <w:rsid w:val="00925828"/>
    <w:rsid w:val="009343C1"/>
    <w:rsid w:val="00942510"/>
    <w:rsid w:val="00943323"/>
    <w:rsid w:val="00945568"/>
    <w:rsid w:val="00946E47"/>
    <w:rsid w:val="00950EDD"/>
    <w:rsid w:val="00955D01"/>
    <w:rsid w:val="009620F2"/>
    <w:rsid w:val="0096330F"/>
    <w:rsid w:val="0096655B"/>
    <w:rsid w:val="00967CEC"/>
    <w:rsid w:val="00972D24"/>
    <w:rsid w:val="00973A97"/>
    <w:rsid w:val="0097442C"/>
    <w:rsid w:val="009745EF"/>
    <w:rsid w:val="00974FC7"/>
    <w:rsid w:val="00975A2B"/>
    <w:rsid w:val="009777DB"/>
    <w:rsid w:val="00980162"/>
    <w:rsid w:val="0098224A"/>
    <w:rsid w:val="00990E58"/>
    <w:rsid w:val="00992D8B"/>
    <w:rsid w:val="009B0830"/>
    <w:rsid w:val="009B5A52"/>
    <w:rsid w:val="009B728A"/>
    <w:rsid w:val="009C1B1E"/>
    <w:rsid w:val="009C2E77"/>
    <w:rsid w:val="009C3B3A"/>
    <w:rsid w:val="009C6568"/>
    <w:rsid w:val="009D1D68"/>
    <w:rsid w:val="009E1891"/>
    <w:rsid w:val="009E53BF"/>
    <w:rsid w:val="009E655B"/>
    <w:rsid w:val="009E679B"/>
    <w:rsid w:val="009E70E2"/>
    <w:rsid w:val="009E7E1F"/>
    <w:rsid w:val="009F7663"/>
    <w:rsid w:val="00A002E5"/>
    <w:rsid w:val="00A03C93"/>
    <w:rsid w:val="00A054A5"/>
    <w:rsid w:val="00A05924"/>
    <w:rsid w:val="00A1058B"/>
    <w:rsid w:val="00A15150"/>
    <w:rsid w:val="00A17C84"/>
    <w:rsid w:val="00A2003D"/>
    <w:rsid w:val="00A33E3F"/>
    <w:rsid w:val="00A343EA"/>
    <w:rsid w:val="00A34CDD"/>
    <w:rsid w:val="00A35904"/>
    <w:rsid w:val="00A41FA8"/>
    <w:rsid w:val="00A453AD"/>
    <w:rsid w:val="00A477FF"/>
    <w:rsid w:val="00A57FFD"/>
    <w:rsid w:val="00A6148D"/>
    <w:rsid w:val="00A6794B"/>
    <w:rsid w:val="00A830C8"/>
    <w:rsid w:val="00A834F1"/>
    <w:rsid w:val="00AA3E4F"/>
    <w:rsid w:val="00AA5190"/>
    <w:rsid w:val="00AD0526"/>
    <w:rsid w:val="00AD2FFA"/>
    <w:rsid w:val="00AE1FE0"/>
    <w:rsid w:val="00AE77C2"/>
    <w:rsid w:val="00AF3CDF"/>
    <w:rsid w:val="00AF4A72"/>
    <w:rsid w:val="00AF5C15"/>
    <w:rsid w:val="00AF7DD3"/>
    <w:rsid w:val="00B152C4"/>
    <w:rsid w:val="00B160AB"/>
    <w:rsid w:val="00B17589"/>
    <w:rsid w:val="00B21CE1"/>
    <w:rsid w:val="00B26DCC"/>
    <w:rsid w:val="00B316F6"/>
    <w:rsid w:val="00B3180E"/>
    <w:rsid w:val="00B335B2"/>
    <w:rsid w:val="00B372FE"/>
    <w:rsid w:val="00B378A7"/>
    <w:rsid w:val="00B439DE"/>
    <w:rsid w:val="00B44D9B"/>
    <w:rsid w:val="00B452EC"/>
    <w:rsid w:val="00B46DDD"/>
    <w:rsid w:val="00B509EE"/>
    <w:rsid w:val="00B549CC"/>
    <w:rsid w:val="00B5594B"/>
    <w:rsid w:val="00B60AF4"/>
    <w:rsid w:val="00B63C41"/>
    <w:rsid w:val="00B63D6E"/>
    <w:rsid w:val="00B65483"/>
    <w:rsid w:val="00B67C70"/>
    <w:rsid w:val="00B67CCD"/>
    <w:rsid w:val="00B731CA"/>
    <w:rsid w:val="00B75C70"/>
    <w:rsid w:val="00B80BD7"/>
    <w:rsid w:val="00B80E9C"/>
    <w:rsid w:val="00B818A9"/>
    <w:rsid w:val="00B81EED"/>
    <w:rsid w:val="00B83505"/>
    <w:rsid w:val="00B86015"/>
    <w:rsid w:val="00B86533"/>
    <w:rsid w:val="00BA0105"/>
    <w:rsid w:val="00BA34A2"/>
    <w:rsid w:val="00BA4025"/>
    <w:rsid w:val="00BB50A0"/>
    <w:rsid w:val="00BB5144"/>
    <w:rsid w:val="00BC06CD"/>
    <w:rsid w:val="00BC3D68"/>
    <w:rsid w:val="00BC5319"/>
    <w:rsid w:val="00BC6D26"/>
    <w:rsid w:val="00BC7A92"/>
    <w:rsid w:val="00BD602E"/>
    <w:rsid w:val="00BD690A"/>
    <w:rsid w:val="00BE7426"/>
    <w:rsid w:val="00BF1173"/>
    <w:rsid w:val="00BF2288"/>
    <w:rsid w:val="00BF245C"/>
    <w:rsid w:val="00BF3BB3"/>
    <w:rsid w:val="00C02ABF"/>
    <w:rsid w:val="00C048E8"/>
    <w:rsid w:val="00C10756"/>
    <w:rsid w:val="00C11841"/>
    <w:rsid w:val="00C11ECF"/>
    <w:rsid w:val="00C120C5"/>
    <w:rsid w:val="00C13EE7"/>
    <w:rsid w:val="00C24AA1"/>
    <w:rsid w:val="00C3388E"/>
    <w:rsid w:val="00C3671C"/>
    <w:rsid w:val="00C4000E"/>
    <w:rsid w:val="00C40263"/>
    <w:rsid w:val="00C4769D"/>
    <w:rsid w:val="00C527C6"/>
    <w:rsid w:val="00C55732"/>
    <w:rsid w:val="00C6226B"/>
    <w:rsid w:val="00C65654"/>
    <w:rsid w:val="00C66E6C"/>
    <w:rsid w:val="00C6738D"/>
    <w:rsid w:val="00C712B9"/>
    <w:rsid w:val="00C74FEA"/>
    <w:rsid w:val="00C77E7D"/>
    <w:rsid w:val="00C80992"/>
    <w:rsid w:val="00C83D29"/>
    <w:rsid w:val="00C869EA"/>
    <w:rsid w:val="00C94DC8"/>
    <w:rsid w:val="00CA4DB4"/>
    <w:rsid w:val="00CA5B29"/>
    <w:rsid w:val="00CA5D87"/>
    <w:rsid w:val="00CA62CB"/>
    <w:rsid w:val="00CB1BCA"/>
    <w:rsid w:val="00CB36CA"/>
    <w:rsid w:val="00CC280C"/>
    <w:rsid w:val="00CC483E"/>
    <w:rsid w:val="00CC731A"/>
    <w:rsid w:val="00CD0765"/>
    <w:rsid w:val="00CD0EF5"/>
    <w:rsid w:val="00CD6185"/>
    <w:rsid w:val="00CD78C3"/>
    <w:rsid w:val="00CE2CE1"/>
    <w:rsid w:val="00CE4296"/>
    <w:rsid w:val="00CE5BE2"/>
    <w:rsid w:val="00CE6FC6"/>
    <w:rsid w:val="00CF0B03"/>
    <w:rsid w:val="00CF13EF"/>
    <w:rsid w:val="00CF2DA3"/>
    <w:rsid w:val="00CF3781"/>
    <w:rsid w:val="00CF3A7D"/>
    <w:rsid w:val="00CF501A"/>
    <w:rsid w:val="00D0012C"/>
    <w:rsid w:val="00D00341"/>
    <w:rsid w:val="00D051E4"/>
    <w:rsid w:val="00D138CC"/>
    <w:rsid w:val="00D1527B"/>
    <w:rsid w:val="00D16B44"/>
    <w:rsid w:val="00D17FC2"/>
    <w:rsid w:val="00D22D46"/>
    <w:rsid w:val="00D23659"/>
    <w:rsid w:val="00D242A1"/>
    <w:rsid w:val="00D27314"/>
    <w:rsid w:val="00D27578"/>
    <w:rsid w:val="00D33B95"/>
    <w:rsid w:val="00D346F2"/>
    <w:rsid w:val="00D406B4"/>
    <w:rsid w:val="00D40870"/>
    <w:rsid w:val="00D41945"/>
    <w:rsid w:val="00D41CB7"/>
    <w:rsid w:val="00D42102"/>
    <w:rsid w:val="00D42C0B"/>
    <w:rsid w:val="00D449AC"/>
    <w:rsid w:val="00D46F5F"/>
    <w:rsid w:val="00D53D9D"/>
    <w:rsid w:val="00D60489"/>
    <w:rsid w:val="00D61C66"/>
    <w:rsid w:val="00D678D2"/>
    <w:rsid w:val="00D71FD5"/>
    <w:rsid w:val="00D757DC"/>
    <w:rsid w:val="00D822BF"/>
    <w:rsid w:val="00D82BE0"/>
    <w:rsid w:val="00D87100"/>
    <w:rsid w:val="00D90A96"/>
    <w:rsid w:val="00DA050A"/>
    <w:rsid w:val="00DA5AA2"/>
    <w:rsid w:val="00DB7F6E"/>
    <w:rsid w:val="00DC43DA"/>
    <w:rsid w:val="00DC47E8"/>
    <w:rsid w:val="00DC6DA3"/>
    <w:rsid w:val="00DD1474"/>
    <w:rsid w:val="00DE533B"/>
    <w:rsid w:val="00DF37A6"/>
    <w:rsid w:val="00DF3CA5"/>
    <w:rsid w:val="00DF4D6F"/>
    <w:rsid w:val="00DF4E0A"/>
    <w:rsid w:val="00E0010A"/>
    <w:rsid w:val="00E03BA3"/>
    <w:rsid w:val="00E05F8A"/>
    <w:rsid w:val="00E07C3C"/>
    <w:rsid w:val="00E119F9"/>
    <w:rsid w:val="00E2039F"/>
    <w:rsid w:val="00E2356A"/>
    <w:rsid w:val="00E26524"/>
    <w:rsid w:val="00E266D3"/>
    <w:rsid w:val="00E41F94"/>
    <w:rsid w:val="00E47692"/>
    <w:rsid w:val="00E51301"/>
    <w:rsid w:val="00E51CD7"/>
    <w:rsid w:val="00E5503D"/>
    <w:rsid w:val="00E56456"/>
    <w:rsid w:val="00E61D48"/>
    <w:rsid w:val="00E67FB9"/>
    <w:rsid w:val="00E706A0"/>
    <w:rsid w:val="00E86A99"/>
    <w:rsid w:val="00E872E7"/>
    <w:rsid w:val="00E9025A"/>
    <w:rsid w:val="00E91904"/>
    <w:rsid w:val="00E93451"/>
    <w:rsid w:val="00E94900"/>
    <w:rsid w:val="00EA089F"/>
    <w:rsid w:val="00EA2BC9"/>
    <w:rsid w:val="00EA3468"/>
    <w:rsid w:val="00EA5725"/>
    <w:rsid w:val="00EA6E2A"/>
    <w:rsid w:val="00EB5380"/>
    <w:rsid w:val="00EB6FB1"/>
    <w:rsid w:val="00EB6FBB"/>
    <w:rsid w:val="00EC15E6"/>
    <w:rsid w:val="00EC47C6"/>
    <w:rsid w:val="00ED1FB3"/>
    <w:rsid w:val="00ED6466"/>
    <w:rsid w:val="00EE19D5"/>
    <w:rsid w:val="00EE2B25"/>
    <w:rsid w:val="00EE2BF0"/>
    <w:rsid w:val="00EE4F9E"/>
    <w:rsid w:val="00EE71EB"/>
    <w:rsid w:val="00EF1128"/>
    <w:rsid w:val="00EF264E"/>
    <w:rsid w:val="00EF5903"/>
    <w:rsid w:val="00EF76F5"/>
    <w:rsid w:val="00F07C9D"/>
    <w:rsid w:val="00F10D70"/>
    <w:rsid w:val="00F12EF1"/>
    <w:rsid w:val="00F130A2"/>
    <w:rsid w:val="00F1426D"/>
    <w:rsid w:val="00F239D6"/>
    <w:rsid w:val="00F23B1A"/>
    <w:rsid w:val="00F240F4"/>
    <w:rsid w:val="00F25EEB"/>
    <w:rsid w:val="00F270DC"/>
    <w:rsid w:val="00F3021D"/>
    <w:rsid w:val="00F32316"/>
    <w:rsid w:val="00F3519F"/>
    <w:rsid w:val="00F44EAD"/>
    <w:rsid w:val="00F468A7"/>
    <w:rsid w:val="00F4799E"/>
    <w:rsid w:val="00F47DF0"/>
    <w:rsid w:val="00F5599C"/>
    <w:rsid w:val="00F568F0"/>
    <w:rsid w:val="00F57075"/>
    <w:rsid w:val="00F62642"/>
    <w:rsid w:val="00F66D15"/>
    <w:rsid w:val="00F70C38"/>
    <w:rsid w:val="00F75A20"/>
    <w:rsid w:val="00F76E3A"/>
    <w:rsid w:val="00F833A1"/>
    <w:rsid w:val="00F85F33"/>
    <w:rsid w:val="00F90BBA"/>
    <w:rsid w:val="00F9319D"/>
    <w:rsid w:val="00F94DD6"/>
    <w:rsid w:val="00F9712C"/>
    <w:rsid w:val="00F9735F"/>
    <w:rsid w:val="00FA06B7"/>
    <w:rsid w:val="00FA14CF"/>
    <w:rsid w:val="00FA5328"/>
    <w:rsid w:val="00FB0592"/>
    <w:rsid w:val="00FB0E3C"/>
    <w:rsid w:val="00FB6AEB"/>
    <w:rsid w:val="00FC5A6F"/>
    <w:rsid w:val="00FC6270"/>
    <w:rsid w:val="00FC6D79"/>
    <w:rsid w:val="00FC7E2B"/>
    <w:rsid w:val="00FE0635"/>
    <w:rsid w:val="00FE0D78"/>
    <w:rsid w:val="00FE2038"/>
    <w:rsid w:val="00FE654F"/>
    <w:rsid w:val="00FF0A2B"/>
    <w:rsid w:val="00FF0FE6"/>
    <w:rsid w:val="00FF126B"/>
    <w:rsid w:val="00FF1744"/>
    <w:rsid w:val="00FF2088"/>
    <w:rsid w:val="00FF3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20126"/>
  <w15:docId w15:val="{8F60B51A-399D-4887-89BC-07171857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F43"/>
    <w:pPr>
      <w:bidi/>
      <w:spacing w:line="360" w:lineRule="auto"/>
      <w:jc w:val="both"/>
    </w:pPr>
    <w:rPr>
      <w:rFonts w:ascii="Arabic Typesetting" w:hAnsi="Arabic Typesetting" w:cs="Arabic Typesetting"/>
      <w:sz w:val="28"/>
      <w:szCs w:val="28"/>
    </w:rPr>
  </w:style>
  <w:style w:type="paragraph" w:styleId="Heading1">
    <w:name w:val="heading 1"/>
    <w:basedOn w:val="ListParagraph"/>
    <w:next w:val="Normal"/>
    <w:link w:val="Heading1Char"/>
    <w:uiPriority w:val="9"/>
    <w:qFormat/>
    <w:rsid w:val="00684C76"/>
    <w:pPr>
      <w:numPr>
        <w:numId w:val="16"/>
      </w:numPr>
      <w:jc w:val="center"/>
      <w:outlineLvl w:val="0"/>
    </w:pPr>
    <w:rPr>
      <w:rFonts w:ascii="Simplified Arabic" w:hAnsi="Simplified Arabic" w:cs="Simplified Arabic"/>
      <w:b/>
      <w:bCs/>
      <w:sz w:val="36"/>
      <w:szCs w:val="36"/>
    </w:rPr>
  </w:style>
  <w:style w:type="paragraph" w:styleId="Heading2">
    <w:name w:val="heading 2"/>
    <w:basedOn w:val="ListParagraph"/>
    <w:next w:val="Normal"/>
    <w:link w:val="Heading2Char"/>
    <w:uiPriority w:val="9"/>
    <w:unhideWhenUsed/>
    <w:qFormat/>
    <w:rsid w:val="00CE2CE1"/>
    <w:pPr>
      <w:numPr>
        <w:ilvl w:val="1"/>
        <w:numId w:val="16"/>
      </w:numPr>
      <w:outlineLvl w:val="1"/>
    </w:pPr>
    <w:rPr>
      <w:rFonts w:ascii="Simplified Arabic" w:hAnsi="Simplified Arabic" w:cs="Simplified Arabic"/>
      <w:b/>
      <w:bCs/>
      <w:sz w:val="32"/>
      <w:szCs w:val="32"/>
    </w:rPr>
  </w:style>
  <w:style w:type="paragraph" w:styleId="Heading3">
    <w:name w:val="heading 3"/>
    <w:basedOn w:val="ListParagraph"/>
    <w:next w:val="Normal"/>
    <w:link w:val="Heading3Char"/>
    <w:uiPriority w:val="9"/>
    <w:unhideWhenUsed/>
    <w:qFormat/>
    <w:rsid w:val="0017474D"/>
    <w:pPr>
      <w:numPr>
        <w:ilvl w:val="2"/>
        <w:numId w:val="16"/>
      </w:numPr>
      <w:outlineLvl w:val="2"/>
    </w:pPr>
    <w:rPr>
      <w:rFonts w:ascii="Simplified Arabic" w:hAnsi="Simplified Arabic" w:cs="Simplified Arabic"/>
      <w:b/>
      <w:bCs/>
    </w:rPr>
  </w:style>
  <w:style w:type="paragraph" w:styleId="Heading4">
    <w:name w:val="heading 4"/>
    <w:basedOn w:val="ListParagraph"/>
    <w:next w:val="Normal"/>
    <w:link w:val="Heading4Char"/>
    <w:uiPriority w:val="9"/>
    <w:unhideWhenUsed/>
    <w:qFormat/>
    <w:rsid w:val="0017474D"/>
    <w:pPr>
      <w:numPr>
        <w:ilvl w:val="3"/>
        <w:numId w:val="16"/>
      </w:numPr>
      <w:outlineLvl w:val="3"/>
    </w:pPr>
    <w:rPr>
      <w:rFonts w:ascii="Simplified Arabic" w:hAnsi="Simplified Arabic" w:cs="Simplified Arabic"/>
      <w:b/>
      <w:bCs/>
      <w:sz w:val="24"/>
      <w:szCs w:val="24"/>
    </w:rPr>
  </w:style>
  <w:style w:type="paragraph" w:styleId="Heading5">
    <w:name w:val="heading 5"/>
    <w:basedOn w:val="Normal"/>
    <w:next w:val="Normal"/>
    <w:link w:val="Heading5Char"/>
    <w:uiPriority w:val="9"/>
    <w:semiHidden/>
    <w:unhideWhenUsed/>
    <w:qFormat/>
    <w:rsid w:val="00FA14C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14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14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14C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14C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F49DC"/>
    <w:rPr>
      <w:b/>
      <w:bCs/>
      <w:smallCaps/>
      <w:spacing w:val="5"/>
      <w:szCs w:val="72"/>
    </w:rPr>
  </w:style>
  <w:style w:type="paragraph" w:styleId="Subtitle">
    <w:name w:val="Subtitle"/>
    <w:basedOn w:val="NoSpacing"/>
    <w:next w:val="Normal"/>
    <w:link w:val="SubtitleChar"/>
    <w:uiPriority w:val="11"/>
    <w:qFormat/>
    <w:rsid w:val="00324973"/>
  </w:style>
  <w:style w:type="character" w:customStyle="1" w:styleId="SubtitleChar">
    <w:name w:val="Subtitle Char"/>
    <w:basedOn w:val="DefaultParagraphFont"/>
    <w:link w:val="Subtitle"/>
    <w:uiPriority w:val="11"/>
    <w:rsid w:val="00324973"/>
    <w:rPr>
      <w:rFonts w:ascii="Simplified Arabic" w:hAnsi="Simplified Arabic" w:cs="Simplified Arabic"/>
      <w:sz w:val="36"/>
      <w:szCs w:val="36"/>
    </w:rPr>
  </w:style>
  <w:style w:type="character" w:styleId="IntenseEmphasis">
    <w:name w:val="Intense Emphasis"/>
    <w:basedOn w:val="DefaultParagraphFont"/>
    <w:uiPriority w:val="21"/>
    <w:qFormat/>
    <w:rsid w:val="0031355F"/>
    <w:rPr>
      <w:rFonts w:ascii="Hacen Liner XL" w:hAnsi="Hacen Liner XL" w:cs="Hacen Liner XL"/>
      <w:i/>
      <w:iCs/>
      <w:color w:val="000000" w:themeColor="text1"/>
      <w:sz w:val="32"/>
      <w:szCs w:val="32"/>
    </w:rPr>
  </w:style>
  <w:style w:type="character" w:customStyle="1" w:styleId="Heading1Char">
    <w:name w:val="Heading 1 Char"/>
    <w:basedOn w:val="DefaultParagraphFont"/>
    <w:link w:val="Heading1"/>
    <w:uiPriority w:val="9"/>
    <w:rsid w:val="00684C76"/>
    <w:rPr>
      <w:rFonts w:ascii="Simplified Arabic" w:hAnsi="Simplified Arabic" w:cs="Simplified Arabic"/>
      <w:b/>
      <w:bCs/>
      <w:sz w:val="36"/>
      <w:szCs w:val="36"/>
    </w:rPr>
  </w:style>
  <w:style w:type="character" w:customStyle="1" w:styleId="Heading2Char">
    <w:name w:val="Heading 2 Char"/>
    <w:basedOn w:val="DefaultParagraphFont"/>
    <w:link w:val="Heading2"/>
    <w:uiPriority w:val="9"/>
    <w:rsid w:val="00CE2CE1"/>
    <w:rPr>
      <w:rFonts w:ascii="Simplified Arabic" w:hAnsi="Simplified Arabic" w:cs="Simplified Arabic"/>
      <w:b/>
      <w:bCs/>
      <w:sz w:val="32"/>
      <w:szCs w:val="32"/>
    </w:rPr>
  </w:style>
  <w:style w:type="paragraph" w:styleId="TOC1">
    <w:name w:val="toc 1"/>
    <w:basedOn w:val="Normal"/>
    <w:next w:val="Normal"/>
    <w:autoRedefine/>
    <w:uiPriority w:val="39"/>
    <w:unhideWhenUsed/>
    <w:qFormat/>
    <w:rsid w:val="00712E65"/>
    <w:pPr>
      <w:tabs>
        <w:tab w:val="left" w:pos="660"/>
        <w:tab w:val="right" w:leader="dot" w:pos="8505"/>
      </w:tabs>
      <w:spacing w:after="100"/>
    </w:pPr>
    <w:rPr>
      <w:rFonts w:ascii="Simplified Arabic" w:hAnsi="Simplified Arabic" w:cs="Simplified Arabic"/>
      <w:noProof/>
    </w:rPr>
  </w:style>
  <w:style w:type="paragraph" w:styleId="TOC2">
    <w:name w:val="toc 2"/>
    <w:basedOn w:val="Normal"/>
    <w:next w:val="Normal"/>
    <w:autoRedefine/>
    <w:uiPriority w:val="39"/>
    <w:unhideWhenUsed/>
    <w:qFormat/>
    <w:rsid w:val="006F68BB"/>
    <w:pPr>
      <w:spacing w:after="100"/>
      <w:ind w:left="220"/>
    </w:pPr>
  </w:style>
  <w:style w:type="character" w:styleId="Hyperlink">
    <w:name w:val="Hyperlink"/>
    <w:basedOn w:val="DefaultParagraphFont"/>
    <w:uiPriority w:val="99"/>
    <w:unhideWhenUsed/>
    <w:rsid w:val="006F68BB"/>
    <w:rPr>
      <w:color w:val="0000FF" w:themeColor="hyperlink"/>
      <w:u w:val="single"/>
    </w:rPr>
  </w:style>
  <w:style w:type="paragraph" w:styleId="Header">
    <w:name w:val="header"/>
    <w:basedOn w:val="Normal"/>
    <w:link w:val="HeaderChar"/>
    <w:uiPriority w:val="99"/>
    <w:unhideWhenUsed/>
    <w:rsid w:val="006F68BB"/>
    <w:pPr>
      <w:tabs>
        <w:tab w:val="center" w:pos="4153"/>
        <w:tab w:val="right" w:pos="8306"/>
      </w:tabs>
      <w:spacing w:after="0" w:line="240" w:lineRule="auto"/>
    </w:pPr>
  </w:style>
  <w:style w:type="character" w:customStyle="1" w:styleId="HeaderChar">
    <w:name w:val="Header Char"/>
    <w:basedOn w:val="DefaultParagraphFont"/>
    <w:link w:val="Header"/>
    <w:uiPriority w:val="99"/>
    <w:rsid w:val="006F68BB"/>
  </w:style>
  <w:style w:type="paragraph" w:styleId="Footer">
    <w:name w:val="footer"/>
    <w:basedOn w:val="Normal"/>
    <w:link w:val="FooterChar"/>
    <w:uiPriority w:val="99"/>
    <w:unhideWhenUsed/>
    <w:rsid w:val="006F68BB"/>
    <w:pPr>
      <w:tabs>
        <w:tab w:val="center" w:pos="4153"/>
        <w:tab w:val="right" w:pos="8306"/>
      </w:tabs>
      <w:spacing w:after="0" w:line="240" w:lineRule="auto"/>
    </w:pPr>
  </w:style>
  <w:style w:type="character" w:customStyle="1" w:styleId="FooterChar">
    <w:name w:val="Footer Char"/>
    <w:basedOn w:val="DefaultParagraphFont"/>
    <w:link w:val="Footer"/>
    <w:uiPriority w:val="99"/>
    <w:rsid w:val="006F68BB"/>
  </w:style>
  <w:style w:type="paragraph" w:styleId="BalloonText">
    <w:name w:val="Balloon Text"/>
    <w:basedOn w:val="Normal"/>
    <w:link w:val="BalloonTextChar"/>
    <w:uiPriority w:val="99"/>
    <w:semiHidden/>
    <w:unhideWhenUsed/>
    <w:rsid w:val="006F6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8BB"/>
    <w:rPr>
      <w:rFonts w:ascii="Tahoma" w:hAnsi="Tahoma" w:cs="Tahoma"/>
      <w:sz w:val="16"/>
      <w:szCs w:val="16"/>
    </w:rPr>
  </w:style>
  <w:style w:type="paragraph" w:styleId="ListParagraph">
    <w:name w:val="List Paragraph"/>
    <w:basedOn w:val="Normal"/>
    <w:uiPriority w:val="34"/>
    <w:qFormat/>
    <w:rsid w:val="00D346F2"/>
    <w:pPr>
      <w:ind w:left="720"/>
      <w:contextualSpacing/>
    </w:pPr>
  </w:style>
  <w:style w:type="paragraph" w:styleId="Title">
    <w:name w:val="Title"/>
    <w:basedOn w:val="Normal"/>
    <w:next w:val="Normal"/>
    <w:link w:val="TitleChar"/>
    <w:qFormat/>
    <w:rsid w:val="00324973"/>
    <w:pPr>
      <w:spacing w:line="276" w:lineRule="auto"/>
      <w:jc w:val="center"/>
    </w:pPr>
    <w:rPr>
      <w:rFonts w:ascii="Simplified Arabic" w:eastAsiaTheme="majorEastAsia" w:hAnsi="Simplified Arabic" w:cs="Simplified Arabic"/>
      <w:b/>
      <w:bCs/>
      <w:smallCaps/>
      <w:spacing w:val="5"/>
      <w:sz w:val="52"/>
      <w:szCs w:val="52"/>
    </w:rPr>
  </w:style>
  <w:style w:type="character" w:customStyle="1" w:styleId="TitleChar">
    <w:name w:val="Title Char"/>
    <w:basedOn w:val="DefaultParagraphFont"/>
    <w:link w:val="Title"/>
    <w:rsid w:val="00324973"/>
    <w:rPr>
      <w:rFonts w:ascii="Simplified Arabic" w:eastAsiaTheme="majorEastAsia" w:hAnsi="Simplified Arabic" w:cs="Simplified Arabic"/>
      <w:b/>
      <w:bCs/>
      <w:smallCaps/>
      <w:spacing w:val="5"/>
      <w:sz w:val="52"/>
      <w:szCs w:val="52"/>
    </w:rPr>
  </w:style>
  <w:style w:type="paragraph" w:customStyle="1" w:styleId="NormalText">
    <w:name w:val="NormalText"/>
    <w:basedOn w:val="Normal"/>
    <w:link w:val="NormalTextChar"/>
    <w:qFormat/>
    <w:rsid w:val="0065446A"/>
    <w:rPr>
      <w:rFonts w:ascii="Simplified Arabic" w:hAnsi="Simplified Arabic" w:cs="Simplified Arabic"/>
      <w:sz w:val="32"/>
      <w:lang w:bidi="ar-LY"/>
    </w:rPr>
  </w:style>
  <w:style w:type="table" w:styleId="TableGrid">
    <w:name w:val="Table Grid"/>
    <w:basedOn w:val="TableNormal"/>
    <w:uiPriority w:val="59"/>
    <w:rsid w:val="00D22D46"/>
    <w:pPr>
      <w:spacing w:after="0" w:line="240" w:lineRule="auto"/>
    </w:pPr>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Char">
    <w:name w:val="NormalText Char"/>
    <w:basedOn w:val="DefaultParagraphFont"/>
    <w:link w:val="NormalText"/>
    <w:rsid w:val="0065446A"/>
    <w:rPr>
      <w:rFonts w:ascii="Simplified Arabic" w:hAnsi="Simplified Arabic" w:cs="Simplified Arabic"/>
      <w:sz w:val="32"/>
      <w:szCs w:val="28"/>
      <w:lang w:bidi="ar-LY"/>
    </w:rPr>
  </w:style>
  <w:style w:type="character" w:customStyle="1" w:styleId="Heading3Char">
    <w:name w:val="Heading 3 Char"/>
    <w:basedOn w:val="DefaultParagraphFont"/>
    <w:link w:val="Heading3"/>
    <w:uiPriority w:val="9"/>
    <w:rsid w:val="0017474D"/>
    <w:rPr>
      <w:rFonts w:ascii="Simplified Arabic" w:hAnsi="Simplified Arabic" w:cs="Simplified Arabic"/>
      <w:b/>
      <w:bCs/>
      <w:sz w:val="28"/>
      <w:szCs w:val="28"/>
    </w:rPr>
  </w:style>
  <w:style w:type="paragraph" w:styleId="Caption">
    <w:name w:val="caption"/>
    <w:basedOn w:val="Normal"/>
    <w:next w:val="Normal"/>
    <w:uiPriority w:val="35"/>
    <w:unhideWhenUsed/>
    <w:qFormat/>
    <w:rsid w:val="00F70C38"/>
    <w:pPr>
      <w:keepNext/>
      <w:spacing w:before="200"/>
      <w:jc w:val="center"/>
    </w:pPr>
    <w:rPr>
      <w:rFonts w:ascii="Simplified Arabic" w:eastAsiaTheme="minorEastAsia" w:hAnsi="Simplified Arabic" w:cs="Simplified Arabic"/>
      <w:b/>
      <w:color w:val="000000" w:themeColor="text1"/>
      <w:lang w:val="en-GB"/>
    </w:rPr>
  </w:style>
  <w:style w:type="character" w:styleId="HTMLTypewriter">
    <w:name w:val="HTML Typewriter"/>
    <w:basedOn w:val="DefaultParagraphFont"/>
    <w:uiPriority w:val="99"/>
    <w:semiHidden/>
    <w:unhideWhenUsed/>
    <w:rsid w:val="00D22D46"/>
    <w:rPr>
      <w:rFonts w:ascii="Courier New" w:eastAsia="Times New Roman" w:hAnsi="Courier New" w:cs="Courier New"/>
      <w:sz w:val="20"/>
      <w:szCs w:val="20"/>
    </w:rPr>
  </w:style>
  <w:style w:type="paragraph" w:styleId="NoSpacing">
    <w:name w:val="No Spacing"/>
    <w:basedOn w:val="Normal"/>
    <w:link w:val="NoSpacingChar"/>
    <w:uiPriority w:val="1"/>
    <w:qFormat/>
    <w:rsid w:val="00324973"/>
    <w:pPr>
      <w:spacing w:line="276" w:lineRule="auto"/>
      <w:jc w:val="center"/>
    </w:pPr>
    <w:rPr>
      <w:rFonts w:ascii="Simplified Arabic" w:hAnsi="Simplified Arabic" w:cs="Simplified Arabic"/>
      <w:sz w:val="36"/>
      <w:szCs w:val="36"/>
    </w:rPr>
  </w:style>
  <w:style w:type="character" w:customStyle="1" w:styleId="NoSpacingChar">
    <w:name w:val="No Spacing Char"/>
    <w:basedOn w:val="DefaultParagraphFont"/>
    <w:link w:val="NoSpacing"/>
    <w:uiPriority w:val="1"/>
    <w:rsid w:val="00324973"/>
    <w:rPr>
      <w:rFonts w:ascii="Simplified Arabic" w:hAnsi="Simplified Arabic" w:cs="Simplified Arabic"/>
      <w:sz w:val="36"/>
      <w:szCs w:val="36"/>
    </w:rPr>
  </w:style>
  <w:style w:type="paragraph" w:styleId="TOCHeading">
    <w:name w:val="TOC Heading"/>
    <w:basedOn w:val="Heading1"/>
    <w:next w:val="Normal"/>
    <w:uiPriority w:val="39"/>
    <w:unhideWhenUsed/>
    <w:qFormat/>
    <w:rsid w:val="00554D03"/>
    <w:pPr>
      <w:numPr>
        <w:numId w:val="0"/>
      </w:numPr>
      <w:bidi w:val="0"/>
      <w:jc w:val="left"/>
      <w:outlineLvl w:val="9"/>
    </w:pPr>
    <w:rPr>
      <w:rFonts w:asciiTheme="majorHAnsi" w:hAnsiTheme="majorHAnsi" w:cstheme="majorBidi"/>
      <w:sz w:val="28"/>
      <w:szCs w:val="28"/>
      <w:lang w:eastAsia="ja-JP"/>
    </w:rPr>
  </w:style>
  <w:style w:type="paragraph" w:styleId="TOC3">
    <w:name w:val="toc 3"/>
    <w:basedOn w:val="Normal"/>
    <w:next w:val="Normal"/>
    <w:autoRedefine/>
    <w:uiPriority w:val="39"/>
    <w:unhideWhenUsed/>
    <w:qFormat/>
    <w:rsid w:val="00554D03"/>
    <w:pPr>
      <w:spacing w:after="100"/>
      <w:ind w:left="440"/>
    </w:pPr>
  </w:style>
  <w:style w:type="paragraph" w:customStyle="1" w:styleId="D345FF3D873148C5AE3FBF3267827368">
    <w:name w:val="D345FF3D873148C5AE3FBF3267827368"/>
    <w:rsid w:val="005D2517"/>
    <w:pPr>
      <w:bidi/>
    </w:pPr>
    <w:rPr>
      <w:rFonts w:eastAsiaTheme="minorEastAsia"/>
      <w:rtl/>
    </w:rPr>
  </w:style>
  <w:style w:type="paragraph" w:customStyle="1" w:styleId="Table-Figure">
    <w:name w:val="Table-Figure"/>
    <w:basedOn w:val="Caption"/>
    <w:link w:val="Table-FigureChar"/>
    <w:qFormat/>
    <w:rsid w:val="00B80E9C"/>
  </w:style>
  <w:style w:type="character" w:customStyle="1" w:styleId="Table-FigureChar">
    <w:name w:val="Table-Figure Char"/>
    <w:basedOn w:val="DefaultParagraphFont"/>
    <w:link w:val="Table-Figure"/>
    <w:rsid w:val="00B80E9C"/>
    <w:rPr>
      <w:rFonts w:ascii="Simplified Arabic" w:eastAsiaTheme="minorEastAsia" w:hAnsi="Simplified Arabic" w:cs="Simplified Arabic"/>
      <w:b/>
      <w:color w:val="000000" w:themeColor="text1"/>
      <w:sz w:val="28"/>
      <w:szCs w:val="28"/>
      <w:lang w:val="en-GB"/>
    </w:rPr>
  </w:style>
  <w:style w:type="character" w:customStyle="1" w:styleId="Heading4Char">
    <w:name w:val="Heading 4 Char"/>
    <w:basedOn w:val="DefaultParagraphFont"/>
    <w:link w:val="Heading4"/>
    <w:uiPriority w:val="9"/>
    <w:rsid w:val="0017474D"/>
    <w:rPr>
      <w:rFonts w:ascii="Simplified Arabic" w:hAnsi="Simplified Arabic" w:cs="Simplified Arabic"/>
      <w:b/>
      <w:bCs/>
      <w:sz w:val="24"/>
      <w:szCs w:val="24"/>
    </w:rPr>
  </w:style>
  <w:style w:type="character" w:customStyle="1" w:styleId="Heading5Char">
    <w:name w:val="Heading 5 Char"/>
    <w:basedOn w:val="DefaultParagraphFont"/>
    <w:link w:val="Heading5"/>
    <w:uiPriority w:val="9"/>
    <w:semiHidden/>
    <w:rsid w:val="00FA14CF"/>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semiHidden/>
    <w:rsid w:val="00FA14CF"/>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semiHidden/>
    <w:rsid w:val="00FA14CF"/>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semiHidden/>
    <w:rsid w:val="00FA14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14CF"/>
    <w:rPr>
      <w:rFonts w:asciiTheme="majorHAnsi" w:eastAsiaTheme="majorEastAsia" w:hAnsiTheme="majorHAnsi" w:cstheme="majorBidi"/>
      <w:i/>
      <w:iCs/>
      <w:color w:val="404040" w:themeColor="text1" w:themeTint="BF"/>
      <w:sz w:val="20"/>
      <w:szCs w:val="20"/>
    </w:rPr>
  </w:style>
  <w:style w:type="paragraph" w:styleId="TOC4">
    <w:name w:val="toc 4"/>
    <w:basedOn w:val="Normal"/>
    <w:next w:val="Normal"/>
    <w:autoRedefine/>
    <w:uiPriority w:val="39"/>
    <w:unhideWhenUsed/>
    <w:rsid w:val="001E6A2B"/>
    <w:pPr>
      <w:spacing w:after="100"/>
      <w:ind w:left="660"/>
    </w:pPr>
  </w:style>
  <w:style w:type="paragraph" w:styleId="NormalWeb">
    <w:name w:val="Normal (Web)"/>
    <w:basedOn w:val="Normal"/>
    <w:uiPriority w:val="99"/>
    <w:unhideWhenUsed/>
    <w:rsid w:val="00E0010A"/>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MediumList1-Accent6">
    <w:name w:val="Medium List 1 Accent 6"/>
    <w:basedOn w:val="TableNormal"/>
    <w:uiPriority w:val="65"/>
    <w:rsid w:val="00B26DC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List-Accent6">
    <w:name w:val="Light List Accent 6"/>
    <w:basedOn w:val="TableNormal"/>
    <w:uiPriority w:val="61"/>
    <w:rsid w:val="00B26DC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1-Accent6">
    <w:name w:val="Medium Grid 1 Accent 6"/>
    <w:basedOn w:val="TableNormal"/>
    <w:uiPriority w:val="67"/>
    <w:rsid w:val="00B26DC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ames">
    <w:name w:val="names"/>
    <w:basedOn w:val="NormalText"/>
    <w:link w:val="namesChar"/>
    <w:qFormat/>
    <w:rsid w:val="00324973"/>
    <w:pPr>
      <w:jc w:val="center"/>
    </w:pPr>
    <w:rPr>
      <w:sz w:val="36"/>
      <w:szCs w:val="32"/>
    </w:rPr>
  </w:style>
  <w:style w:type="character" w:customStyle="1" w:styleId="namesChar">
    <w:name w:val="names Char"/>
    <w:basedOn w:val="DefaultParagraphFont"/>
    <w:link w:val="names"/>
    <w:rsid w:val="00324973"/>
    <w:rPr>
      <w:rFonts w:ascii="Simplified Arabic" w:hAnsi="Simplified Arabic" w:cs="Simplified Arabic"/>
      <w:sz w:val="36"/>
      <w:szCs w:val="32"/>
      <w:lang w:bidi="ar-LY"/>
    </w:rPr>
  </w:style>
  <w:style w:type="table" w:styleId="LightShading">
    <w:name w:val="Light Shading"/>
    <w:basedOn w:val="TableNormal"/>
    <w:uiPriority w:val="60"/>
    <w:rsid w:val="000037E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F3519F"/>
  </w:style>
  <w:style w:type="table" w:styleId="LightGrid">
    <w:name w:val="Light Grid"/>
    <w:basedOn w:val="TableNormal"/>
    <w:uiPriority w:val="62"/>
    <w:rsid w:val="008D79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B80BD7"/>
    <w:rPr>
      <w:i/>
      <w:iCs/>
    </w:rPr>
  </w:style>
  <w:style w:type="paragraph" w:styleId="BodyText">
    <w:name w:val="Body Text"/>
    <w:basedOn w:val="Normal"/>
    <w:link w:val="BodyTextChar"/>
    <w:rsid w:val="0026470A"/>
    <w:pPr>
      <w:spacing w:after="0" w:line="240" w:lineRule="auto"/>
      <w:jc w:val="left"/>
    </w:pPr>
    <w:rPr>
      <w:rFonts w:ascii="Times New Roman" w:eastAsia="Times New Roman" w:hAnsi="Times New Roman" w:cs="Times New Roman"/>
      <w:sz w:val="32"/>
      <w:szCs w:val="32"/>
      <w:lang w:eastAsia="ar-SA"/>
    </w:rPr>
  </w:style>
  <w:style w:type="character" w:customStyle="1" w:styleId="BodyTextChar">
    <w:name w:val="Body Text Char"/>
    <w:basedOn w:val="DefaultParagraphFont"/>
    <w:link w:val="BodyText"/>
    <w:rsid w:val="0026470A"/>
    <w:rPr>
      <w:rFonts w:ascii="Times New Roman" w:eastAsia="Times New Roman" w:hAnsi="Times New Roman" w:cs="Times New Roman"/>
      <w:sz w:val="32"/>
      <w:szCs w:val="32"/>
      <w:lang w:eastAsia="ar-SA"/>
    </w:rPr>
  </w:style>
  <w:style w:type="paragraph" w:styleId="Index1">
    <w:name w:val="index 1"/>
    <w:basedOn w:val="Normal"/>
    <w:next w:val="Normal"/>
    <w:autoRedefine/>
    <w:uiPriority w:val="99"/>
    <w:semiHidden/>
    <w:unhideWhenUsed/>
    <w:rsid w:val="005C785B"/>
    <w:pPr>
      <w:spacing w:after="0" w:line="240" w:lineRule="auto"/>
      <w:ind w:left="280" w:hanging="280"/>
    </w:pPr>
  </w:style>
  <w:style w:type="paragraph" w:styleId="TableofFigures">
    <w:name w:val="table of figures"/>
    <w:basedOn w:val="Normal"/>
    <w:next w:val="Normal"/>
    <w:link w:val="TableofFiguresChar"/>
    <w:uiPriority w:val="99"/>
    <w:unhideWhenUsed/>
    <w:rsid w:val="005C785B"/>
    <w:pPr>
      <w:spacing w:after="0"/>
    </w:pPr>
  </w:style>
  <w:style w:type="paragraph" w:customStyle="1" w:styleId="Reference">
    <w:name w:val="Reference"/>
    <w:basedOn w:val="NormalText"/>
    <w:link w:val="ReferenceChar"/>
    <w:qFormat/>
    <w:rsid w:val="004745C9"/>
    <w:pPr>
      <w:numPr>
        <w:numId w:val="3"/>
      </w:numPr>
    </w:pPr>
  </w:style>
  <w:style w:type="character" w:customStyle="1" w:styleId="ReferenceChar">
    <w:name w:val="Reference Char"/>
    <w:basedOn w:val="NormalTextChar"/>
    <w:link w:val="Reference"/>
    <w:rsid w:val="004745C9"/>
    <w:rPr>
      <w:rFonts w:ascii="Simplified Arabic" w:hAnsi="Simplified Arabic" w:cs="Simplified Arabic"/>
      <w:sz w:val="32"/>
      <w:szCs w:val="28"/>
      <w:lang w:bidi="ar-LY"/>
    </w:rPr>
  </w:style>
  <w:style w:type="paragraph" w:customStyle="1" w:styleId="ListofTables">
    <w:name w:val="List of Tables"/>
    <w:basedOn w:val="TableofFigures"/>
    <w:link w:val="ListofTablesChar"/>
    <w:qFormat/>
    <w:rsid w:val="00F70C38"/>
    <w:pPr>
      <w:tabs>
        <w:tab w:val="right" w:leader="dot" w:pos="8495"/>
      </w:tabs>
    </w:pPr>
    <w:rPr>
      <w:rFonts w:ascii="Simplified Arabic" w:hAnsi="Simplified Arabic" w:cs="Simplified Arabic"/>
    </w:rPr>
  </w:style>
  <w:style w:type="table" w:customStyle="1" w:styleId="LightShading1">
    <w:name w:val="Light Shading1"/>
    <w:basedOn w:val="TableNormal"/>
    <w:next w:val="LightShading"/>
    <w:uiPriority w:val="60"/>
    <w:rsid w:val="00B731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ableofFiguresChar">
    <w:name w:val="Table of Figures Char"/>
    <w:basedOn w:val="DefaultParagraphFont"/>
    <w:link w:val="TableofFigures"/>
    <w:uiPriority w:val="99"/>
    <w:rsid w:val="00F70C38"/>
    <w:rPr>
      <w:rFonts w:ascii="Arabic Typesetting" w:hAnsi="Arabic Typesetting" w:cs="Arabic Typesetting"/>
      <w:sz w:val="28"/>
      <w:szCs w:val="28"/>
    </w:rPr>
  </w:style>
  <w:style w:type="character" w:customStyle="1" w:styleId="ListofTablesChar">
    <w:name w:val="List of Tables Char"/>
    <w:basedOn w:val="TableofFiguresChar"/>
    <w:link w:val="ListofTables"/>
    <w:rsid w:val="00F70C38"/>
    <w:rPr>
      <w:rFonts w:ascii="Simplified Arabic" w:hAnsi="Simplified Arabic" w:cs="Simplified Arabic"/>
      <w:sz w:val="28"/>
      <w:szCs w:val="28"/>
    </w:rPr>
  </w:style>
  <w:style w:type="paragraph" w:customStyle="1" w:styleId="Subtitlebold">
    <w:name w:val="Subtitlebold"/>
    <w:basedOn w:val="Normal"/>
    <w:link w:val="SubtitleboldChar"/>
    <w:qFormat/>
    <w:rsid w:val="00324973"/>
    <w:pPr>
      <w:spacing w:line="480" w:lineRule="auto"/>
      <w:jc w:val="center"/>
    </w:pPr>
    <w:rPr>
      <w:rFonts w:ascii="Simplified Arabic" w:hAnsi="Simplified Arabic" w:cs="Simplified Arabic"/>
      <w:b/>
      <w:bCs/>
      <w:sz w:val="36"/>
      <w:szCs w:val="36"/>
    </w:rPr>
  </w:style>
  <w:style w:type="character" w:customStyle="1" w:styleId="SubtitleboldChar">
    <w:name w:val="Subtitlebold Char"/>
    <w:basedOn w:val="DefaultParagraphFont"/>
    <w:link w:val="Subtitlebold"/>
    <w:rsid w:val="00324973"/>
    <w:rPr>
      <w:rFonts w:ascii="Simplified Arabic" w:hAnsi="Simplified Arabic" w:cs="Simplified Arabic"/>
      <w:b/>
      <w:bCs/>
      <w:sz w:val="36"/>
      <w:szCs w:val="36"/>
    </w:rPr>
  </w:style>
  <w:style w:type="table" w:styleId="GridTable1Light">
    <w:name w:val="Grid Table 1 Light"/>
    <w:basedOn w:val="TableNormal"/>
    <w:uiPriority w:val="46"/>
    <w:rsid w:val="00170D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70DC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70DC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70DC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70DC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170D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476309"/>
    <w:rPr>
      <w:b/>
      <w:bCs/>
    </w:rPr>
  </w:style>
  <w:style w:type="character" w:styleId="IntenseReference">
    <w:name w:val="Intense Reference"/>
    <w:basedOn w:val="DefaultParagraphFont"/>
    <w:uiPriority w:val="32"/>
    <w:qFormat/>
    <w:rsid w:val="00006CE7"/>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3975">
      <w:bodyDiv w:val="1"/>
      <w:marLeft w:val="0"/>
      <w:marRight w:val="0"/>
      <w:marTop w:val="0"/>
      <w:marBottom w:val="0"/>
      <w:divBdr>
        <w:top w:val="none" w:sz="0" w:space="0" w:color="auto"/>
        <w:left w:val="none" w:sz="0" w:space="0" w:color="auto"/>
        <w:bottom w:val="none" w:sz="0" w:space="0" w:color="auto"/>
        <w:right w:val="none" w:sz="0" w:space="0" w:color="auto"/>
      </w:divBdr>
    </w:div>
    <w:div w:id="46606704">
      <w:bodyDiv w:val="1"/>
      <w:marLeft w:val="0"/>
      <w:marRight w:val="0"/>
      <w:marTop w:val="0"/>
      <w:marBottom w:val="0"/>
      <w:divBdr>
        <w:top w:val="none" w:sz="0" w:space="0" w:color="auto"/>
        <w:left w:val="none" w:sz="0" w:space="0" w:color="auto"/>
        <w:bottom w:val="none" w:sz="0" w:space="0" w:color="auto"/>
        <w:right w:val="none" w:sz="0" w:space="0" w:color="auto"/>
      </w:divBdr>
    </w:div>
    <w:div w:id="66534924">
      <w:bodyDiv w:val="1"/>
      <w:marLeft w:val="0"/>
      <w:marRight w:val="0"/>
      <w:marTop w:val="0"/>
      <w:marBottom w:val="0"/>
      <w:divBdr>
        <w:top w:val="none" w:sz="0" w:space="0" w:color="auto"/>
        <w:left w:val="none" w:sz="0" w:space="0" w:color="auto"/>
        <w:bottom w:val="none" w:sz="0" w:space="0" w:color="auto"/>
        <w:right w:val="none" w:sz="0" w:space="0" w:color="auto"/>
      </w:divBdr>
      <w:divsChild>
        <w:div w:id="1115639867">
          <w:marLeft w:val="0"/>
          <w:marRight w:val="547"/>
          <w:marTop w:val="134"/>
          <w:marBottom w:val="0"/>
          <w:divBdr>
            <w:top w:val="none" w:sz="0" w:space="0" w:color="auto"/>
            <w:left w:val="none" w:sz="0" w:space="0" w:color="auto"/>
            <w:bottom w:val="none" w:sz="0" w:space="0" w:color="auto"/>
            <w:right w:val="none" w:sz="0" w:space="0" w:color="auto"/>
          </w:divBdr>
        </w:div>
      </w:divsChild>
    </w:div>
    <w:div w:id="324361551">
      <w:bodyDiv w:val="1"/>
      <w:marLeft w:val="0"/>
      <w:marRight w:val="0"/>
      <w:marTop w:val="0"/>
      <w:marBottom w:val="0"/>
      <w:divBdr>
        <w:top w:val="none" w:sz="0" w:space="0" w:color="auto"/>
        <w:left w:val="none" w:sz="0" w:space="0" w:color="auto"/>
        <w:bottom w:val="none" w:sz="0" w:space="0" w:color="auto"/>
        <w:right w:val="none" w:sz="0" w:space="0" w:color="auto"/>
      </w:divBdr>
    </w:div>
    <w:div w:id="349529344">
      <w:bodyDiv w:val="1"/>
      <w:marLeft w:val="0"/>
      <w:marRight w:val="0"/>
      <w:marTop w:val="0"/>
      <w:marBottom w:val="0"/>
      <w:divBdr>
        <w:top w:val="none" w:sz="0" w:space="0" w:color="auto"/>
        <w:left w:val="none" w:sz="0" w:space="0" w:color="auto"/>
        <w:bottom w:val="none" w:sz="0" w:space="0" w:color="auto"/>
        <w:right w:val="none" w:sz="0" w:space="0" w:color="auto"/>
      </w:divBdr>
    </w:div>
    <w:div w:id="371466384">
      <w:bodyDiv w:val="1"/>
      <w:marLeft w:val="0"/>
      <w:marRight w:val="0"/>
      <w:marTop w:val="0"/>
      <w:marBottom w:val="0"/>
      <w:divBdr>
        <w:top w:val="none" w:sz="0" w:space="0" w:color="auto"/>
        <w:left w:val="none" w:sz="0" w:space="0" w:color="auto"/>
        <w:bottom w:val="none" w:sz="0" w:space="0" w:color="auto"/>
        <w:right w:val="none" w:sz="0" w:space="0" w:color="auto"/>
      </w:divBdr>
      <w:divsChild>
        <w:div w:id="1738169887">
          <w:marLeft w:val="0"/>
          <w:marRight w:val="446"/>
          <w:marTop w:val="0"/>
          <w:marBottom w:val="0"/>
          <w:divBdr>
            <w:top w:val="none" w:sz="0" w:space="0" w:color="auto"/>
            <w:left w:val="none" w:sz="0" w:space="0" w:color="auto"/>
            <w:bottom w:val="none" w:sz="0" w:space="0" w:color="auto"/>
            <w:right w:val="none" w:sz="0" w:space="0" w:color="auto"/>
          </w:divBdr>
        </w:div>
        <w:div w:id="1749765076">
          <w:marLeft w:val="0"/>
          <w:marRight w:val="446"/>
          <w:marTop w:val="0"/>
          <w:marBottom w:val="0"/>
          <w:divBdr>
            <w:top w:val="none" w:sz="0" w:space="0" w:color="auto"/>
            <w:left w:val="none" w:sz="0" w:space="0" w:color="auto"/>
            <w:bottom w:val="none" w:sz="0" w:space="0" w:color="auto"/>
            <w:right w:val="none" w:sz="0" w:space="0" w:color="auto"/>
          </w:divBdr>
        </w:div>
      </w:divsChild>
    </w:div>
    <w:div w:id="476072245">
      <w:bodyDiv w:val="1"/>
      <w:marLeft w:val="0"/>
      <w:marRight w:val="0"/>
      <w:marTop w:val="0"/>
      <w:marBottom w:val="0"/>
      <w:divBdr>
        <w:top w:val="none" w:sz="0" w:space="0" w:color="auto"/>
        <w:left w:val="none" w:sz="0" w:space="0" w:color="auto"/>
        <w:bottom w:val="none" w:sz="0" w:space="0" w:color="auto"/>
        <w:right w:val="none" w:sz="0" w:space="0" w:color="auto"/>
      </w:divBdr>
    </w:div>
    <w:div w:id="539123853">
      <w:bodyDiv w:val="1"/>
      <w:marLeft w:val="0"/>
      <w:marRight w:val="0"/>
      <w:marTop w:val="0"/>
      <w:marBottom w:val="0"/>
      <w:divBdr>
        <w:top w:val="none" w:sz="0" w:space="0" w:color="auto"/>
        <w:left w:val="none" w:sz="0" w:space="0" w:color="auto"/>
        <w:bottom w:val="none" w:sz="0" w:space="0" w:color="auto"/>
        <w:right w:val="none" w:sz="0" w:space="0" w:color="auto"/>
      </w:divBdr>
    </w:div>
    <w:div w:id="598609838">
      <w:bodyDiv w:val="1"/>
      <w:marLeft w:val="0"/>
      <w:marRight w:val="0"/>
      <w:marTop w:val="0"/>
      <w:marBottom w:val="0"/>
      <w:divBdr>
        <w:top w:val="none" w:sz="0" w:space="0" w:color="auto"/>
        <w:left w:val="none" w:sz="0" w:space="0" w:color="auto"/>
        <w:bottom w:val="none" w:sz="0" w:space="0" w:color="auto"/>
        <w:right w:val="none" w:sz="0" w:space="0" w:color="auto"/>
      </w:divBdr>
    </w:div>
    <w:div w:id="616908206">
      <w:bodyDiv w:val="1"/>
      <w:marLeft w:val="0"/>
      <w:marRight w:val="0"/>
      <w:marTop w:val="0"/>
      <w:marBottom w:val="0"/>
      <w:divBdr>
        <w:top w:val="none" w:sz="0" w:space="0" w:color="auto"/>
        <w:left w:val="none" w:sz="0" w:space="0" w:color="auto"/>
        <w:bottom w:val="none" w:sz="0" w:space="0" w:color="auto"/>
        <w:right w:val="none" w:sz="0" w:space="0" w:color="auto"/>
      </w:divBdr>
    </w:div>
    <w:div w:id="697396227">
      <w:bodyDiv w:val="1"/>
      <w:marLeft w:val="0"/>
      <w:marRight w:val="0"/>
      <w:marTop w:val="0"/>
      <w:marBottom w:val="0"/>
      <w:divBdr>
        <w:top w:val="none" w:sz="0" w:space="0" w:color="auto"/>
        <w:left w:val="none" w:sz="0" w:space="0" w:color="auto"/>
        <w:bottom w:val="none" w:sz="0" w:space="0" w:color="auto"/>
        <w:right w:val="none" w:sz="0" w:space="0" w:color="auto"/>
      </w:divBdr>
    </w:div>
    <w:div w:id="730155002">
      <w:bodyDiv w:val="1"/>
      <w:marLeft w:val="0"/>
      <w:marRight w:val="0"/>
      <w:marTop w:val="0"/>
      <w:marBottom w:val="0"/>
      <w:divBdr>
        <w:top w:val="none" w:sz="0" w:space="0" w:color="auto"/>
        <w:left w:val="none" w:sz="0" w:space="0" w:color="auto"/>
        <w:bottom w:val="none" w:sz="0" w:space="0" w:color="auto"/>
        <w:right w:val="none" w:sz="0" w:space="0" w:color="auto"/>
      </w:divBdr>
      <w:divsChild>
        <w:div w:id="174079212">
          <w:marLeft w:val="0"/>
          <w:marRight w:val="446"/>
          <w:marTop w:val="0"/>
          <w:marBottom w:val="0"/>
          <w:divBdr>
            <w:top w:val="none" w:sz="0" w:space="0" w:color="auto"/>
            <w:left w:val="none" w:sz="0" w:space="0" w:color="auto"/>
            <w:bottom w:val="none" w:sz="0" w:space="0" w:color="auto"/>
            <w:right w:val="none" w:sz="0" w:space="0" w:color="auto"/>
          </w:divBdr>
        </w:div>
        <w:div w:id="742873319">
          <w:marLeft w:val="0"/>
          <w:marRight w:val="446"/>
          <w:marTop w:val="0"/>
          <w:marBottom w:val="0"/>
          <w:divBdr>
            <w:top w:val="none" w:sz="0" w:space="0" w:color="auto"/>
            <w:left w:val="none" w:sz="0" w:space="0" w:color="auto"/>
            <w:bottom w:val="none" w:sz="0" w:space="0" w:color="auto"/>
            <w:right w:val="none" w:sz="0" w:space="0" w:color="auto"/>
          </w:divBdr>
        </w:div>
        <w:div w:id="789202841">
          <w:marLeft w:val="0"/>
          <w:marRight w:val="446"/>
          <w:marTop w:val="0"/>
          <w:marBottom w:val="0"/>
          <w:divBdr>
            <w:top w:val="none" w:sz="0" w:space="0" w:color="auto"/>
            <w:left w:val="none" w:sz="0" w:space="0" w:color="auto"/>
            <w:bottom w:val="none" w:sz="0" w:space="0" w:color="auto"/>
            <w:right w:val="none" w:sz="0" w:space="0" w:color="auto"/>
          </w:divBdr>
        </w:div>
        <w:div w:id="794837461">
          <w:marLeft w:val="0"/>
          <w:marRight w:val="446"/>
          <w:marTop w:val="0"/>
          <w:marBottom w:val="0"/>
          <w:divBdr>
            <w:top w:val="none" w:sz="0" w:space="0" w:color="auto"/>
            <w:left w:val="none" w:sz="0" w:space="0" w:color="auto"/>
            <w:bottom w:val="none" w:sz="0" w:space="0" w:color="auto"/>
            <w:right w:val="none" w:sz="0" w:space="0" w:color="auto"/>
          </w:divBdr>
        </w:div>
      </w:divsChild>
    </w:div>
    <w:div w:id="971130175">
      <w:bodyDiv w:val="1"/>
      <w:marLeft w:val="0"/>
      <w:marRight w:val="0"/>
      <w:marTop w:val="0"/>
      <w:marBottom w:val="0"/>
      <w:divBdr>
        <w:top w:val="none" w:sz="0" w:space="0" w:color="auto"/>
        <w:left w:val="none" w:sz="0" w:space="0" w:color="auto"/>
        <w:bottom w:val="none" w:sz="0" w:space="0" w:color="auto"/>
        <w:right w:val="none" w:sz="0" w:space="0" w:color="auto"/>
      </w:divBdr>
    </w:div>
    <w:div w:id="1102070047">
      <w:bodyDiv w:val="1"/>
      <w:marLeft w:val="0"/>
      <w:marRight w:val="0"/>
      <w:marTop w:val="0"/>
      <w:marBottom w:val="0"/>
      <w:divBdr>
        <w:top w:val="none" w:sz="0" w:space="0" w:color="auto"/>
        <w:left w:val="none" w:sz="0" w:space="0" w:color="auto"/>
        <w:bottom w:val="none" w:sz="0" w:space="0" w:color="auto"/>
        <w:right w:val="none" w:sz="0" w:space="0" w:color="auto"/>
      </w:divBdr>
    </w:div>
    <w:div w:id="1557083556">
      <w:bodyDiv w:val="1"/>
      <w:marLeft w:val="0"/>
      <w:marRight w:val="0"/>
      <w:marTop w:val="0"/>
      <w:marBottom w:val="0"/>
      <w:divBdr>
        <w:top w:val="none" w:sz="0" w:space="0" w:color="auto"/>
        <w:left w:val="none" w:sz="0" w:space="0" w:color="auto"/>
        <w:bottom w:val="none" w:sz="0" w:space="0" w:color="auto"/>
        <w:right w:val="none" w:sz="0" w:space="0" w:color="auto"/>
      </w:divBdr>
    </w:div>
    <w:div w:id="1788231556">
      <w:bodyDiv w:val="1"/>
      <w:marLeft w:val="0"/>
      <w:marRight w:val="0"/>
      <w:marTop w:val="0"/>
      <w:marBottom w:val="0"/>
      <w:divBdr>
        <w:top w:val="none" w:sz="0" w:space="0" w:color="auto"/>
        <w:left w:val="none" w:sz="0" w:space="0" w:color="auto"/>
        <w:bottom w:val="none" w:sz="0" w:space="0" w:color="auto"/>
        <w:right w:val="none" w:sz="0" w:space="0" w:color="auto"/>
      </w:divBdr>
    </w:div>
    <w:div w:id="1838644204">
      <w:bodyDiv w:val="1"/>
      <w:marLeft w:val="0"/>
      <w:marRight w:val="0"/>
      <w:marTop w:val="0"/>
      <w:marBottom w:val="0"/>
      <w:divBdr>
        <w:top w:val="none" w:sz="0" w:space="0" w:color="auto"/>
        <w:left w:val="none" w:sz="0" w:space="0" w:color="auto"/>
        <w:bottom w:val="none" w:sz="0" w:space="0" w:color="auto"/>
        <w:right w:val="none" w:sz="0" w:space="0" w:color="auto"/>
      </w:divBdr>
    </w:div>
    <w:div w:id="1862012961">
      <w:bodyDiv w:val="1"/>
      <w:marLeft w:val="0"/>
      <w:marRight w:val="0"/>
      <w:marTop w:val="0"/>
      <w:marBottom w:val="0"/>
      <w:divBdr>
        <w:top w:val="none" w:sz="0" w:space="0" w:color="auto"/>
        <w:left w:val="none" w:sz="0" w:space="0" w:color="auto"/>
        <w:bottom w:val="none" w:sz="0" w:space="0" w:color="auto"/>
        <w:right w:val="none" w:sz="0" w:space="0" w:color="auto"/>
      </w:divBdr>
    </w:div>
    <w:div w:id="1923685452">
      <w:bodyDiv w:val="1"/>
      <w:marLeft w:val="0"/>
      <w:marRight w:val="0"/>
      <w:marTop w:val="0"/>
      <w:marBottom w:val="0"/>
      <w:divBdr>
        <w:top w:val="none" w:sz="0" w:space="0" w:color="auto"/>
        <w:left w:val="none" w:sz="0" w:space="0" w:color="auto"/>
        <w:bottom w:val="none" w:sz="0" w:space="0" w:color="auto"/>
        <w:right w:val="none" w:sz="0" w:space="0" w:color="auto"/>
      </w:divBdr>
    </w:div>
    <w:div w:id="1960792866">
      <w:bodyDiv w:val="1"/>
      <w:marLeft w:val="0"/>
      <w:marRight w:val="0"/>
      <w:marTop w:val="0"/>
      <w:marBottom w:val="0"/>
      <w:divBdr>
        <w:top w:val="none" w:sz="0" w:space="0" w:color="auto"/>
        <w:left w:val="none" w:sz="0" w:space="0" w:color="auto"/>
        <w:bottom w:val="none" w:sz="0" w:space="0" w:color="auto"/>
        <w:right w:val="none" w:sz="0" w:space="0" w:color="auto"/>
      </w:divBdr>
    </w:div>
    <w:div w:id="1976134409">
      <w:bodyDiv w:val="1"/>
      <w:marLeft w:val="0"/>
      <w:marRight w:val="0"/>
      <w:marTop w:val="0"/>
      <w:marBottom w:val="0"/>
      <w:divBdr>
        <w:top w:val="none" w:sz="0" w:space="0" w:color="auto"/>
        <w:left w:val="none" w:sz="0" w:space="0" w:color="auto"/>
        <w:bottom w:val="none" w:sz="0" w:space="0" w:color="auto"/>
        <w:right w:val="none" w:sz="0" w:space="0" w:color="auto"/>
      </w:divBdr>
      <w:divsChild>
        <w:div w:id="41755320">
          <w:marLeft w:val="0"/>
          <w:marRight w:val="0"/>
          <w:marTop w:val="0"/>
          <w:marBottom w:val="0"/>
          <w:divBdr>
            <w:top w:val="none" w:sz="0" w:space="0" w:color="auto"/>
            <w:left w:val="none" w:sz="0" w:space="0" w:color="auto"/>
            <w:bottom w:val="none" w:sz="0" w:space="0" w:color="auto"/>
            <w:right w:val="none" w:sz="0" w:space="0" w:color="auto"/>
          </w:divBdr>
          <w:divsChild>
            <w:div w:id="2001346415">
              <w:marLeft w:val="0"/>
              <w:marRight w:val="0"/>
              <w:marTop w:val="0"/>
              <w:marBottom w:val="0"/>
              <w:divBdr>
                <w:top w:val="none" w:sz="0" w:space="0" w:color="auto"/>
                <w:left w:val="none" w:sz="0" w:space="0" w:color="auto"/>
                <w:bottom w:val="none" w:sz="0" w:space="0" w:color="auto"/>
                <w:right w:val="none" w:sz="0" w:space="0" w:color="auto"/>
              </w:divBdr>
              <w:divsChild>
                <w:div w:id="2025863302">
                  <w:marLeft w:val="135"/>
                  <w:marRight w:val="120"/>
                  <w:marTop w:val="150"/>
                  <w:marBottom w:val="45"/>
                  <w:divBdr>
                    <w:top w:val="none" w:sz="0" w:space="0" w:color="auto"/>
                    <w:left w:val="none" w:sz="0" w:space="0" w:color="auto"/>
                    <w:bottom w:val="none" w:sz="0" w:space="0" w:color="auto"/>
                    <w:right w:val="none" w:sz="0" w:space="0" w:color="auto"/>
                  </w:divBdr>
                  <w:divsChild>
                    <w:div w:id="1872104785">
                      <w:marLeft w:val="0"/>
                      <w:marRight w:val="0"/>
                      <w:marTop w:val="0"/>
                      <w:marBottom w:val="0"/>
                      <w:divBdr>
                        <w:top w:val="none" w:sz="0" w:space="0" w:color="auto"/>
                        <w:left w:val="none" w:sz="0" w:space="0" w:color="auto"/>
                        <w:bottom w:val="none" w:sz="0" w:space="0" w:color="auto"/>
                        <w:right w:val="none" w:sz="0" w:space="0" w:color="auto"/>
                      </w:divBdr>
                      <w:divsChild>
                        <w:div w:id="724569525">
                          <w:marLeft w:val="0"/>
                          <w:marRight w:val="0"/>
                          <w:marTop w:val="0"/>
                          <w:marBottom w:val="0"/>
                          <w:divBdr>
                            <w:top w:val="none" w:sz="0" w:space="0" w:color="auto"/>
                            <w:left w:val="none" w:sz="0" w:space="0" w:color="auto"/>
                            <w:bottom w:val="none" w:sz="0" w:space="0" w:color="auto"/>
                            <w:right w:val="none" w:sz="0" w:space="0" w:color="auto"/>
                          </w:divBdr>
                          <w:divsChild>
                            <w:div w:id="2081634065">
                              <w:marLeft w:val="0"/>
                              <w:marRight w:val="0"/>
                              <w:marTop w:val="0"/>
                              <w:marBottom w:val="0"/>
                              <w:divBdr>
                                <w:top w:val="none" w:sz="0" w:space="0" w:color="auto"/>
                                <w:left w:val="none" w:sz="0" w:space="0" w:color="auto"/>
                                <w:bottom w:val="none" w:sz="0" w:space="0" w:color="auto"/>
                                <w:right w:val="none" w:sz="0" w:space="0" w:color="auto"/>
                              </w:divBdr>
                              <w:divsChild>
                                <w:div w:id="85539891">
                                  <w:marLeft w:val="0"/>
                                  <w:marRight w:val="0"/>
                                  <w:marTop w:val="0"/>
                                  <w:marBottom w:val="0"/>
                                  <w:divBdr>
                                    <w:top w:val="none" w:sz="0" w:space="0" w:color="auto"/>
                                    <w:left w:val="none" w:sz="0" w:space="0" w:color="auto"/>
                                    <w:bottom w:val="none" w:sz="0" w:space="0" w:color="auto"/>
                                    <w:right w:val="none" w:sz="0" w:space="0" w:color="auto"/>
                                  </w:divBdr>
                                  <w:divsChild>
                                    <w:div w:id="1479111044">
                                      <w:marLeft w:val="0"/>
                                      <w:marRight w:val="120"/>
                                      <w:marTop w:val="0"/>
                                      <w:marBottom w:val="0"/>
                                      <w:divBdr>
                                        <w:top w:val="none" w:sz="0" w:space="0" w:color="auto"/>
                                        <w:left w:val="none" w:sz="0" w:space="0" w:color="auto"/>
                                        <w:bottom w:val="none" w:sz="0" w:space="0" w:color="auto"/>
                                        <w:right w:val="none" w:sz="0" w:space="0" w:color="auto"/>
                                      </w:divBdr>
                                      <w:divsChild>
                                        <w:div w:id="1763335510">
                                          <w:marLeft w:val="0"/>
                                          <w:marRight w:val="0"/>
                                          <w:marTop w:val="0"/>
                                          <w:marBottom w:val="0"/>
                                          <w:divBdr>
                                            <w:top w:val="none" w:sz="0" w:space="0" w:color="auto"/>
                                            <w:left w:val="none" w:sz="0" w:space="0" w:color="auto"/>
                                            <w:bottom w:val="none" w:sz="0" w:space="0" w:color="auto"/>
                                            <w:right w:val="none" w:sz="0" w:space="0" w:color="auto"/>
                                          </w:divBdr>
                                          <w:divsChild>
                                            <w:div w:id="1778787300">
                                              <w:marLeft w:val="0"/>
                                              <w:marRight w:val="0"/>
                                              <w:marTop w:val="0"/>
                                              <w:marBottom w:val="0"/>
                                              <w:divBdr>
                                                <w:top w:val="none" w:sz="0" w:space="0" w:color="auto"/>
                                                <w:left w:val="none" w:sz="0" w:space="0" w:color="auto"/>
                                                <w:bottom w:val="none" w:sz="0" w:space="0" w:color="auto"/>
                                                <w:right w:val="none" w:sz="0" w:space="0" w:color="auto"/>
                                              </w:divBdr>
                                              <w:divsChild>
                                                <w:div w:id="418522477">
                                                  <w:marLeft w:val="0"/>
                                                  <w:marRight w:val="0"/>
                                                  <w:marTop w:val="0"/>
                                                  <w:marBottom w:val="0"/>
                                                  <w:divBdr>
                                                    <w:top w:val="none" w:sz="0" w:space="0" w:color="auto"/>
                                                    <w:left w:val="none" w:sz="0" w:space="0" w:color="auto"/>
                                                    <w:bottom w:val="none" w:sz="0" w:space="0" w:color="auto"/>
                                                    <w:right w:val="none" w:sz="0" w:space="0" w:color="auto"/>
                                                  </w:divBdr>
                                                  <w:divsChild>
                                                    <w:div w:id="129179724">
                                                      <w:marLeft w:val="0"/>
                                                      <w:marRight w:val="0"/>
                                                      <w:marTop w:val="0"/>
                                                      <w:marBottom w:val="0"/>
                                                      <w:divBdr>
                                                        <w:top w:val="none" w:sz="0" w:space="0" w:color="auto"/>
                                                        <w:left w:val="none" w:sz="0" w:space="0" w:color="auto"/>
                                                        <w:bottom w:val="none" w:sz="0" w:space="0" w:color="auto"/>
                                                        <w:right w:val="none" w:sz="0" w:space="0" w:color="auto"/>
                                                      </w:divBdr>
                                                      <w:divsChild>
                                                        <w:div w:id="5747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204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y-EBookTemplate.dot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خريف 2016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D5C214-F087-44C4-AB73-63D04097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My-EBookTemplate.dotx</Template>
  <TotalTime>0</TotalTime>
  <Pages>51</Pages>
  <Words>3850</Words>
  <Characters>21945</Characters>
  <Application>Microsoft Office Word</Application>
  <DocSecurity>0</DocSecurity>
  <Lines>182</Lines>
  <Paragraphs>51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عنوان المشروع</vt:lpstr>
      <vt:lpstr>عنوان المشروع</vt:lpstr>
    </vt:vector>
  </TitlesOfParts>
  <Company>جامعة الزاوية – كلية العلوم – قسم الحاسوب</Company>
  <LinksUpToDate>false</LinksUpToDate>
  <CharactersWithSpaces>25744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 المشروع</dc:title>
  <dc:subject>مشروع مقدم</dc:subject>
  <dc:creator>Prate</dc:creator>
  <cp:keywords/>
  <dc:description/>
  <cp:lastModifiedBy>alhas</cp:lastModifiedBy>
  <cp:revision>2</cp:revision>
  <cp:lastPrinted>2018-06-11T03:37:00Z</cp:lastPrinted>
  <dcterms:created xsi:type="dcterms:W3CDTF">2018-06-30T20:43:00Z</dcterms:created>
  <dcterms:modified xsi:type="dcterms:W3CDTF">2018-06-30T20:43:00Z</dcterms:modified>
</cp:coreProperties>
</file>